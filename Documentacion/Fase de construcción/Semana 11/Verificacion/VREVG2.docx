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A3D" w:rsidRDefault="002C2E47" w:rsidP="003E631B">
      <w:pPr>
        <w:pStyle w:val="MTtulo1"/>
        <w:jc w:val="left"/>
        <w:outlineLvl w:val="9"/>
      </w:pPr>
      <w:bookmarkStart w:id="0" w:name="_Toc274478442"/>
      <w:bookmarkStart w:id="1" w:name="_Toc274511389"/>
      <w:bookmarkStart w:id="2" w:name="_Toc275687685"/>
      <w:bookmarkStart w:id="3" w:name="_Toc275701679"/>
      <w:r>
        <w:t>Interpool</w:t>
      </w:r>
      <w:bookmarkEnd w:id="0"/>
      <w:bookmarkEnd w:id="1"/>
      <w:bookmarkEnd w:id="2"/>
      <w:bookmarkEnd w:id="3"/>
      <w:r w:rsidR="00B11ACD">
        <w:t xml:space="preserve"> </w:t>
      </w:r>
    </w:p>
    <w:p w:rsidR="00EC3A3D" w:rsidRDefault="00B11ACD" w:rsidP="003E631B">
      <w:pPr>
        <w:pStyle w:val="MTtulo1"/>
        <w:jc w:val="left"/>
        <w:outlineLvl w:val="9"/>
      </w:pPr>
      <w:bookmarkStart w:id="4" w:name="_Toc274478443"/>
      <w:bookmarkStart w:id="5" w:name="_Toc274511390"/>
      <w:bookmarkStart w:id="6" w:name="_Toc275687686"/>
      <w:bookmarkStart w:id="7" w:name="_Toc275701680"/>
      <w:r>
        <w:t>Evaluación de Verificación</w:t>
      </w:r>
      <w:bookmarkEnd w:id="4"/>
      <w:bookmarkEnd w:id="5"/>
      <w:bookmarkEnd w:id="6"/>
      <w:bookmarkEnd w:id="7"/>
    </w:p>
    <w:p w:rsidR="00EC3A3D" w:rsidRDefault="00CA5530" w:rsidP="003E631B">
      <w:pPr>
        <w:pStyle w:val="MTtulo1"/>
        <w:jc w:val="left"/>
        <w:outlineLvl w:val="9"/>
      </w:pPr>
      <w:bookmarkStart w:id="8" w:name="_Toc274478444"/>
      <w:bookmarkStart w:id="9" w:name="_Toc274511391"/>
      <w:bookmarkStart w:id="10" w:name="_Toc275687687"/>
      <w:bookmarkStart w:id="11" w:name="_Toc275701681"/>
      <w:r>
        <w:t>Versión 11</w:t>
      </w:r>
      <w:r w:rsidR="002C2E47">
        <w:t>.</w:t>
      </w:r>
      <w:bookmarkEnd w:id="8"/>
      <w:bookmarkEnd w:id="9"/>
      <w:bookmarkEnd w:id="10"/>
      <w:r w:rsidR="009C4DB3">
        <w:t>1</w:t>
      </w:r>
      <w:bookmarkEnd w:id="11"/>
    </w:p>
    <w:p w:rsidR="00EC3A3D" w:rsidRDefault="00EC3A3D" w:rsidP="003E631B">
      <w:pPr>
        <w:pStyle w:val="MNormal"/>
      </w:pPr>
    </w:p>
    <w:p w:rsidR="00EC3A3D" w:rsidRDefault="00EC3A3D" w:rsidP="003E631B">
      <w:pPr>
        <w:pStyle w:val="MNormal"/>
      </w:pPr>
    </w:p>
    <w:p w:rsidR="00EC3A3D" w:rsidRDefault="00EC3A3D" w:rsidP="003E631B">
      <w:pPr>
        <w:pStyle w:val="MNormal"/>
      </w:pPr>
    </w:p>
    <w:p w:rsidR="009C4DB3" w:rsidRDefault="009C4DB3" w:rsidP="003E631B">
      <w:pPr>
        <w:pStyle w:val="MNormal"/>
      </w:pPr>
    </w:p>
    <w:p w:rsidR="00EC3A3D" w:rsidRDefault="00B11ACD" w:rsidP="003E631B">
      <w:pPr>
        <w:pStyle w:val="MTtulo1"/>
        <w:outlineLvl w:val="9"/>
      </w:pPr>
      <w:bookmarkStart w:id="12" w:name="_Toc274478445"/>
      <w:bookmarkStart w:id="13" w:name="_Toc274511392"/>
      <w:bookmarkStart w:id="14" w:name="_Toc275687688"/>
      <w:bookmarkStart w:id="15" w:name="_Toc275701682"/>
      <w:r>
        <w:t>Historia de revisiones</w:t>
      </w:r>
      <w:bookmarkEnd w:id="12"/>
      <w:bookmarkEnd w:id="13"/>
      <w:bookmarkEnd w:id="14"/>
      <w:bookmarkEnd w:id="15"/>
    </w:p>
    <w:tbl>
      <w:tblPr>
        <w:tblW w:w="8720" w:type="dxa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EC3A3D" w:rsidTr="00ED5CEE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C3A3D" w:rsidRDefault="00B11ACD" w:rsidP="00ED5CEE">
            <w:pPr>
              <w:pStyle w:val="MNormal"/>
              <w:jc w:val="center"/>
            </w:pPr>
            <w: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C3A3D" w:rsidRDefault="00B11ACD" w:rsidP="00ED5CEE">
            <w:pPr>
              <w:pStyle w:val="MNormal"/>
              <w:jc w:val="center"/>
            </w:pPr>
            <w: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C3A3D" w:rsidRDefault="00ED5CEE">
            <w:pPr>
              <w:pStyle w:val="MNormal"/>
            </w:pPr>
            <w:r>
              <w:t xml:space="preserve"> </w:t>
            </w:r>
            <w:r w:rsidR="00B11ACD"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C3A3D" w:rsidRDefault="00B11ACD" w:rsidP="00ED5CEE">
            <w:pPr>
              <w:pStyle w:val="MNormal"/>
              <w:jc w:val="center"/>
            </w:pPr>
            <w:r>
              <w:t>Autor</w:t>
            </w:r>
          </w:p>
        </w:tc>
      </w:tr>
      <w:tr w:rsidR="00EC3A3D" w:rsidTr="00ED5CEE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3A3D" w:rsidRDefault="00CA5530" w:rsidP="00CA5530">
            <w:pPr>
              <w:pStyle w:val="MNormal"/>
              <w:jc w:val="center"/>
            </w:pPr>
            <w:r>
              <w:t>24/</w:t>
            </w:r>
            <w:r w:rsidR="009C4DB3">
              <w:t>10/</w:t>
            </w:r>
            <w:r w:rsidR="002C2E47">
              <w:t>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C3A3D" w:rsidRDefault="00CA5530" w:rsidP="00ED5CEE">
            <w:pPr>
              <w:pStyle w:val="MNormal"/>
              <w:jc w:val="center"/>
            </w:pPr>
            <w:r>
              <w:t>11</w:t>
            </w:r>
            <w:r w:rsidR="002C2E47">
              <w:t>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C3A3D" w:rsidRDefault="00ED5CEE">
            <w:pPr>
              <w:pStyle w:val="MNormal"/>
            </w:pPr>
            <w:r>
              <w:t xml:space="preserve"> </w:t>
            </w:r>
            <w:r w:rsidR="002C2E47">
              <w:t>Creación 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C3A3D" w:rsidRDefault="002C2E47" w:rsidP="00ED5CEE">
            <w:pPr>
              <w:pStyle w:val="MNormal"/>
              <w:jc w:val="center"/>
            </w:pPr>
            <w:r>
              <w:t>Alejandro García</w:t>
            </w:r>
          </w:p>
        </w:tc>
      </w:tr>
      <w:tr w:rsidR="00ED5CEE" w:rsidTr="00ED5CEE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5CEE" w:rsidRDefault="009C4DB3" w:rsidP="00AE0961">
            <w:pPr>
              <w:pStyle w:val="MNormal"/>
              <w:jc w:val="center"/>
            </w:pPr>
            <w:r>
              <w:t>24/10/10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D5CEE" w:rsidRDefault="009C4DB3" w:rsidP="00ED5CEE">
            <w:pPr>
              <w:pStyle w:val="MNormal"/>
              <w:jc w:val="center"/>
            </w:pPr>
            <w:r>
              <w:t>11.1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D5CEE" w:rsidRDefault="009C4DB3">
            <w:pPr>
              <w:pStyle w:val="MNormal"/>
            </w:pPr>
            <w:r>
              <w:t xml:space="preserve"> Revisión de SQA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D5CEE" w:rsidRDefault="009C4DB3" w:rsidP="00ED5CEE">
            <w:pPr>
              <w:pStyle w:val="MNormal"/>
              <w:jc w:val="center"/>
            </w:pPr>
            <w:r>
              <w:t>Javier Madeiro</w:t>
            </w:r>
          </w:p>
        </w:tc>
      </w:tr>
      <w:tr w:rsidR="00ED5CEE" w:rsidTr="00ED5CEE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5CEE" w:rsidRDefault="00ED5CEE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D5CEE" w:rsidRDefault="00ED5CEE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D5CEE" w:rsidRDefault="00ED5CEE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D5CEE" w:rsidRDefault="00ED5CEE" w:rsidP="00ED5CEE">
            <w:pPr>
              <w:pStyle w:val="MNormal"/>
              <w:jc w:val="center"/>
            </w:pPr>
          </w:p>
        </w:tc>
      </w:tr>
      <w:tr w:rsidR="00ED5CEE" w:rsidTr="00ED5CEE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5CEE" w:rsidRDefault="00ED5CEE">
            <w:pPr>
              <w:pStyle w:val="MNormal"/>
            </w:pPr>
            <w: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D5CEE" w:rsidRDefault="00ED5CEE">
            <w:pPr>
              <w:pStyle w:val="MNormal"/>
            </w:pPr>
            <w: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D5CEE" w:rsidRDefault="00ED5CEE">
            <w:pPr>
              <w:pStyle w:val="MNormal"/>
            </w:pPr>
            <w: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ED5CEE" w:rsidRDefault="00ED5CEE" w:rsidP="00ED5CEE">
            <w:pPr>
              <w:pStyle w:val="MNormal"/>
              <w:jc w:val="center"/>
            </w:pPr>
          </w:p>
        </w:tc>
      </w:tr>
    </w:tbl>
    <w:p w:rsidR="00EC3A3D" w:rsidRDefault="00EC3A3D">
      <w:pPr>
        <w:pStyle w:val="MTemaNormal"/>
      </w:pPr>
    </w:p>
    <w:p w:rsidR="00605F60" w:rsidRDefault="00B11ACD" w:rsidP="003E631B">
      <w:pPr>
        <w:pStyle w:val="MTtulo1"/>
        <w:rPr>
          <w:noProof/>
        </w:rPr>
      </w:pPr>
      <w:r>
        <w:br w:type="page"/>
      </w:r>
      <w:bookmarkStart w:id="16" w:name="_Toc274478446"/>
      <w:bookmarkStart w:id="17" w:name="_Toc274511393"/>
      <w:bookmarkStart w:id="18" w:name="_Toc275687689"/>
      <w:bookmarkStart w:id="19" w:name="_Toc275701683"/>
      <w:r>
        <w:lastRenderedPageBreak/>
        <w:t>Contenido</w:t>
      </w:r>
      <w:bookmarkEnd w:id="16"/>
      <w:bookmarkEnd w:id="17"/>
      <w:bookmarkEnd w:id="18"/>
      <w:bookmarkEnd w:id="19"/>
      <w:r w:rsidR="00AF1296" w:rsidRPr="00AF1296">
        <w:fldChar w:fldCharType="begin"/>
      </w:r>
      <w:r w:rsidR="00712F4F">
        <w:instrText xml:space="preserve"> TOC \o "1-3" \h \z \u </w:instrText>
      </w:r>
      <w:r w:rsidR="00AF1296" w:rsidRPr="00AF1296">
        <w:fldChar w:fldCharType="separate"/>
      </w:r>
    </w:p>
    <w:p w:rsidR="00605F60" w:rsidRDefault="00AF1296">
      <w:pPr>
        <w:pStyle w:val="TDC1"/>
        <w:tabs>
          <w:tab w:val="left" w:pos="4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275701684" w:history="1">
        <w:r w:rsidR="00605F60" w:rsidRPr="008700AC">
          <w:rPr>
            <w:rStyle w:val="Hipervnculo"/>
            <w:noProof/>
          </w:rPr>
          <w:t>1.</w:t>
        </w:r>
        <w:r w:rsidR="00605F60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05F60" w:rsidRPr="008700AC">
          <w:rPr>
            <w:rStyle w:val="Hipervnculo"/>
            <w:noProof/>
          </w:rPr>
          <w:t>Objetivos de la Verificación</w:t>
        </w:r>
        <w:r w:rsidR="00605F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5F60">
          <w:rPr>
            <w:noProof/>
            <w:webHidden/>
          </w:rPr>
          <w:instrText xml:space="preserve"> PAGEREF _Toc275701684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5F6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05F60" w:rsidRDefault="00AF1296">
      <w:pPr>
        <w:pStyle w:val="TDC1"/>
        <w:tabs>
          <w:tab w:val="left" w:pos="4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275701685" w:history="1">
        <w:r w:rsidR="00605F60" w:rsidRPr="008700AC">
          <w:rPr>
            <w:rStyle w:val="Hipervnculo"/>
            <w:noProof/>
          </w:rPr>
          <w:t>2.</w:t>
        </w:r>
        <w:r w:rsidR="00605F60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05F60" w:rsidRPr="008700AC">
          <w:rPr>
            <w:rStyle w:val="Hipervnculo"/>
            <w:noProof/>
          </w:rPr>
          <w:t>Evaluación de Verificación</w:t>
        </w:r>
        <w:r w:rsidR="00605F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5F60">
          <w:rPr>
            <w:noProof/>
            <w:webHidden/>
          </w:rPr>
          <w:instrText xml:space="preserve"> PAGEREF _Toc275701685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5F6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05F60" w:rsidRDefault="00AF1296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75701686" w:history="1">
        <w:r w:rsidR="00605F60" w:rsidRPr="008700AC">
          <w:rPr>
            <w:rStyle w:val="Hipervnculo"/>
            <w:noProof/>
          </w:rPr>
          <w:t>2.1.</w:t>
        </w:r>
        <w:r w:rsidR="00605F60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05F60" w:rsidRPr="008700AC">
          <w:rPr>
            <w:rStyle w:val="Hipervnculo"/>
            <w:noProof/>
          </w:rPr>
          <w:t>Iniciar Juego Versión 2.0</w:t>
        </w:r>
        <w:r w:rsidR="00605F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5F60">
          <w:rPr>
            <w:noProof/>
            <w:webHidden/>
          </w:rPr>
          <w:instrText xml:space="preserve"> PAGEREF _Toc275701686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5F6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05F60" w:rsidRDefault="00AF1296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5701687" w:history="1">
        <w:r w:rsidR="00605F60" w:rsidRPr="008700AC">
          <w:rPr>
            <w:rStyle w:val="Hipervnculo"/>
            <w:noProof/>
          </w:rPr>
          <w:t>2.1.1.</w:t>
        </w:r>
        <w:r w:rsidR="00605F60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605F60" w:rsidRPr="008700AC">
          <w:rPr>
            <w:rStyle w:val="Hipervnculo"/>
            <w:noProof/>
          </w:rPr>
          <w:t>Evaluación de errores</w:t>
        </w:r>
        <w:r w:rsidR="00605F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5F60">
          <w:rPr>
            <w:noProof/>
            <w:webHidden/>
          </w:rPr>
          <w:instrText xml:space="preserve"> PAGEREF _Toc275701687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5F6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05F60" w:rsidRDefault="00AF1296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5701688" w:history="1">
        <w:r w:rsidR="00605F60" w:rsidRPr="008700AC">
          <w:rPr>
            <w:rStyle w:val="Hipervnculo"/>
            <w:noProof/>
          </w:rPr>
          <w:t>2.1.2.</w:t>
        </w:r>
        <w:r w:rsidR="00605F60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605F60" w:rsidRPr="008700AC">
          <w:rPr>
            <w:rStyle w:val="Hipervnculo"/>
            <w:noProof/>
          </w:rPr>
          <w:t>Acciones a tomar</w:t>
        </w:r>
        <w:r w:rsidR="00605F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5F60">
          <w:rPr>
            <w:noProof/>
            <w:webHidden/>
          </w:rPr>
          <w:instrText xml:space="preserve"> PAGEREF _Toc275701688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5F6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05F60" w:rsidRDefault="00AF1296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75701689" w:history="1">
        <w:r w:rsidR="00605F60" w:rsidRPr="008700AC">
          <w:rPr>
            <w:rStyle w:val="Hipervnculo"/>
            <w:noProof/>
          </w:rPr>
          <w:t>2.2.</w:t>
        </w:r>
        <w:r w:rsidR="00605F60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05F60" w:rsidRPr="008700AC">
          <w:rPr>
            <w:rStyle w:val="Hipervnculo"/>
            <w:noProof/>
          </w:rPr>
          <w:t>CU Listar Sospechosos Versión 2.0</w:t>
        </w:r>
        <w:r w:rsidR="00605F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5F60">
          <w:rPr>
            <w:noProof/>
            <w:webHidden/>
          </w:rPr>
          <w:instrText xml:space="preserve"> PAGEREF _Toc275701689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5F6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05F60" w:rsidRDefault="00AF1296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5701690" w:history="1">
        <w:r w:rsidR="00605F60" w:rsidRPr="008700AC">
          <w:rPr>
            <w:rStyle w:val="Hipervnculo"/>
            <w:noProof/>
          </w:rPr>
          <w:t>2.2.1.</w:t>
        </w:r>
        <w:r w:rsidR="00605F60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605F60" w:rsidRPr="008700AC">
          <w:rPr>
            <w:rStyle w:val="Hipervnculo"/>
            <w:noProof/>
          </w:rPr>
          <w:t>Evaluación de errores</w:t>
        </w:r>
        <w:r w:rsidR="00605F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5F60">
          <w:rPr>
            <w:noProof/>
            <w:webHidden/>
          </w:rPr>
          <w:instrText xml:space="preserve"> PAGEREF _Toc275701690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5F6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05F60" w:rsidRDefault="00AF1296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5701691" w:history="1">
        <w:r w:rsidR="00605F60" w:rsidRPr="008700AC">
          <w:rPr>
            <w:rStyle w:val="Hipervnculo"/>
            <w:noProof/>
          </w:rPr>
          <w:t>2.2.2.</w:t>
        </w:r>
        <w:r w:rsidR="00605F60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605F60" w:rsidRPr="008700AC">
          <w:rPr>
            <w:rStyle w:val="Hipervnculo"/>
            <w:noProof/>
          </w:rPr>
          <w:t>Acciones a tomar</w:t>
        </w:r>
        <w:r w:rsidR="00605F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5F60">
          <w:rPr>
            <w:noProof/>
            <w:webHidden/>
          </w:rPr>
          <w:instrText xml:space="preserve"> PAGEREF _Toc275701691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5F6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05F60" w:rsidRDefault="00AF1296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75701692" w:history="1">
        <w:r w:rsidR="00605F60" w:rsidRPr="008700AC">
          <w:rPr>
            <w:rStyle w:val="Hipervnculo"/>
            <w:noProof/>
          </w:rPr>
          <w:t>2.3.</w:t>
        </w:r>
        <w:r w:rsidR="00605F60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05F60" w:rsidRPr="008700AC">
          <w:rPr>
            <w:rStyle w:val="Hipervnculo"/>
            <w:noProof/>
          </w:rPr>
          <w:t>CU Filtrar Sospechosos Versión 2.0</w:t>
        </w:r>
        <w:r w:rsidR="00605F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5F60">
          <w:rPr>
            <w:noProof/>
            <w:webHidden/>
          </w:rPr>
          <w:instrText xml:space="preserve"> PAGEREF _Toc275701692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5F6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05F60" w:rsidRDefault="00AF1296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5701693" w:history="1">
        <w:r w:rsidR="00605F60" w:rsidRPr="008700AC">
          <w:rPr>
            <w:rStyle w:val="Hipervnculo"/>
            <w:noProof/>
          </w:rPr>
          <w:t>2.3.1.</w:t>
        </w:r>
        <w:r w:rsidR="00605F60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605F60" w:rsidRPr="008700AC">
          <w:rPr>
            <w:rStyle w:val="Hipervnculo"/>
            <w:noProof/>
          </w:rPr>
          <w:t>Evaluación de errores</w:t>
        </w:r>
        <w:r w:rsidR="00605F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5F60">
          <w:rPr>
            <w:noProof/>
            <w:webHidden/>
          </w:rPr>
          <w:instrText xml:space="preserve"> PAGEREF _Toc275701693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5F6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05F60" w:rsidRDefault="00AF1296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5701694" w:history="1">
        <w:r w:rsidR="00605F60" w:rsidRPr="008700AC">
          <w:rPr>
            <w:rStyle w:val="Hipervnculo"/>
            <w:noProof/>
          </w:rPr>
          <w:t>2.3.2.</w:t>
        </w:r>
        <w:r w:rsidR="00605F60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605F60" w:rsidRPr="008700AC">
          <w:rPr>
            <w:rStyle w:val="Hipervnculo"/>
            <w:noProof/>
          </w:rPr>
          <w:t>Acciones a tomar</w:t>
        </w:r>
        <w:r w:rsidR="00605F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5F60">
          <w:rPr>
            <w:noProof/>
            <w:webHidden/>
          </w:rPr>
          <w:instrText xml:space="preserve"> PAGEREF _Toc275701694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5F6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05F60" w:rsidRDefault="00AF1296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75701695" w:history="1">
        <w:r w:rsidR="00605F60" w:rsidRPr="008700AC">
          <w:rPr>
            <w:rStyle w:val="Hipervnculo"/>
            <w:noProof/>
          </w:rPr>
          <w:t>2.4.</w:t>
        </w:r>
        <w:r w:rsidR="00605F60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05F60" w:rsidRPr="008700AC">
          <w:rPr>
            <w:rStyle w:val="Hipervnculo"/>
            <w:noProof/>
          </w:rPr>
          <w:t>CU Cambiar Lenguaje Versión 2.0</w:t>
        </w:r>
        <w:r w:rsidR="00605F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5F60">
          <w:rPr>
            <w:noProof/>
            <w:webHidden/>
          </w:rPr>
          <w:instrText xml:space="preserve"> PAGEREF _Toc275701695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5F6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05F60" w:rsidRDefault="00AF1296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5701696" w:history="1">
        <w:r w:rsidR="00605F60" w:rsidRPr="008700AC">
          <w:rPr>
            <w:rStyle w:val="Hipervnculo"/>
            <w:noProof/>
          </w:rPr>
          <w:t>2.4.1.</w:t>
        </w:r>
        <w:r w:rsidR="00605F60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605F60" w:rsidRPr="008700AC">
          <w:rPr>
            <w:rStyle w:val="Hipervnculo"/>
            <w:noProof/>
          </w:rPr>
          <w:t>Evaluación de errores</w:t>
        </w:r>
        <w:r w:rsidR="00605F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5F60">
          <w:rPr>
            <w:noProof/>
            <w:webHidden/>
          </w:rPr>
          <w:instrText xml:space="preserve"> PAGEREF _Toc275701696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5F6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05F60" w:rsidRDefault="00AF1296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5701697" w:history="1">
        <w:r w:rsidR="00605F60" w:rsidRPr="008700AC">
          <w:rPr>
            <w:rStyle w:val="Hipervnculo"/>
            <w:noProof/>
          </w:rPr>
          <w:t>2.4.2.</w:t>
        </w:r>
        <w:r w:rsidR="00605F60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605F60" w:rsidRPr="008700AC">
          <w:rPr>
            <w:rStyle w:val="Hipervnculo"/>
            <w:noProof/>
          </w:rPr>
          <w:t>Acciones a tomar</w:t>
        </w:r>
        <w:r w:rsidR="00605F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5F60">
          <w:rPr>
            <w:noProof/>
            <w:webHidden/>
          </w:rPr>
          <w:instrText xml:space="preserve"> PAGEREF _Toc275701697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5F6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05F60" w:rsidRDefault="00AF1296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75701698" w:history="1">
        <w:r w:rsidR="00605F60" w:rsidRPr="008700AC">
          <w:rPr>
            <w:rStyle w:val="Hipervnculo"/>
            <w:noProof/>
          </w:rPr>
          <w:t>2.5.</w:t>
        </w:r>
        <w:r w:rsidR="00605F60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05F60" w:rsidRPr="008700AC">
          <w:rPr>
            <w:rStyle w:val="Hipervnculo"/>
            <w:noProof/>
          </w:rPr>
          <w:t>CU Interrogar Personajes Versión 2.0</w:t>
        </w:r>
        <w:r w:rsidR="00605F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5F60">
          <w:rPr>
            <w:noProof/>
            <w:webHidden/>
          </w:rPr>
          <w:instrText xml:space="preserve"> PAGEREF _Toc275701698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5F6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05F60" w:rsidRDefault="00AF1296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5701699" w:history="1">
        <w:r w:rsidR="00605F60" w:rsidRPr="008700AC">
          <w:rPr>
            <w:rStyle w:val="Hipervnculo"/>
            <w:noProof/>
          </w:rPr>
          <w:t>2.5.1.</w:t>
        </w:r>
        <w:r w:rsidR="00605F60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605F60" w:rsidRPr="008700AC">
          <w:rPr>
            <w:rStyle w:val="Hipervnculo"/>
            <w:noProof/>
          </w:rPr>
          <w:t>Evaluación de errores</w:t>
        </w:r>
        <w:r w:rsidR="00605F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5F60">
          <w:rPr>
            <w:noProof/>
            <w:webHidden/>
          </w:rPr>
          <w:instrText xml:space="preserve"> PAGEREF _Toc275701699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5F6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05F60" w:rsidRDefault="00AF1296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5701700" w:history="1">
        <w:r w:rsidR="00605F60" w:rsidRPr="008700AC">
          <w:rPr>
            <w:rStyle w:val="Hipervnculo"/>
            <w:noProof/>
          </w:rPr>
          <w:t>2.5.2.</w:t>
        </w:r>
        <w:r w:rsidR="00605F60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605F60" w:rsidRPr="008700AC">
          <w:rPr>
            <w:rStyle w:val="Hipervnculo"/>
            <w:noProof/>
          </w:rPr>
          <w:t>Acciones a tomar</w:t>
        </w:r>
        <w:r w:rsidR="00605F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5F60">
          <w:rPr>
            <w:noProof/>
            <w:webHidden/>
          </w:rPr>
          <w:instrText xml:space="preserve"> PAGEREF _Toc275701700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5F6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05F60" w:rsidRDefault="00AF1296">
      <w:pPr>
        <w:pStyle w:val="TDC2"/>
        <w:tabs>
          <w:tab w:val="left" w:pos="800"/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75701701" w:history="1">
        <w:r w:rsidR="00605F60" w:rsidRPr="008700AC">
          <w:rPr>
            <w:rStyle w:val="Hipervnculo"/>
            <w:noProof/>
          </w:rPr>
          <w:t>2.6.</w:t>
        </w:r>
        <w:r w:rsidR="00605F60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05F60" w:rsidRPr="008700AC">
          <w:rPr>
            <w:rStyle w:val="Hipervnculo"/>
            <w:noProof/>
          </w:rPr>
          <w:t>CU Viajar Versión 1.0</w:t>
        </w:r>
        <w:r w:rsidR="00605F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5F60">
          <w:rPr>
            <w:noProof/>
            <w:webHidden/>
          </w:rPr>
          <w:instrText xml:space="preserve"> PAGEREF _Toc275701701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5F6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05F60" w:rsidRDefault="00AF1296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5701702" w:history="1">
        <w:r w:rsidR="00605F60" w:rsidRPr="008700AC">
          <w:rPr>
            <w:rStyle w:val="Hipervnculo"/>
            <w:noProof/>
          </w:rPr>
          <w:t>2.6.1.</w:t>
        </w:r>
        <w:r w:rsidR="00605F60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605F60" w:rsidRPr="008700AC">
          <w:rPr>
            <w:rStyle w:val="Hipervnculo"/>
            <w:noProof/>
          </w:rPr>
          <w:t>Evaluación de errores</w:t>
        </w:r>
        <w:r w:rsidR="00605F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5F60">
          <w:rPr>
            <w:noProof/>
            <w:webHidden/>
          </w:rPr>
          <w:instrText xml:space="preserve"> PAGEREF _Toc275701702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5F6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05F60" w:rsidRDefault="00AF1296">
      <w:pPr>
        <w:pStyle w:val="TDC3"/>
        <w:tabs>
          <w:tab w:val="left" w:pos="1200"/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75701703" w:history="1">
        <w:r w:rsidR="00605F60" w:rsidRPr="008700AC">
          <w:rPr>
            <w:rStyle w:val="Hipervnculo"/>
            <w:noProof/>
          </w:rPr>
          <w:t>2.6.2.</w:t>
        </w:r>
        <w:r w:rsidR="00605F60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605F60" w:rsidRPr="008700AC">
          <w:rPr>
            <w:rStyle w:val="Hipervnculo"/>
            <w:noProof/>
          </w:rPr>
          <w:t>Acciones a tomar</w:t>
        </w:r>
        <w:r w:rsidR="00605F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5F60">
          <w:rPr>
            <w:noProof/>
            <w:webHidden/>
          </w:rPr>
          <w:instrText xml:space="preserve"> PAGEREF _Toc275701703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05F6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C3A3D" w:rsidRDefault="00AF1296">
      <w:pPr>
        <w:pStyle w:val="MTemaNormal"/>
      </w:pPr>
      <w:r>
        <w:fldChar w:fldCharType="end"/>
      </w:r>
    </w:p>
    <w:p w:rsidR="00EC3A3D" w:rsidRDefault="00EC3A3D">
      <w:pPr>
        <w:pStyle w:val="MTemaNormal"/>
      </w:pPr>
    </w:p>
    <w:p w:rsidR="00EC3A3D" w:rsidRDefault="00EC3A3D">
      <w:pPr>
        <w:pStyle w:val="MTemaNormal"/>
      </w:pPr>
    </w:p>
    <w:p w:rsidR="00EC3A3D" w:rsidRDefault="00EC3A3D">
      <w:pPr>
        <w:pStyle w:val="MTemaNormal"/>
      </w:pPr>
    </w:p>
    <w:p w:rsidR="00EC3A3D" w:rsidRDefault="00EC3A3D">
      <w:pPr>
        <w:pStyle w:val="MTemaNormal"/>
      </w:pPr>
    </w:p>
    <w:p w:rsidR="00EC3A3D" w:rsidRDefault="00B11ACD" w:rsidP="00B11ACD">
      <w:pPr>
        <w:pStyle w:val="MTema1"/>
        <w:numPr>
          <w:ilvl w:val="0"/>
          <w:numId w:val="11"/>
        </w:numPr>
      </w:pPr>
      <w:r>
        <w:br w:type="page"/>
      </w:r>
      <w:bookmarkStart w:id="20" w:name="_Toc275701684"/>
      <w:r>
        <w:lastRenderedPageBreak/>
        <w:t>Objetivos de la Verificación</w:t>
      </w:r>
      <w:bookmarkEnd w:id="20"/>
    </w:p>
    <w:p w:rsidR="00EC3A3D" w:rsidRDefault="00B11ACD">
      <w:pPr>
        <w:pStyle w:val="MTema1"/>
      </w:pPr>
      <w:bookmarkStart w:id="21" w:name="_Toc275701685"/>
      <w:r>
        <w:t>Evaluación de Verificació</w:t>
      </w:r>
      <w:r w:rsidR="002C2E47">
        <w:t>n</w:t>
      </w:r>
      <w:bookmarkEnd w:id="21"/>
    </w:p>
    <w:p w:rsidR="00EC3A3D" w:rsidRDefault="002E521E" w:rsidP="003E631B">
      <w:pPr>
        <w:pStyle w:val="MTema2"/>
      </w:pPr>
      <w:bookmarkStart w:id="22" w:name="_Toc275701686"/>
      <w:r>
        <w:t>Iniciar Juego</w:t>
      </w:r>
      <w:r w:rsidR="00B11ACD">
        <w:t xml:space="preserve"> Versión </w:t>
      </w:r>
      <w:r w:rsidR="00CA5530">
        <w:t>2</w:t>
      </w:r>
      <w:r>
        <w:t>.0</w:t>
      </w:r>
      <w:bookmarkEnd w:id="22"/>
    </w:p>
    <w:p w:rsidR="00EC3A3D" w:rsidRDefault="00B11ACD" w:rsidP="003E631B">
      <w:pPr>
        <w:pStyle w:val="MTema3"/>
      </w:pPr>
      <w:bookmarkStart w:id="23" w:name="_Toc275701687"/>
      <w:r>
        <w:t>Evaluación de errores</w:t>
      </w:r>
      <w:bookmarkEnd w:id="23"/>
    </w:p>
    <w:tbl>
      <w:tblPr>
        <w:tblW w:w="0" w:type="auto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968"/>
        <w:gridCol w:w="4039"/>
      </w:tblGrid>
      <w:tr w:rsidR="00EC3A3D" w:rsidRPr="00916551">
        <w:tc>
          <w:tcPr>
            <w:tcW w:w="3968" w:type="dxa"/>
          </w:tcPr>
          <w:p w:rsidR="00EC3A3D" w:rsidRPr="00916551" w:rsidRDefault="00B11ACD">
            <w:pPr>
              <w:pStyle w:val="MTemaNormal"/>
              <w:ind w:left="0"/>
              <w:rPr>
                <w:b/>
              </w:rPr>
            </w:pPr>
            <w:r w:rsidRPr="00916551">
              <w:rPr>
                <w:b/>
              </w:rPr>
              <w:t>Nivel de gravedad de error</w:t>
            </w:r>
          </w:p>
        </w:tc>
        <w:tc>
          <w:tcPr>
            <w:tcW w:w="4039" w:type="dxa"/>
          </w:tcPr>
          <w:p w:rsidR="00EC3A3D" w:rsidRPr="00916551" w:rsidRDefault="00B11ACD">
            <w:pPr>
              <w:pStyle w:val="MTemaNormal"/>
              <w:ind w:left="0"/>
              <w:rPr>
                <w:b/>
              </w:rPr>
            </w:pPr>
            <w:r w:rsidRPr="00916551">
              <w:rPr>
                <w:b/>
              </w:rPr>
              <w:t>Cantidad de errores encontrados</w:t>
            </w:r>
          </w:p>
        </w:tc>
      </w:tr>
      <w:tr w:rsidR="008A312E" w:rsidRPr="00916551">
        <w:tc>
          <w:tcPr>
            <w:tcW w:w="3968" w:type="dxa"/>
          </w:tcPr>
          <w:p w:rsidR="008A312E" w:rsidRPr="00916551" w:rsidRDefault="008A312E">
            <w:pPr>
              <w:pStyle w:val="MTemaNormal"/>
              <w:ind w:left="-70"/>
            </w:pPr>
            <w:r w:rsidRPr="00916551">
              <w:t>Marginal</w:t>
            </w:r>
          </w:p>
        </w:tc>
        <w:tc>
          <w:tcPr>
            <w:tcW w:w="4039" w:type="dxa"/>
          </w:tcPr>
          <w:p w:rsidR="008A312E" w:rsidRPr="00916551" w:rsidRDefault="008A312E">
            <w:pPr>
              <w:pStyle w:val="MTemaNormal"/>
              <w:ind w:left="0"/>
            </w:pPr>
            <w:r w:rsidRPr="00916551">
              <w:t>1</w:t>
            </w:r>
          </w:p>
        </w:tc>
      </w:tr>
      <w:tr w:rsidR="00EC3A3D" w:rsidRPr="00916551">
        <w:tc>
          <w:tcPr>
            <w:tcW w:w="3968" w:type="dxa"/>
          </w:tcPr>
          <w:p w:rsidR="00EC3A3D" w:rsidRPr="00916551" w:rsidRDefault="009B522B">
            <w:pPr>
              <w:pStyle w:val="MTemaNormal"/>
              <w:ind w:left="-70"/>
            </w:pPr>
            <w:r w:rsidRPr="00916551">
              <w:t>Critico</w:t>
            </w:r>
          </w:p>
        </w:tc>
        <w:tc>
          <w:tcPr>
            <w:tcW w:w="4039" w:type="dxa"/>
          </w:tcPr>
          <w:p w:rsidR="00EC3A3D" w:rsidRPr="00916551" w:rsidRDefault="009B522B">
            <w:pPr>
              <w:pStyle w:val="MTemaNormal"/>
              <w:ind w:left="0"/>
            </w:pPr>
            <w:r w:rsidRPr="00916551">
              <w:t>3</w:t>
            </w:r>
          </w:p>
        </w:tc>
      </w:tr>
      <w:tr w:rsidR="00CA5530" w:rsidRPr="00916551">
        <w:tc>
          <w:tcPr>
            <w:tcW w:w="3968" w:type="dxa"/>
          </w:tcPr>
          <w:p w:rsidR="00CA5530" w:rsidRPr="00916551" w:rsidRDefault="00CA5530">
            <w:pPr>
              <w:pStyle w:val="MTemaNormal"/>
              <w:ind w:left="-70"/>
            </w:pPr>
            <w:r w:rsidRPr="00916551">
              <w:t>Menor</w:t>
            </w:r>
          </w:p>
        </w:tc>
        <w:tc>
          <w:tcPr>
            <w:tcW w:w="4039" w:type="dxa"/>
          </w:tcPr>
          <w:p w:rsidR="00CA5530" w:rsidRPr="00916551" w:rsidRDefault="00CA5530">
            <w:pPr>
              <w:pStyle w:val="MTemaNormal"/>
              <w:ind w:left="0"/>
            </w:pPr>
            <w:r w:rsidRPr="00916551">
              <w:t>1</w:t>
            </w:r>
          </w:p>
        </w:tc>
      </w:tr>
    </w:tbl>
    <w:p w:rsidR="00EC3A3D" w:rsidRPr="00916551" w:rsidRDefault="00B11ACD">
      <w:pPr>
        <w:pStyle w:val="MTemaNormal"/>
      </w:pPr>
      <w:r w:rsidRPr="00916551">
        <w:rPr>
          <w:b/>
        </w:rPr>
        <w:t>Nivel de aceptación:</w:t>
      </w:r>
      <w:r w:rsidRPr="00916551">
        <w:t xml:space="preserve"> </w:t>
      </w:r>
      <w:r w:rsidR="009B522B" w:rsidRPr="00916551">
        <w:t>Aprobado con Observaciones</w:t>
      </w:r>
      <w:r w:rsidR="00A23B38" w:rsidRPr="00916551">
        <w:t>.</w:t>
      </w:r>
    </w:p>
    <w:p w:rsidR="00EC3A3D" w:rsidRPr="00916551" w:rsidRDefault="00B11ACD" w:rsidP="003E631B">
      <w:pPr>
        <w:pStyle w:val="MTema3"/>
      </w:pPr>
      <w:bookmarkStart w:id="24" w:name="_Toc275701688"/>
      <w:r w:rsidRPr="00916551">
        <w:t>Acciones a tomar</w:t>
      </w:r>
      <w:bookmarkEnd w:id="24"/>
    </w:p>
    <w:p w:rsidR="00EC3A3D" w:rsidRPr="00916551" w:rsidRDefault="009B522B">
      <w:pPr>
        <w:pStyle w:val="MTemaNormal"/>
      </w:pPr>
      <w:r w:rsidRPr="00916551">
        <w:t>Se deben corregir los errores encontrados</w:t>
      </w:r>
      <w:r w:rsidR="00F768AA" w:rsidRPr="00916551">
        <w:t xml:space="preserve"> sobre todo el error marginal </w:t>
      </w:r>
      <w:r w:rsidR="00254DC7" w:rsidRPr="00916551">
        <w:t xml:space="preserve">que se debe corregir inmediatamente </w:t>
      </w:r>
      <w:r w:rsidR="00F768AA" w:rsidRPr="00916551">
        <w:t>ya que implica el correcto</w:t>
      </w:r>
      <w:r w:rsidR="00254DC7" w:rsidRPr="00916551">
        <w:t xml:space="preserve"> funcionamiento del juego</w:t>
      </w:r>
      <w:r w:rsidRPr="00916551">
        <w:t>.</w:t>
      </w:r>
    </w:p>
    <w:p w:rsidR="009B522B" w:rsidRPr="003E631B" w:rsidRDefault="009B522B" w:rsidP="003E631B">
      <w:pPr>
        <w:pStyle w:val="MTema2"/>
      </w:pPr>
      <w:bookmarkStart w:id="25" w:name="_Toc275701689"/>
      <w:r w:rsidRPr="003E631B">
        <w:t xml:space="preserve">CU Listar Sospechosos Versión </w:t>
      </w:r>
      <w:r w:rsidR="00CA5530">
        <w:t>2</w:t>
      </w:r>
      <w:r w:rsidRPr="003E631B">
        <w:t>.0</w:t>
      </w:r>
      <w:bookmarkEnd w:id="25"/>
    </w:p>
    <w:p w:rsidR="009B522B" w:rsidRDefault="009B522B" w:rsidP="003E631B">
      <w:pPr>
        <w:pStyle w:val="MTema3"/>
      </w:pPr>
      <w:bookmarkStart w:id="26" w:name="_Toc275701690"/>
      <w:r>
        <w:t>Evaluación de errores</w:t>
      </w:r>
      <w:bookmarkEnd w:id="26"/>
    </w:p>
    <w:tbl>
      <w:tblPr>
        <w:tblW w:w="0" w:type="auto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968"/>
        <w:gridCol w:w="4039"/>
      </w:tblGrid>
      <w:tr w:rsidR="009B522B" w:rsidTr="000451D6">
        <w:tc>
          <w:tcPr>
            <w:tcW w:w="3968" w:type="dxa"/>
          </w:tcPr>
          <w:p w:rsidR="009B522B" w:rsidRDefault="009B522B" w:rsidP="000451D6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Nivel de gravedad de error</w:t>
            </w:r>
          </w:p>
        </w:tc>
        <w:tc>
          <w:tcPr>
            <w:tcW w:w="4039" w:type="dxa"/>
          </w:tcPr>
          <w:p w:rsidR="009B522B" w:rsidRDefault="009B522B" w:rsidP="000451D6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Cantidad de errores encontrados</w:t>
            </w:r>
          </w:p>
        </w:tc>
      </w:tr>
      <w:tr w:rsidR="00CA5530" w:rsidTr="000451D6">
        <w:tc>
          <w:tcPr>
            <w:tcW w:w="3968" w:type="dxa"/>
          </w:tcPr>
          <w:p w:rsidR="00CA5530" w:rsidRDefault="00FC3752" w:rsidP="000451D6">
            <w:pPr>
              <w:pStyle w:val="MTemaNormal"/>
              <w:ind w:left="-70"/>
            </w:pPr>
            <w:r>
              <w:t>Critico</w:t>
            </w:r>
          </w:p>
        </w:tc>
        <w:tc>
          <w:tcPr>
            <w:tcW w:w="4039" w:type="dxa"/>
          </w:tcPr>
          <w:p w:rsidR="00CA5530" w:rsidRDefault="00CA5530" w:rsidP="000451D6">
            <w:pPr>
              <w:pStyle w:val="MTemaNormal"/>
              <w:ind w:left="0"/>
            </w:pPr>
            <w:r>
              <w:t>1</w:t>
            </w:r>
          </w:p>
        </w:tc>
      </w:tr>
      <w:tr w:rsidR="009B522B" w:rsidTr="000451D6">
        <w:tc>
          <w:tcPr>
            <w:tcW w:w="3968" w:type="dxa"/>
          </w:tcPr>
          <w:p w:rsidR="009B522B" w:rsidRDefault="009B522B" w:rsidP="000451D6">
            <w:pPr>
              <w:pStyle w:val="MTemaNormal"/>
              <w:ind w:left="-70"/>
            </w:pPr>
            <w:r>
              <w:t>Menor</w:t>
            </w:r>
          </w:p>
        </w:tc>
        <w:tc>
          <w:tcPr>
            <w:tcW w:w="4039" w:type="dxa"/>
          </w:tcPr>
          <w:p w:rsidR="009B522B" w:rsidRDefault="00FC3752" w:rsidP="000451D6">
            <w:pPr>
              <w:pStyle w:val="MTemaNormal"/>
              <w:ind w:left="0"/>
            </w:pPr>
            <w:r>
              <w:t>3</w:t>
            </w:r>
          </w:p>
        </w:tc>
      </w:tr>
    </w:tbl>
    <w:p w:rsidR="009B522B" w:rsidRDefault="009B522B" w:rsidP="009B522B">
      <w:pPr>
        <w:pStyle w:val="MTemaNormal"/>
      </w:pPr>
      <w:r>
        <w:rPr>
          <w:b/>
        </w:rPr>
        <w:t>Nivel de aceptación:</w:t>
      </w:r>
      <w:r>
        <w:t xml:space="preserve"> </w:t>
      </w:r>
      <w:r w:rsidR="00712F4F">
        <w:t>Aprobado</w:t>
      </w:r>
      <w:r w:rsidR="00FC3752">
        <w:t xml:space="preserve"> con Observaciones</w:t>
      </w:r>
      <w:r w:rsidR="00A23B38">
        <w:t>.</w:t>
      </w:r>
    </w:p>
    <w:p w:rsidR="009B522B" w:rsidRDefault="009B522B" w:rsidP="003E631B">
      <w:pPr>
        <w:pStyle w:val="MTema3"/>
      </w:pPr>
      <w:bookmarkStart w:id="27" w:name="_Toc275701691"/>
      <w:r>
        <w:t>Acciones a tomar</w:t>
      </w:r>
      <w:bookmarkEnd w:id="27"/>
    </w:p>
    <w:p w:rsidR="00EC3A3D" w:rsidRDefault="00FC3752" w:rsidP="009B522B">
      <w:pPr>
        <w:pStyle w:val="MTemaNormal"/>
      </w:pPr>
      <w:r>
        <w:t>Se deben corregir los errores encontrados</w:t>
      </w:r>
      <w:r w:rsidR="00B11ACD">
        <w:t>.</w:t>
      </w:r>
    </w:p>
    <w:p w:rsidR="00712F4F" w:rsidRDefault="00712F4F" w:rsidP="003E631B">
      <w:pPr>
        <w:pStyle w:val="MTema2"/>
      </w:pPr>
      <w:bookmarkStart w:id="28" w:name="_Toc275701692"/>
      <w:r>
        <w:t xml:space="preserve">CU Filtrar Sospechosos Versión </w:t>
      </w:r>
      <w:r w:rsidR="00CA5530">
        <w:t>2</w:t>
      </w:r>
      <w:r>
        <w:t>.0</w:t>
      </w:r>
      <w:bookmarkEnd w:id="28"/>
    </w:p>
    <w:p w:rsidR="00712F4F" w:rsidRDefault="00712F4F" w:rsidP="003E631B">
      <w:pPr>
        <w:pStyle w:val="MTema3"/>
      </w:pPr>
      <w:bookmarkStart w:id="29" w:name="_Toc275701693"/>
      <w:r>
        <w:t>Evaluación de errores</w:t>
      </w:r>
      <w:bookmarkEnd w:id="29"/>
    </w:p>
    <w:tbl>
      <w:tblPr>
        <w:tblW w:w="0" w:type="auto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968"/>
        <w:gridCol w:w="4039"/>
      </w:tblGrid>
      <w:tr w:rsidR="00712F4F" w:rsidTr="000451D6">
        <w:tc>
          <w:tcPr>
            <w:tcW w:w="3968" w:type="dxa"/>
          </w:tcPr>
          <w:p w:rsidR="00712F4F" w:rsidRDefault="00712F4F" w:rsidP="000451D6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Nivel de gravedad de error</w:t>
            </w:r>
          </w:p>
        </w:tc>
        <w:tc>
          <w:tcPr>
            <w:tcW w:w="4039" w:type="dxa"/>
          </w:tcPr>
          <w:p w:rsidR="00712F4F" w:rsidRDefault="00712F4F" w:rsidP="000451D6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Cantidad de errores encontrados</w:t>
            </w:r>
          </w:p>
        </w:tc>
      </w:tr>
      <w:tr w:rsidR="00712F4F" w:rsidTr="000451D6">
        <w:tc>
          <w:tcPr>
            <w:tcW w:w="3968" w:type="dxa"/>
          </w:tcPr>
          <w:p w:rsidR="00712F4F" w:rsidRDefault="00712F4F" w:rsidP="000451D6">
            <w:pPr>
              <w:pStyle w:val="MTemaNormal"/>
              <w:ind w:left="-70"/>
            </w:pPr>
            <w:r>
              <w:t>M</w:t>
            </w:r>
            <w:r w:rsidR="00CA5530">
              <w:t>arginal</w:t>
            </w:r>
          </w:p>
        </w:tc>
        <w:tc>
          <w:tcPr>
            <w:tcW w:w="4039" w:type="dxa"/>
          </w:tcPr>
          <w:p w:rsidR="00712F4F" w:rsidRDefault="00CA5530" w:rsidP="000451D6">
            <w:pPr>
              <w:pStyle w:val="MTemaNormal"/>
              <w:ind w:left="0"/>
            </w:pPr>
            <w:r>
              <w:t>1</w:t>
            </w:r>
          </w:p>
        </w:tc>
      </w:tr>
    </w:tbl>
    <w:p w:rsidR="00712F4F" w:rsidRDefault="00712F4F" w:rsidP="00712F4F">
      <w:pPr>
        <w:pStyle w:val="MTemaNormal"/>
      </w:pPr>
      <w:r>
        <w:rPr>
          <w:b/>
        </w:rPr>
        <w:t>Nivel de aceptación:</w:t>
      </w:r>
      <w:r>
        <w:t xml:space="preserve"> </w:t>
      </w:r>
      <w:r w:rsidR="00FC3752">
        <w:t xml:space="preserve">No </w:t>
      </w:r>
      <w:r>
        <w:t>Aprobado</w:t>
      </w:r>
      <w:r w:rsidR="00A23B38">
        <w:t>.</w:t>
      </w:r>
    </w:p>
    <w:p w:rsidR="00712F4F" w:rsidRDefault="00712F4F" w:rsidP="003E631B">
      <w:pPr>
        <w:pStyle w:val="MTema3"/>
      </w:pPr>
      <w:bookmarkStart w:id="30" w:name="_Toc275701694"/>
      <w:r>
        <w:t>Acciones a tomar</w:t>
      </w:r>
      <w:bookmarkEnd w:id="30"/>
    </w:p>
    <w:p w:rsidR="00712F4F" w:rsidRDefault="00FC3752" w:rsidP="00712F4F">
      <w:pPr>
        <w:pStyle w:val="MTemaNormal"/>
      </w:pPr>
      <w:r>
        <w:t>Se debe corregir el error encontrado inmediatamente ya que implica el correcto funcionamiento del juego</w:t>
      </w:r>
      <w:r w:rsidR="00712F4F">
        <w:t>.</w:t>
      </w:r>
    </w:p>
    <w:p w:rsidR="00712F4F" w:rsidRDefault="00FC3752" w:rsidP="003E631B">
      <w:pPr>
        <w:pStyle w:val="MTema2"/>
      </w:pPr>
      <w:bookmarkStart w:id="31" w:name="_Toc275701695"/>
      <w:r>
        <w:t>CU Cambiar Lenguaje Versión 2</w:t>
      </w:r>
      <w:r w:rsidR="00712F4F">
        <w:t>.0</w:t>
      </w:r>
      <w:bookmarkEnd w:id="31"/>
    </w:p>
    <w:p w:rsidR="00712F4F" w:rsidRDefault="00712F4F" w:rsidP="003E631B">
      <w:pPr>
        <w:pStyle w:val="MTema3"/>
      </w:pPr>
      <w:bookmarkStart w:id="32" w:name="_Toc275701696"/>
      <w:r>
        <w:t>Evaluación de errores</w:t>
      </w:r>
      <w:bookmarkEnd w:id="32"/>
    </w:p>
    <w:tbl>
      <w:tblPr>
        <w:tblW w:w="0" w:type="auto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968"/>
        <w:gridCol w:w="4039"/>
      </w:tblGrid>
      <w:tr w:rsidR="00712F4F" w:rsidTr="000451D6">
        <w:tc>
          <w:tcPr>
            <w:tcW w:w="3968" w:type="dxa"/>
          </w:tcPr>
          <w:p w:rsidR="00712F4F" w:rsidRDefault="00712F4F" w:rsidP="000451D6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Nivel de gravedad de error</w:t>
            </w:r>
          </w:p>
        </w:tc>
        <w:tc>
          <w:tcPr>
            <w:tcW w:w="4039" w:type="dxa"/>
          </w:tcPr>
          <w:p w:rsidR="00712F4F" w:rsidRDefault="00712F4F" w:rsidP="000451D6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Cantidad de errores encontrados</w:t>
            </w:r>
          </w:p>
        </w:tc>
      </w:tr>
      <w:tr w:rsidR="00712F4F" w:rsidTr="000451D6">
        <w:tc>
          <w:tcPr>
            <w:tcW w:w="3968" w:type="dxa"/>
          </w:tcPr>
          <w:p w:rsidR="00712F4F" w:rsidRDefault="00712F4F" w:rsidP="000451D6">
            <w:pPr>
              <w:pStyle w:val="MTemaNormal"/>
              <w:ind w:left="-70"/>
            </w:pPr>
            <w:r>
              <w:t>Menor</w:t>
            </w:r>
          </w:p>
        </w:tc>
        <w:tc>
          <w:tcPr>
            <w:tcW w:w="4039" w:type="dxa"/>
          </w:tcPr>
          <w:p w:rsidR="00712F4F" w:rsidRDefault="00FC3752" w:rsidP="00FC3752">
            <w:pPr>
              <w:pStyle w:val="MTemaNormal"/>
              <w:tabs>
                <w:tab w:val="center" w:pos="1949"/>
              </w:tabs>
              <w:ind w:left="0"/>
            </w:pPr>
            <w:r>
              <w:t>4</w:t>
            </w:r>
          </w:p>
        </w:tc>
      </w:tr>
    </w:tbl>
    <w:p w:rsidR="00712F4F" w:rsidRDefault="00712F4F" w:rsidP="00712F4F">
      <w:pPr>
        <w:pStyle w:val="MTemaNormal"/>
      </w:pPr>
      <w:r>
        <w:rPr>
          <w:b/>
        </w:rPr>
        <w:t>Nivel de aceptación:</w:t>
      </w:r>
      <w:r>
        <w:t xml:space="preserve"> Aprobado</w:t>
      </w:r>
      <w:r w:rsidR="00A23B38">
        <w:t>.</w:t>
      </w:r>
    </w:p>
    <w:p w:rsidR="00712F4F" w:rsidRDefault="00712F4F" w:rsidP="003E631B">
      <w:pPr>
        <w:pStyle w:val="MTema3"/>
      </w:pPr>
      <w:bookmarkStart w:id="33" w:name="_Toc275701697"/>
      <w:r>
        <w:t>Acciones a tomar</w:t>
      </w:r>
      <w:bookmarkEnd w:id="33"/>
    </w:p>
    <w:p w:rsidR="00712F4F" w:rsidRDefault="00712F4F" w:rsidP="00712F4F">
      <w:pPr>
        <w:pStyle w:val="MTemaNormal"/>
      </w:pPr>
      <w:r>
        <w:t>Los errores encontrados son muy menores, aunque se sugiere arreglarlos.</w:t>
      </w:r>
    </w:p>
    <w:p w:rsidR="003E631B" w:rsidRDefault="003E631B">
      <w:pPr>
        <w:rPr>
          <w:rFonts w:ascii="Verdana" w:hAnsi="Verdana" w:cs="Arial"/>
          <w:b/>
          <w:bCs/>
        </w:rPr>
      </w:pPr>
      <w:r>
        <w:br w:type="page"/>
      </w:r>
    </w:p>
    <w:p w:rsidR="00712F4F" w:rsidRDefault="00712F4F" w:rsidP="003E631B">
      <w:pPr>
        <w:pStyle w:val="MTema2"/>
      </w:pPr>
      <w:bookmarkStart w:id="34" w:name="_Toc275701698"/>
      <w:r>
        <w:lastRenderedPageBreak/>
        <w:t xml:space="preserve">CU Interrogar Personajes Versión </w:t>
      </w:r>
      <w:r w:rsidR="00FC3752">
        <w:t>2</w:t>
      </w:r>
      <w:r>
        <w:t>.0</w:t>
      </w:r>
      <w:bookmarkEnd w:id="34"/>
    </w:p>
    <w:p w:rsidR="00712F4F" w:rsidRDefault="00712F4F" w:rsidP="003E631B">
      <w:pPr>
        <w:pStyle w:val="MTema3"/>
      </w:pPr>
      <w:bookmarkStart w:id="35" w:name="_Toc275701699"/>
      <w:r>
        <w:t>Evaluación de errores</w:t>
      </w:r>
      <w:bookmarkEnd w:id="35"/>
    </w:p>
    <w:tbl>
      <w:tblPr>
        <w:tblW w:w="0" w:type="auto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968"/>
        <w:gridCol w:w="4039"/>
      </w:tblGrid>
      <w:tr w:rsidR="00712F4F" w:rsidTr="000451D6">
        <w:tc>
          <w:tcPr>
            <w:tcW w:w="3968" w:type="dxa"/>
          </w:tcPr>
          <w:p w:rsidR="00712F4F" w:rsidRDefault="00712F4F" w:rsidP="000451D6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Nivel de gravedad de error</w:t>
            </w:r>
          </w:p>
        </w:tc>
        <w:tc>
          <w:tcPr>
            <w:tcW w:w="4039" w:type="dxa"/>
          </w:tcPr>
          <w:p w:rsidR="00712F4F" w:rsidRDefault="00712F4F" w:rsidP="000451D6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Cantidad de errores encontrados</w:t>
            </w:r>
          </w:p>
        </w:tc>
      </w:tr>
      <w:tr w:rsidR="00712F4F" w:rsidTr="000451D6">
        <w:tc>
          <w:tcPr>
            <w:tcW w:w="3968" w:type="dxa"/>
          </w:tcPr>
          <w:p w:rsidR="00712F4F" w:rsidRDefault="00FC3752" w:rsidP="000451D6">
            <w:pPr>
              <w:pStyle w:val="MTemaNormal"/>
              <w:ind w:left="-70"/>
            </w:pPr>
            <w:r>
              <w:t>Critico</w:t>
            </w:r>
          </w:p>
        </w:tc>
        <w:tc>
          <w:tcPr>
            <w:tcW w:w="4039" w:type="dxa"/>
          </w:tcPr>
          <w:p w:rsidR="00712F4F" w:rsidRDefault="00712F4F" w:rsidP="000451D6">
            <w:pPr>
              <w:pStyle w:val="MTemaNormal"/>
              <w:ind w:left="0"/>
            </w:pPr>
            <w:r>
              <w:t>1</w:t>
            </w:r>
          </w:p>
        </w:tc>
      </w:tr>
    </w:tbl>
    <w:p w:rsidR="00712F4F" w:rsidRDefault="00712F4F" w:rsidP="00712F4F">
      <w:pPr>
        <w:pStyle w:val="MTemaNormal"/>
      </w:pPr>
      <w:r>
        <w:rPr>
          <w:b/>
        </w:rPr>
        <w:t>Nivel de aceptación:</w:t>
      </w:r>
      <w:r>
        <w:t xml:space="preserve"> Aprobado</w:t>
      </w:r>
      <w:r w:rsidR="00A23B38">
        <w:t>.</w:t>
      </w:r>
    </w:p>
    <w:p w:rsidR="00712F4F" w:rsidRDefault="00712F4F" w:rsidP="003E631B">
      <w:pPr>
        <w:pStyle w:val="MTema3"/>
      </w:pPr>
      <w:bookmarkStart w:id="36" w:name="_Toc275701700"/>
      <w:r>
        <w:t>Acciones a tomar</w:t>
      </w:r>
      <w:bookmarkEnd w:id="36"/>
    </w:p>
    <w:p w:rsidR="00B11ACD" w:rsidRDefault="00FC3752" w:rsidP="00712F4F">
      <w:pPr>
        <w:pStyle w:val="MTemaNormal"/>
      </w:pPr>
      <w:r>
        <w:t>Se deben corregir el error encontrado.</w:t>
      </w:r>
    </w:p>
    <w:p w:rsidR="00FC3752" w:rsidRDefault="00FC3752" w:rsidP="00FC3752">
      <w:pPr>
        <w:pStyle w:val="MTema2"/>
      </w:pPr>
      <w:bookmarkStart w:id="37" w:name="_Toc275701701"/>
      <w:r>
        <w:t>CU Viajar Versión 1.0</w:t>
      </w:r>
      <w:bookmarkEnd w:id="37"/>
    </w:p>
    <w:p w:rsidR="00FC3752" w:rsidRDefault="00FC3752" w:rsidP="00FC3752">
      <w:pPr>
        <w:pStyle w:val="MTema3"/>
      </w:pPr>
      <w:bookmarkStart w:id="38" w:name="_Toc275701702"/>
      <w:r>
        <w:t>Evaluación de errores</w:t>
      </w:r>
      <w:bookmarkEnd w:id="38"/>
    </w:p>
    <w:tbl>
      <w:tblPr>
        <w:tblW w:w="0" w:type="auto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968"/>
        <w:gridCol w:w="4039"/>
      </w:tblGrid>
      <w:tr w:rsidR="00FC3752" w:rsidTr="009A6BBA">
        <w:tc>
          <w:tcPr>
            <w:tcW w:w="3968" w:type="dxa"/>
          </w:tcPr>
          <w:p w:rsidR="00FC3752" w:rsidRDefault="00FC3752" w:rsidP="009A6BBA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Nivel de gravedad de error</w:t>
            </w:r>
          </w:p>
        </w:tc>
        <w:tc>
          <w:tcPr>
            <w:tcW w:w="4039" w:type="dxa"/>
          </w:tcPr>
          <w:p w:rsidR="00FC3752" w:rsidRDefault="00FC3752" w:rsidP="009A6BBA">
            <w:pPr>
              <w:pStyle w:val="MTemaNormal"/>
              <w:ind w:left="0"/>
              <w:rPr>
                <w:b/>
              </w:rPr>
            </w:pPr>
            <w:r>
              <w:rPr>
                <w:b/>
              </w:rPr>
              <w:t>Cantidad de errores encontrados</w:t>
            </w:r>
          </w:p>
        </w:tc>
      </w:tr>
      <w:tr w:rsidR="00FC3752" w:rsidTr="009A6BBA">
        <w:tc>
          <w:tcPr>
            <w:tcW w:w="3968" w:type="dxa"/>
          </w:tcPr>
          <w:p w:rsidR="00FC3752" w:rsidRDefault="00FC3752" w:rsidP="009A6BBA">
            <w:pPr>
              <w:pStyle w:val="MTemaNormal"/>
              <w:ind w:left="-70"/>
            </w:pPr>
            <w:r>
              <w:t>Menor</w:t>
            </w:r>
          </w:p>
        </w:tc>
        <w:tc>
          <w:tcPr>
            <w:tcW w:w="4039" w:type="dxa"/>
          </w:tcPr>
          <w:p w:rsidR="00FC3752" w:rsidRDefault="00FC3752" w:rsidP="009A6BBA">
            <w:pPr>
              <w:pStyle w:val="MTemaNormal"/>
              <w:ind w:left="0"/>
            </w:pPr>
            <w:r>
              <w:t>1</w:t>
            </w:r>
          </w:p>
        </w:tc>
      </w:tr>
    </w:tbl>
    <w:p w:rsidR="00FC3752" w:rsidRDefault="00FC3752" w:rsidP="00FC3752">
      <w:pPr>
        <w:pStyle w:val="MTemaNormal"/>
      </w:pPr>
      <w:r>
        <w:rPr>
          <w:b/>
        </w:rPr>
        <w:t>Nivel de aceptación:</w:t>
      </w:r>
      <w:r>
        <w:t xml:space="preserve"> Aprobado</w:t>
      </w:r>
      <w:r w:rsidR="00A23B38">
        <w:t>.</w:t>
      </w:r>
    </w:p>
    <w:p w:rsidR="00FC3752" w:rsidRDefault="00FC3752" w:rsidP="00FC3752">
      <w:pPr>
        <w:pStyle w:val="MTema3"/>
      </w:pPr>
      <w:bookmarkStart w:id="39" w:name="_Toc275701703"/>
      <w:r>
        <w:t>Acciones a tomar</w:t>
      </w:r>
      <w:bookmarkEnd w:id="39"/>
    </w:p>
    <w:p w:rsidR="00FC3752" w:rsidRDefault="00FC3752" w:rsidP="00FC3752">
      <w:pPr>
        <w:pStyle w:val="MTemaNormal"/>
      </w:pPr>
      <w:r>
        <w:t>El error encontrado es muy menor, aunque se sugiere arreglarlo.</w:t>
      </w:r>
    </w:p>
    <w:sectPr w:rsidR="00FC3752" w:rsidSect="00EC3A3D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6E3D" w:rsidRDefault="000B6E3D">
      <w:r>
        <w:separator/>
      </w:r>
    </w:p>
  </w:endnote>
  <w:endnote w:type="continuationSeparator" w:id="0">
    <w:p w:rsidR="000B6E3D" w:rsidRDefault="000B6E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3A3D" w:rsidRDefault="00B11ACD">
    <w:pPr>
      <w:pStyle w:val="Piedepgina"/>
    </w:pPr>
    <w:r>
      <w:t>Evaluación de Verificación</w:t>
    </w:r>
    <w:r>
      <w:tab/>
    </w:r>
    <w:r>
      <w:tab/>
      <w:t xml:space="preserve">Página </w:t>
    </w:r>
    <w:r w:rsidR="00AF1296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AF1296">
      <w:rPr>
        <w:rStyle w:val="Nmerodepgina"/>
      </w:rPr>
      <w:fldChar w:fldCharType="separate"/>
    </w:r>
    <w:r w:rsidR="00916551">
      <w:rPr>
        <w:rStyle w:val="Nmerodepgina"/>
        <w:noProof/>
      </w:rPr>
      <w:t>3</w:t>
    </w:r>
    <w:r w:rsidR="00AF1296">
      <w:rPr>
        <w:rStyle w:val="Nmerodepgina"/>
      </w:rPr>
      <w:fldChar w:fldCharType="end"/>
    </w:r>
    <w:r>
      <w:rPr>
        <w:rStyle w:val="Nmerodepgina"/>
      </w:rPr>
      <w:t xml:space="preserve"> de </w:t>
    </w:r>
    <w:r w:rsidR="00AF1296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AF1296">
      <w:rPr>
        <w:rStyle w:val="Nmerodepgina"/>
      </w:rPr>
      <w:fldChar w:fldCharType="separate"/>
    </w:r>
    <w:r w:rsidR="00916551">
      <w:rPr>
        <w:rStyle w:val="Nmerodepgina"/>
        <w:noProof/>
      </w:rPr>
      <w:t>4</w:t>
    </w:r>
    <w:r w:rsidR="00AF1296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6E3D" w:rsidRDefault="000B6E3D">
      <w:r>
        <w:separator/>
      </w:r>
    </w:p>
  </w:footnote>
  <w:footnote w:type="continuationSeparator" w:id="0">
    <w:p w:rsidR="000B6E3D" w:rsidRDefault="000B6E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29223D19"/>
    <w:multiLevelType w:val="hybridMultilevel"/>
    <w:tmpl w:val="A030DEE2"/>
    <w:lvl w:ilvl="0" w:tplc="2E5C085A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46B0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44218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E852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08D6A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50EC7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903D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E8C6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0CE5D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EsqNum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42E93270"/>
    <w:multiLevelType w:val="multilevel"/>
    <w:tmpl w:val="0E5055DC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4990"/>
        </w:tabs>
        <w:ind w:left="4990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541A2B02"/>
    <w:multiLevelType w:val="singleLevel"/>
    <w:tmpl w:val="0220F502"/>
    <w:lvl w:ilvl="0">
      <w:start w:val="1"/>
      <w:numFmt w:val="bullet"/>
      <w:pStyle w:val="Esti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2E47"/>
    <w:rsid w:val="00016BB1"/>
    <w:rsid w:val="0004257A"/>
    <w:rsid w:val="000B6E3D"/>
    <w:rsid w:val="00145A85"/>
    <w:rsid w:val="001C4D48"/>
    <w:rsid w:val="00254DC7"/>
    <w:rsid w:val="002C2E47"/>
    <w:rsid w:val="002E521E"/>
    <w:rsid w:val="00300E70"/>
    <w:rsid w:val="00392328"/>
    <w:rsid w:val="003E631B"/>
    <w:rsid w:val="00605F60"/>
    <w:rsid w:val="00644CDA"/>
    <w:rsid w:val="00664E6A"/>
    <w:rsid w:val="00712F4F"/>
    <w:rsid w:val="008A312E"/>
    <w:rsid w:val="00916551"/>
    <w:rsid w:val="009501B5"/>
    <w:rsid w:val="009B522B"/>
    <w:rsid w:val="009C4DB3"/>
    <w:rsid w:val="009D1222"/>
    <w:rsid w:val="00A23B38"/>
    <w:rsid w:val="00A323F9"/>
    <w:rsid w:val="00A64B21"/>
    <w:rsid w:val="00AF1296"/>
    <w:rsid w:val="00B11ACD"/>
    <w:rsid w:val="00B76893"/>
    <w:rsid w:val="00B95226"/>
    <w:rsid w:val="00CA5530"/>
    <w:rsid w:val="00E03D14"/>
    <w:rsid w:val="00EC3A3D"/>
    <w:rsid w:val="00ED5CEE"/>
    <w:rsid w:val="00F768AA"/>
    <w:rsid w:val="00FC3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A3D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EC3A3D"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rsid w:val="00EC3A3D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EC3A3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rsid w:val="00EC3A3D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EC3A3D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rsid w:val="00EC3A3D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rsid w:val="00EC3A3D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rsid w:val="00EC3A3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EC3A3D"/>
    <w:pPr>
      <w:numPr>
        <w:numId w:val="2"/>
      </w:numPr>
    </w:pPr>
  </w:style>
  <w:style w:type="paragraph" w:customStyle="1" w:styleId="MEsqNum">
    <w:name w:val="MEsqNum"/>
    <w:basedOn w:val="MNormal"/>
    <w:rsid w:val="00EC3A3D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rsid w:val="00EC3A3D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rsid w:val="00EC3A3D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rsid w:val="00EC3A3D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EC3A3D"/>
    <w:pPr>
      <w:numPr>
        <w:ilvl w:val="3"/>
        <w:numId w:val="6"/>
      </w:numPr>
      <w:tabs>
        <w:tab w:val="clear" w:pos="1800"/>
        <w:tab w:val="left" w:pos="1134"/>
      </w:tabs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EC3A3D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rsid w:val="003E631B"/>
    <w:pPr>
      <w:numPr>
        <w:ilvl w:val="1"/>
        <w:numId w:val="8"/>
      </w:numPr>
      <w:tabs>
        <w:tab w:val="clear" w:pos="4990"/>
        <w:tab w:val="left" w:pos="720"/>
      </w:tabs>
      <w:spacing w:before="240"/>
      <w:ind w:left="737"/>
      <w:outlineLvl w:val="1"/>
    </w:pPr>
    <w:rPr>
      <w:sz w:val="20"/>
    </w:rPr>
  </w:style>
  <w:style w:type="paragraph" w:customStyle="1" w:styleId="MTtulo4">
    <w:name w:val="MTítulo4"/>
    <w:basedOn w:val="Ttulo3"/>
    <w:rsid w:val="00EC3A3D"/>
    <w:rPr>
      <w:rFonts w:ascii="Verdana" w:hAnsi="Verdana"/>
      <w:sz w:val="22"/>
    </w:rPr>
  </w:style>
  <w:style w:type="paragraph" w:styleId="TDC1">
    <w:name w:val="toc 1"/>
    <w:basedOn w:val="Normal"/>
    <w:next w:val="Normal"/>
    <w:autoRedefine/>
    <w:uiPriority w:val="39"/>
    <w:rsid w:val="00EC3A3D"/>
    <w:pPr>
      <w:spacing w:before="120" w:after="120"/>
    </w:pPr>
    <w:rPr>
      <w:rFonts w:asciiTheme="minorHAnsi" w:hAnsiTheme="minorHAnsi" w:cstheme="minorHAnsi"/>
      <w:b/>
      <w:bCs/>
      <w:caps/>
      <w:szCs w:val="20"/>
    </w:rPr>
  </w:style>
  <w:style w:type="paragraph" w:styleId="TDC2">
    <w:name w:val="toc 2"/>
    <w:basedOn w:val="Normal"/>
    <w:next w:val="Normal"/>
    <w:autoRedefine/>
    <w:uiPriority w:val="39"/>
    <w:rsid w:val="00EC3A3D"/>
    <w:pPr>
      <w:ind w:left="200"/>
    </w:pPr>
    <w:rPr>
      <w:rFonts w:asciiTheme="minorHAnsi" w:hAnsiTheme="minorHAnsi" w:cstheme="minorHAnsi"/>
      <w:smallCaps/>
      <w:szCs w:val="20"/>
    </w:rPr>
  </w:style>
  <w:style w:type="character" w:styleId="Hipervnculo">
    <w:name w:val="Hyperlink"/>
    <w:basedOn w:val="Fuentedeprrafopredeter"/>
    <w:uiPriority w:val="99"/>
    <w:rsid w:val="00EC3A3D"/>
    <w:rPr>
      <w:color w:val="0000FF"/>
      <w:u w:val="single"/>
    </w:rPr>
  </w:style>
  <w:style w:type="paragraph" w:styleId="Encabezado">
    <w:name w:val="header"/>
    <w:basedOn w:val="Normal"/>
    <w:semiHidden/>
    <w:rsid w:val="00EC3A3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EC3A3D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DC5">
    <w:name w:val="toc 5"/>
    <w:basedOn w:val="Normal"/>
    <w:next w:val="Normal"/>
    <w:autoRedefine/>
    <w:semiHidden/>
    <w:rsid w:val="00EC3A3D"/>
    <w:pPr>
      <w:ind w:left="800"/>
    </w:pPr>
    <w:rPr>
      <w:rFonts w:asciiTheme="minorHAnsi" w:hAnsiTheme="minorHAnsi" w:cstheme="minorHAnsi"/>
      <w:sz w:val="18"/>
      <w:szCs w:val="18"/>
    </w:rPr>
  </w:style>
  <w:style w:type="character" w:styleId="Nmerodepgina">
    <w:name w:val="page number"/>
    <w:basedOn w:val="Fuentedeprrafopredeter"/>
    <w:semiHidden/>
    <w:rsid w:val="00EC3A3D"/>
  </w:style>
  <w:style w:type="paragraph" w:customStyle="1" w:styleId="MTemaNormal">
    <w:name w:val="MTemaNormal"/>
    <w:basedOn w:val="MNormal"/>
    <w:rsid w:val="00EC3A3D"/>
    <w:pPr>
      <w:ind w:left="567"/>
    </w:pPr>
  </w:style>
  <w:style w:type="paragraph" w:customStyle="1" w:styleId="MTemaVietas">
    <w:name w:val="MTemaViñetas"/>
    <w:basedOn w:val="MVietas"/>
    <w:rsid w:val="00EC3A3D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EC3A3D"/>
    <w:pPr>
      <w:numPr>
        <w:ilvl w:val="2"/>
        <w:numId w:val="9"/>
      </w:numPr>
      <w:tabs>
        <w:tab w:val="clear" w:pos="720"/>
        <w:tab w:val="clear" w:pos="2098"/>
        <w:tab w:val="left" w:pos="851"/>
      </w:tabs>
      <w:ind w:left="851" w:hanging="851"/>
      <w:outlineLvl w:val="2"/>
    </w:pPr>
  </w:style>
  <w:style w:type="paragraph" w:customStyle="1" w:styleId="MTema4">
    <w:name w:val="MTema4"/>
    <w:basedOn w:val="MDetTitulo4"/>
    <w:rsid w:val="00EC3A3D"/>
    <w:pPr>
      <w:numPr>
        <w:numId w:val="10"/>
      </w:numPr>
      <w:tabs>
        <w:tab w:val="clear" w:pos="2948"/>
        <w:tab w:val="left" w:pos="1276"/>
      </w:tabs>
      <w:ind w:left="1418"/>
    </w:pPr>
    <w:rPr>
      <w:b w:val="0"/>
      <w:bCs w:val="0"/>
      <w:i/>
      <w:iCs/>
    </w:rPr>
  </w:style>
  <w:style w:type="paragraph" w:styleId="TDC3">
    <w:name w:val="toc 3"/>
    <w:basedOn w:val="Normal"/>
    <w:next w:val="Normal"/>
    <w:autoRedefine/>
    <w:uiPriority w:val="39"/>
    <w:rsid w:val="00EC3A3D"/>
    <w:pPr>
      <w:ind w:left="400"/>
    </w:pPr>
    <w:rPr>
      <w:rFonts w:asciiTheme="minorHAnsi" w:hAnsiTheme="minorHAnsi" w:cstheme="minorHAnsi"/>
      <w:i/>
      <w:iCs/>
      <w:szCs w:val="20"/>
    </w:rPr>
  </w:style>
  <w:style w:type="paragraph" w:styleId="TDC4">
    <w:name w:val="toc 4"/>
    <w:basedOn w:val="Normal"/>
    <w:next w:val="Normal"/>
    <w:autoRedefine/>
    <w:semiHidden/>
    <w:rsid w:val="00EC3A3D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rsid w:val="00EC3A3D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rsid w:val="00EC3A3D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rsid w:val="00EC3A3D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rsid w:val="00EC3A3D"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Estilo">
    <w:name w:val="Estilo"/>
    <w:basedOn w:val="Normal"/>
    <w:rsid w:val="00EC3A3D"/>
    <w:pPr>
      <w:numPr>
        <w:numId w:val="12"/>
      </w:numPr>
    </w:pPr>
  </w:style>
  <w:style w:type="paragraph" w:customStyle="1" w:styleId="MEsqNum2">
    <w:name w:val="MEsqNum2"/>
    <w:basedOn w:val="MEsqNum"/>
    <w:rsid w:val="00EC3A3D"/>
    <w:pPr>
      <w:numPr>
        <w:ilvl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-Docum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E82F9C-110F-46EA-881B-71694423C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MetodologíaGX-Documentos</Template>
  <TotalTime>53</TotalTime>
  <Pages>1</Pages>
  <Words>580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verificacion</vt:lpstr>
    </vt:vector>
  </TitlesOfParts>
  <Company>Particular</Company>
  <LinksUpToDate>false</LinksUpToDate>
  <CharactersWithSpaces>3763</CharactersWithSpaces>
  <SharedDoc>false</SharedDoc>
  <HLinks>
    <vt:vector size="144" baseType="variant">
      <vt:variant>
        <vt:i4>7077988</vt:i4>
      </vt:variant>
      <vt:variant>
        <vt:i4>140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134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128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122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116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110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104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98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92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86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80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74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68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62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56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50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44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38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32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26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20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14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8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  <vt:variant>
        <vt:i4>7077988</vt:i4>
      </vt:variant>
      <vt:variant>
        <vt:i4>2</vt:i4>
      </vt:variant>
      <vt:variant>
        <vt:i4>0</vt:i4>
      </vt:variant>
      <vt:variant>
        <vt:i4>5</vt:i4>
      </vt:variant>
      <vt:variant>
        <vt:lpwstr>/C:/LUCIA/ma07/plant/verificacion/VREVGXvY.doc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verificacion</dc:title>
  <dc:creator>Lucia Pedrana- Marcelo Bellini</dc:creator>
  <cp:lastModifiedBy>Shavi</cp:lastModifiedBy>
  <cp:revision>10</cp:revision>
  <cp:lastPrinted>2002-06-06T23:19:00Z</cp:lastPrinted>
  <dcterms:created xsi:type="dcterms:W3CDTF">2010-10-24T14:26:00Z</dcterms:created>
  <dcterms:modified xsi:type="dcterms:W3CDTF">2010-10-24T20:53:00Z</dcterms:modified>
</cp:coreProperties>
</file>