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87A" w:rsidRDefault="003934F4">
      <w:pPr>
        <w:pStyle w:val="MTtulo1"/>
        <w:jc w:val="left"/>
      </w:pPr>
      <w:bookmarkStart w:id="0" w:name="_Toc274952762"/>
      <w:bookmarkStart w:id="1" w:name="_Toc275028006"/>
      <w:r>
        <w:t>Interpool</w:t>
      </w:r>
      <w:bookmarkEnd w:id="0"/>
      <w:bookmarkEnd w:id="1"/>
      <w:r w:rsidR="00EB687A">
        <w:t xml:space="preserve"> </w:t>
      </w:r>
    </w:p>
    <w:p w:rsidR="00EB687A" w:rsidRDefault="00EB687A">
      <w:pPr>
        <w:pStyle w:val="MTtulo1"/>
        <w:jc w:val="left"/>
      </w:pPr>
      <w:bookmarkStart w:id="2" w:name="_Toc274952763"/>
      <w:bookmarkStart w:id="3" w:name="_Toc275028007"/>
      <w:r>
        <w:t>Plan de Verificación de la Iteración</w:t>
      </w:r>
      <w:bookmarkEnd w:id="2"/>
      <w:bookmarkEnd w:id="3"/>
    </w:p>
    <w:p w:rsidR="00EB687A" w:rsidRDefault="00EB687A">
      <w:pPr>
        <w:pStyle w:val="MTtulo1"/>
        <w:jc w:val="left"/>
      </w:pPr>
      <w:bookmarkStart w:id="4" w:name="_Toc274952764"/>
      <w:bookmarkStart w:id="5" w:name="_Toc275028008"/>
      <w:r>
        <w:t>Versión 1</w:t>
      </w:r>
      <w:r w:rsidR="003934F4">
        <w:t>0</w:t>
      </w:r>
      <w:r>
        <w:t>.</w:t>
      </w:r>
      <w:bookmarkEnd w:id="4"/>
      <w:r w:rsidR="001D4224">
        <w:t>1</w:t>
      </w:r>
      <w:bookmarkEnd w:id="5"/>
    </w:p>
    <w:p w:rsidR="00EB687A" w:rsidRDefault="00EB687A">
      <w:pPr>
        <w:pStyle w:val="MNormal"/>
      </w:pPr>
    </w:p>
    <w:p w:rsidR="00EB687A" w:rsidRDefault="00EB687A">
      <w:pPr>
        <w:pStyle w:val="MNormal"/>
      </w:pPr>
    </w:p>
    <w:p w:rsidR="001D4224" w:rsidRDefault="001D4224">
      <w:pPr>
        <w:pStyle w:val="MNormal"/>
      </w:pPr>
    </w:p>
    <w:p w:rsidR="001D4224" w:rsidRDefault="001D4224">
      <w:pPr>
        <w:pStyle w:val="MNormal"/>
      </w:pPr>
    </w:p>
    <w:p w:rsidR="001D4224" w:rsidRDefault="001D4224">
      <w:pPr>
        <w:pStyle w:val="MNormal"/>
      </w:pPr>
    </w:p>
    <w:p w:rsidR="00EB687A" w:rsidRDefault="00EB687A">
      <w:pPr>
        <w:pStyle w:val="MTtulo1"/>
      </w:pPr>
      <w:bookmarkStart w:id="6" w:name="_Toc274952765"/>
      <w:bookmarkStart w:id="7" w:name="_Toc275028009"/>
      <w:r>
        <w:t>Historia de revisiones</w:t>
      </w:r>
      <w:bookmarkEnd w:id="6"/>
      <w:bookmarkEnd w:id="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EB687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687A" w:rsidRDefault="00EB687A" w:rsidP="001D4224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687A" w:rsidRDefault="00EB687A" w:rsidP="001D4224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687A" w:rsidRDefault="001D4224">
            <w:pPr>
              <w:pStyle w:val="MNormal"/>
            </w:pPr>
            <w:r>
              <w:t xml:space="preserve"> </w:t>
            </w:r>
            <w:r w:rsidR="00EB687A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687A" w:rsidRDefault="00EB687A" w:rsidP="001D4224">
            <w:pPr>
              <w:pStyle w:val="MNormal"/>
              <w:jc w:val="center"/>
            </w:pPr>
            <w:r>
              <w:t>Autor</w:t>
            </w:r>
          </w:p>
        </w:tc>
      </w:tr>
      <w:tr w:rsidR="00EB68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687A" w:rsidRDefault="003934F4" w:rsidP="001D4224">
            <w:pPr>
              <w:pStyle w:val="MNormal"/>
              <w:jc w:val="center"/>
            </w:pPr>
            <w:r>
              <w:t>14</w:t>
            </w:r>
            <w:r w:rsidR="00EB687A">
              <w:t>/</w:t>
            </w:r>
            <w:r>
              <w:t>10</w:t>
            </w:r>
            <w:r w:rsidR="00EB687A">
              <w:t>/</w:t>
            </w:r>
            <w: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3934F4" w:rsidP="001D4224">
            <w:pPr>
              <w:pStyle w:val="MNormal"/>
              <w:jc w:val="center"/>
            </w:pPr>
            <w:r>
              <w:t>10.0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1D4224">
            <w:pPr>
              <w:pStyle w:val="MNormal"/>
            </w:pPr>
            <w:r>
              <w:t xml:space="preserve"> </w:t>
            </w:r>
            <w:r w:rsidR="003934F4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3934F4" w:rsidP="001D4224">
            <w:pPr>
              <w:pStyle w:val="MNormal"/>
              <w:jc w:val="center"/>
            </w:pPr>
            <w:r>
              <w:t>Alejandro García</w:t>
            </w:r>
          </w:p>
        </w:tc>
      </w:tr>
      <w:tr w:rsidR="00EB68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687A" w:rsidRDefault="001D4224" w:rsidP="001D4224">
            <w:pPr>
              <w:pStyle w:val="MNormal"/>
              <w:jc w:val="center"/>
            </w:pPr>
            <w:r>
              <w:t>14/10/10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1D4224" w:rsidP="001D4224">
            <w:pPr>
              <w:pStyle w:val="MNormal"/>
              <w:jc w:val="center"/>
            </w:pPr>
            <w:r>
              <w:t>10.1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  <w:r w:rsidR="001D4224"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1D4224" w:rsidP="001D4224">
            <w:pPr>
              <w:pStyle w:val="MNormal"/>
              <w:jc w:val="center"/>
            </w:pPr>
            <w:r>
              <w:t>Javier Madeiro</w:t>
            </w:r>
          </w:p>
        </w:tc>
      </w:tr>
      <w:tr w:rsidR="00EB68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</w:tr>
      <w:tr w:rsidR="00EB68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687A" w:rsidRDefault="00EB687A">
            <w:pPr>
              <w:pStyle w:val="MNormal"/>
            </w:pPr>
            <w:r>
              <w:t> </w:t>
            </w:r>
          </w:p>
        </w:tc>
      </w:tr>
    </w:tbl>
    <w:p w:rsidR="00EB687A" w:rsidRDefault="00EB687A">
      <w:pPr>
        <w:pStyle w:val="MTemaNormal"/>
      </w:pPr>
    </w:p>
    <w:p w:rsidR="00EB687A" w:rsidRDefault="00EB687A">
      <w:pPr>
        <w:pStyle w:val="MTemaNormal"/>
      </w:pPr>
    </w:p>
    <w:p w:rsidR="002B3DAE" w:rsidRDefault="00EB687A" w:rsidP="00DB775E">
      <w:pPr>
        <w:pStyle w:val="MTtulo1"/>
        <w:rPr>
          <w:noProof/>
        </w:rPr>
      </w:pPr>
      <w:r>
        <w:br w:type="page"/>
      </w:r>
      <w:bookmarkStart w:id="8" w:name="_Toc274952766"/>
      <w:bookmarkStart w:id="9" w:name="_Toc275028010"/>
      <w:r>
        <w:lastRenderedPageBreak/>
        <w:t>Contenido</w:t>
      </w:r>
      <w:bookmarkEnd w:id="8"/>
      <w:bookmarkEnd w:id="9"/>
      <w:r w:rsidR="00931B00" w:rsidRPr="00931B00">
        <w:fldChar w:fldCharType="begin"/>
      </w:r>
      <w:r w:rsidR="00DB775E">
        <w:instrText xml:space="preserve"> TOC \o "1-3" \h \z \u </w:instrText>
      </w:r>
      <w:r w:rsidR="00931B00" w:rsidRPr="00931B00">
        <w:fldChar w:fldCharType="separate"/>
      </w:r>
    </w:p>
    <w:p w:rsidR="002B3DAE" w:rsidRDefault="002B3DA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028011" w:history="1">
        <w:r w:rsidRPr="00891828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Objetivos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028012" w:history="1">
        <w:r w:rsidRPr="00891828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13" w:history="1">
        <w:r w:rsidRPr="00891828">
          <w:rPr>
            <w:rStyle w:val="Hipervncul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14" w:history="1">
        <w:r w:rsidRPr="00891828">
          <w:rPr>
            <w:rStyle w:val="Hipervnculo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15" w:history="1">
        <w:r w:rsidRPr="00891828">
          <w:rPr>
            <w:rStyle w:val="Hipervnculo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16" w:history="1">
        <w:r w:rsidRPr="00891828">
          <w:rPr>
            <w:rStyle w:val="Hipervnculo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17" w:history="1">
        <w:r w:rsidRPr="00891828">
          <w:rPr>
            <w:rStyle w:val="Hipervncul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Iniciar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18" w:history="1">
        <w:r w:rsidRPr="00891828">
          <w:rPr>
            <w:rStyle w:val="Hipervnculo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19" w:history="1">
        <w:r w:rsidRPr="00891828">
          <w:rPr>
            <w:rStyle w:val="Hipervnculo"/>
            <w:noProof/>
          </w:rPr>
          <w:t>2.2.2.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20" w:history="1">
        <w:r w:rsidRPr="00891828">
          <w:rPr>
            <w:rStyle w:val="Hipervnculo"/>
            <w:noProof/>
          </w:rPr>
          <w:t>2.2.3.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21" w:history="1">
        <w:r w:rsidRPr="00891828">
          <w:rPr>
            <w:rStyle w:val="Hipervncul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Interrogar Personaje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22" w:history="1">
        <w:r w:rsidRPr="00891828">
          <w:rPr>
            <w:rStyle w:val="Hipervnculo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23" w:history="1">
        <w:r w:rsidRPr="00891828">
          <w:rPr>
            <w:rStyle w:val="Hipervnculo"/>
            <w:noProof/>
          </w:rPr>
          <w:t>2.3.2.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24" w:history="1">
        <w:r w:rsidRPr="00891828">
          <w:rPr>
            <w:rStyle w:val="Hipervnculo"/>
            <w:noProof/>
          </w:rPr>
          <w:t>2.3.3.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25" w:history="1">
        <w:r w:rsidRPr="00891828">
          <w:rPr>
            <w:rStyle w:val="Hipervnculo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Obtener ciudades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26" w:history="1">
        <w:r w:rsidRPr="00891828">
          <w:rPr>
            <w:rStyle w:val="Hipervnculo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27" w:history="1">
        <w:r w:rsidRPr="00891828">
          <w:rPr>
            <w:rStyle w:val="Hipervnculo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28" w:history="1">
        <w:r w:rsidRPr="00891828">
          <w:rPr>
            <w:rStyle w:val="Hipervnculo"/>
            <w:noProof/>
          </w:rPr>
          <w:t>2.4.3.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29" w:history="1">
        <w:r w:rsidRPr="00891828">
          <w:rPr>
            <w:rStyle w:val="Hipervnculo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Seleccionar Ciudad a viajar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30" w:history="1">
        <w:r w:rsidRPr="00891828">
          <w:rPr>
            <w:rStyle w:val="Hipervnculo"/>
            <w:noProof/>
          </w:rPr>
          <w:t>2.5.1.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31" w:history="1">
        <w:r w:rsidRPr="00891828">
          <w:rPr>
            <w:rStyle w:val="Hipervnculo"/>
            <w:noProof/>
          </w:rPr>
          <w:t>2.5.2.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32" w:history="1">
        <w:r w:rsidRPr="00891828">
          <w:rPr>
            <w:rStyle w:val="Hipervnculo"/>
            <w:noProof/>
          </w:rPr>
          <w:t>2.5.3.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33" w:history="1">
        <w:r w:rsidRPr="00891828">
          <w:rPr>
            <w:rStyle w:val="Hipervnculo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Listar Sospechosos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34" w:history="1">
        <w:r w:rsidRPr="00891828">
          <w:rPr>
            <w:rStyle w:val="Hipervnculo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35" w:history="1">
        <w:r w:rsidRPr="00891828">
          <w:rPr>
            <w:rStyle w:val="Hipervnculo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36" w:history="1">
        <w:r w:rsidRPr="00891828">
          <w:rPr>
            <w:rStyle w:val="Hipervnculo"/>
            <w:noProof/>
          </w:rPr>
          <w:t>2.6.3.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37" w:history="1">
        <w:r w:rsidRPr="00891828">
          <w:rPr>
            <w:rStyle w:val="Hipervnculo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Filtrar Sospechosos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38" w:history="1">
        <w:r w:rsidRPr="00891828">
          <w:rPr>
            <w:rStyle w:val="Hipervnculo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39" w:history="1">
        <w:r w:rsidRPr="00891828">
          <w:rPr>
            <w:rStyle w:val="Hipervnculo"/>
            <w:noProof/>
          </w:rPr>
          <w:t>2.7.2.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40" w:history="1">
        <w:r w:rsidRPr="00891828">
          <w:rPr>
            <w:rStyle w:val="Hipervnculo"/>
            <w:noProof/>
          </w:rPr>
          <w:t>2.7.3.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41" w:history="1">
        <w:r w:rsidRPr="00891828">
          <w:rPr>
            <w:rStyle w:val="Hipervnculo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Emitir orden de arresto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42" w:history="1">
        <w:r w:rsidRPr="00891828">
          <w:rPr>
            <w:rStyle w:val="Hipervnculo"/>
            <w:noProof/>
          </w:rPr>
          <w:t>2.8.1.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43" w:history="1">
        <w:r w:rsidRPr="00891828">
          <w:rPr>
            <w:rStyle w:val="Hipervnculo"/>
            <w:noProof/>
          </w:rPr>
          <w:t>2.8.2.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44" w:history="1">
        <w:r w:rsidRPr="00891828">
          <w:rPr>
            <w:rStyle w:val="Hipervnculo"/>
            <w:noProof/>
          </w:rPr>
          <w:t>2.8.3.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45" w:history="1">
        <w:r w:rsidRPr="00891828">
          <w:rPr>
            <w:rStyle w:val="Hipervnculo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Arrestar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46" w:history="1">
        <w:r w:rsidRPr="00891828">
          <w:rPr>
            <w:rStyle w:val="Hipervnculo"/>
            <w:noProof/>
          </w:rPr>
          <w:t>2.9.1.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47" w:history="1">
        <w:r w:rsidRPr="00891828">
          <w:rPr>
            <w:rStyle w:val="Hipervnculo"/>
            <w:noProof/>
          </w:rPr>
          <w:t>2.9.2.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48" w:history="1">
        <w:r w:rsidRPr="00891828">
          <w:rPr>
            <w:rStyle w:val="Hipervnculo"/>
            <w:noProof/>
          </w:rPr>
          <w:t>2.9.3.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10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49" w:history="1">
        <w:r w:rsidRPr="00891828">
          <w:rPr>
            <w:rStyle w:val="Hipervnculo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Abandonar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50" w:history="1">
        <w:r w:rsidRPr="00891828">
          <w:rPr>
            <w:rStyle w:val="Hipervnculo"/>
            <w:noProof/>
          </w:rPr>
          <w:t>2.10.1.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51" w:history="1">
        <w:r w:rsidRPr="00891828">
          <w:rPr>
            <w:rStyle w:val="Hipervnculo"/>
            <w:noProof/>
          </w:rPr>
          <w:t>2.10.2.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52" w:history="1">
        <w:r w:rsidRPr="00891828">
          <w:rPr>
            <w:rStyle w:val="Hipervnculo"/>
            <w:noProof/>
          </w:rPr>
          <w:t>2.10.3.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10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53" w:history="1">
        <w:r w:rsidRPr="00891828">
          <w:rPr>
            <w:rStyle w:val="Hipervnculo"/>
            <w:noProof/>
          </w:rPr>
          <w:t>2.11.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Actualizar Datos Ciudades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54" w:history="1">
        <w:r w:rsidRPr="00891828">
          <w:rPr>
            <w:rStyle w:val="Hipervnculo"/>
            <w:noProof/>
          </w:rPr>
          <w:t>2.11.1.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55" w:history="1">
        <w:r w:rsidRPr="00891828">
          <w:rPr>
            <w:rStyle w:val="Hipervnculo"/>
            <w:noProof/>
          </w:rPr>
          <w:t>2.11.2.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56" w:history="1">
        <w:r w:rsidRPr="00891828">
          <w:rPr>
            <w:rStyle w:val="Hipervnculo"/>
            <w:noProof/>
          </w:rPr>
          <w:t>2.11.3.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10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57" w:history="1">
        <w:r w:rsidRPr="00891828">
          <w:rPr>
            <w:rStyle w:val="Hipervnculo"/>
            <w:noProof/>
          </w:rPr>
          <w:t>2.12.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Actualizar Datos Informantes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58" w:history="1">
        <w:r w:rsidRPr="00891828">
          <w:rPr>
            <w:rStyle w:val="Hipervnculo"/>
            <w:noProof/>
          </w:rPr>
          <w:t>2.12.1.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59" w:history="1">
        <w:r w:rsidRPr="00891828">
          <w:rPr>
            <w:rStyle w:val="Hipervnculo"/>
            <w:noProof/>
          </w:rPr>
          <w:t>2.12.2.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60" w:history="1">
        <w:r w:rsidRPr="00891828">
          <w:rPr>
            <w:rStyle w:val="Hipervnculo"/>
            <w:noProof/>
          </w:rPr>
          <w:t>2.12.3.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C9E" w:rsidRDefault="001F4C9E">
      <w:pPr>
        <w:pStyle w:val="TDC2"/>
        <w:tabs>
          <w:tab w:val="left" w:pos="1000"/>
          <w:tab w:val="right" w:leader="dot" w:pos="8494"/>
        </w:tabs>
        <w:rPr>
          <w:rStyle w:val="Hipervnculo"/>
          <w:noProof/>
        </w:rPr>
      </w:pPr>
    </w:p>
    <w:p w:rsidR="001F4C9E" w:rsidRDefault="001F4C9E">
      <w:pPr>
        <w:pStyle w:val="TDC2"/>
        <w:tabs>
          <w:tab w:val="left" w:pos="1000"/>
          <w:tab w:val="right" w:leader="dot" w:pos="8494"/>
        </w:tabs>
        <w:rPr>
          <w:rStyle w:val="Hipervnculo"/>
          <w:noProof/>
        </w:rPr>
      </w:pPr>
    </w:p>
    <w:p w:rsidR="001F4C9E" w:rsidRDefault="001F4C9E">
      <w:pPr>
        <w:pStyle w:val="TDC2"/>
        <w:tabs>
          <w:tab w:val="left" w:pos="1000"/>
          <w:tab w:val="right" w:leader="dot" w:pos="8494"/>
        </w:tabs>
        <w:rPr>
          <w:rStyle w:val="Hipervnculo"/>
          <w:noProof/>
        </w:rPr>
      </w:pPr>
    </w:p>
    <w:p w:rsidR="002B3DAE" w:rsidRDefault="002B3DAE">
      <w:pPr>
        <w:pStyle w:val="TDC2"/>
        <w:tabs>
          <w:tab w:val="left" w:pos="10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61" w:history="1">
        <w:r w:rsidRPr="00891828">
          <w:rPr>
            <w:rStyle w:val="Hipervnculo"/>
            <w:noProof/>
          </w:rPr>
          <w:t>2.13.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Caso de Uso Guardar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62" w:history="1">
        <w:r w:rsidRPr="00891828">
          <w:rPr>
            <w:rStyle w:val="Hipervnculo"/>
            <w:noProof/>
          </w:rPr>
          <w:t>2.13.1.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Responsables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63" w:history="1">
        <w:r w:rsidRPr="00891828">
          <w:rPr>
            <w:rStyle w:val="Hipervnculo"/>
            <w:noProof/>
          </w:rPr>
          <w:t>2.13.2.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64" w:history="1">
        <w:r w:rsidRPr="00891828">
          <w:rPr>
            <w:rStyle w:val="Hipervnculo"/>
            <w:noProof/>
          </w:rPr>
          <w:t>2.13.3.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028065" w:history="1">
        <w:r w:rsidRPr="00891828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Verificación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66" w:history="1">
        <w:r w:rsidRPr="00891828">
          <w:rPr>
            <w:rStyle w:val="Hipervnculo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Integración Versión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67" w:history="1">
        <w:r w:rsidRPr="00891828">
          <w:rPr>
            <w:rStyle w:val="Hipervnculo"/>
            <w:noProof/>
          </w:rPr>
          <w:t>3.1.1.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68" w:history="1">
        <w:r w:rsidRPr="00891828">
          <w:rPr>
            <w:rStyle w:val="Hipervnculo"/>
            <w:noProof/>
          </w:rPr>
          <w:t>3.1.2.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69" w:history="1">
        <w:r w:rsidRPr="00891828">
          <w:rPr>
            <w:rStyle w:val="Hipervnculo"/>
            <w:noProof/>
          </w:rPr>
          <w:t>3.1.3.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028070" w:history="1">
        <w:r w:rsidRPr="00891828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Verificación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71" w:history="1">
        <w:r w:rsidRPr="00891828">
          <w:rPr>
            <w:rStyle w:val="Hipervnculo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72" w:history="1">
        <w:r w:rsidRPr="00891828">
          <w:rPr>
            <w:rStyle w:val="Hipervnculo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028073" w:history="1">
        <w:r w:rsidRPr="00891828">
          <w:rPr>
            <w:rStyle w:val="Hipervnculo"/>
            <w:noProof/>
          </w:rPr>
          <w:t>4.1.3.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de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028074" w:history="1">
        <w:r w:rsidRPr="00891828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Verificación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75" w:history="1">
        <w:r w:rsidRPr="00891828">
          <w:rPr>
            <w:rStyle w:val="Hipervnculo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76" w:history="1">
        <w:r w:rsidRPr="00891828">
          <w:rPr>
            <w:rStyle w:val="Hipervnculo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77" w:history="1">
        <w:r w:rsidRPr="00891828">
          <w:rPr>
            <w:rStyle w:val="Hipervnculo"/>
            <w:noProof/>
          </w:rPr>
          <w:t>5.3.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Informe de Verificación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028078" w:history="1">
        <w:r w:rsidRPr="00891828">
          <w:rPr>
            <w:rStyle w:val="Hipervncul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79" w:history="1">
        <w:r w:rsidRPr="00891828">
          <w:rPr>
            <w:rStyle w:val="Hipervnculo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Responsable de realizar la 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80" w:history="1">
        <w:r w:rsidRPr="00891828">
          <w:rPr>
            <w:rStyle w:val="Hipervnculo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comienzo de la 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AE" w:rsidRDefault="002B3DAE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028081" w:history="1">
        <w:r w:rsidRPr="00891828">
          <w:rPr>
            <w:rStyle w:val="Hipervnculo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91828">
          <w:rPr>
            <w:rStyle w:val="Hipervnculo"/>
            <w:noProof/>
          </w:rPr>
          <w:t>Fecha de entrega del documento Evaluación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687A" w:rsidRDefault="00931B00">
      <w:pPr>
        <w:pStyle w:val="MTemaNormal"/>
      </w:pPr>
      <w:r>
        <w:fldChar w:fldCharType="end"/>
      </w:r>
    </w:p>
    <w:p w:rsidR="00EB687A" w:rsidRDefault="00EB687A" w:rsidP="001D4224">
      <w:pPr>
        <w:pStyle w:val="MTema1"/>
      </w:pPr>
      <w:r>
        <w:br w:type="page"/>
      </w:r>
      <w:bookmarkStart w:id="10" w:name="_Toc275028011"/>
      <w:r>
        <w:lastRenderedPageBreak/>
        <w:t>Objetivos de la Verificación</w:t>
      </w:r>
      <w:bookmarkEnd w:id="10"/>
    </w:p>
    <w:p w:rsidR="00EB687A" w:rsidRDefault="003934F4">
      <w:pPr>
        <w:pStyle w:val="MTemaNormal"/>
      </w:pPr>
      <w:r>
        <w:t>En esta iteración se hará un gran hincapié en las pruebas unitarias</w:t>
      </w:r>
      <w:r w:rsidR="00DB2742">
        <w:t>,</w:t>
      </w:r>
      <w:r>
        <w:t xml:space="preserve"> además se realizarán pruebas de sistema sobre las componentes que se vayan liberando.</w:t>
      </w:r>
    </w:p>
    <w:p w:rsidR="003934F4" w:rsidRPr="001D4224" w:rsidRDefault="003934F4" w:rsidP="001D4224">
      <w:pPr>
        <w:pStyle w:val="MTema1"/>
      </w:pPr>
      <w:bookmarkStart w:id="11" w:name="_Toc243636278"/>
      <w:bookmarkStart w:id="12" w:name="_Toc275028012"/>
      <w:r w:rsidRPr="001D4224">
        <w:t>Verificación Unitaria</w:t>
      </w:r>
      <w:bookmarkEnd w:id="11"/>
      <w:bookmarkEnd w:id="12"/>
    </w:p>
    <w:p w:rsidR="003934F4" w:rsidRPr="001D4224" w:rsidRDefault="003934F4" w:rsidP="001D4224">
      <w:pPr>
        <w:pStyle w:val="MTema2"/>
      </w:pPr>
      <w:bookmarkStart w:id="13" w:name="_Toc243636279"/>
      <w:bookmarkStart w:id="14" w:name="_Toc275028013"/>
      <w:r w:rsidRPr="001D4224">
        <w:t xml:space="preserve">Caso de Uso </w:t>
      </w:r>
      <w:bookmarkEnd w:id="13"/>
      <w:r w:rsidRPr="001D4224">
        <w:t>Login</w:t>
      </w:r>
      <w:bookmarkEnd w:id="14"/>
    </w:p>
    <w:p w:rsidR="003934F4" w:rsidRPr="001D4224" w:rsidRDefault="003934F4" w:rsidP="001D4224">
      <w:pPr>
        <w:pStyle w:val="MTema3"/>
      </w:pPr>
      <w:bookmarkStart w:id="15" w:name="_Toc243636280"/>
      <w:bookmarkStart w:id="16" w:name="_Toc275028014"/>
      <w:r w:rsidRPr="001D4224">
        <w:t>Responsable de ejecutar la verificación</w:t>
      </w:r>
      <w:bookmarkEnd w:id="15"/>
      <w:bookmarkEnd w:id="16"/>
    </w:p>
    <w:p w:rsidR="003934F4" w:rsidRPr="00017284" w:rsidRDefault="003934F4" w:rsidP="003934F4">
      <w:pPr>
        <w:pStyle w:val="MTemaNormal"/>
      </w:pPr>
      <w:r>
        <w:t>Vicente Acosta</w:t>
      </w:r>
    </w:p>
    <w:p w:rsidR="003934F4" w:rsidRDefault="003934F4" w:rsidP="001D4224">
      <w:pPr>
        <w:pStyle w:val="MTema3"/>
      </w:pPr>
      <w:bookmarkStart w:id="17" w:name="_Toc243636281"/>
      <w:bookmarkStart w:id="18" w:name="_Toc275028015"/>
      <w:r>
        <w:t>Fecha de comienzo de la verificación</w:t>
      </w:r>
      <w:bookmarkEnd w:id="17"/>
      <w:bookmarkEnd w:id="18"/>
    </w:p>
    <w:p w:rsidR="003934F4" w:rsidRDefault="003934F4" w:rsidP="003934F4">
      <w:pPr>
        <w:pStyle w:val="MTemaNormal"/>
      </w:pPr>
      <w:r>
        <w:t>13/10/2010</w:t>
      </w:r>
    </w:p>
    <w:p w:rsidR="003934F4" w:rsidRDefault="003934F4" w:rsidP="001D4224">
      <w:pPr>
        <w:pStyle w:val="MTema3"/>
      </w:pPr>
      <w:bookmarkStart w:id="19" w:name="_Toc243636282"/>
      <w:bookmarkStart w:id="20" w:name="_Toc275028016"/>
      <w:r>
        <w:t>Fecha de entrega del Informe de Verificación Unitaria</w:t>
      </w:r>
      <w:bookmarkEnd w:id="19"/>
      <w:bookmarkEnd w:id="20"/>
    </w:p>
    <w:p w:rsidR="003934F4" w:rsidRDefault="006965F3" w:rsidP="001D4224">
      <w:pPr>
        <w:pStyle w:val="MTemaNormal"/>
      </w:pPr>
      <w:r>
        <w:t>17/10/2010</w:t>
      </w:r>
    </w:p>
    <w:p w:rsidR="003934F4" w:rsidRDefault="003934F4" w:rsidP="001D4224">
      <w:pPr>
        <w:pStyle w:val="MTema2"/>
      </w:pPr>
      <w:bookmarkStart w:id="21" w:name="_Toc243636283"/>
      <w:bookmarkStart w:id="22" w:name="_Toc275028017"/>
      <w:r>
        <w:t xml:space="preserve">Caso de Uso </w:t>
      </w:r>
      <w:bookmarkEnd w:id="21"/>
      <w:r>
        <w:t>Iniciar Iteración</w:t>
      </w:r>
      <w:bookmarkEnd w:id="22"/>
    </w:p>
    <w:p w:rsidR="003934F4" w:rsidRDefault="003934F4" w:rsidP="001D4224">
      <w:pPr>
        <w:pStyle w:val="MTema3"/>
      </w:pPr>
      <w:bookmarkStart w:id="23" w:name="_Toc243636284"/>
      <w:bookmarkStart w:id="24" w:name="_Toc275028018"/>
      <w:r>
        <w:t>Responsables de ejecutar la verificación</w:t>
      </w:r>
      <w:bookmarkEnd w:id="23"/>
      <w:bookmarkEnd w:id="24"/>
    </w:p>
    <w:p w:rsidR="003934F4" w:rsidRPr="00017284" w:rsidRDefault="003934F4" w:rsidP="003934F4">
      <w:pPr>
        <w:pStyle w:val="MTemaNormal"/>
      </w:pPr>
      <w:r w:rsidRPr="00C82DE5">
        <w:t>Martín Taruselli, Diego Ricca, Ignacio Infante</w:t>
      </w:r>
      <w:r>
        <w:t>.</w:t>
      </w:r>
    </w:p>
    <w:p w:rsidR="003934F4" w:rsidRDefault="003934F4" w:rsidP="001D4224">
      <w:pPr>
        <w:pStyle w:val="MTema3"/>
      </w:pPr>
      <w:bookmarkStart w:id="25" w:name="_Toc243636285"/>
      <w:bookmarkStart w:id="26" w:name="_Toc275028019"/>
      <w:r>
        <w:t>Fecha de comienzo de la verificación</w:t>
      </w:r>
      <w:bookmarkEnd w:id="25"/>
      <w:bookmarkEnd w:id="26"/>
    </w:p>
    <w:p w:rsidR="003934F4" w:rsidRPr="00982D38" w:rsidRDefault="003934F4" w:rsidP="003934F4">
      <w:pPr>
        <w:pStyle w:val="MTemaNormal"/>
      </w:pPr>
      <w:r>
        <w:t>13/10/2010</w:t>
      </w:r>
    </w:p>
    <w:p w:rsidR="003934F4" w:rsidRDefault="003934F4" w:rsidP="001D4224">
      <w:pPr>
        <w:pStyle w:val="MTema3"/>
      </w:pPr>
      <w:bookmarkStart w:id="27" w:name="_Toc243636286"/>
      <w:bookmarkStart w:id="28" w:name="_Toc275028020"/>
      <w:r>
        <w:t>Fecha de entrega del Informe de Verificación Unitaria</w:t>
      </w:r>
      <w:bookmarkEnd w:id="27"/>
      <w:bookmarkEnd w:id="28"/>
    </w:p>
    <w:p w:rsidR="003934F4" w:rsidRDefault="006965F3" w:rsidP="001D4224">
      <w:pPr>
        <w:pStyle w:val="MTemaNormal"/>
      </w:pPr>
      <w:r>
        <w:t>17/10/2010</w:t>
      </w:r>
    </w:p>
    <w:p w:rsidR="003934F4" w:rsidRDefault="003934F4" w:rsidP="001D4224">
      <w:pPr>
        <w:pStyle w:val="MTema2"/>
      </w:pPr>
      <w:bookmarkStart w:id="29" w:name="_Toc275028021"/>
      <w:r>
        <w:t>Caso de Uso Interrogar Personaje</w:t>
      </w:r>
      <w:bookmarkEnd w:id="29"/>
    </w:p>
    <w:p w:rsidR="003934F4" w:rsidRDefault="003934F4" w:rsidP="001D4224">
      <w:pPr>
        <w:pStyle w:val="MTema3"/>
      </w:pPr>
      <w:bookmarkStart w:id="30" w:name="_Toc275028022"/>
      <w:r>
        <w:t>Responsable de ejecutar la verificación</w:t>
      </w:r>
      <w:bookmarkEnd w:id="30"/>
    </w:p>
    <w:p w:rsidR="003934F4" w:rsidRPr="00017284" w:rsidRDefault="003934F4" w:rsidP="003934F4">
      <w:pPr>
        <w:pStyle w:val="MTemaNormal"/>
      </w:pPr>
      <w:r>
        <w:t>Ignacio Infante.</w:t>
      </w:r>
    </w:p>
    <w:p w:rsidR="003934F4" w:rsidRDefault="003934F4" w:rsidP="001D4224">
      <w:pPr>
        <w:pStyle w:val="MTema3"/>
      </w:pPr>
      <w:bookmarkStart w:id="31" w:name="_Toc275028023"/>
      <w:r>
        <w:t>Fecha de comienzo de la verificación</w:t>
      </w:r>
      <w:bookmarkEnd w:id="31"/>
    </w:p>
    <w:p w:rsidR="003934F4" w:rsidRPr="00982D38" w:rsidRDefault="003934F4" w:rsidP="003934F4">
      <w:pPr>
        <w:pStyle w:val="MTemaNormal"/>
      </w:pPr>
      <w:r>
        <w:t>13/10/2010</w:t>
      </w:r>
    </w:p>
    <w:p w:rsidR="003934F4" w:rsidRDefault="003934F4" w:rsidP="001D4224">
      <w:pPr>
        <w:pStyle w:val="MTema3"/>
      </w:pPr>
      <w:bookmarkStart w:id="32" w:name="_Toc275028024"/>
      <w:r>
        <w:t>Fecha de entrega del Informe de Verificación Unitaria</w:t>
      </w:r>
      <w:bookmarkEnd w:id="32"/>
    </w:p>
    <w:p w:rsidR="003934F4" w:rsidRDefault="006965F3" w:rsidP="001D4224">
      <w:pPr>
        <w:pStyle w:val="MTemaNormal"/>
      </w:pPr>
      <w:r>
        <w:t>17/10/2010</w:t>
      </w:r>
    </w:p>
    <w:p w:rsidR="003934F4" w:rsidRDefault="003934F4" w:rsidP="001D4224">
      <w:pPr>
        <w:pStyle w:val="MTema2"/>
      </w:pPr>
      <w:bookmarkStart w:id="33" w:name="_Toc243636291"/>
      <w:bookmarkStart w:id="34" w:name="_Toc275028025"/>
      <w:r>
        <w:t xml:space="preserve">Caso de Uso </w:t>
      </w:r>
      <w:bookmarkEnd w:id="33"/>
      <w:r>
        <w:t>Obtener ciudades</w:t>
      </w:r>
      <w:bookmarkEnd w:id="34"/>
    </w:p>
    <w:p w:rsidR="003934F4" w:rsidRDefault="003934F4" w:rsidP="001D4224">
      <w:pPr>
        <w:pStyle w:val="MTema3"/>
      </w:pPr>
      <w:bookmarkStart w:id="35" w:name="_Toc243636292"/>
      <w:bookmarkStart w:id="36" w:name="_Toc275028026"/>
      <w:r>
        <w:t>Responsable de ejecutar la verificación</w:t>
      </w:r>
      <w:bookmarkEnd w:id="35"/>
      <w:bookmarkEnd w:id="36"/>
    </w:p>
    <w:p w:rsidR="003934F4" w:rsidRPr="00017284" w:rsidRDefault="003934F4" w:rsidP="003934F4">
      <w:pPr>
        <w:pStyle w:val="MTemaNormal"/>
      </w:pPr>
      <w:r>
        <w:t>Ignacio Infante.</w:t>
      </w:r>
    </w:p>
    <w:p w:rsidR="003934F4" w:rsidRDefault="003934F4" w:rsidP="001D4224">
      <w:pPr>
        <w:pStyle w:val="MTema3"/>
      </w:pPr>
      <w:bookmarkStart w:id="37" w:name="_Toc243636293"/>
      <w:bookmarkStart w:id="38" w:name="_Toc275028027"/>
      <w:r>
        <w:t>Fecha de comienzo de la verificación</w:t>
      </w:r>
      <w:bookmarkEnd w:id="37"/>
      <w:bookmarkEnd w:id="38"/>
    </w:p>
    <w:p w:rsidR="003934F4" w:rsidRPr="00982D38" w:rsidRDefault="003934F4" w:rsidP="003934F4">
      <w:pPr>
        <w:pStyle w:val="MTemaNormal"/>
      </w:pPr>
      <w:r>
        <w:t>13/10/2010</w:t>
      </w:r>
    </w:p>
    <w:p w:rsidR="003934F4" w:rsidRDefault="003934F4" w:rsidP="001D4224">
      <w:pPr>
        <w:pStyle w:val="MTema3"/>
      </w:pPr>
      <w:bookmarkStart w:id="39" w:name="_Toc275028028"/>
      <w:r>
        <w:t>Fecha de entrega del Informe de Verificación Unitaria</w:t>
      </w:r>
      <w:bookmarkEnd w:id="39"/>
    </w:p>
    <w:p w:rsidR="003934F4" w:rsidRDefault="006965F3" w:rsidP="001D4224">
      <w:pPr>
        <w:pStyle w:val="MTemaNormal"/>
      </w:pPr>
      <w:r>
        <w:t>17/10/2010</w:t>
      </w:r>
    </w:p>
    <w:p w:rsidR="001D4224" w:rsidRDefault="001D4224">
      <w:pPr>
        <w:rPr>
          <w:rFonts w:ascii="Verdana" w:hAnsi="Verdana" w:cs="Arial"/>
          <w:b/>
          <w:bCs/>
        </w:rPr>
      </w:pPr>
      <w:bookmarkStart w:id="40" w:name="_Toc243636295"/>
      <w:r>
        <w:br w:type="page"/>
      </w:r>
    </w:p>
    <w:p w:rsidR="003934F4" w:rsidRDefault="003934F4" w:rsidP="001D4224">
      <w:pPr>
        <w:pStyle w:val="MTema2"/>
      </w:pPr>
      <w:bookmarkStart w:id="41" w:name="_Toc275028029"/>
      <w:r>
        <w:lastRenderedPageBreak/>
        <w:t xml:space="preserve">Caso de Uso </w:t>
      </w:r>
      <w:bookmarkEnd w:id="40"/>
      <w:r w:rsidRPr="00B86FD5">
        <w:t>Seleccionar Ciudad a viajar</w:t>
      </w:r>
      <w:bookmarkEnd w:id="41"/>
    </w:p>
    <w:p w:rsidR="003934F4" w:rsidRDefault="003934F4" w:rsidP="001D4224">
      <w:pPr>
        <w:pStyle w:val="MTema3"/>
      </w:pPr>
      <w:bookmarkStart w:id="42" w:name="_Toc243636296"/>
      <w:bookmarkStart w:id="43" w:name="_Toc275028030"/>
      <w:r>
        <w:t>Responsable de ejecutar la verificación</w:t>
      </w:r>
      <w:bookmarkEnd w:id="42"/>
      <w:bookmarkEnd w:id="43"/>
    </w:p>
    <w:p w:rsidR="003934F4" w:rsidRPr="00017284" w:rsidRDefault="003934F4" w:rsidP="003934F4">
      <w:pPr>
        <w:pStyle w:val="MTemaNormal"/>
      </w:pPr>
      <w:r>
        <w:t>Ignacio Infante.</w:t>
      </w:r>
    </w:p>
    <w:p w:rsidR="003934F4" w:rsidRDefault="003934F4" w:rsidP="001D4224">
      <w:pPr>
        <w:pStyle w:val="MTema3"/>
      </w:pPr>
      <w:bookmarkStart w:id="44" w:name="_Toc243636297"/>
      <w:bookmarkStart w:id="45" w:name="_Toc275028031"/>
      <w:r>
        <w:t>Fecha de comienzo de la verificación</w:t>
      </w:r>
      <w:bookmarkEnd w:id="44"/>
      <w:bookmarkEnd w:id="45"/>
    </w:p>
    <w:p w:rsidR="003934F4" w:rsidRDefault="003934F4" w:rsidP="003934F4">
      <w:pPr>
        <w:pStyle w:val="MTemaNormal"/>
      </w:pPr>
      <w:r>
        <w:t>13/10/20</w:t>
      </w:r>
      <w:r w:rsidR="00505E87">
        <w:t>1</w:t>
      </w:r>
      <w:r>
        <w:t>0</w:t>
      </w:r>
    </w:p>
    <w:p w:rsidR="003934F4" w:rsidRDefault="003934F4" w:rsidP="001D4224">
      <w:pPr>
        <w:pStyle w:val="MTema3"/>
      </w:pPr>
      <w:bookmarkStart w:id="46" w:name="_Toc243636298"/>
      <w:bookmarkStart w:id="47" w:name="_Toc275028032"/>
      <w:r>
        <w:t>Fecha de entrega del Informe de Verificación Unitaria</w:t>
      </w:r>
      <w:bookmarkEnd w:id="46"/>
      <w:bookmarkEnd w:id="47"/>
    </w:p>
    <w:p w:rsidR="003934F4" w:rsidRDefault="006965F3" w:rsidP="003934F4">
      <w:pPr>
        <w:pStyle w:val="MTemaNormal"/>
      </w:pPr>
      <w:r>
        <w:t>17/10/2010</w:t>
      </w:r>
    </w:p>
    <w:p w:rsidR="003934F4" w:rsidRDefault="003934F4" w:rsidP="001D4224">
      <w:pPr>
        <w:pStyle w:val="MTema2"/>
      </w:pPr>
      <w:bookmarkStart w:id="48" w:name="_Toc243636299"/>
      <w:bookmarkStart w:id="49" w:name="_Toc275028033"/>
      <w:r>
        <w:t xml:space="preserve">Caso de Uso </w:t>
      </w:r>
      <w:bookmarkEnd w:id="48"/>
      <w:r w:rsidR="00505E87">
        <w:t>Listar Sospechosos</w:t>
      </w:r>
      <w:bookmarkEnd w:id="49"/>
    </w:p>
    <w:p w:rsidR="003934F4" w:rsidRDefault="003934F4" w:rsidP="001D4224">
      <w:pPr>
        <w:pStyle w:val="MTema3"/>
      </w:pPr>
      <w:bookmarkStart w:id="50" w:name="_Toc243636300"/>
      <w:bookmarkStart w:id="51" w:name="_Toc275028034"/>
      <w:r>
        <w:t>Responsable de ejecutar la verificación</w:t>
      </w:r>
      <w:bookmarkEnd w:id="50"/>
      <w:bookmarkEnd w:id="51"/>
    </w:p>
    <w:p w:rsidR="003934F4" w:rsidRPr="00017284" w:rsidRDefault="00505E87" w:rsidP="003934F4">
      <w:pPr>
        <w:pStyle w:val="MTemaNormal"/>
      </w:pPr>
      <w:r>
        <w:t>Federico Andrade</w:t>
      </w:r>
      <w:r w:rsidR="003934F4">
        <w:t>.</w:t>
      </w:r>
    </w:p>
    <w:p w:rsidR="003934F4" w:rsidRDefault="003934F4" w:rsidP="001D4224">
      <w:pPr>
        <w:pStyle w:val="MTema3"/>
      </w:pPr>
      <w:bookmarkStart w:id="52" w:name="_Toc243636301"/>
      <w:bookmarkStart w:id="53" w:name="_Toc275028035"/>
      <w:r>
        <w:t>Fecha de comienzo de la verificación</w:t>
      </w:r>
      <w:bookmarkEnd w:id="52"/>
      <w:bookmarkEnd w:id="53"/>
    </w:p>
    <w:p w:rsidR="003934F4" w:rsidRDefault="00505E87" w:rsidP="003934F4">
      <w:pPr>
        <w:pStyle w:val="MTemaNormal"/>
      </w:pPr>
      <w:r>
        <w:t>13</w:t>
      </w:r>
      <w:r w:rsidR="003934F4">
        <w:t>/10/20</w:t>
      </w:r>
      <w:r>
        <w:t>1</w:t>
      </w:r>
      <w:r w:rsidR="003934F4">
        <w:t>0</w:t>
      </w:r>
    </w:p>
    <w:p w:rsidR="003934F4" w:rsidRDefault="003934F4" w:rsidP="001D4224">
      <w:pPr>
        <w:pStyle w:val="MTema3"/>
      </w:pPr>
      <w:bookmarkStart w:id="54" w:name="_Toc243636302"/>
      <w:bookmarkStart w:id="55" w:name="_Toc275028036"/>
      <w:r>
        <w:t>Fecha de entrega del Informe de Verificación Unitaria</w:t>
      </w:r>
      <w:bookmarkEnd w:id="54"/>
      <w:bookmarkEnd w:id="55"/>
    </w:p>
    <w:p w:rsidR="006965F3" w:rsidRDefault="006965F3" w:rsidP="001D4224">
      <w:pPr>
        <w:pStyle w:val="MTemaNormal"/>
      </w:pPr>
      <w:r>
        <w:t>17/10/2010</w:t>
      </w:r>
    </w:p>
    <w:p w:rsidR="00505E87" w:rsidRDefault="00505E87" w:rsidP="001D4224">
      <w:pPr>
        <w:pStyle w:val="MTema2"/>
      </w:pPr>
      <w:bookmarkStart w:id="56" w:name="_Toc275028037"/>
      <w:r>
        <w:t xml:space="preserve">Caso de Uso </w:t>
      </w:r>
      <w:r w:rsidRPr="00B86FD5">
        <w:t xml:space="preserve">Filtrar </w:t>
      </w:r>
      <w:r>
        <w:t>S</w:t>
      </w:r>
      <w:r w:rsidRPr="00B86FD5">
        <w:t>ospechosos</w:t>
      </w:r>
      <w:bookmarkEnd w:id="56"/>
    </w:p>
    <w:p w:rsidR="00505E87" w:rsidRDefault="00505E87" w:rsidP="001D4224">
      <w:pPr>
        <w:pStyle w:val="MTema3"/>
      </w:pPr>
      <w:bookmarkStart w:id="57" w:name="_Toc275028038"/>
      <w:r>
        <w:t>Responsable de ejecutar la verificación</w:t>
      </w:r>
      <w:bookmarkEnd w:id="57"/>
    </w:p>
    <w:p w:rsidR="00505E87" w:rsidRPr="00017284" w:rsidRDefault="00505E87" w:rsidP="00505E87">
      <w:pPr>
        <w:pStyle w:val="MTemaNormal"/>
      </w:pPr>
      <w:r>
        <w:t>Federico Andrade.</w:t>
      </w:r>
    </w:p>
    <w:p w:rsidR="00505E87" w:rsidRDefault="00505E87" w:rsidP="001D4224">
      <w:pPr>
        <w:pStyle w:val="MTema3"/>
      </w:pPr>
      <w:bookmarkStart w:id="58" w:name="_Toc275028039"/>
      <w:r>
        <w:t>Fecha de comienzo de la verificación</w:t>
      </w:r>
      <w:bookmarkEnd w:id="58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1D4224">
      <w:pPr>
        <w:pStyle w:val="MTema3"/>
      </w:pPr>
      <w:bookmarkStart w:id="59" w:name="_Toc275028040"/>
      <w:r>
        <w:t>Fecha de entrega del Informe de Verificación Unitaria</w:t>
      </w:r>
      <w:bookmarkEnd w:id="59"/>
    </w:p>
    <w:p w:rsidR="003934F4" w:rsidRDefault="006965F3" w:rsidP="001D4224">
      <w:pPr>
        <w:pStyle w:val="MTemaNormal"/>
      </w:pPr>
      <w:r>
        <w:t>17/10/2010</w:t>
      </w:r>
    </w:p>
    <w:p w:rsidR="00505E87" w:rsidRDefault="00505E87" w:rsidP="001D4224">
      <w:pPr>
        <w:pStyle w:val="MTema2"/>
      </w:pPr>
      <w:bookmarkStart w:id="60" w:name="_Toc275028041"/>
      <w:r>
        <w:t>Caso de Uso Emitir orden de arresto</w:t>
      </w:r>
      <w:bookmarkEnd w:id="60"/>
    </w:p>
    <w:p w:rsidR="00505E87" w:rsidRDefault="00505E87" w:rsidP="001D4224">
      <w:pPr>
        <w:pStyle w:val="MTema3"/>
      </w:pPr>
      <w:bookmarkStart w:id="61" w:name="_Toc275028042"/>
      <w:r>
        <w:t>Responsables de ejecutar la verificación</w:t>
      </w:r>
      <w:bookmarkEnd w:id="61"/>
    </w:p>
    <w:p w:rsidR="00505E87" w:rsidRPr="00017284" w:rsidRDefault="00505E87" w:rsidP="00505E87">
      <w:pPr>
        <w:pStyle w:val="MTemaNormal"/>
      </w:pPr>
      <w:r w:rsidRPr="00C82DE5">
        <w:t>Martín Taruselli, Diego Ricca, Ignacio Infante</w:t>
      </w:r>
      <w:r>
        <w:t>.</w:t>
      </w:r>
    </w:p>
    <w:p w:rsidR="00505E87" w:rsidRDefault="00505E87" w:rsidP="001D4224">
      <w:pPr>
        <w:pStyle w:val="MTema3"/>
      </w:pPr>
      <w:bookmarkStart w:id="62" w:name="_Toc275028043"/>
      <w:r>
        <w:t>Fecha de comienzo de la verificación</w:t>
      </w:r>
      <w:bookmarkEnd w:id="62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1D4224">
      <w:pPr>
        <w:pStyle w:val="MTema3"/>
      </w:pPr>
      <w:bookmarkStart w:id="63" w:name="_Toc275028044"/>
      <w:r>
        <w:t>Fecha de entrega del Informe de Verificación Unitaria</w:t>
      </w:r>
      <w:bookmarkEnd w:id="63"/>
    </w:p>
    <w:p w:rsidR="003934F4" w:rsidRDefault="006965F3" w:rsidP="001D4224">
      <w:pPr>
        <w:pStyle w:val="MTemaNormal"/>
      </w:pPr>
      <w:r>
        <w:t>17/10/2010</w:t>
      </w:r>
    </w:p>
    <w:p w:rsidR="00505E87" w:rsidRDefault="00505E87" w:rsidP="001D4224">
      <w:pPr>
        <w:pStyle w:val="MTema2"/>
      </w:pPr>
      <w:bookmarkStart w:id="64" w:name="_Toc275028045"/>
      <w:r>
        <w:t xml:space="preserve">Caso de Uso </w:t>
      </w:r>
      <w:r w:rsidRPr="00C82DE5">
        <w:t>Arrestar</w:t>
      </w:r>
      <w:r>
        <w:t xml:space="preserve"> Sospechoso</w:t>
      </w:r>
      <w:bookmarkEnd w:id="64"/>
    </w:p>
    <w:p w:rsidR="00505E87" w:rsidRDefault="00505E87" w:rsidP="001D4224">
      <w:pPr>
        <w:pStyle w:val="MTema3"/>
      </w:pPr>
      <w:bookmarkStart w:id="65" w:name="_Toc275028046"/>
      <w:r>
        <w:t>Responsables de ejecutar la verificación</w:t>
      </w:r>
      <w:bookmarkEnd w:id="65"/>
    </w:p>
    <w:p w:rsidR="00505E87" w:rsidRPr="00017284" w:rsidRDefault="00505E87" w:rsidP="00505E87">
      <w:pPr>
        <w:pStyle w:val="MTemaNormal"/>
      </w:pPr>
      <w:r w:rsidRPr="00C82DE5">
        <w:t>Martín Taruselli, Diego Ricca, Ignacio Infante</w:t>
      </w:r>
      <w:r>
        <w:t>.</w:t>
      </w:r>
    </w:p>
    <w:p w:rsidR="00505E87" w:rsidRDefault="00505E87" w:rsidP="001D4224">
      <w:pPr>
        <w:pStyle w:val="MTema3"/>
      </w:pPr>
      <w:bookmarkStart w:id="66" w:name="_Toc275028047"/>
      <w:r>
        <w:t>Fecha de comienzo de la verificación</w:t>
      </w:r>
      <w:bookmarkEnd w:id="66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1D4224">
      <w:pPr>
        <w:pStyle w:val="MTema3"/>
      </w:pPr>
      <w:bookmarkStart w:id="67" w:name="_Toc275028048"/>
      <w:r>
        <w:t>Fecha de entrega del Informe de Verificación Unitaria</w:t>
      </w:r>
      <w:bookmarkEnd w:id="67"/>
    </w:p>
    <w:p w:rsidR="003934F4" w:rsidRDefault="006965F3" w:rsidP="001D4224">
      <w:pPr>
        <w:pStyle w:val="MTemaNormal"/>
      </w:pPr>
      <w:r>
        <w:t>17/10/2010</w:t>
      </w:r>
    </w:p>
    <w:p w:rsidR="001D4224" w:rsidRDefault="001D4224">
      <w:pPr>
        <w:rPr>
          <w:rFonts w:ascii="Verdana" w:hAnsi="Verdana" w:cs="Arial"/>
          <w:b/>
          <w:bCs/>
        </w:rPr>
      </w:pPr>
      <w:r>
        <w:br w:type="page"/>
      </w:r>
    </w:p>
    <w:p w:rsidR="00505E87" w:rsidRDefault="00505E87" w:rsidP="001D4224">
      <w:pPr>
        <w:pStyle w:val="MTema2"/>
      </w:pPr>
      <w:bookmarkStart w:id="68" w:name="_Toc275028049"/>
      <w:r>
        <w:lastRenderedPageBreak/>
        <w:t>Caso de Uso Abandonar Juego</w:t>
      </w:r>
      <w:bookmarkEnd w:id="68"/>
    </w:p>
    <w:p w:rsidR="00505E87" w:rsidRDefault="00505E87" w:rsidP="001D4224">
      <w:pPr>
        <w:pStyle w:val="MTema3"/>
      </w:pPr>
      <w:bookmarkStart w:id="69" w:name="_Toc275028050"/>
      <w:r>
        <w:t>Responsable de ejecutar la verificación</w:t>
      </w:r>
      <w:bookmarkEnd w:id="69"/>
    </w:p>
    <w:p w:rsidR="00505E87" w:rsidRPr="00017284" w:rsidRDefault="00505E87" w:rsidP="00505E87">
      <w:pPr>
        <w:pStyle w:val="MTemaNormal"/>
      </w:pPr>
      <w:r w:rsidRPr="00C82DE5">
        <w:t>Martín Taruselli, Diego Ricca, Ignacio Infante</w:t>
      </w:r>
      <w:r>
        <w:t>.</w:t>
      </w:r>
    </w:p>
    <w:p w:rsidR="00505E87" w:rsidRDefault="00505E87" w:rsidP="001D4224">
      <w:pPr>
        <w:pStyle w:val="MTema3"/>
      </w:pPr>
      <w:bookmarkStart w:id="70" w:name="_Toc275028051"/>
      <w:r>
        <w:t>Fecha de comienzo de la verificación</w:t>
      </w:r>
      <w:bookmarkEnd w:id="70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1D4224">
      <w:pPr>
        <w:pStyle w:val="MTema3"/>
      </w:pPr>
      <w:bookmarkStart w:id="71" w:name="_Toc275028052"/>
      <w:r>
        <w:t>Fecha de entrega del Informe de Verificación Unitaria</w:t>
      </w:r>
      <w:bookmarkEnd w:id="71"/>
    </w:p>
    <w:p w:rsidR="003934F4" w:rsidRDefault="006965F3" w:rsidP="001D4224">
      <w:pPr>
        <w:pStyle w:val="MTemaNormal"/>
      </w:pPr>
      <w:r>
        <w:t>17/10/2010</w:t>
      </w:r>
    </w:p>
    <w:p w:rsidR="00505E87" w:rsidRDefault="00505E87" w:rsidP="001D4224">
      <w:pPr>
        <w:pStyle w:val="MTema2"/>
      </w:pPr>
      <w:bookmarkStart w:id="72" w:name="_Toc275028053"/>
      <w:r>
        <w:t>Caso de Uso Actualizar Datos Ciudades</w:t>
      </w:r>
      <w:bookmarkEnd w:id="72"/>
    </w:p>
    <w:p w:rsidR="00505E87" w:rsidRDefault="00505E87" w:rsidP="001D4224">
      <w:pPr>
        <w:pStyle w:val="MTema3"/>
      </w:pPr>
      <w:bookmarkStart w:id="73" w:name="_Toc275028054"/>
      <w:r>
        <w:t>Responsables de ejecutar la verificación</w:t>
      </w:r>
      <w:bookmarkEnd w:id="73"/>
    </w:p>
    <w:p w:rsidR="00505E87" w:rsidRPr="00017284" w:rsidRDefault="00505E87" w:rsidP="00505E87">
      <w:pPr>
        <w:pStyle w:val="MTemaNormal"/>
      </w:pPr>
      <w:r>
        <w:t>Federico Trinidad, Federico Andrade, Vicente Acosta.</w:t>
      </w:r>
    </w:p>
    <w:p w:rsidR="00505E87" w:rsidRDefault="00505E87" w:rsidP="001D4224">
      <w:pPr>
        <w:pStyle w:val="MTema3"/>
      </w:pPr>
      <w:bookmarkStart w:id="74" w:name="_Toc275028055"/>
      <w:r>
        <w:t>Fecha de comienzo de la verificación</w:t>
      </w:r>
      <w:bookmarkEnd w:id="74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1D4224">
      <w:pPr>
        <w:pStyle w:val="MTema3"/>
      </w:pPr>
      <w:bookmarkStart w:id="75" w:name="_Toc275028056"/>
      <w:r>
        <w:t>Fecha de entrega del Informe de Verificación Unitaria</w:t>
      </w:r>
      <w:bookmarkEnd w:id="75"/>
    </w:p>
    <w:p w:rsidR="003934F4" w:rsidRDefault="006965F3" w:rsidP="001D4224">
      <w:pPr>
        <w:pStyle w:val="MTemaNormal"/>
      </w:pPr>
      <w:r>
        <w:t>17/10/2010</w:t>
      </w:r>
    </w:p>
    <w:p w:rsidR="00505E87" w:rsidRDefault="00505E87" w:rsidP="001D4224">
      <w:pPr>
        <w:pStyle w:val="MTema2"/>
      </w:pPr>
      <w:bookmarkStart w:id="76" w:name="_Toc275028057"/>
      <w:r>
        <w:t>Caso de Uso Actualizar Datos Informantes</w:t>
      </w:r>
      <w:bookmarkEnd w:id="76"/>
    </w:p>
    <w:p w:rsidR="00505E87" w:rsidRDefault="00505E87" w:rsidP="001D4224">
      <w:pPr>
        <w:pStyle w:val="MTema3"/>
      </w:pPr>
      <w:bookmarkStart w:id="77" w:name="_Toc275028058"/>
      <w:r>
        <w:t>Responsables de ejecutar la verificación</w:t>
      </w:r>
      <w:bookmarkEnd w:id="77"/>
    </w:p>
    <w:p w:rsidR="00505E87" w:rsidRPr="00017284" w:rsidRDefault="00505E87" w:rsidP="00505E87">
      <w:pPr>
        <w:pStyle w:val="MTemaNormal"/>
      </w:pPr>
      <w:r>
        <w:t>Federico Trinidad, Federico Andrade, Vicente Acosta.</w:t>
      </w:r>
    </w:p>
    <w:p w:rsidR="00505E87" w:rsidRDefault="00505E87" w:rsidP="001D4224">
      <w:pPr>
        <w:pStyle w:val="MTema3"/>
      </w:pPr>
      <w:bookmarkStart w:id="78" w:name="_Toc275028059"/>
      <w:r>
        <w:t>Fecha de comienzo de la verificación</w:t>
      </w:r>
      <w:bookmarkEnd w:id="78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1D4224">
      <w:pPr>
        <w:pStyle w:val="MTema3"/>
      </w:pPr>
      <w:bookmarkStart w:id="79" w:name="_Toc275028060"/>
      <w:r>
        <w:t>Fecha de entrega del Informe de Verificación Unitaria</w:t>
      </w:r>
      <w:bookmarkEnd w:id="79"/>
    </w:p>
    <w:p w:rsidR="003934F4" w:rsidRDefault="006965F3" w:rsidP="001D4224">
      <w:pPr>
        <w:pStyle w:val="MTemaNormal"/>
      </w:pPr>
      <w:r>
        <w:t>17/10/2010</w:t>
      </w:r>
    </w:p>
    <w:p w:rsidR="00505E87" w:rsidRDefault="00505E87" w:rsidP="001D4224">
      <w:pPr>
        <w:pStyle w:val="MTema2"/>
      </w:pPr>
      <w:bookmarkStart w:id="80" w:name="_Toc275028061"/>
      <w:r>
        <w:t xml:space="preserve">Caso de Uso </w:t>
      </w:r>
      <w:r w:rsidRPr="00C82DE5">
        <w:t>Guardar</w:t>
      </w:r>
      <w:r>
        <w:t xml:space="preserve"> Estado</w:t>
      </w:r>
      <w:bookmarkEnd w:id="80"/>
    </w:p>
    <w:p w:rsidR="00505E87" w:rsidRDefault="00505E87" w:rsidP="001D4224">
      <w:pPr>
        <w:pStyle w:val="MTema3"/>
      </w:pPr>
      <w:bookmarkStart w:id="81" w:name="_Toc275028062"/>
      <w:r>
        <w:t>Responsables de ejecutar la verificación</w:t>
      </w:r>
      <w:bookmarkEnd w:id="81"/>
    </w:p>
    <w:p w:rsidR="00505E87" w:rsidRPr="00017284" w:rsidRDefault="00505E87" w:rsidP="00505E87">
      <w:pPr>
        <w:pStyle w:val="MTemaNormal"/>
      </w:pPr>
      <w:r>
        <w:t>Martín Taruselli, Diego Ricca, Ignacio Infante.</w:t>
      </w:r>
    </w:p>
    <w:p w:rsidR="00505E87" w:rsidRDefault="00505E87" w:rsidP="001D4224">
      <w:pPr>
        <w:pStyle w:val="MTema3"/>
      </w:pPr>
      <w:bookmarkStart w:id="82" w:name="_Toc275028063"/>
      <w:r>
        <w:t>Fecha de comienzo de la verificación</w:t>
      </w:r>
      <w:bookmarkEnd w:id="82"/>
    </w:p>
    <w:p w:rsidR="00505E87" w:rsidRDefault="00505E87" w:rsidP="00505E87">
      <w:pPr>
        <w:pStyle w:val="MTemaNormal"/>
      </w:pPr>
      <w:r>
        <w:t>13/10/2010</w:t>
      </w:r>
    </w:p>
    <w:p w:rsidR="00505E87" w:rsidRDefault="00505E87" w:rsidP="001D4224">
      <w:pPr>
        <w:pStyle w:val="MTema3"/>
      </w:pPr>
      <w:bookmarkStart w:id="83" w:name="_Toc275028064"/>
      <w:r>
        <w:t>Fecha de entrega del Informe de Verificación Unitaria</w:t>
      </w:r>
      <w:bookmarkEnd w:id="83"/>
    </w:p>
    <w:p w:rsidR="00EB687A" w:rsidRDefault="006965F3" w:rsidP="001D4224">
      <w:pPr>
        <w:pStyle w:val="MTemaNormal"/>
      </w:pPr>
      <w:r>
        <w:t>17/10/2010</w:t>
      </w:r>
    </w:p>
    <w:p w:rsidR="001D4224" w:rsidRDefault="001D4224">
      <w:pPr>
        <w:rPr>
          <w:rFonts w:ascii="Verdana" w:hAnsi="Verdana" w:cs="Arial"/>
          <w:b/>
          <w:bCs/>
          <w:sz w:val="22"/>
        </w:rPr>
      </w:pPr>
      <w:r>
        <w:br w:type="page"/>
      </w:r>
    </w:p>
    <w:p w:rsidR="00EB687A" w:rsidRDefault="00EB687A" w:rsidP="001D4224">
      <w:pPr>
        <w:pStyle w:val="MTema1"/>
      </w:pPr>
      <w:bookmarkStart w:id="84" w:name="_Toc275028065"/>
      <w:r>
        <w:lastRenderedPageBreak/>
        <w:t>Verificación de Integración</w:t>
      </w:r>
      <w:bookmarkEnd w:id="84"/>
    </w:p>
    <w:p w:rsidR="00EB687A" w:rsidRDefault="001D4224" w:rsidP="001D4224">
      <w:pPr>
        <w:pStyle w:val="MTema2"/>
      </w:pPr>
      <w:bookmarkStart w:id="85" w:name="_Toc275028066"/>
      <w:r>
        <w:t>Integración</w:t>
      </w:r>
      <w:r w:rsidR="00EB687A">
        <w:t xml:space="preserve"> Versión </w:t>
      </w:r>
      <w:r w:rsidR="006965F3">
        <w:t>1.0</w:t>
      </w:r>
      <w:bookmarkEnd w:id="85"/>
    </w:p>
    <w:p w:rsidR="004C4011" w:rsidRPr="004C4011" w:rsidRDefault="004C4011" w:rsidP="004C4011">
      <w:pPr>
        <w:pStyle w:val="MNormal"/>
        <w:ind w:firstLine="567"/>
      </w:pPr>
      <w:r>
        <w:t>Se integrara la lógica de “Windows Phone 7” con la lógica de “Azure”.</w:t>
      </w:r>
    </w:p>
    <w:p w:rsidR="00EB687A" w:rsidRDefault="00EB687A">
      <w:pPr>
        <w:pStyle w:val="MTemaNormal"/>
      </w:pPr>
      <w:r>
        <w:t>Implementador</w:t>
      </w:r>
      <w:r w:rsidR="006965F3">
        <w:t>es</w:t>
      </w:r>
      <w:r>
        <w:t>:</w:t>
      </w:r>
      <w:r w:rsidR="006965F3">
        <w:t xml:space="preserve"> Ignacio Infante y </w:t>
      </w:r>
      <w:r w:rsidR="006965F3" w:rsidRPr="004C4E67">
        <w:rPr>
          <w:rFonts w:cs="Segoe Print"/>
        </w:rPr>
        <w:t>Leticia</w:t>
      </w:r>
      <w:r w:rsidR="006965F3">
        <w:rPr>
          <w:rFonts w:cs="Segoe Print"/>
        </w:rPr>
        <w:t xml:space="preserve"> Vilariño</w:t>
      </w:r>
      <w:r w:rsidR="006965F3">
        <w:t>.</w:t>
      </w:r>
    </w:p>
    <w:p w:rsidR="00EB687A" w:rsidRDefault="00EB687A" w:rsidP="001D4224">
      <w:pPr>
        <w:pStyle w:val="MTema3"/>
      </w:pPr>
      <w:bookmarkStart w:id="86" w:name="_Toc275028067"/>
      <w:r>
        <w:t>Responsable de ejecutar la verificación</w:t>
      </w:r>
      <w:bookmarkEnd w:id="86"/>
    </w:p>
    <w:p w:rsidR="00EB687A" w:rsidRDefault="004C4011">
      <w:pPr>
        <w:pStyle w:val="MTemaNormal"/>
      </w:pPr>
      <w:r>
        <w:t xml:space="preserve">Ignacio Infante y </w:t>
      </w:r>
      <w:r w:rsidRPr="004C4E67">
        <w:rPr>
          <w:rFonts w:cs="Segoe Print"/>
        </w:rPr>
        <w:t>Leticia</w:t>
      </w:r>
      <w:r>
        <w:rPr>
          <w:rFonts w:cs="Segoe Print"/>
        </w:rPr>
        <w:t xml:space="preserve"> Vilariño</w:t>
      </w:r>
    </w:p>
    <w:p w:rsidR="00EB687A" w:rsidRDefault="00EB687A" w:rsidP="001D4224">
      <w:pPr>
        <w:pStyle w:val="MTema3"/>
      </w:pPr>
      <w:bookmarkStart w:id="87" w:name="_Toc275028068"/>
      <w:r>
        <w:t>Fecha de comienzo de la verificación</w:t>
      </w:r>
      <w:bookmarkEnd w:id="87"/>
    </w:p>
    <w:p w:rsidR="00EB687A" w:rsidRDefault="004C4011">
      <w:pPr>
        <w:pStyle w:val="MTemaNormal"/>
      </w:pPr>
      <w:r>
        <w:t>No definido.</w:t>
      </w:r>
    </w:p>
    <w:p w:rsidR="00EB687A" w:rsidRDefault="00EB687A" w:rsidP="001D4224">
      <w:pPr>
        <w:pStyle w:val="MTema3"/>
      </w:pPr>
      <w:bookmarkStart w:id="88" w:name="_Toc275028069"/>
      <w:r>
        <w:t>Fecha de entrega del Informe de Verificación de Integración</w:t>
      </w:r>
      <w:bookmarkEnd w:id="88"/>
    </w:p>
    <w:p w:rsidR="004C4011" w:rsidRDefault="004C4011" w:rsidP="001D4224">
      <w:pPr>
        <w:pStyle w:val="MTemaNormal"/>
      </w:pPr>
      <w:r>
        <w:t>No definido</w:t>
      </w:r>
      <w:r w:rsidR="00EB687A">
        <w:t>.</w:t>
      </w:r>
    </w:p>
    <w:p w:rsidR="00EB687A" w:rsidRPr="001D4224" w:rsidRDefault="00EB687A" w:rsidP="001D4224">
      <w:pPr>
        <w:pStyle w:val="MTema1"/>
      </w:pPr>
      <w:bookmarkStart w:id="89" w:name="_Toc275028070"/>
      <w:r w:rsidRPr="001D4224">
        <w:t>Verificación de Documentos</w:t>
      </w:r>
      <w:bookmarkEnd w:id="89"/>
    </w:p>
    <w:p w:rsidR="00EB687A" w:rsidRDefault="007C607C">
      <w:pPr>
        <w:pStyle w:val="MTemaNormal"/>
      </w:pPr>
      <w:r>
        <w:t>En esta iteración se revisará que los errores encontrados en las anteriores verificaciones hayan sido corregidos</w:t>
      </w:r>
      <w:r w:rsidR="00EB687A">
        <w:t>.</w:t>
      </w:r>
    </w:p>
    <w:p w:rsidR="00EB687A" w:rsidRDefault="007C607C" w:rsidP="001D4224">
      <w:pPr>
        <w:pStyle w:val="MTema3"/>
      </w:pPr>
      <w:bookmarkStart w:id="90" w:name="_Toc275028071"/>
      <w:r>
        <w:t>R</w:t>
      </w:r>
      <w:r w:rsidR="00EB687A">
        <w:t>esponsable de ejecutar la verificación</w:t>
      </w:r>
      <w:bookmarkEnd w:id="90"/>
    </w:p>
    <w:p w:rsidR="00EB687A" w:rsidRDefault="004C4011">
      <w:pPr>
        <w:pStyle w:val="MTemaNormal"/>
      </w:pPr>
      <w:r>
        <w:t>Alejandro García.</w:t>
      </w:r>
    </w:p>
    <w:p w:rsidR="00EB687A" w:rsidRDefault="00EB687A" w:rsidP="001D4224">
      <w:pPr>
        <w:pStyle w:val="MTema3"/>
      </w:pPr>
      <w:bookmarkStart w:id="91" w:name="_Toc275028072"/>
      <w:r>
        <w:t>Fecha de comienzo de la verificación</w:t>
      </w:r>
      <w:bookmarkEnd w:id="91"/>
    </w:p>
    <w:p w:rsidR="00EB687A" w:rsidRDefault="004C4011">
      <w:pPr>
        <w:pStyle w:val="MTemaNormal"/>
      </w:pPr>
      <w:r>
        <w:t>No definido.</w:t>
      </w:r>
    </w:p>
    <w:p w:rsidR="00EB687A" w:rsidRDefault="00EB687A" w:rsidP="001D4224">
      <w:pPr>
        <w:pStyle w:val="MTema3"/>
      </w:pPr>
      <w:bookmarkStart w:id="92" w:name="_Toc275028073"/>
      <w:r>
        <w:t>Fecha de entrega del Informe de Verificación de Documento</w:t>
      </w:r>
      <w:bookmarkEnd w:id="92"/>
    </w:p>
    <w:p w:rsidR="00EB687A" w:rsidRDefault="004C4011" w:rsidP="001D4224">
      <w:pPr>
        <w:pStyle w:val="MTemaNormal"/>
      </w:pPr>
      <w:r>
        <w:t>No definido.</w:t>
      </w:r>
    </w:p>
    <w:p w:rsidR="00505E87" w:rsidRDefault="00505E87" w:rsidP="001D4224">
      <w:pPr>
        <w:pStyle w:val="MTema1"/>
      </w:pPr>
      <w:bookmarkStart w:id="93" w:name="_Toc243636351"/>
      <w:bookmarkStart w:id="94" w:name="_Toc275028074"/>
      <w:r>
        <w:t>Verificación de Sistema</w:t>
      </w:r>
      <w:bookmarkEnd w:id="93"/>
      <w:bookmarkEnd w:id="94"/>
    </w:p>
    <w:p w:rsidR="00505E87" w:rsidRDefault="00505E87" w:rsidP="001D4224">
      <w:pPr>
        <w:pStyle w:val="MTema2"/>
      </w:pPr>
      <w:bookmarkStart w:id="95" w:name="_Toc243636352"/>
      <w:bookmarkStart w:id="96" w:name="_Toc275028075"/>
      <w:r>
        <w:t>Responsable de ejecutar la verificación</w:t>
      </w:r>
      <w:bookmarkEnd w:id="95"/>
      <w:bookmarkEnd w:id="96"/>
    </w:p>
    <w:p w:rsidR="00505E87" w:rsidRDefault="007C607C" w:rsidP="00505E87">
      <w:pPr>
        <w:pStyle w:val="MTemaNormal"/>
      </w:pPr>
      <w:r>
        <w:t>Alejandro García</w:t>
      </w:r>
      <w:r w:rsidR="00505E87">
        <w:t xml:space="preserve"> con la colaboración de algún asistente de verificación en caso de ser necesario.</w:t>
      </w:r>
    </w:p>
    <w:p w:rsidR="00505E87" w:rsidRDefault="00505E87" w:rsidP="001D4224">
      <w:pPr>
        <w:pStyle w:val="MTema2"/>
      </w:pPr>
      <w:bookmarkStart w:id="97" w:name="_Toc243636353"/>
      <w:bookmarkStart w:id="98" w:name="_Toc275028076"/>
      <w:r>
        <w:t>Fecha de comienzo de la verificación</w:t>
      </w:r>
      <w:bookmarkEnd w:id="97"/>
      <w:bookmarkEnd w:id="98"/>
    </w:p>
    <w:p w:rsidR="00505E87" w:rsidRDefault="00505E87" w:rsidP="00505E87">
      <w:pPr>
        <w:pStyle w:val="MTemaNormal"/>
      </w:pPr>
      <w:r>
        <w:t>18/10/2010</w:t>
      </w:r>
    </w:p>
    <w:p w:rsidR="00505E87" w:rsidRDefault="00505E87" w:rsidP="001D4224">
      <w:pPr>
        <w:pStyle w:val="MTema2"/>
      </w:pPr>
      <w:bookmarkStart w:id="99" w:name="_Toc243636354"/>
      <w:bookmarkStart w:id="100" w:name="_Toc275028077"/>
      <w:r>
        <w:t>Fecha de entrega del Informe de Verificación del Sistema</w:t>
      </w:r>
      <w:bookmarkEnd w:id="99"/>
      <w:bookmarkEnd w:id="100"/>
    </w:p>
    <w:p w:rsidR="00505E87" w:rsidRDefault="00505E87" w:rsidP="00505E87">
      <w:pPr>
        <w:pStyle w:val="MTemaNormal"/>
      </w:pPr>
      <w:r>
        <w:t>24/10/2010</w:t>
      </w:r>
    </w:p>
    <w:p w:rsidR="00505E87" w:rsidRDefault="00505E87" w:rsidP="00505E87">
      <w:pPr>
        <w:pStyle w:val="MTemaNormal"/>
      </w:pPr>
    </w:p>
    <w:p w:rsidR="00505E87" w:rsidRDefault="00505E87" w:rsidP="001D4224">
      <w:pPr>
        <w:pStyle w:val="MTema1"/>
      </w:pPr>
      <w:bookmarkStart w:id="101" w:name="_Toc243636355"/>
      <w:bookmarkStart w:id="102" w:name="_Toc275028078"/>
      <w:r>
        <w:t xml:space="preserve">Evaluación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101"/>
      <w:bookmarkEnd w:id="102"/>
    </w:p>
    <w:p w:rsidR="00505E87" w:rsidRDefault="00505E87" w:rsidP="001D4224">
      <w:pPr>
        <w:pStyle w:val="MTema2"/>
      </w:pPr>
      <w:bookmarkStart w:id="103" w:name="_Toc243636356"/>
      <w:bookmarkStart w:id="104" w:name="_Toc275028079"/>
      <w:r>
        <w:t xml:space="preserve">Responsable de realizar </w:t>
      </w:r>
      <w:smartTag w:uri="urn:schemas-microsoft-com:office:smarttags" w:element="PersonName">
        <w:smartTagPr>
          <w:attr w:name="ProductID" w:val="la Evaluaci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103"/>
      <w:bookmarkEnd w:id="104"/>
    </w:p>
    <w:p w:rsidR="00505E87" w:rsidRDefault="00505E87" w:rsidP="00505E87">
      <w:pPr>
        <w:pStyle w:val="MTemaNormal"/>
      </w:pPr>
      <w:r>
        <w:t>Alejandro García</w:t>
      </w:r>
    </w:p>
    <w:p w:rsidR="00505E87" w:rsidRDefault="00505E87" w:rsidP="001D4224">
      <w:pPr>
        <w:pStyle w:val="MTema2"/>
      </w:pPr>
      <w:bookmarkStart w:id="105" w:name="_Toc243636357"/>
      <w:bookmarkStart w:id="106" w:name="_Toc275028080"/>
      <w:r>
        <w:t xml:space="preserve">Fecha de comienzo de </w:t>
      </w:r>
      <w:smartTag w:uri="urn:schemas-microsoft-com:office:smarttags" w:element="PersonName">
        <w:smartTagPr>
          <w:attr w:name="ProductID" w:val="la Evaluaci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105"/>
      <w:bookmarkEnd w:id="106"/>
    </w:p>
    <w:p w:rsidR="00505E87" w:rsidRDefault="00505E87" w:rsidP="00505E87">
      <w:pPr>
        <w:pStyle w:val="MTemaNormal"/>
      </w:pPr>
      <w:r>
        <w:t>18/10/2010</w:t>
      </w:r>
    </w:p>
    <w:p w:rsidR="00505E87" w:rsidRDefault="00505E87" w:rsidP="001D4224">
      <w:pPr>
        <w:pStyle w:val="MTema2"/>
      </w:pPr>
      <w:bookmarkStart w:id="107" w:name="_Toc243636358"/>
      <w:bookmarkStart w:id="108" w:name="_Toc275028081"/>
      <w:r>
        <w:t>Fecha de entrega del documento Evaluación de Verificación</w:t>
      </w:r>
      <w:bookmarkEnd w:id="107"/>
      <w:bookmarkEnd w:id="108"/>
    </w:p>
    <w:p w:rsidR="00EB687A" w:rsidRDefault="00505E87" w:rsidP="001D4224">
      <w:pPr>
        <w:pStyle w:val="MTemaNormal"/>
      </w:pPr>
      <w:r>
        <w:t>24/10/2010</w:t>
      </w:r>
    </w:p>
    <w:sectPr w:rsidR="00EB687A" w:rsidSect="00931B0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73F" w:rsidRDefault="00CC573F" w:rsidP="00EB687A">
      <w:r>
        <w:separator/>
      </w:r>
    </w:p>
  </w:endnote>
  <w:endnote w:type="continuationSeparator" w:id="0">
    <w:p w:rsidR="00CC573F" w:rsidRDefault="00CC573F" w:rsidP="00EB6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87A" w:rsidRDefault="00EB687A">
    <w:pPr>
      <w:pStyle w:val="Piedepgina"/>
      <w:jc w:val="center"/>
    </w:pPr>
    <w:r>
      <w:t>Plan de Verificación de la Iteración</w:t>
    </w:r>
    <w:r>
      <w:tab/>
    </w:r>
    <w:r>
      <w:tab/>
      <w:t xml:space="preserve">Página </w:t>
    </w:r>
    <w:r w:rsidR="00931B0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931B00">
      <w:rPr>
        <w:rStyle w:val="Nmerodepgina"/>
      </w:rPr>
      <w:fldChar w:fldCharType="separate"/>
    </w:r>
    <w:r w:rsidR="001F4C9E">
      <w:rPr>
        <w:rStyle w:val="Nmerodepgina"/>
        <w:noProof/>
      </w:rPr>
      <w:t>3</w:t>
    </w:r>
    <w:r w:rsidR="00931B00">
      <w:rPr>
        <w:rStyle w:val="Nmerodepgina"/>
      </w:rPr>
      <w:fldChar w:fldCharType="end"/>
    </w:r>
    <w:r>
      <w:rPr>
        <w:rStyle w:val="Nmerodepgina"/>
      </w:rPr>
      <w:t xml:space="preserve"> de </w:t>
    </w:r>
    <w:r w:rsidR="00931B00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931B00">
      <w:rPr>
        <w:rStyle w:val="Nmerodepgina"/>
      </w:rPr>
      <w:fldChar w:fldCharType="separate"/>
    </w:r>
    <w:r w:rsidR="001F4C9E">
      <w:rPr>
        <w:rStyle w:val="Nmerodepgina"/>
        <w:noProof/>
      </w:rPr>
      <w:t>7</w:t>
    </w:r>
    <w:r w:rsidR="00931B00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73F" w:rsidRDefault="00CC573F" w:rsidP="00EB687A">
      <w:r>
        <w:separator/>
      </w:r>
    </w:p>
  </w:footnote>
  <w:footnote w:type="continuationSeparator" w:id="0">
    <w:p w:rsidR="00CC573F" w:rsidRDefault="00CC573F" w:rsidP="00EB68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497C98B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C76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6F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CB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6C6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A03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091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BEA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E473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80D0114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4F4"/>
    <w:rsid w:val="001D4224"/>
    <w:rsid w:val="001F4C9E"/>
    <w:rsid w:val="002B3DAE"/>
    <w:rsid w:val="003934F4"/>
    <w:rsid w:val="004C4011"/>
    <w:rsid w:val="00505E87"/>
    <w:rsid w:val="00636356"/>
    <w:rsid w:val="0066491B"/>
    <w:rsid w:val="006965F3"/>
    <w:rsid w:val="007C607C"/>
    <w:rsid w:val="00931B00"/>
    <w:rsid w:val="00AA6B8F"/>
    <w:rsid w:val="00CC573F"/>
    <w:rsid w:val="00DB2742"/>
    <w:rsid w:val="00DB775E"/>
    <w:rsid w:val="00E96AE1"/>
    <w:rsid w:val="00EB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00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31B00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31B0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31B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931B00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931B00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931B00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931B00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931B0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31B00"/>
    <w:pPr>
      <w:numPr>
        <w:numId w:val="2"/>
      </w:numPr>
    </w:pPr>
  </w:style>
  <w:style w:type="paragraph" w:customStyle="1" w:styleId="MEsqNum">
    <w:name w:val="MEsqNum"/>
    <w:basedOn w:val="MNormal"/>
    <w:rsid w:val="00931B00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931B00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931B00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931B00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31B00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1D4224"/>
    <w:pPr>
      <w:numPr>
        <w:ilvl w:val="0"/>
        <w:numId w:val="7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1D4224"/>
    <w:pPr>
      <w:numPr>
        <w:ilvl w:val="1"/>
        <w:numId w:val="7"/>
      </w:numPr>
      <w:tabs>
        <w:tab w:val="clear" w:pos="1304"/>
        <w:tab w:val="left" w:pos="720"/>
      </w:tabs>
      <w:spacing w:before="240"/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931B00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931B00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931B00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931B00"/>
    <w:rPr>
      <w:color w:val="0000FF"/>
      <w:u w:val="single"/>
    </w:rPr>
  </w:style>
  <w:style w:type="paragraph" w:styleId="Encabezado">
    <w:name w:val="header"/>
    <w:basedOn w:val="Normal"/>
    <w:semiHidden/>
    <w:rsid w:val="00931B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31B00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931B00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931B00"/>
  </w:style>
  <w:style w:type="paragraph" w:customStyle="1" w:styleId="MTemaNormal">
    <w:name w:val="MTemaNormal"/>
    <w:basedOn w:val="MNormal"/>
    <w:rsid w:val="00931B00"/>
    <w:pPr>
      <w:ind w:left="567"/>
    </w:pPr>
  </w:style>
  <w:style w:type="paragraph" w:customStyle="1" w:styleId="MTemaVietas">
    <w:name w:val="MTemaViñetas"/>
    <w:basedOn w:val="MVietas"/>
    <w:rsid w:val="00931B00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1D4224"/>
    <w:pPr>
      <w:numPr>
        <w:ilvl w:val="2"/>
        <w:numId w:val="9"/>
      </w:numPr>
      <w:tabs>
        <w:tab w:val="clear" w:pos="720"/>
        <w:tab w:val="clear" w:pos="2098"/>
        <w:tab w:val="left" w:pos="851"/>
      </w:tabs>
      <w:spacing w:before="120"/>
      <w:ind w:left="851" w:hanging="851"/>
      <w:outlineLvl w:val="2"/>
    </w:pPr>
  </w:style>
  <w:style w:type="paragraph" w:customStyle="1" w:styleId="MTema4">
    <w:name w:val="MTema4"/>
    <w:basedOn w:val="MDetTitulo4"/>
    <w:rsid w:val="00931B00"/>
    <w:pPr>
      <w:numPr>
        <w:numId w:val="10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931B00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931B00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931B00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931B0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931B00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931B00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931B00"/>
    <w:pPr>
      <w:numPr>
        <w:numId w:val="12"/>
      </w:numPr>
    </w:pPr>
  </w:style>
  <w:style w:type="paragraph" w:customStyle="1" w:styleId="MEsqNum2">
    <w:name w:val="MEsqNum2"/>
    <w:basedOn w:val="MEsqNum"/>
    <w:rsid w:val="00931B00"/>
    <w:pPr>
      <w:numPr>
        <w:ilvl w:val="1"/>
      </w:numPr>
    </w:pPr>
  </w:style>
  <w:style w:type="paragraph" w:customStyle="1" w:styleId="MTema">
    <w:name w:val="MTema"/>
    <w:basedOn w:val="MTema1"/>
    <w:rsid w:val="00931B00"/>
    <w:pPr>
      <w:numPr>
        <w:numId w:val="0"/>
      </w:numPr>
    </w:pPr>
    <w:rPr>
      <w:sz w:val="20"/>
    </w:rPr>
  </w:style>
  <w:style w:type="paragraph" w:customStyle="1" w:styleId="paragraph2">
    <w:name w:val="paragraph2"/>
    <w:basedOn w:val="Normal"/>
    <w:rsid w:val="00931B00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FA644-0A51-4088-AEC0-67FF9FA0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10</TotalTime>
  <Pages>7</Pages>
  <Words>1936</Words>
  <Characters>10650</Characters>
  <Application>Microsoft Office Word</Application>
  <DocSecurity>0</DocSecurity>
  <Lines>88</Lines>
  <Paragraphs>25</Paragraphs>
  <ScaleCrop>false</ScaleCrop>
  <Company/>
  <LinksUpToDate>false</LinksUpToDate>
  <CharactersWithSpaces>12561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6</cp:revision>
  <cp:lastPrinted>2002-06-06T23:19:00Z</cp:lastPrinted>
  <dcterms:created xsi:type="dcterms:W3CDTF">2010-10-16T02:50:00Z</dcterms:created>
  <dcterms:modified xsi:type="dcterms:W3CDTF">2010-10-16T23:31:00Z</dcterms:modified>
</cp:coreProperties>
</file>