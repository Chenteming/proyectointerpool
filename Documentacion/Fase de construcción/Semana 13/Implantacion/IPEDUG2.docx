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B84" w:rsidRPr="002D7CA6" w:rsidRDefault="007B563E" w:rsidP="00CF3AA6">
      <w:pPr>
        <w:pStyle w:val="123"/>
      </w:pPr>
      <w:bookmarkStart w:id="0" w:name="_Toc276074761"/>
      <w:r w:rsidRPr="002D7CA6">
        <w:t>Interpool</w:t>
      </w:r>
      <w:bookmarkEnd w:id="0"/>
    </w:p>
    <w:p w:rsidR="00B97B84" w:rsidRPr="002D7CA6" w:rsidRDefault="00B97B84" w:rsidP="00CF3AA6">
      <w:pPr>
        <w:pStyle w:val="123"/>
      </w:pPr>
      <w:bookmarkStart w:id="1" w:name="_Toc42100797"/>
      <w:bookmarkStart w:id="2" w:name="_Toc42101914"/>
      <w:bookmarkStart w:id="3" w:name="_Toc276074762"/>
      <w:r w:rsidRPr="002D7CA6">
        <w:t xml:space="preserve">Estándar de Documentación de </w:t>
      </w:r>
      <w:bookmarkEnd w:id="1"/>
      <w:bookmarkEnd w:id="2"/>
      <w:r w:rsidRPr="002D7CA6">
        <w:t>Usuario</w:t>
      </w:r>
      <w:bookmarkEnd w:id="3"/>
      <w:r w:rsidRPr="002D7CA6">
        <w:t xml:space="preserve"> </w:t>
      </w:r>
    </w:p>
    <w:p w:rsidR="00B97B84" w:rsidRPr="002D7CA6" w:rsidRDefault="007B563E" w:rsidP="00CF3AA6">
      <w:pPr>
        <w:pStyle w:val="123"/>
      </w:pPr>
      <w:bookmarkStart w:id="4" w:name="_Toc42100798"/>
      <w:bookmarkStart w:id="5" w:name="_Toc42101915"/>
      <w:bookmarkStart w:id="6" w:name="_Toc276074763"/>
      <w:r w:rsidRPr="002D7CA6">
        <w:t xml:space="preserve">Versión </w:t>
      </w:r>
      <w:r w:rsidR="00B97B84" w:rsidRPr="002D7CA6">
        <w:t>1</w:t>
      </w:r>
      <w:r w:rsidR="009717D2">
        <w:t>3</w:t>
      </w:r>
      <w:r w:rsidR="00B97B84" w:rsidRPr="002D7CA6">
        <w:t>.</w:t>
      </w:r>
      <w:bookmarkEnd w:id="4"/>
      <w:bookmarkEnd w:id="5"/>
      <w:bookmarkEnd w:id="6"/>
      <w:r w:rsidR="007B7B5F">
        <w:t>1</w:t>
      </w:r>
    </w:p>
    <w:p w:rsidR="00B97B84" w:rsidRPr="002D7CA6" w:rsidRDefault="00B97B84" w:rsidP="00CF3AA6">
      <w:pPr>
        <w:pStyle w:val="123"/>
      </w:pPr>
    </w:p>
    <w:p w:rsidR="00B97B84" w:rsidRDefault="00B97B84" w:rsidP="00CF3AA6">
      <w:pPr>
        <w:pStyle w:val="123"/>
      </w:pPr>
    </w:p>
    <w:p w:rsidR="007B7B5F" w:rsidRDefault="007B7B5F" w:rsidP="00CF3AA6">
      <w:pPr>
        <w:pStyle w:val="123"/>
      </w:pPr>
    </w:p>
    <w:p w:rsidR="007B7B5F" w:rsidRDefault="007B7B5F" w:rsidP="00CF3AA6">
      <w:pPr>
        <w:pStyle w:val="123"/>
      </w:pPr>
    </w:p>
    <w:p w:rsidR="007B7B5F" w:rsidRPr="002D7CA6" w:rsidRDefault="007B7B5F" w:rsidP="00CF3AA6">
      <w:pPr>
        <w:pStyle w:val="123"/>
      </w:pPr>
    </w:p>
    <w:p w:rsidR="00B97B84" w:rsidRPr="002D7CA6" w:rsidRDefault="00B97B84" w:rsidP="00CF3AA6">
      <w:pPr>
        <w:pStyle w:val="123"/>
        <w:jc w:val="center"/>
      </w:pPr>
      <w:bookmarkStart w:id="7" w:name="_Toc42100799"/>
      <w:bookmarkStart w:id="8" w:name="_Toc42101916"/>
      <w:bookmarkStart w:id="9" w:name="_Toc276074764"/>
      <w:r w:rsidRPr="002D7CA6">
        <w:t>Historia de revisiones</w:t>
      </w:r>
      <w:bookmarkEnd w:id="7"/>
      <w:bookmarkEnd w:id="8"/>
      <w:bookmarkEnd w:id="9"/>
    </w:p>
    <w:tbl>
      <w:tblPr>
        <w:tblW w:w="8186" w:type="dxa"/>
        <w:jc w:val="center"/>
        <w:tblInd w:w="43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1118"/>
        <w:gridCol w:w="3311"/>
        <w:gridCol w:w="2097"/>
      </w:tblGrid>
      <w:tr w:rsidR="00B97B84" w:rsidTr="00A26237">
        <w:trPr>
          <w:jc w:val="center"/>
        </w:trPr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Versión</w:t>
            </w:r>
            <w:r w:rsidR="007B7B5F">
              <w:t xml:space="preserve"> 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7B7B5F">
            <w:pPr>
              <w:pStyle w:val="MNormal"/>
            </w:pPr>
            <w:r>
              <w:t xml:space="preserve"> </w:t>
            </w:r>
            <w:r w:rsidR="00B97B84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B84" w:rsidRDefault="00B97B84" w:rsidP="007B7B5F">
            <w:pPr>
              <w:pStyle w:val="MNormal"/>
              <w:jc w:val="center"/>
            </w:pPr>
            <w:r>
              <w:t>Autor</w:t>
            </w:r>
          </w:p>
        </w:tc>
      </w:tr>
      <w:tr w:rsidR="00B97B84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98672A" w:rsidP="007B7B5F">
            <w:pPr>
              <w:pStyle w:val="MNormal"/>
              <w:jc w:val="center"/>
            </w:pPr>
            <w:r>
              <w:t>29</w:t>
            </w:r>
            <w:r w:rsidR="007B563E">
              <w:t>/</w:t>
            </w:r>
            <w:r>
              <w:t>10</w:t>
            </w:r>
            <w:r w:rsidR="007B7B5F">
              <w:t>/</w:t>
            </w:r>
            <w:r w:rsidR="007B563E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7B7B5F">
            <w:pPr>
              <w:pStyle w:val="MNormal"/>
              <w:jc w:val="center"/>
            </w:pPr>
            <w:r>
              <w:t>1</w:t>
            </w:r>
            <w:r w:rsidR="007B7B5F">
              <w:t>2</w:t>
            </w:r>
            <w:r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>
            <w:pPr>
              <w:pStyle w:val="MNormal"/>
            </w:pPr>
            <w:r>
              <w:t xml:space="preserve"> </w:t>
            </w:r>
            <w:r w:rsidR="007B563E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563E" w:rsidP="007B7B5F">
            <w:pPr>
              <w:pStyle w:val="MNormal"/>
              <w:jc w:val="center"/>
            </w:pPr>
            <w:r>
              <w:t>José Cordero</w:t>
            </w:r>
          </w:p>
        </w:tc>
      </w:tr>
      <w:tr w:rsidR="00B97B84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30/10/10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12.1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>
            <w:pPr>
              <w:pStyle w:val="MNormal"/>
            </w:pPr>
            <w:r>
              <w:t xml:space="preserve"> Revisión de SQA</w:t>
            </w:r>
            <w:r w:rsidR="00B97B84"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7B7B5F" w:rsidP="007B7B5F">
            <w:pPr>
              <w:pStyle w:val="MNormal"/>
              <w:jc w:val="center"/>
            </w:pPr>
            <w:r>
              <w:t>Javier Madeiro</w:t>
            </w:r>
          </w:p>
        </w:tc>
      </w:tr>
      <w:tr w:rsidR="00B97B84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FC3" w:rsidRDefault="00067FC3" w:rsidP="00067FC3">
            <w:pPr>
              <w:pStyle w:val="MNormal"/>
              <w:jc w:val="center"/>
            </w:pPr>
            <w:r>
              <w:t>05/11/10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067FC3" w:rsidP="009717D2">
            <w:pPr>
              <w:pStyle w:val="MNormal"/>
              <w:jc w:val="center"/>
            </w:pPr>
            <w:r>
              <w:t>1</w:t>
            </w:r>
            <w:r w:rsidR="009717D2">
              <w:t>3</w:t>
            </w:r>
            <w:r>
              <w:t>.</w:t>
            </w:r>
            <w:r w:rsidR="009717D2"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9717D2" w:rsidP="009717D2">
            <w:pPr>
              <w:pStyle w:val="MNormal"/>
            </w:pPr>
            <w:r>
              <w:t xml:space="preserve"> </w:t>
            </w:r>
            <w:r w:rsidR="00C6547C">
              <w:t>Modificaciones e i</w:t>
            </w:r>
            <w:r w:rsidR="00067FC3">
              <w:t>nserción de imágenes faltantes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B97B84" w:rsidRDefault="00067FC3" w:rsidP="00067FC3">
            <w:pPr>
              <w:pStyle w:val="MNormal"/>
              <w:jc w:val="center"/>
            </w:pPr>
            <w:r>
              <w:t>José Cordero</w:t>
            </w:r>
          </w:p>
        </w:tc>
      </w:tr>
      <w:tr w:rsidR="009717D2" w:rsidTr="00A26237">
        <w:trPr>
          <w:jc w:val="center"/>
        </w:trPr>
        <w:tc>
          <w:tcPr>
            <w:tcW w:w="16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717D2" w:rsidRDefault="009717D2" w:rsidP="009717D2">
            <w:pPr>
              <w:pStyle w:val="MNormal"/>
              <w:jc w:val="center"/>
            </w:pPr>
            <w:r>
              <w:t>06/11/10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CF3AA6" w:rsidP="00FC4131">
            <w:pPr>
              <w:pStyle w:val="MNormal"/>
              <w:jc w:val="center"/>
            </w:pPr>
            <w:r>
              <w:t>13</w:t>
            </w:r>
            <w:r w:rsidR="009717D2">
              <w:t>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</w:pPr>
            <w:r>
              <w:t xml:space="preserve"> Revisión de SQA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  <w:r>
              <w:t>Javier Madeiro</w:t>
            </w:r>
          </w:p>
        </w:tc>
      </w:tr>
      <w:tr w:rsidR="009717D2" w:rsidTr="00A26237">
        <w:trPr>
          <w:jc w:val="center"/>
        </w:trPr>
        <w:tc>
          <w:tcPr>
            <w:tcW w:w="16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717D2" w:rsidRDefault="009717D2">
            <w:pPr>
              <w:pStyle w:val="MNormal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</w:tr>
      <w:tr w:rsidR="009717D2" w:rsidTr="00A26237">
        <w:trPr>
          <w:jc w:val="center"/>
        </w:trPr>
        <w:tc>
          <w:tcPr>
            <w:tcW w:w="16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717D2" w:rsidRDefault="009717D2">
            <w:pPr>
              <w:pStyle w:val="MNormal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</w:tr>
      <w:tr w:rsidR="009717D2" w:rsidTr="00A26237">
        <w:trPr>
          <w:jc w:val="center"/>
        </w:trPr>
        <w:tc>
          <w:tcPr>
            <w:tcW w:w="16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7D2" w:rsidRDefault="009717D2">
            <w:pPr>
              <w:pStyle w:val="MNormal"/>
            </w:pP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</w:pP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717D2" w:rsidRDefault="009717D2" w:rsidP="00FC4131">
            <w:pPr>
              <w:pStyle w:val="MNormal"/>
              <w:jc w:val="center"/>
            </w:pPr>
          </w:p>
        </w:tc>
      </w:tr>
    </w:tbl>
    <w:p w:rsidR="00B97B84" w:rsidRDefault="00B97B84">
      <w:pPr>
        <w:pStyle w:val="MTtulo1"/>
      </w:pPr>
      <w:bookmarkStart w:id="10" w:name="_Toc42100800"/>
      <w:bookmarkStart w:id="11" w:name="_Toc42101917"/>
      <w:r>
        <w:br w:type="page"/>
      </w:r>
      <w:bookmarkStart w:id="12" w:name="_Toc276849106"/>
      <w:r>
        <w:lastRenderedPageBreak/>
        <w:t>Contenido</w:t>
      </w:r>
      <w:bookmarkEnd w:id="10"/>
      <w:bookmarkEnd w:id="11"/>
      <w:bookmarkEnd w:id="12"/>
    </w:p>
    <w:p w:rsidR="004412E8" w:rsidRPr="004412E8" w:rsidRDefault="007E676A" w:rsidP="004412E8">
      <w:pPr>
        <w:pStyle w:val="TDC1"/>
        <w:tabs>
          <w:tab w:val="right" w:leader="dot" w:pos="8494"/>
        </w:tabs>
        <w:spacing w:before="0" w:after="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16"/>
          <w:szCs w:val="16"/>
          <w:lang w:val="es-UY" w:eastAsia="es-UY"/>
        </w:rPr>
      </w:pPr>
      <w:r w:rsidRPr="007E676A">
        <w:rPr>
          <w:highlight w:val="lightGray"/>
        </w:rPr>
        <w:fldChar w:fldCharType="begin"/>
      </w:r>
      <w:r w:rsidR="002D7CA6">
        <w:rPr>
          <w:highlight w:val="lightGray"/>
        </w:rPr>
        <w:instrText xml:space="preserve"> TOC \o "1-3" \h \z \u </w:instrText>
      </w:r>
      <w:r w:rsidRPr="007E676A">
        <w:rPr>
          <w:highlight w:val="lightGray"/>
        </w:rPr>
        <w:fldChar w:fldCharType="separate"/>
      </w:r>
      <w:hyperlink w:anchor="_Toc276849106" w:history="1"/>
    </w:p>
    <w:p w:rsidR="004412E8" w:rsidRDefault="004412E8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07" w:history="1">
        <w:r w:rsidRPr="008753FD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753FD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_Toc276849107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12E8" w:rsidRDefault="004412E8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08" w:history="1">
        <w:r w:rsidRPr="008753FD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753FD">
          <w:rPr>
            <w:rStyle w:val="Hipervnculo"/>
            <w:noProof/>
          </w:rPr>
          <w:t>Manual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_Toc276849108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12E8" w:rsidRDefault="004412E8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09" w:history="1">
        <w:r w:rsidRPr="008753FD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753FD">
          <w:rPr>
            <w:rStyle w:val="Hipervnculo"/>
            <w:noProof/>
          </w:rPr>
          <w:t>Formatos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_Toc276849109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12E8" w:rsidRDefault="004412E8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0" w:history="1">
        <w:r w:rsidRPr="008753FD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753FD">
          <w:rPr>
            <w:rStyle w:val="Hipervnculo"/>
            <w:noProof/>
          </w:rPr>
          <w:t>Introducción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_Toc276849110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2E8" w:rsidRDefault="004412E8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1" w:history="1">
        <w:r w:rsidRPr="008753FD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753FD">
          <w:rPr>
            <w:rStyle w:val="Hipervnculo"/>
            <w:noProof/>
          </w:rPr>
          <w:t>Objetivo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_Toc276849111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2E8" w:rsidRDefault="004412E8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2" w:history="1">
        <w:r w:rsidRPr="008753FD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753FD">
          <w:rPr>
            <w:rStyle w:val="Hipervnculo"/>
            <w:noProof/>
          </w:rPr>
          <w:t>Comienzo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_Toc276849112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2E8" w:rsidRDefault="004412E8">
      <w:pPr>
        <w:pStyle w:val="TDC1"/>
        <w:tabs>
          <w:tab w:val="left" w:pos="6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3" w:history="1">
        <w:r w:rsidRPr="008753FD">
          <w:rPr>
            <w:rStyle w:val="Hipervnculo"/>
            <w:noProof/>
          </w:rPr>
          <w:t>6.1.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753FD">
          <w:rPr>
            <w:rStyle w:val="Hipervnculo"/>
            <w:noProof/>
          </w:rPr>
          <w:t>Capturas de Pantalla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_Toc276849113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2E8" w:rsidRDefault="004412E8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4" w:history="1">
        <w:r w:rsidRPr="008753FD">
          <w:rPr>
            <w:rStyle w:val="Hipervnculo"/>
            <w:noProof/>
          </w:rPr>
          <w:t>6.1.1.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753FD">
          <w:rPr>
            <w:rStyle w:val="Hipervnculo"/>
            <w:noProof/>
          </w:rPr>
          <w:t>Pantalla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_Toc276849114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12E8" w:rsidRDefault="004412E8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5" w:history="1">
        <w:r w:rsidRPr="008753FD">
          <w:rPr>
            <w:rStyle w:val="Hipervnculo"/>
            <w:noProof/>
          </w:rPr>
          <w:t>6.1.2.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753FD">
          <w:rPr>
            <w:rStyle w:val="Hipervnculo"/>
            <w:noProof/>
          </w:rPr>
          <w:t>Pantalla Principal (oficina de inspector)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_Toc276849115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12E8" w:rsidRDefault="004412E8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6" w:history="1">
        <w:r w:rsidRPr="008753FD">
          <w:rPr>
            <w:rStyle w:val="Hipervnculo"/>
            <w:noProof/>
          </w:rPr>
          <w:t>6.1.3.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753FD">
          <w:rPr>
            <w:rStyle w:val="Hipervnculo"/>
            <w:noProof/>
          </w:rPr>
          <w:t>Pantalla de Filtrado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_Toc276849116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12E8" w:rsidRDefault="004412E8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7" w:history="1">
        <w:r w:rsidRPr="008753FD">
          <w:rPr>
            <w:rStyle w:val="Hipervnculo"/>
            <w:noProof/>
          </w:rPr>
          <w:t>6.1.4.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753FD">
          <w:rPr>
            <w:rStyle w:val="Hipervnculo"/>
            <w:noProof/>
          </w:rPr>
          <w:t>Pantalla de Sospechosos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_Toc276849117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12E8" w:rsidRDefault="004412E8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8" w:history="1">
        <w:r w:rsidRPr="008753FD">
          <w:rPr>
            <w:rStyle w:val="Hipervnculo"/>
            <w:noProof/>
          </w:rPr>
          <w:t>6.1.5.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753FD">
          <w:rPr>
            <w:rStyle w:val="Hipervnculo"/>
            <w:noProof/>
          </w:rPr>
          <w:t>Pantalla de Famosos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_Toc276849118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12E8" w:rsidRDefault="004412E8">
      <w:pPr>
        <w:pStyle w:val="TDC1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849119" w:history="1">
        <w:r w:rsidRPr="008753FD">
          <w:rPr>
            <w:rStyle w:val="Hipervnculo"/>
            <w:noProof/>
          </w:rPr>
          <w:t>6.1.6.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8753FD">
          <w:rPr>
            <w:rStyle w:val="Hipervnculo"/>
            <w:noProof/>
          </w:rPr>
          <w:t>Pantalla de Viaje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_Toc276849119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1DBF" w:rsidRDefault="007E676A" w:rsidP="00511DBF">
      <w:pPr>
        <w:pStyle w:val="MTema1"/>
        <w:numPr>
          <w:ilvl w:val="0"/>
          <w:numId w:val="0"/>
        </w:numPr>
        <w:rPr>
          <w:b w:val="0"/>
          <w:bCs w:val="0"/>
          <w:highlight w:val="lightGray"/>
        </w:rPr>
      </w:pPr>
      <w:r>
        <w:rPr>
          <w:highlight w:val="lightGray"/>
        </w:rPr>
        <w:fldChar w:fldCharType="end"/>
      </w:r>
      <w:r w:rsidR="00511DBF">
        <w:rPr>
          <w:highlight w:val="lightGray"/>
        </w:rPr>
        <w:br w:type="page"/>
      </w:r>
    </w:p>
    <w:p w:rsidR="006422F1" w:rsidRPr="00511DBF" w:rsidRDefault="006422F1" w:rsidP="000805E6">
      <w:pPr>
        <w:pStyle w:val="Ttulo1"/>
      </w:pPr>
      <w:bookmarkStart w:id="13" w:name="_Toc276849107"/>
      <w:r w:rsidRPr="00511DBF">
        <w:lastRenderedPageBreak/>
        <w:t>Objetivo</w:t>
      </w:r>
      <w:bookmarkEnd w:id="13"/>
    </w:p>
    <w:p w:rsidR="006422F1" w:rsidRPr="00511DBF" w:rsidRDefault="006422F1" w:rsidP="00511DBF">
      <w:pPr>
        <w:pStyle w:val="MTemaNormal"/>
      </w:pPr>
      <w:r w:rsidRPr="00511DBF">
        <w:t>El objetivo de la documentación de usuario será proveerles</w:t>
      </w:r>
      <w:r w:rsidR="00410BD7" w:rsidRPr="00511DBF">
        <w:t xml:space="preserve"> a los</w:t>
      </w:r>
      <w:r w:rsidRPr="00511DBF">
        <w:t xml:space="preserve"> </w:t>
      </w:r>
      <w:r w:rsidR="00410BD7" w:rsidRPr="00511DBF">
        <w:t>jugadores</w:t>
      </w:r>
      <w:r w:rsidRPr="00511DBF">
        <w:t xml:space="preserve"> de un manual de usuario integrado en el </w:t>
      </w:r>
      <w:r w:rsidR="00C316AA">
        <w:t>P</w:t>
      </w:r>
      <w:r w:rsidRPr="00511DBF">
        <w:t>hone, que podrá ser accedido desde la pantalla inicial del j</w:t>
      </w:r>
      <w:r w:rsidR="00C316AA">
        <w:t xml:space="preserve">uego así como también desde la pantalla principal a través </w:t>
      </w:r>
      <w:r w:rsidRPr="00511DBF">
        <w:t xml:space="preserve">del application bar del </w:t>
      </w:r>
      <w:r w:rsidR="00C316AA">
        <w:t>P</w:t>
      </w:r>
      <w:r w:rsidRPr="00511DBF">
        <w:t>hone.</w:t>
      </w:r>
    </w:p>
    <w:p w:rsidR="006422F1" w:rsidRPr="00511DBF" w:rsidRDefault="009851BE" w:rsidP="00511DBF">
      <w:pPr>
        <w:pStyle w:val="MTemaNormal"/>
      </w:pPr>
      <w:r w:rsidRPr="00511DBF">
        <w:t>Este manual servirá de</w:t>
      </w:r>
      <w:r w:rsidR="006422F1" w:rsidRPr="00511DBF">
        <w:t xml:space="preserve"> guía a todos los usuarios para poder entender mejor el juego y comenzar a jugar. Aunque al ser un juego debe presentar la información de manera simple y concreta, la cual el usuario con intuición debe</w:t>
      </w:r>
      <w:r w:rsidR="00FE709A" w:rsidRPr="00511DBF">
        <w:t>ría poder</w:t>
      </w:r>
      <w:r w:rsidR="006422F1" w:rsidRPr="00511DBF">
        <w:t xml:space="preserve"> comprender por sí solo. </w:t>
      </w:r>
    </w:p>
    <w:p w:rsidR="006422F1" w:rsidRPr="00511DBF" w:rsidRDefault="007A4C1A" w:rsidP="000805E6">
      <w:pPr>
        <w:pStyle w:val="Ttulo1"/>
      </w:pPr>
      <w:bookmarkStart w:id="14" w:name="_Toc276849108"/>
      <w:r w:rsidRPr="00511DBF">
        <w:t>Manual de Usuario</w:t>
      </w:r>
      <w:bookmarkEnd w:id="14"/>
    </w:p>
    <w:p w:rsidR="006422F1" w:rsidRPr="00511DBF" w:rsidRDefault="006422F1" w:rsidP="00511DBF">
      <w:pPr>
        <w:pStyle w:val="MTemaNormal"/>
      </w:pPr>
      <w:r w:rsidRPr="00511DBF">
        <w:t xml:space="preserve">La aplicación permitirá a los usuarios consultar las instrucciones del juego. </w:t>
      </w:r>
      <w:r w:rsidR="00D4209C" w:rsidRPr="00511DBF">
        <w:t>Éstas</w:t>
      </w:r>
      <w:r w:rsidRPr="00511DBF">
        <w:t xml:space="preserve"> </w:t>
      </w:r>
      <w:r w:rsidR="00D4209C" w:rsidRPr="00511DBF">
        <w:t>cuentan</w:t>
      </w:r>
      <w:r w:rsidRPr="00511DBF">
        <w:t xml:space="preserve"> con la posibilidad de contener imágenes que faciliten el entendimiento u otros recursos.</w:t>
      </w:r>
      <w:r w:rsidR="00D4209C" w:rsidRPr="00511DBF">
        <w:t xml:space="preserve"> El formato de las mismas se </w:t>
      </w:r>
      <w:r w:rsidR="009D0844" w:rsidRPr="00511DBF">
        <w:t>mostrará</w:t>
      </w:r>
      <w:r w:rsidR="00D4209C" w:rsidRPr="00511DBF">
        <w:t xml:space="preserve"> posteriormente en este documento.</w:t>
      </w:r>
    </w:p>
    <w:p w:rsidR="006422F1" w:rsidRPr="00511DBF" w:rsidRDefault="006422F1" w:rsidP="00511DBF">
      <w:pPr>
        <w:pStyle w:val="MTemaNormal"/>
      </w:pPr>
      <w:r w:rsidRPr="00511DBF">
        <w:t>Estas instrucciones deberán contener la información relevante del juego:</w:t>
      </w:r>
    </w:p>
    <w:p w:rsidR="006422F1" w:rsidRPr="00511DBF" w:rsidRDefault="006422F1" w:rsidP="00511DBF">
      <w:pPr>
        <w:pStyle w:val="MTemaNormal"/>
      </w:pPr>
      <w:r w:rsidRPr="00511DBF">
        <w:t>Introducción</w:t>
      </w:r>
    </w:p>
    <w:p w:rsidR="006422F1" w:rsidRPr="00511DBF" w:rsidRDefault="006422F1" w:rsidP="00511DBF">
      <w:pPr>
        <w:pStyle w:val="MTemaNormal"/>
      </w:pPr>
      <w:r w:rsidRPr="00511DBF">
        <w:t>Instrucciones del juego</w:t>
      </w:r>
    </w:p>
    <w:p w:rsidR="006422F1" w:rsidRPr="00511DBF" w:rsidRDefault="006422F1" w:rsidP="00511DBF">
      <w:pPr>
        <w:pStyle w:val="MTemaNormal"/>
      </w:pPr>
      <w:r w:rsidRPr="00511DBF">
        <w:t>Objetivo del juego</w:t>
      </w:r>
    </w:p>
    <w:p w:rsidR="00B97B84" w:rsidRPr="00852748" w:rsidRDefault="00B97B84" w:rsidP="000805E6">
      <w:pPr>
        <w:pStyle w:val="Ttulo1"/>
      </w:pPr>
      <w:bookmarkStart w:id="15" w:name="_Toc276849109"/>
      <w:r w:rsidRPr="00852748">
        <w:t>Formato</w:t>
      </w:r>
      <w:r w:rsidR="002D7CA6" w:rsidRPr="00852748">
        <w:t>s</w:t>
      </w:r>
      <w:bookmarkEnd w:id="15"/>
      <w:r w:rsidR="007A4C1A" w:rsidRPr="00852748">
        <w:t xml:space="preserve"> </w:t>
      </w:r>
    </w:p>
    <w:p w:rsidR="000E7DAC" w:rsidRPr="00511DBF" w:rsidRDefault="000E7DAC" w:rsidP="00511DBF">
      <w:pPr>
        <w:pStyle w:val="MTemaNormal"/>
      </w:pPr>
      <w:r w:rsidRPr="00511DBF">
        <w:t>Se especifican el siguiente formato a seguir en la ‘Ayuda’  del Juego en el Windows Phone 7.</w:t>
      </w:r>
    </w:p>
    <w:p w:rsidR="000E7DAC" w:rsidRPr="00511DBF" w:rsidRDefault="000E7DAC" w:rsidP="00511DBF">
      <w:pPr>
        <w:pStyle w:val="MTemaNormal"/>
      </w:pPr>
      <w:r w:rsidRPr="00511DBF">
        <w:t>Tipo de letra: Segoe WP</w:t>
      </w:r>
      <w:r w:rsidR="00C316AA">
        <w:t>.</w:t>
      </w:r>
    </w:p>
    <w:p w:rsidR="000E7DAC" w:rsidRPr="00511DBF" w:rsidRDefault="000E7DAC" w:rsidP="00511DBF">
      <w:pPr>
        <w:pStyle w:val="MTemaNormal"/>
      </w:pPr>
      <w:r w:rsidRPr="00511DBF">
        <w:t xml:space="preserve">Tamaño de letra para texto Normal: 18 </w:t>
      </w:r>
      <w:r w:rsidR="002544BA" w:rsidRPr="00511DBF">
        <w:t>pt</w:t>
      </w:r>
      <w:r w:rsidR="002544BA">
        <w:t>s</w:t>
      </w:r>
      <w:r w:rsidR="002544BA" w:rsidRPr="00511DBF">
        <w:t>.</w:t>
      </w:r>
    </w:p>
    <w:p w:rsidR="000E7DAC" w:rsidRPr="00511DBF" w:rsidRDefault="000E7DAC" w:rsidP="00511DBF">
      <w:pPr>
        <w:pStyle w:val="MTemaNormal"/>
      </w:pPr>
      <w:r w:rsidRPr="00511DBF">
        <w:t>Tipo de letra para Títulos: Segoe WP Semilight</w:t>
      </w:r>
      <w:r w:rsidR="00C316AA">
        <w:t>.</w:t>
      </w:r>
    </w:p>
    <w:p w:rsidR="000E7DAC" w:rsidRPr="00511DBF" w:rsidRDefault="000E7DAC" w:rsidP="00511DBF">
      <w:pPr>
        <w:pStyle w:val="MTemaNormal"/>
      </w:pPr>
      <w:r w:rsidRPr="00511DBF">
        <w:t xml:space="preserve">Tamaño de letra para texto de Títulos: 28 </w:t>
      </w:r>
      <w:r w:rsidR="002544BA" w:rsidRPr="00511DBF">
        <w:t>pts.</w:t>
      </w:r>
    </w:p>
    <w:p w:rsidR="000E7DAC" w:rsidRPr="00511DBF" w:rsidRDefault="000E7DAC" w:rsidP="00511DBF">
      <w:pPr>
        <w:pStyle w:val="MTemaNormal"/>
      </w:pPr>
      <w:r w:rsidRPr="00511DBF">
        <w:t xml:space="preserve">Formato de Índice: </w:t>
      </w:r>
      <w:r w:rsidR="00671D6F" w:rsidRPr="00511DBF">
        <w:t>Ítems</w:t>
      </w:r>
      <w:r w:rsidRPr="00511DBF">
        <w:t xml:space="preserve"> de un ListBox</w:t>
      </w:r>
      <w:r w:rsidR="00C316AA">
        <w:t>.</w:t>
      </w:r>
    </w:p>
    <w:p w:rsidR="006B71C0" w:rsidRDefault="006B71C0" w:rsidP="00511DBF">
      <w:pPr>
        <w:pStyle w:val="MTemaNormal"/>
      </w:pPr>
      <w:r w:rsidRPr="00511DBF">
        <w:t xml:space="preserve">Márgenes del </w:t>
      </w:r>
      <w:r w:rsidR="00671D6F" w:rsidRPr="00511DBF">
        <w:t>contenido</w:t>
      </w:r>
      <w:r w:rsidRPr="00511DBF">
        <w:t xml:space="preserve"> de los </w:t>
      </w:r>
      <w:r w:rsidR="00671D6F" w:rsidRPr="00511DBF">
        <w:t>Ítems</w:t>
      </w:r>
      <w:r w:rsidRPr="00511DBF">
        <w:t>: Left</w:t>
      </w:r>
      <w:r w:rsidR="00C316AA">
        <w:t>.</w:t>
      </w:r>
    </w:p>
    <w:p w:rsidR="002D7CA6" w:rsidRDefault="002D7CA6" w:rsidP="00511DBF">
      <w:pPr>
        <w:pStyle w:val="MTemaNormal"/>
      </w:pPr>
      <w:r w:rsidRPr="00511DBF">
        <w:t>Se especifican normas para seguir en la inclusión de imágenes en la ‘Ayuda’ del juego.</w:t>
      </w:r>
    </w:p>
    <w:p w:rsidR="002D7CA6" w:rsidRPr="00511DBF" w:rsidRDefault="002D7CA6" w:rsidP="00511DBF">
      <w:pPr>
        <w:pStyle w:val="MTemaNormal"/>
      </w:pPr>
      <w:r w:rsidRPr="00511DBF">
        <w:t>Herramienta de captura de imágenes: Programa Recortes de Windows</w:t>
      </w:r>
      <w:r w:rsidR="00C010F4">
        <w:t>.</w:t>
      </w:r>
    </w:p>
    <w:p w:rsidR="002D7CA6" w:rsidRPr="00511DBF" w:rsidRDefault="002D7CA6" w:rsidP="00511DBF">
      <w:pPr>
        <w:pStyle w:val="MTemaNormal"/>
      </w:pPr>
      <w:r w:rsidRPr="00511DBF">
        <w:t>Tipo de imágenes: .png</w:t>
      </w:r>
    </w:p>
    <w:p w:rsidR="002D7CA6" w:rsidRPr="00511DBF" w:rsidRDefault="002D7CA6" w:rsidP="00511DBF">
      <w:pPr>
        <w:pStyle w:val="MTemaNormal"/>
      </w:pPr>
      <w:r w:rsidRPr="00511DBF">
        <w:t>Tamaño de imágenes: a definir.</w:t>
      </w:r>
    </w:p>
    <w:p w:rsidR="00C316AA" w:rsidRDefault="00C316AA">
      <w:pPr>
        <w:rPr>
          <w:rFonts w:ascii="Verdana" w:hAnsi="Verdana" w:cs="Arial"/>
          <w:b/>
          <w:bCs/>
          <w:sz w:val="28"/>
        </w:rPr>
      </w:pPr>
      <w:r>
        <w:br w:type="page"/>
      </w:r>
    </w:p>
    <w:p w:rsidR="004C4706" w:rsidRPr="00511DBF" w:rsidRDefault="00371C0F" w:rsidP="000805E6">
      <w:pPr>
        <w:pStyle w:val="Ttulo1"/>
        <w:tabs>
          <w:tab w:val="clear" w:pos="426"/>
          <w:tab w:val="left" w:pos="1134"/>
        </w:tabs>
      </w:pPr>
      <w:bookmarkStart w:id="16" w:name="_Toc276849110"/>
      <w:r w:rsidRPr="00511DBF">
        <w:lastRenderedPageBreak/>
        <w:t>Introducción del Juego</w:t>
      </w:r>
      <w:bookmarkEnd w:id="16"/>
    </w:p>
    <w:p w:rsidR="00371C0F" w:rsidRPr="00511DBF" w:rsidRDefault="00371C0F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>El juego se trata de ir consultando a famosos en diferentes ciudades del mundo e ir consiguiendo pistas hasta meter entre las rejas al ladrón en cuestión</w:t>
      </w:r>
      <w:r w:rsidR="003A01DA" w:rsidRPr="00511DBF">
        <w:rPr>
          <w:rFonts w:ascii="Verdana" w:hAnsi="Verdana"/>
        </w:rPr>
        <w:t>.</w:t>
      </w:r>
    </w:p>
    <w:p w:rsidR="006B71C0" w:rsidRPr="00511DBF" w:rsidRDefault="00371C0F" w:rsidP="000805E6">
      <w:pPr>
        <w:pStyle w:val="Ttulo1"/>
      </w:pPr>
      <w:bookmarkStart w:id="17" w:name="_Toc276849111"/>
      <w:r w:rsidRPr="00511DBF">
        <w:t>Objetivo del Juego</w:t>
      </w:r>
      <w:bookmarkEnd w:id="17"/>
    </w:p>
    <w:p w:rsidR="003A01DA" w:rsidRPr="00511DBF" w:rsidRDefault="00310638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>E</w:t>
      </w:r>
      <w:r w:rsidR="003A01DA" w:rsidRPr="00511DBF">
        <w:rPr>
          <w:rFonts w:ascii="Verdana" w:hAnsi="Verdana"/>
        </w:rPr>
        <w:t xml:space="preserve">l objetivo </w:t>
      </w:r>
      <w:r w:rsidRPr="00511DBF">
        <w:rPr>
          <w:rFonts w:ascii="Verdana" w:hAnsi="Verdana"/>
        </w:rPr>
        <w:t xml:space="preserve">del juego es ir atrapando a los ladrones </w:t>
      </w:r>
      <w:r w:rsidR="003A01DA" w:rsidRPr="00511DBF">
        <w:rPr>
          <w:rFonts w:ascii="Verdana" w:hAnsi="Verdana"/>
        </w:rPr>
        <w:t>que te pidan para subir de categoría y cada vez resolver casos más difíciles.</w:t>
      </w:r>
    </w:p>
    <w:p w:rsidR="00310638" w:rsidRPr="00511DBF" w:rsidRDefault="00310638" w:rsidP="00511DBF">
      <w:pPr>
        <w:ind w:left="567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Cada solicitud de atrapar al ladrón, te dan un tiempo determinado para lograrlo, en el cual </w:t>
      </w:r>
      <w:r w:rsidR="002B6B87">
        <w:rPr>
          <w:rFonts w:ascii="Verdana" w:hAnsi="Verdana"/>
        </w:rPr>
        <w:t>se debe</w:t>
      </w:r>
      <w:r w:rsidRPr="00511DBF">
        <w:rPr>
          <w:rFonts w:ascii="Verdana" w:hAnsi="Verdana"/>
        </w:rPr>
        <w:t xml:space="preserve"> encontrarlo antes de dicho tiempo con la orden de arresto ya emitida </w:t>
      </w:r>
      <w:r w:rsidR="00E26069" w:rsidRPr="00511DBF">
        <w:rPr>
          <w:rFonts w:ascii="Verdana" w:hAnsi="Verdana"/>
        </w:rPr>
        <w:t>de esa persona</w:t>
      </w:r>
      <w:r w:rsidRPr="00511DBF">
        <w:rPr>
          <w:rFonts w:ascii="Verdana" w:hAnsi="Verdana"/>
        </w:rPr>
        <w:t>.</w:t>
      </w:r>
    </w:p>
    <w:p w:rsidR="00B97B84" w:rsidRPr="000805E6" w:rsidRDefault="002D7CA6" w:rsidP="000805E6">
      <w:pPr>
        <w:pStyle w:val="Ttulo1"/>
        <w:tabs>
          <w:tab w:val="clear" w:pos="426"/>
        </w:tabs>
      </w:pPr>
      <w:bookmarkStart w:id="18" w:name="_Toc276849112"/>
      <w:r w:rsidRPr="000805E6">
        <w:t>Comienzo del Juego</w:t>
      </w:r>
      <w:bookmarkEnd w:id="18"/>
    </w:p>
    <w:p w:rsidR="006B71C0" w:rsidRPr="00511DBF" w:rsidRDefault="004C4706" w:rsidP="00511DBF">
      <w:pPr>
        <w:pStyle w:val="MTemaNormal"/>
      </w:pPr>
      <w:r w:rsidRPr="00511DBF">
        <w:t xml:space="preserve">En esta sección se brindarán los pasos a seguir para poder comenzar a jugar al juego y explicar en detalle la información mostrada en el mismo. </w:t>
      </w:r>
    </w:p>
    <w:p w:rsidR="00670821" w:rsidRPr="000805E6" w:rsidRDefault="000805E6" w:rsidP="000805E6">
      <w:pPr>
        <w:pStyle w:val="t2"/>
        <w:spacing w:before="240"/>
        <w:ind w:left="788" w:hanging="431"/>
      </w:pPr>
      <w:r>
        <w:t xml:space="preserve"> </w:t>
      </w:r>
      <w:bookmarkStart w:id="19" w:name="_Toc276849113"/>
      <w:r w:rsidR="0036678E">
        <w:t>Capturas de Pantalla</w:t>
      </w:r>
      <w:bookmarkEnd w:id="19"/>
    </w:p>
    <w:p w:rsidR="00D4209C" w:rsidRPr="000805E6" w:rsidRDefault="000E7DAC" w:rsidP="000805E6">
      <w:pPr>
        <w:pStyle w:val="t3"/>
        <w:tabs>
          <w:tab w:val="left" w:pos="993"/>
        </w:tabs>
        <w:ind w:left="851"/>
      </w:pPr>
      <w:r w:rsidRPr="000805E6">
        <w:t xml:space="preserve"> </w:t>
      </w:r>
      <w:bookmarkStart w:id="20" w:name="_Toc276849114"/>
      <w:r w:rsidR="00670821" w:rsidRPr="000805E6">
        <w:t>P</w:t>
      </w:r>
      <w:r w:rsidR="00D4209C" w:rsidRPr="000805E6">
        <w:t>antalla Inicial</w:t>
      </w:r>
      <w:bookmarkEnd w:id="20"/>
    </w:p>
    <w:p w:rsidR="00AF3467" w:rsidRPr="00511DBF" w:rsidRDefault="00410BD7" w:rsidP="002B6B87">
      <w:pPr>
        <w:pStyle w:val="MTemaNormal"/>
        <w:jc w:val="center"/>
      </w:pPr>
      <w:r w:rsidRPr="00511DBF">
        <w:rPr>
          <w:noProof/>
          <w:lang w:val="es-UY" w:eastAsia="es-UY"/>
        </w:rPr>
        <w:drawing>
          <wp:inline distT="0" distB="0" distL="0" distR="0">
            <wp:extent cx="4371975" cy="2646195"/>
            <wp:effectExtent l="19050" t="0" r="9525" b="0"/>
            <wp:docPr id="1" name="0 Imagen" descr="screenshoot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otInitia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87" w:rsidRDefault="002B6B87" w:rsidP="00511DBF">
      <w:pPr>
        <w:pStyle w:val="MTemaNormal"/>
      </w:pPr>
    </w:p>
    <w:p w:rsidR="00D4209C" w:rsidRPr="00511DBF" w:rsidRDefault="00723320" w:rsidP="00511DBF">
      <w:pPr>
        <w:pStyle w:val="MTemaNormal"/>
      </w:pPr>
      <w:r w:rsidRPr="00511DBF">
        <w:t>En esta pantalla te posibilita a acceder a las distintas acciones del juego</w:t>
      </w:r>
      <w:r w:rsidR="00670821" w:rsidRPr="00511DBF">
        <w:t xml:space="preserve"> antes de empezar a jugar</w:t>
      </w:r>
      <w:r w:rsidRPr="00511DBF">
        <w:t>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Ayuda</w:t>
      </w:r>
      <w:r w:rsidRPr="00511DBF">
        <w:t xml:space="preserve">: Muestra pantalla por pantalla, una descripción de cada acción que se pueda tomar. 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Créditos</w:t>
      </w:r>
      <w:r w:rsidRPr="00511DBF">
        <w:t>: Muestra las personas que participaron en realizar este 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Opciones</w:t>
      </w:r>
      <w:r w:rsidRPr="00511DBF">
        <w:t xml:space="preserve">: Posibilita al </w:t>
      </w:r>
      <w:r w:rsidR="00067FC3">
        <w:t>usuario a cambiar el idioma, el volumen</w:t>
      </w:r>
      <w:r w:rsidRPr="00511DBF">
        <w:t xml:space="preserve"> </w:t>
      </w:r>
      <w:r w:rsidR="00067FC3">
        <w:t xml:space="preserve">y la vibración </w:t>
      </w:r>
      <w:r w:rsidRPr="00511DBF">
        <w:t xml:space="preserve">del </w:t>
      </w:r>
      <w:r w:rsidR="00067FC3">
        <w:t xml:space="preserve">phone en el </w:t>
      </w:r>
      <w:r w:rsidRPr="00511DBF">
        <w:t>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Salir</w:t>
      </w:r>
      <w:r w:rsidRPr="00511DBF">
        <w:t>: Sale del juego.</w:t>
      </w:r>
    </w:p>
    <w:p w:rsidR="00670821" w:rsidRPr="00511DBF" w:rsidRDefault="00670821" w:rsidP="00511DBF">
      <w:pPr>
        <w:pStyle w:val="MTemaNormal"/>
      </w:pPr>
      <w:r w:rsidRPr="000805E6">
        <w:rPr>
          <w:u w:val="single"/>
        </w:rPr>
        <w:t>Jugar</w:t>
      </w:r>
      <w:r w:rsidRPr="00511DBF">
        <w:t>: Ingresa a la pantalla principal del juego, para el comienzo del mismo.</w:t>
      </w:r>
    </w:p>
    <w:p w:rsidR="002B6B87" w:rsidRDefault="002B6B87">
      <w:pPr>
        <w:rPr>
          <w:rFonts w:ascii="Verdana" w:hAnsi="Verdana" w:cs="Arial"/>
          <w:b/>
        </w:rPr>
      </w:pPr>
      <w:r>
        <w:rPr>
          <w:b/>
        </w:rP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1" w:name="_Toc276849115"/>
      <w:r w:rsidRPr="001D60AE">
        <w:lastRenderedPageBreak/>
        <w:t>Pantalla Principal</w:t>
      </w:r>
      <w:r w:rsidR="00A42BAC" w:rsidRPr="001D60AE">
        <w:t xml:space="preserve"> (oficina de inspector)</w:t>
      </w:r>
      <w:bookmarkEnd w:id="21"/>
    </w:p>
    <w:p w:rsidR="002544BA" w:rsidRDefault="00067FC3" w:rsidP="002544BA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81500" cy="2338620"/>
            <wp:effectExtent l="19050" t="0" r="0" b="0"/>
            <wp:docPr id="2" name="1 Imagen" descr="pantallaP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Ppa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632" cy="23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C3" w:rsidRDefault="00067FC3" w:rsidP="002544BA">
      <w:pPr>
        <w:pStyle w:val="MTemaNormal"/>
        <w:jc w:val="center"/>
      </w:pPr>
    </w:p>
    <w:p w:rsidR="00A42BAC" w:rsidRPr="00511DBF" w:rsidRDefault="00A42BAC" w:rsidP="00511DBF">
      <w:pPr>
        <w:pStyle w:val="MTemaNormal"/>
      </w:pPr>
      <w:r w:rsidRPr="00511DBF">
        <w:t>En esta pantalla tenemos un recuadro indicándonos en la ciudad que nos encontramos, el día y la hora actuales, como también el nivel del juego en que estamos jugando.</w:t>
      </w:r>
    </w:p>
    <w:p w:rsidR="00A42BAC" w:rsidRPr="00511DBF" w:rsidRDefault="00A42BAC" w:rsidP="00511DBF">
      <w:pPr>
        <w:pStyle w:val="MTemaNormal"/>
      </w:pPr>
      <w:r w:rsidRPr="00511DBF">
        <w:t>En la ventana de la oficina nos muestra una imagen representativa de la ciudad en la que nos encontramos.</w:t>
      </w:r>
    </w:p>
    <w:p w:rsidR="00670821" w:rsidRPr="00511DBF" w:rsidRDefault="00A42BAC" w:rsidP="00511DBF">
      <w:pPr>
        <w:pStyle w:val="MTemaNormal"/>
      </w:pPr>
      <w:r w:rsidRPr="00511DBF">
        <w:t>Además</w:t>
      </w:r>
      <w:r w:rsidR="00670821" w:rsidRPr="00511DBF">
        <w:t xml:space="preserve"> se resaltan objetos en la imagen permitiéndonos tocarlos como botones </w:t>
      </w:r>
      <w:r w:rsidRPr="00511DBF">
        <w:t xml:space="preserve">para dar ingreso </w:t>
      </w:r>
      <w:r w:rsidR="00670821" w:rsidRPr="00511DBF">
        <w:t>a otras pantallas del juego.</w:t>
      </w:r>
    </w:p>
    <w:p w:rsidR="00A42BAC" w:rsidRPr="00511DBF" w:rsidRDefault="00A42BAC" w:rsidP="00511DBF">
      <w:pPr>
        <w:pStyle w:val="MTemaNormal"/>
      </w:pPr>
      <w:r w:rsidRPr="00511DBF">
        <w:t>Objetos:</w:t>
      </w:r>
    </w:p>
    <w:p w:rsidR="00A42BAC" w:rsidRPr="00511DBF" w:rsidRDefault="00A42BAC" w:rsidP="00511DBF">
      <w:pPr>
        <w:pStyle w:val="MTemaNormal"/>
      </w:pPr>
      <w:r w:rsidRPr="00511DBF">
        <w:t>Phone, Periódico y Laptop</w:t>
      </w:r>
      <w:r w:rsidR="00067FC3">
        <w:t xml:space="preserve"> (cada uno)</w:t>
      </w:r>
      <w:r w:rsidRPr="00511DBF">
        <w:t>: Nos permite ver a los famosos de la ciudad en la que estamos diciéndonos una pista para poder tener una idea de quién es el sospechoso y la ciudad en la que viajó.</w:t>
      </w:r>
    </w:p>
    <w:p w:rsidR="00A42BAC" w:rsidRPr="00511DBF" w:rsidRDefault="00A42BAC" w:rsidP="00511DBF">
      <w:pPr>
        <w:pStyle w:val="MTemaNormal"/>
      </w:pPr>
      <w:r w:rsidRPr="00511DBF">
        <w:t>Archivero:</w:t>
      </w:r>
      <w:r w:rsidR="00220F3A" w:rsidRPr="00511DBF">
        <w:t xml:space="preserve"> Nos muestra los sospechosos del juego, pudiendo filtrar por información que vayamos obteniendo en cada ciudad.</w:t>
      </w:r>
    </w:p>
    <w:p w:rsidR="00A42BAC" w:rsidRPr="00511DBF" w:rsidRDefault="00A42BAC" w:rsidP="00511DBF">
      <w:pPr>
        <w:pStyle w:val="MTemaNormal"/>
      </w:pPr>
      <w:r w:rsidRPr="00511DBF">
        <w:t>Globo terráqueo:</w:t>
      </w:r>
      <w:r w:rsidR="00220F3A" w:rsidRPr="00511DBF">
        <w:t xml:space="preserve"> Nos permite poder viajar de ciudad.</w:t>
      </w:r>
    </w:p>
    <w:p w:rsidR="00A42BAC" w:rsidRPr="00511DBF" w:rsidRDefault="00A42BAC" w:rsidP="00511DBF">
      <w:pPr>
        <w:pStyle w:val="MTemaNormal"/>
      </w:pPr>
      <w:r w:rsidRPr="00511DBF">
        <w:t>Puerta de salida: Sale del juego actual hacia la pantalla Inicial, guardándonos</w:t>
      </w:r>
      <w:r w:rsidR="00220F3A" w:rsidRPr="00511DBF">
        <w:t xml:space="preserve"> el estado de éste juego.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2544BA" w:rsidRDefault="009D0844" w:rsidP="005E3BDC">
      <w:pPr>
        <w:pStyle w:val="t3"/>
        <w:tabs>
          <w:tab w:val="left" w:pos="993"/>
        </w:tabs>
        <w:ind w:left="851"/>
      </w:pPr>
      <w:bookmarkStart w:id="22" w:name="_Toc276849116"/>
      <w:r w:rsidRPr="001D60AE">
        <w:lastRenderedPageBreak/>
        <w:t xml:space="preserve">Pantalla </w:t>
      </w:r>
      <w:r>
        <w:t xml:space="preserve">de </w:t>
      </w:r>
      <w:r w:rsidRPr="001D60AE">
        <w:t>Filtrado</w:t>
      </w:r>
      <w:bookmarkEnd w:id="22"/>
    </w:p>
    <w:p w:rsidR="002544BA" w:rsidRDefault="00067FC3" w:rsidP="00067FC3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62450" cy="2340763"/>
            <wp:effectExtent l="19050" t="0" r="0" b="0"/>
            <wp:docPr id="3" name="2 Imagen" descr="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363" cy="234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DC" w:rsidRDefault="005E3BDC" w:rsidP="009D0844">
      <w:pPr>
        <w:pStyle w:val="MTemaNormal"/>
      </w:pPr>
    </w:p>
    <w:p w:rsidR="00E26069" w:rsidRPr="00511DBF" w:rsidRDefault="00E26069" w:rsidP="009D0844">
      <w:pPr>
        <w:pStyle w:val="MTemaNormal"/>
      </w:pPr>
      <w:r w:rsidRPr="00511DBF">
        <w:t xml:space="preserve">En esta pantalla te permite ir filtrando a los sospechosos a través de los objetos que se encuentran contra la </w:t>
      </w:r>
      <w:r w:rsidR="005E3BDC">
        <w:t>derecha de la pantalla</w:t>
      </w:r>
      <w:r w:rsidRPr="00511DBF">
        <w:t>.</w:t>
      </w:r>
    </w:p>
    <w:p w:rsidR="00E26069" w:rsidRDefault="00E26069" w:rsidP="009D0844">
      <w:pPr>
        <w:pStyle w:val="MTemaNormal"/>
      </w:pPr>
      <w:r w:rsidRPr="00511DBF">
        <w:t xml:space="preserve">Objetos de filtración de los </w:t>
      </w:r>
      <w:r w:rsidR="00736F64" w:rsidRPr="00511DBF">
        <w:t>sospechosos</w:t>
      </w:r>
      <w:r w:rsidRPr="00511DBF">
        <w:t>:</w:t>
      </w:r>
    </w:p>
    <w:p w:rsidR="005E3BDC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Género: </w:t>
      </w:r>
      <w:r w:rsidRPr="00511DBF">
        <w:rPr>
          <w:rFonts w:ascii="Verdana" w:hAnsi="Verdana"/>
        </w:rPr>
        <w:tab/>
        <w:t>Filtra por género de los sospechosos.</w:t>
      </w:r>
    </w:p>
    <w:p w:rsidR="005E3BDC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 xml:space="preserve">Ciudad: </w:t>
      </w:r>
      <w:r w:rsidRPr="00511DBF">
        <w:rPr>
          <w:rFonts w:ascii="Verdana" w:hAnsi="Verdana"/>
        </w:rPr>
        <w:tab/>
        <w:t>Filtra por la ciudad en la que nació.</w:t>
      </w:r>
    </w:p>
    <w:p w:rsidR="005E3BDC" w:rsidRPr="00511DBF" w:rsidRDefault="005E3BDC" w:rsidP="005E3BDC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Música:</w:t>
      </w:r>
      <w:r w:rsidRPr="00511DBF">
        <w:rPr>
          <w:rFonts w:ascii="Verdana" w:hAnsi="Verdana"/>
        </w:rPr>
        <w:tab/>
        <w:t>Filtra por grupo de música de su gusto.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TV:</w:t>
      </w:r>
      <w:r w:rsidRPr="00511DBF">
        <w:rPr>
          <w:rFonts w:ascii="Verdana" w:hAnsi="Verdana"/>
        </w:rPr>
        <w:tab/>
        <w:t>Filtra por serie de televisión predilecta.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Cine:</w:t>
      </w:r>
      <w:r w:rsidRPr="00511DBF">
        <w:rPr>
          <w:rFonts w:ascii="Verdana" w:hAnsi="Verdana"/>
        </w:rPr>
        <w:tab/>
        <w:t>Filtra por película</w:t>
      </w:r>
      <w:r w:rsidR="00736F64" w:rsidRPr="00511DBF">
        <w:rPr>
          <w:rFonts w:ascii="Verdana" w:hAnsi="Verdana"/>
        </w:rPr>
        <w:t>s favoritas del sospechoso</w:t>
      </w:r>
      <w:r w:rsidRPr="00511DBF">
        <w:rPr>
          <w:rFonts w:ascii="Verdana" w:hAnsi="Verdana"/>
        </w:rPr>
        <w:t>.</w:t>
      </w:r>
    </w:p>
    <w:p w:rsidR="00E26069" w:rsidRPr="00511DBF" w:rsidRDefault="00E26069" w:rsidP="009D0844">
      <w:pPr>
        <w:pStyle w:val="Prrafodelista"/>
        <w:numPr>
          <w:ilvl w:val="0"/>
          <w:numId w:val="34"/>
        </w:numPr>
        <w:tabs>
          <w:tab w:val="left" w:pos="1276"/>
          <w:tab w:val="left" w:pos="2694"/>
        </w:tabs>
        <w:ind w:left="1276"/>
        <w:jc w:val="both"/>
        <w:rPr>
          <w:rFonts w:ascii="Verdana" w:hAnsi="Verdana"/>
        </w:rPr>
      </w:pPr>
      <w:r w:rsidRPr="00511DBF">
        <w:rPr>
          <w:rFonts w:ascii="Verdana" w:hAnsi="Verdana"/>
        </w:rPr>
        <w:t>Cumpleaños:</w:t>
      </w:r>
      <w:r w:rsidR="00736F64" w:rsidRPr="00511DBF">
        <w:rPr>
          <w:rFonts w:ascii="Verdana" w:hAnsi="Verdana"/>
        </w:rPr>
        <w:t xml:space="preserve"> </w:t>
      </w:r>
      <w:r w:rsidR="00736F64" w:rsidRPr="00511DBF">
        <w:rPr>
          <w:rFonts w:ascii="Verdana" w:hAnsi="Verdana"/>
        </w:rPr>
        <w:tab/>
        <w:t>No definido.</w:t>
      </w:r>
    </w:p>
    <w:p w:rsidR="00736F64" w:rsidRPr="00511DBF" w:rsidRDefault="00736F64" w:rsidP="00511DBF">
      <w:pPr>
        <w:ind w:left="1287"/>
        <w:jc w:val="both"/>
        <w:rPr>
          <w:rFonts w:ascii="Verdana" w:hAnsi="Verdana"/>
        </w:rPr>
      </w:pPr>
    </w:p>
    <w:p w:rsidR="00736F64" w:rsidRPr="00511DBF" w:rsidRDefault="005E3BDC" w:rsidP="009D0844">
      <w:pPr>
        <w:pStyle w:val="MTemaNormal"/>
      </w:pPr>
      <w:r>
        <w:t>En la pantalla</w:t>
      </w:r>
      <w:r w:rsidR="00736F64" w:rsidRPr="00511DBF">
        <w:t xml:space="preserve"> se van guardando los datos de las categorías en la que se está filtrando actualmente a los sospechosos.</w:t>
      </w:r>
    </w:p>
    <w:p w:rsidR="00736F64" w:rsidRPr="00511DBF" w:rsidRDefault="00736F64" w:rsidP="009D0844">
      <w:pPr>
        <w:pStyle w:val="MTemaNormal"/>
      </w:pPr>
      <w:r w:rsidRPr="00511DBF">
        <w:t>En caso de que luego de realizada la filtración quedé un sospechoso sólo en la lista, recién ahí se puede realizar la orden de arresto a esa persona.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3" w:name="_Toc276849117"/>
      <w:r w:rsidRPr="001D60AE">
        <w:lastRenderedPageBreak/>
        <w:t>Pantalla de Sospechosos</w:t>
      </w:r>
      <w:bookmarkEnd w:id="23"/>
    </w:p>
    <w:p w:rsidR="002544BA" w:rsidRDefault="002544BA" w:rsidP="002544BA">
      <w:pPr>
        <w:pStyle w:val="MTemaNormal"/>
        <w:jc w:val="center"/>
      </w:pPr>
      <w:r>
        <w:object w:dxaOrig="6869" w:dyaOrig="4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207.75pt" o:ole="">
            <v:imagedata r:id="rId11" o:title=""/>
          </v:shape>
          <o:OLEObject Type="Embed" ProgID="MSPhotoEd.3" ShapeID="_x0000_i1025" DrawAspect="Content" ObjectID="_1350590987" r:id="rId12"/>
        </w:object>
      </w:r>
    </w:p>
    <w:p w:rsidR="002544BA" w:rsidRDefault="002544BA" w:rsidP="00511DBF">
      <w:pPr>
        <w:pStyle w:val="MTemaNormal"/>
      </w:pPr>
    </w:p>
    <w:p w:rsidR="00736F64" w:rsidRPr="00511DBF" w:rsidRDefault="00736F64" w:rsidP="00511DBF">
      <w:pPr>
        <w:pStyle w:val="MTemaNormal"/>
      </w:pPr>
      <w:r w:rsidRPr="00511DBF">
        <w:t>En esta pantalla se muestra la información de cada sospechoso como se muestra en la imagen anterior.</w:t>
      </w:r>
    </w:p>
    <w:p w:rsidR="00736F64" w:rsidRPr="00511DBF" w:rsidRDefault="00736F64" w:rsidP="00511DBF">
      <w:pPr>
        <w:pStyle w:val="MTemaNormal"/>
      </w:pPr>
      <w:r w:rsidRPr="00511DBF">
        <w:t>Con las flechas se itera en la lista de los sospechosos, yendo para el lugar que indica la flecha.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4" w:name="_Toc276849118"/>
      <w:r w:rsidRPr="001D60AE">
        <w:lastRenderedPageBreak/>
        <w:t>Pantalla de Famosos</w:t>
      </w:r>
      <w:bookmarkEnd w:id="24"/>
    </w:p>
    <w:p w:rsidR="002544BA" w:rsidRDefault="004F4B77" w:rsidP="004F4B77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91025" cy="2359711"/>
            <wp:effectExtent l="19050" t="0" r="9525" b="0"/>
            <wp:docPr id="4" name="3 Imagen" descr="fam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mous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962" cy="23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58" w:rsidRDefault="002B4A58" w:rsidP="002B6B87">
      <w:pPr>
        <w:pStyle w:val="MTemaNormal"/>
      </w:pPr>
    </w:p>
    <w:p w:rsidR="00736F64" w:rsidRPr="00511DBF" w:rsidRDefault="00736F64" w:rsidP="002B6B87">
      <w:pPr>
        <w:pStyle w:val="MTemaNormal"/>
      </w:pPr>
      <w:r w:rsidRPr="00511DBF">
        <w:t xml:space="preserve">En esta pantalla se muestra un famoso de la ciudad que te encuentras y te dice una pista </w:t>
      </w:r>
      <w:r w:rsidR="003A4CC3" w:rsidRPr="00511DBF">
        <w:t>para poder descifrar quien</w:t>
      </w:r>
      <w:r w:rsidRPr="00511DBF">
        <w:t xml:space="preserve"> </w:t>
      </w:r>
      <w:r w:rsidR="003A4CC3" w:rsidRPr="00511DBF">
        <w:t>es el sospechoso y/o poder deducir la ciudad a la que viajó.</w:t>
      </w:r>
    </w:p>
    <w:p w:rsidR="00736F64" w:rsidRPr="00511DBF" w:rsidRDefault="004A0571" w:rsidP="00A22481">
      <w:pPr>
        <w:pStyle w:val="MTemaNormal"/>
      </w:pPr>
      <w:r w:rsidRPr="00511DBF">
        <w:t>Por cada consulta a cada famoso, se consume el tiempo total para poder encontrar al ladrón.</w:t>
      </w:r>
    </w:p>
    <w:p w:rsidR="002544BA" w:rsidRDefault="002544BA">
      <w:pPr>
        <w:rPr>
          <w:rFonts w:ascii="Verdana" w:hAnsi="Verdana" w:cs="Arial"/>
          <w:bCs/>
          <w:szCs w:val="20"/>
        </w:rPr>
      </w:pPr>
      <w:r>
        <w:br w:type="page"/>
      </w:r>
    </w:p>
    <w:p w:rsidR="00723320" w:rsidRPr="001D60AE" w:rsidRDefault="00723320" w:rsidP="001D60AE">
      <w:pPr>
        <w:pStyle w:val="t3"/>
        <w:tabs>
          <w:tab w:val="left" w:pos="993"/>
        </w:tabs>
        <w:ind w:left="851"/>
      </w:pPr>
      <w:bookmarkStart w:id="25" w:name="_Toc276849119"/>
      <w:r w:rsidRPr="001D60AE">
        <w:lastRenderedPageBreak/>
        <w:t>Pantalla de Viaje</w:t>
      </w:r>
      <w:bookmarkEnd w:id="25"/>
    </w:p>
    <w:p w:rsidR="002544BA" w:rsidRDefault="002B4A58" w:rsidP="002B4A58">
      <w:pPr>
        <w:pStyle w:val="MTemaNormal"/>
        <w:jc w:val="center"/>
      </w:pPr>
      <w:r>
        <w:rPr>
          <w:noProof/>
          <w:lang w:val="es-UY" w:eastAsia="es-UY"/>
        </w:rPr>
        <w:drawing>
          <wp:inline distT="0" distB="0" distL="0" distR="0">
            <wp:extent cx="4352925" cy="2329510"/>
            <wp:effectExtent l="19050" t="0" r="9525" b="0"/>
            <wp:docPr id="5" name="4 Imagen" descr="cit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ie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673" cy="23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58" w:rsidRDefault="002B4A58" w:rsidP="002B4A58">
      <w:pPr>
        <w:pStyle w:val="MTemaNormal"/>
        <w:jc w:val="center"/>
      </w:pPr>
    </w:p>
    <w:p w:rsidR="003A4CC3" w:rsidRPr="00511DBF" w:rsidRDefault="003A4CC3" w:rsidP="00511DBF">
      <w:pPr>
        <w:pStyle w:val="MTemaNormal"/>
      </w:pPr>
      <w:r w:rsidRPr="00511DBF">
        <w:t>Esta pantalla nos permite poder viajar a otra ciudad, dentro de las tres opciones que nos muestran cada botón.</w:t>
      </w:r>
    </w:p>
    <w:p w:rsidR="00D4209C" w:rsidRPr="00511DBF" w:rsidRDefault="004A0571" w:rsidP="00511DBF">
      <w:pPr>
        <w:pStyle w:val="MTemaNormal"/>
      </w:pPr>
      <w:r w:rsidRPr="00511DBF">
        <w:t>Por cada viaje realizado, se consume tiempo total para poder encontrar al ladrón.</w:t>
      </w:r>
    </w:p>
    <w:sectPr w:rsidR="00D4209C" w:rsidRPr="00511DBF" w:rsidSect="0029078C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923" w:rsidRDefault="00D75923">
      <w:r>
        <w:separator/>
      </w:r>
    </w:p>
  </w:endnote>
  <w:endnote w:type="continuationSeparator" w:id="1">
    <w:p w:rsidR="00D75923" w:rsidRDefault="00D75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B84" w:rsidRDefault="00B97B84">
    <w:pPr>
      <w:pStyle w:val="Piedepgina"/>
    </w:pPr>
    <w:r>
      <w:t>Estándar de Documentación de Usuario</w:t>
    </w:r>
    <w:r>
      <w:tab/>
    </w:r>
    <w:r>
      <w:tab/>
      <w:t xml:space="preserve">Página </w:t>
    </w:r>
    <w:r w:rsidR="007E676A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E676A">
      <w:rPr>
        <w:rStyle w:val="Nmerodepgina"/>
      </w:rPr>
      <w:fldChar w:fldCharType="separate"/>
    </w:r>
    <w:r w:rsidR="00C010F4">
      <w:rPr>
        <w:rStyle w:val="Nmerodepgina"/>
        <w:noProof/>
      </w:rPr>
      <w:t>7</w:t>
    </w:r>
    <w:r w:rsidR="007E676A">
      <w:rPr>
        <w:rStyle w:val="Nmerodepgina"/>
      </w:rPr>
      <w:fldChar w:fldCharType="end"/>
    </w:r>
    <w:r>
      <w:rPr>
        <w:rStyle w:val="Nmerodepgina"/>
      </w:rPr>
      <w:t xml:space="preserve"> de </w:t>
    </w:r>
    <w:r w:rsidR="007E676A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7E676A">
      <w:rPr>
        <w:rStyle w:val="Nmerodepgina"/>
      </w:rPr>
      <w:fldChar w:fldCharType="separate"/>
    </w:r>
    <w:r w:rsidR="00C010F4">
      <w:rPr>
        <w:rStyle w:val="Nmerodepgina"/>
        <w:noProof/>
      </w:rPr>
      <w:t>9</w:t>
    </w:r>
    <w:r w:rsidR="007E676A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923" w:rsidRDefault="00D75923">
      <w:r>
        <w:separator/>
      </w:r>
    </w:p>
  </w:footnote>
  <w:footnote w:type="continuationSeparator" w:id="1">
    <w:p w:rsidR="00D75923" w:rsidRDefault="00D759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67AD"/>
    <w:multiLevelType w:val="hybridMultilevel"/>
    <w:tmpl w:val="3FE47D5A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9B1B65"/>
    <w:multiLevelType w:val="hybridMultilevel"/>
    <w:tmpl w:val="54129DCE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4A12AFE"/>
    <w:multiLevelType w:val="hybridMultilevel"/>
    <w:tmpl w:val="08F61640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F3A1CE9"/>
    <w:multiLevelType w:val="hybridMultilevel"/>
    <w:tmpl w:val="B3DA5E62"/>
    <w:lvl w:ilvl="0" w:tplc="3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>
    <w:nsid w:val="20937012"/>
    <w:multiLevelType w:val="multilevel"/>
    <w:tmpl w:val="7BF2647E"/>
    <w:lvl w:ilvl="0">
      <w:start w:val="1"/>
      <w:numFmt w:val="decimal"/>
      <w:pStyle w:val="MTema4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pStyle w:val="MTema4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6">
    <w:nsid w:val="2329062F"/>
    <w:multiLevelType w:val="hybridMultilevel"/>
    <w:tmpl w:val="B7F4A3B0"/>
    <w:lvl w:ilvl="0" w:tplc="3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>
    <w:nsid w:val="2458055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73728E5"/>
    <w:multiLevelType w:val="hybridMultilevel"/>
    <w:tmpl w:val="166EE88E"/>
    <w:lvl w:ilvl="0" w:tplc="380A000F">
      <w:start w:val="1"/>
      <w:numFmt w:val="decimal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9223D19"/>
    <w:multiLevelType w:val="hybridMultilevel"/>
    <w:tmpl w:val="A030DEE2"/>
    <w:lvl w:ilvl="0" w:tplc="709ED8A6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72A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7E7F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9C3D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0239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BA5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4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2E87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CC3C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538AC"/>
    <w:multiLevelType w:val="hybridMultilevel"/>
    <w:tmpl w:val="B6AA0B76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0FF66FF"/>
    <w:multiLevelType w:val="hybridMultilevel"/>
    <w:tmpl w:val="269EF566"/>
    <w:lvl w:ilvl="0" w:tplc="DFB01EB4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E4668"/>
    <w:multiLevelType w:val="multilevel"/>
    <w:tmpl w:val="841CBD6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288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  <w:rPr>
        <w:rFonts w:hint="default"/>
      </w:rPr>
    </w:lvl>
  </w:abstractNum>
  <w:abstractNum w:abstractNumId="1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3F987BA8"/>
    <w:multiLevelType w:val="multilevel"/>
    <w:tmpl w:val="9D36BF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41D54513"/>
    <w:multiLevelType w:val="hybridMultilevel"/>
    <w:tmpl w:val="9230D8E0"/>
    <w:lvl w:ilvl="0" w:tplc="893A149E">
      <w:start w:val="1"/>
      <w:numFmt w:val="bullet"/>
      <w:pStyle w:val="MTemaVietas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60700EC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7CB4A9F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DA4C3B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1618F84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69F09AF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213A0CD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60E4828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BE2C222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42E93270"/>
    <w:multiLevelType w:val="multilevel"/>
    <w:tmpl w:val="9D36BF6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52D34102"/>
    <w:multiLevelType w:val="multilevel"/>
    <w:tmpl w:val="9CDAC8C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2"/>
      <w:lvlText w:val="%1.%2."/>
      <w:lvlJc w:val="left"/>
      <w:pPr>
        <w:ind w:left="792" w:hanging="432"/>
      </w:pPr>
    </w:lvl>
    <w:lvl w:ilvl="2">
      <w:start w:val="1"/>
      <w:numFmt w:val="decimal"/>
      <w:pStyle w:val="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8E3F20"/>
    <w:multiLevelType w:val="hybridMultilevel"/>
    <w:tmpl w:val="D65041EA"/>
    <w:lvl w:ilvl="0" w:tplc="380A0013">
      <w:start w:val="1"/>
      <w:numFmt w:val="upperRoman"/>
      <w:lvlText w:val="%1."/>
      <w:lvlJc w:val="right"/>
      <w:pPr>
        <w:ind w:left="2865" w:hanging="360"/>
      </w:pPr>
    </w:lvl>
    <w:lvl w:ilvl="1" w:tplc="380A0019" w:tentative="1">
      <w:start w:val="1"/>
      <w:numFmt w:val="lowerLetter"/>
      <w:lvlText w:val="%2."/>
      <w:lvlJc w:val="left"/>
      <w:pPr>
        <w:ind w:left="3585" w:hanging="360"/>
      </w:pPr>
    </w:lvl>
    <w:lvl w:ilvl="2" w:tplc="380A001B" w:tentative="1">
      <w:start w:val="1"/>
      <w:numFmt w:val="lowerRoman"/>
      <w:lvlText w:val="%3."/>
      <w:lvlJc w:val="right"/>
      <w:pPr>
        <w:ind w:left="4305" w:hanging="180"/>
      </w:pPr>
    </w:lvl>
    <w:lvl w:ilvl="3" w:tplc="380A000F" w:tentative="1">
      <w:start w:val="1"/>
      <w:numFmt w:val="decimal"/>
      <w:lvlText w:val="%4."/>
      <w:lvlJc w:val="left"/>
      <w:pPr>
        <w:ind w:left="5025" w:hanging="360"/>
      </w:pPr>
    </w:lvl>
    <w:lvl w:ilvl="4" w:tplc="380A0019" w:tentative="1">
      <w:start w:val="1"/>
      <w:numFmt w:val="lowerLetter"/>
      <w:lvlText w:val="%5."/>
      <w:lvlJc w:val="left"/>
      <w:pPr>
        <w:ind w:left="5745" w:hanging="360"/>
      </w:pPr>
    </w:lvl>
    <w:lvl w:ilvl="5" w:tplc="380A001B" w:tentative="1">
      <w:start w:val="1"/>
      <w:numFmt w:val="lowerRoman"/>
      <w:lvlText w:val="%6."/>
      <w:lvlJc w:val="right"/>
      <w:pPr>
        <w:ind w:left="6465" w:hanging="180"/>
      </w:pPr>
    </w:lvl>
    <w:lvl w:ilvl="6" w:tplc="380A000F" w:tentative="1">
      <w:start w:val="1"/>
      <w:numFmt w:val="decimal"/>
      <w:lvlText w:val="%7."/>
      <w:lvlJc w:val="left"/>
      <w:pPr>
        <w:ind w:left="7185" w:hanging="360"/>
      </w:pPr>
    </w:lvl>
    <w:lvl w:ilvl="7" w:tplc="380A0019" w:tentative="1">
      <w:start w:val="1"/>
      <w:numFmt w:val="lowerLetter"/>
      <w:lvlText w:val="%8."/>
      <w:lvlJc w:val="left"/>
      <w:pPr>
        <w:ind w:left="7905" w:hanging="360"/>
      </w:pPr>
    </w:lvl>
    <w:lvl w:ilvl="8" w:tplc="380A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9">
    <w:nsid w:val="59125A83"/>
    <w:multiLevelType w:val="hybridMultilevel"/>
    <w:tmpl w:val="A86CABA8"/>
    <w:lvl w:ilvl="0" w:tplc="E27667D4">
      <w:start w:val="1"/>
      <w:numFmt w:val="upperRoman"/>
      <w:lvlText w:val="%1."/>
      <w:lvlJc w:val="left"/>
      <w:pPr>
        <w:ind w:left="2847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3207" w:hanging="360"/>
      </w:pPr>
    </w:lvl>
    <w:lvl w:ilvl="2" w:tplc="380A001B" w:tentative="1">
      <w:start w:val="1"/>
      <w:numFmt w:val="lowerRoman"/>
      <w:lvlText w:val="%3."/>
      <w:lvlJc w:val="right"/>
      <w:pPr>
        <w:ind w:left="3927" w:hanging="180"/>
      </w:pPr>
    </w:lvl>
    <w:lvl w:ilvl="3" w:tplc="380A000F" w:tentative="1">
      <w:start w:val="1"/>
      <w:numFmt w:val="decimal"/>
      <w:lvlText w:val="%4."/>
      <w:lvlJc w:val="left"/>
      <w:pPr>
        <w:ind w:left="4647" w:hanging="360"/>
      </w:pPr>
    </w:lvl>
    <w:lvl w:ilvl="4" w:tplc="380A0019" w:tentative="1">
      <w:start w:val="1"/>
      <w:numFmt w:val="lowerLetter"/>
      <w:lvlText w:val="%5."/>
      <w:lvlJc w:val="left"/>
      <w:pPr>
        <w:ind w:left="5367" w:hanging="360"/>
      </w:pPr>
    </w:lvl>
    <w:lvl w:ilvl="5" w:tplc="380A001B" w:tentative="1">
      <w:start w:val="1"/>
      <w:numFmt w:val="lowerRoman"/>
      <w:lvlText w:val="%6."/>
      <w:lvlJc w:val="right"/>
      <w:pPr>
        <w:ind w:left="6087" w:hanging="180"/>
      </w:pPr>
    </w:lvl>
    <w:lvl w:ilvl="6" w:tplc="380A000F" w:tentative="1">
      <w:start w:val="1"/>
      <w:numFmt w:val="decimal"/>
      <w:lvlText w:val="%7."/>
      <w:lvlJc w:val="left"/>
      <w:pPr>
        <w:ind w:left="6807" w:hanging="360"/>
      </w:pPr>
    </w:lvl>
    <w:lvl w:ilvl="7" w:tplc="380A0019" w:tentative="1">
      <w:start w:val="1"/>
      <w:numFmt w:val="lowerLetter"/>
      <w:lvlText w:val="%8."/>
      <w:lvlJc w:val="left"/>
      <w:pPr>
        <w:ind w:left="7527" w:hanging="360"/>
      </w:pPr>
    </w:lvl>
    <w:lvl w:ilvl="8" w:tplc="3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>
    <w:nsid w:val="5A287C16"/>
    <w:multiLevelType w:val="hybridMultilevel"/>
    <w:tmpl w:val="75666FC8"/>
    <w:lvl w:ilvl="0" w:tplc="3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>
    <w:nsid w:val="5EC44529"/>
    <w:multiLevelType w:val="hybridMultilevel"/>
    <w:tmpl w:val="E49CF390"/>
    <w:lvl w:ilvl="0" w:tplc="380A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2">
    <w:nsid w:val="655D6921"/>
    <w:multiLevelType w:val="multilevel"/>
    <w:tmpl w:val="3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97D3177"/>
    <w:multiLevelType w:val="hybridMultilevel"/>
    <w:tmpl w:val="DF681874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6C3E5691"/>
    <w:multiLevelType w:val="multilevel"/>
    <w:tmpl w:val="27D0E30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abstractNum w:abstractNumId="2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>
    <w:nsid w:val="709961C1"/>
    <w:multiLevelType w:val="hybridMultilevel"/>
    <w:tmpl w:val="D6CC0FEE"/>
    <w:lvl w:ilvl="0" w:tplc="38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>
    <w:nsid w:val="777C1D4A"/>
    <w:multiLevelType w:val="hybridMultilevel"/>
    <w:tmpl w:val="02607534"/>
    <w:lvl w:ilvl="0" w:tplc="380A0015">
      <w:start w:val="1"/>
      <w:numFmt w:val="upperLetter"/>
      <w:lvlText w:val="%1."/>
      <w:lvlJc w:val="left"/>
      <w:pPr>
        <w:ind w:left="1287" w:hanging="360"/>
      </w:pPr>
    </w:lvl>
    <w:lvl w:ilvl="1" w:tplc="380A0019" w:tentative="1">
      <w:start w:val="1"/>
      <w:numFmt w:val="lowerLetter"/>
      <w:lvlText w:val="%2."/>
      <w:lvlJc w:val="left"/>
      <w:pPr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5"/>
  </w:num>
  <w:num w:numId="2">
    <w:abstractNumId w:val="13"/>
  </w:num>
  <w:num w:numId="3">
    <w:abstractNumId w:val="9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6"/>
  </w:num>
  <w:num w:numId="9">
    <w:abstractNumId w:val="1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</w:num>
  <w:num w:numId="15">
    <w:abstractNumId w:val="14"/>
  </w:num>
  <w:num w:numId="16">
    <w:abstractNumId w:val="5"/>
  </w:num>
  <w:num w:numId="17">
    <w:abstractNumId w:val="22"/>
  </w:num>
  <w:num w:numId="18">
    <w:abstractNumId w:val="7"/>
  </w:num>
  <w:num w:numId="19">
    <w:abstractNumId w:val="24"/>
  </w:num>
  <w:num w:numId="20">
    <w:abstractNumId w:val="12"/>
  </w:num>
  <w:num w:numId="21">
    <w:abstractNumId w:val="23"/>
  </w:num>
  <w:num w:numId="22">
    <w:abstractNumId w:val="2"/>
  </w:num>
  <w:num w:numId="23">
    <w:abstractNumId w:val="10"/>
  </w:num>
  <w:num w:numId="24">
    <w:abstractNumId w:val="3"/>
  </w:num>
  <w:num w:numId="25">
    <w:abstractNumId w:val="11"/>
  </w:num>
  <w:num w:numId="26">
    <w:abstractNumId w:val="27"/>
  </w:num>
  <w:num w:numId="27">
    <w:abstractNumId w:val="0"/>
  </w:num>
  <w:num w:numId="28">
    <w:abstractNumId w:val="6"/>
  </w:num>
  <w:num w:numId="29">
    <w:abstractNumId w:val="21"/>
  </w:num>
  <w:num w:numId="30">
    <w:abstractNumId w:val="19"/>
  </w:num>
  <w:num w:numId="31">
    <w:abstractNumId w:val="4"/>
  </w:num>
  <w:num w:numId="32">
    <w:abstractNumId w:val="26"/>
  </w:num>
  <w:num w:numId="33">
    <w:abstractNumId w:val="18"/>
  </w:num>
  <w:num w:numId="34">
    <w:abstractNumId w:val="20"/>
  </w:num>
  <w:num w:numId="35">
    <w:abstractNumId w:val="8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63E"/>
    <w:rsid w:val="00067FC3"/>
    <w:rsid w:val="000805E6"/>
    <w:rsid w:val="000E7DAC"/>
    <w:rsid w:val="000F7330"/>
    <w:rsid w:val="001D60AE"/>
    <w:rsid w:val="00220F3A"/>
    <w:rsid w:val="00234FDE"/>
    <w:rsid w:val="002544BA"/>
    <w:rsid w:val="0029078C"/>
    <w:rsid w:val="002B4A58"/>
    <w:rsid w:val="002B6B87"/>
    <w:rsid w:val="002C136B"/>
    <w:rsid w:val="002D7CA6"/>
    <w:rsid w:val="002F5E2C"/>
    <w:rsid w:val="00310638"/>
    <w:rsid w:val="0036678E"/>
    <w:rsid w:val="00371C0F"/>
    <w:rsid w:val="003777CB"/>
    <w:rsid w:val="003A01DA"/>
    <w:rsid w:val="003A4CC3"/>
    <w:rsid w:val="003E2B31"/>
    <w:rsid w:val="00405C5E"/>
    <w:rsid w:val="00410BD7"/>
    <w:rsid w:val="00433F73"/>
    <w:rsid w:val="004412E8"/>
    <w:rsid w:val="004A0571"/>
    <w:rsid w:val="004C4706"/>
    <w:rsid w:val="004F4B77"/>
    <w:rsid w:val="0050148D"/>
    <w:rsid w:val="00511DBF"/>
    <w:rsid w:val="00576A25"/>
    <w:rsid w:val="005D4B82"/>
    <w:rsid w:val="005E3BDC"/>
    <w:rsid w:val="005F2344"/>
    <w:rsid w:val="0062656C"/>
    <w:rsid w:val="006422F1"/>
    <w:rsid w:val="00670821"/>
    <w:rsid w:val="00671D6F"/>
    <w:rsid w:val="006B71C0"/>
    <w:rsid w:val="00723320"/>
    <w:rsid w:val="00723796"/>
    <w:rsid w:val="00736F64"/>
    <w:rsid w:val="007A4C1A"/>
    <w:rsid w:val="007B563E"/>
    <w:rsid w:val="007B7B5F"/>
    <w:rsid w:val="007E676A"/>
    <w:rsid w:val="00852748"/>
    <w:rsid w:val="008C0BC0"/>
    <w:rsid w:val="00932B8F"/>
    <w:rsid w:val="009717D2"/>
    <w:rsid w:val="009772E8"/>
    <w:rsid w:val="009851BE"/>
    <w:rsid w:val="0098672A"/>
    <w:rsid w:val="009D0844"/>
    <w:rsid w:val="00A22481"/>
    <w:rsid w:val="00A26237"/>
    <w:rsid w:val="00A42BAC"/>
    <w:rsid w:val="00AF3467"/>
    <w:rsid w:val="00B97B84"/>
    <w:rsid w:val="00C010F4"/>
    <w:rsid w:val="00C316AA"/>
    <w:rsid w:val="00C6547C"/>
    <w:rsid w:val="00CF3AA6"/>
    <w:rsid w:val="00D4209C"/>
    <w:rsid w:val="00D75923"/>
    <w:rsid w:val="00E26069"/>
    <w:rsid w:val="00F221A1"/>
    <w:rsid w:val="00F3077E"/>
    <w:rsid w:val="00F5645C"/>
    <w:rsid w:val="00F64DB5"/>
    <w:rsid w:val="00FA16C9"/>
    <w:rsid w:val="00FE7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78C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805E6"/>
    <w:pPr>
      <w:keepNext/>
      <w:numPr>
        <w:numId w:val="36"/>
      </w:numPr>
      <w:tabs>
        <w:tab w:val="left" w:pos="426"/>
      </w:tabs>
      <w:spacing w:before="360" w:after="120"/>
      <w:jc w:val="both"/>
      <w:outlineLvl w:val="0"/>
    </w:pPr>
    <w:rPr>
      <w:rFonts w:ascii="Verdana" w:hAnsi="Verdana" w:cs="Arial"/>
      <w:b/>
      <w:bCs/>
      <w:sz w:val="22"/>
      <w:szCs w:val="22"/>
    </w:rPr>
  </w:style>
  <w:style w:type="paragraph" w:styleId="Ttulo2">
    <w:name w:val="heading 2"/>
    <w:basedOn w:val="Normal"/>
    <w:next w:val="Normal"/>
    <w:qFormat/>
    <w:rsid w:val="0029078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9078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29078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29078C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rsid w:val="0029078C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29078C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29078C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29078C"/>
    <w:pPr>
      <w:numPr>
        <w:numId w:val="3"/>
      </w:numPr>
    </w:pPr>
  </w:style>
  <w:style w:type="paragraph" w:customStyle="1" w:styleId="MEsqNum">
    <w:name w:val="MEsqNum"/>
    <w:basedOn w:val="MNormal"/>
    <w:rsid w:val="0029078C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29078C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29078C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29078C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29078C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29078C"/>
    <w:pPr>
      <w:numPr>
        <w:ilvl w:val="0"/>
        <w:numId w:val="9"/>
      </w:numPr>
      <w:jc w:val="both"/>
      <w:outlineLvl w:val="0"/>
    </w:pPr>
  </w:style>
  <w:style w:type="paragraph" w:customStyle="1" w:styleId="MTema2">
    <w:name w:val="MTema2"/>
    <w:basedOn w:val="MTtulo3"/>
    <w:next w:val="MNormal"/>
    <w:rsid w:val="0029078C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29078C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29078C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semiHidden/>
    <w:rsid w:val="0029078C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29078C"/>
    <w:rPr>
      <w:color w:val="0000FF"/>
      <w:u w:val="single"/>
    </w:rPr>
  </w:style>
  <w:style w:type="paragraph" w:styleId="Encabezado">
    <w:name w:val="header"/>
    <w:basedOn w:val="Normal"/>
    <w:semiHidden/>
    <w:rsid w:val="0029078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29078C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29078C"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  <w:semiHidden/>
    <w:rsid w:val="0029078C"/>
  </w:style>
  <w:style w:type="paragraph" w:customStyle="1" w:styleId="MTemaNormal">
    <w:name w:val="MTemaNormal"/>
    <w:basedOn w:val="MNormal"/>
    <w:rsid w:val="00511DBF"/>
    <w:pPr>
      <w:spacing w:before="120" w:after="120"/>
      <w:ind w:left="567"/>
      <w:jc w:val="both"/>
    </w:pPr>
  </w:style>
  <w:style w:type="paragraph" w:customStyle="1" w:styleId="MTemaVietas">
    <w:name w:val="MTemaViñetas"/>
    <w:basedOn w:val="MVietas"/>
    <w:rsid w:val="0029078C"/>
    <w:pPr>
      <w:numPr>
        <w:numId w:val="11"/>
      </w:numPr>
    </w:pPr>
    <w:rPr>
      <w:lang w:val="en-AU"/>
    </w:rPr>
  </w:style>
  <w:style w:type="paragraph" w:customStyle="1" w:styleId="MTema3">
    <w:name w:val="MTema3"/>
    <w:basedOn w:val="MTema2"/>
    <w:next w:val="MTemaNormal"/>
    <w:rsid w:val="0029078C"/>
    <w:pPr>
      <w:numPr>
        <w:ilvl w:val="2"/>
      </w:numPr>
      <w:tabs>
        <w:tab w:val="clear" w:pos="2098"/>
      </w:tabs>
      <w:ind w:left="851" w:hanging="851"/>
      <w:jc w:val="both"/>
      <w:outlineLvl w:val="2"/>
    </w:pPr>
  </w:style>
  <w:style w:type="paragraph" w:styleId="TDC3">
    <w:name w:val="toc 3"/>
    <w:basedOn w:val="Normal"/>
    <w:next w:val="Normal"/>
    <w:autoRedefine/>
    <w:semiHidden/>
    <w:rsid w:val="0029078C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29078C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29078C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29078C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29078C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29078C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29078C"/>
    <w:pPr>
      <w:numPr>
        <w:ilvl w:val="1"/>
      </w:numPr>
    </w:pPr>
  </w:style>
  <w:style w:type="paragraph" w:customStyle="1" w:styleId="MTema4">
    <w:name w:val="MTema4"/>
    <w:basedOn w:val="MDetTitulo4"/>
    <w:rsid w:val="0029078C"/>
    <w:pPr>
      <w:numPr>
        <w:numId w:val="16"/>
      </w:numPr>
      <w:tabs>
        <w:tab w:val="left" w:pos="1134"/>
      </w:tabs>
    </w:pPr>
    <w:rPr>
      <w:b w:val="0"/>
      <w:i/>
      <w:iCs/>
    </w:rPr>
  </w:style>
  <w:style w:type="paragraph" w:customStyle="1" w:styleId="EstiloTtulo3Tahoma">
    <w:name w:val="Estilo Título 3 + Tahoma"/>
    <w:basedOn w:val="Normal"/>
    <w:rsid w:val="0029078C"/>
  </w:style>
  <w:style w:type="paragraph" w:customStyle="1" w:styleId="EstiloMTema4Izquierda125cm">
    <w:name w:val="Estilo MTema4 + Izquierda:  125 cm"/>
    <w:basedOn w:val="Normal"/>
    <w:rsid w:val="0029078C"/>
  </w:style>
  <w:style w:type="paragraph" w:styleId="Textodeglobo">
    <w:name w:val="Balloon Text"/>
    <w:basedOn w:val="Normal"/>
    <w:link w:val="TextodegloboCar"/>
    <w:uiPriority w:val="99"/>
    <w:semiHidden/>
    <w:unhideWhenUsed/>
    <w:rsid w:val="00410B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BD7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D7CA6"/>
    <w:pPr>
      <w:ind w:left="720"/>
      <w:contextualSpacing/>
    </w:pPr>
  </w:style>
  <w:style w:type="paragraph" w:customStyle="1" w:styleId="t2">
    <w:name w:val="t2"/>
    <w:basedOn w:val="Ttulo1"/>
    <w:link w:val="t2Car"/>
    <w:qFormat/>
    <w:rsid w:val="000805E6"/>
    <w:pPr>
      <w:numPr>
        <w:ilvl w:val="1"/>
      </w:numPr>
    </w:pPr>
    <w:rPr>
      <w:sz w:val="20"/>
      <w:szCs w:val="20"/>
    </w:rPr>
  </w:style>
  <w:style w:type="paragraph" w:customStyle="1" w:styleId="t3">
    <w:name w:val="t3"/>
    <w:basedOn w:val="t2"/>
    <w:link w:val="t3Car"/>
    <w:qFormat/>
    <w:rsid w:val="000805E6"/>
    <w:pPr>
      <w:numPr>
        <w:ilvl w:val="2"/>
      </w:numPr>
      <w:spacing w:before="240"/>
    </w:pPr>
    <w:rPr>
      <w:b w:val="0"/>
    </w:rPr>
  </w:style>
  <w:style w:type="character" w:customStyle="1" w:styleId="Ttulo1Car">
    <w:name w:val="Título 1 Car"/>
    <w:basedOn w:val="Fuentedeprrafopredeter"/>
    <w:link w:val="Ttulo1"/>
    <w:rsid w:val="000805E6"/>
    <w:rPr>
      <w:rFonts w:ascii="Verdana" w:hAnsi="Verdana" w:cs="Arial"/>
      <w:b/>
      <w:bCs/>
      <w:sz w:val="22"/>
      <w:szCs w:val="22"/>
      <w:lang w:val="es-ES" w:eastAsia="es-ES"/>
    </w:rPr>
  </w:style>
  <w:style w:type="character" w:customStyle="1" w:styleId="t2Car">
    <w:name w:val="t2 Car"/>
    <w:basedOn w:val="Ttulo1Car"/>
    <w:link w:val="t2"/>
    <w:rsid w:val="000805E6"/>
  </w:style>
  <w:style w:type="character" w:customStyle="1" w:styleId="t3Car">
    <w:name w:val="t3 Car"/>
    <w:basedOn w:val="t2Car"/>
    <w:link w:val="t3"/>
    <w:rsid w:val="000805E6"/>
  </w:style>
  <w:style w:type="paragraph" w:customStyle="1" w:styleId="123">
    <w:name w:val="123"/>
    <w:basedOn w:val="Normal"/>
    <w:link w:val="123Car"/>
    <w:qFormat/>
    <w:rsid w:val="00CF3AA6"/>
    <w:rPr>
      <w:rFonts w:ascii="Verdana" w:hAnsi="Verdana"/>
      <w:b/>
      <w:sz w:val="36"/>
      <w:szCs w:val="36"/>
    </w:rPr>
  </w:style>
  <w:style w:type="character" w:customStyle="1" w:styleId="123Car">
    <w:name w:val="123 Car"/>
    <w:basedOn w:val="Fuentedeprrafopredeter"/>
    <w:link w:val="123"/>
    <w:rsid w:val="00CF3AA6"/>
    <w:rPr>
      <w:rFonts w:ascii="Verdana" w:hAnsi="Verdana"/>
      <w:b/>
      <w:sz w:val="36"/>
      <w:szCs w:val="3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F7619-29C5-406A-978F-B2040BE3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198</TotalTime>
  <Pages>9</Pages>
  <Words>1036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implantacion</vt:lpstr>
    </vt:vector>
  </TitlesOfParts>
  <Company>HP</Company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implantacion</dc:title>
  <dc:creator>Lucia Pedrana- Marcelo Bellini</dc:creator>
  <cp:lastModifiedBy>Javier</cp:lastModifiedBy>
  <cp:revision>38</cp:revision>
  <cp:lastPrinted>2002-06-07T00:19:00Z</cp:lastPrinted>
  <dcterms:created xsi:type="dcterms:W3CDTF">2010-09-16T22:21:00Z</dcterms:created>
  <dcterms:modified xsi:type="dcterms:W3CDTF">2010-11-07T01:23:00Z</dcterms:modified>
</cp:coreProperties>
</file>