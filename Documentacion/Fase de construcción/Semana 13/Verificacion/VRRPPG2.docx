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6E" w:rsidRPr="00D558D2" w:rsidRDefault="00B61C27" w:rsidP="0028776E">
      <w:pPr>
        <w:pStyle w:val="MTtulo1"/>
        <w:jc w:val="left"/>
        <w:rPr>
          <w:lang w:val="es-UY"/>
        </w:rPr>
      </w:pPr>
      <w:bookmarkStart w:id="0" w:name="_Toc272086645"/>
      <w:bookmarkStart w:id="1" w:name="_Toc276296443"/>
      <w:bookmarkStart w:id="2" w:name="_Toc276297779"/>
      <w:bookmarkStart w:id="3" w:name="_Toc276905369"/>
      <w:r>
        <w:rPr>
          <w:lang w:val="es-UY"/>
        </w:rPr>
        <w:t>Interpool</w:t>
      </w:r>
      <w:bookmarkEnd w:id="0"/>
      <w:bookmarkEnd w:id="1"/>
      <w:bookmarkEnd w:id="2"/>
      <w:bookmarkEnd w:id="3"/>
    </w:p>
    <w:p w:rsidR="007727CD" w:rsidRDefault="00DA477A">
      <w:pPr>
        <w:pStyle w:val="MTtulo1"/>
        <w:jc w:val="left"/>
      </w:pPr>
      <w:bookmarkStart w:id="4" w:name="_Toc208581114"/>
      <w:bookmarkStart w:id="5" w:name="_Toc209086264"/>
      <w:bookmarkStart w:id="6" w:name="_Toc272086646"/>
      <w:bookmarkStart w:id="7" w:name="_Toc276296444"/>
      <w:bookmarkStart w:id="8" w:name="_Toc276297780"/>
      <w:bookmarkStart w:id="9" w:name="_Toc276905370"/>
      <w:r>
        <w:t>Reporte de pruebas</w:t>
      </w:r>
      <w:bookmarkEnd w:id="4"/>
      <w:bookmarkEnd w:id="5"/>
      <w:bookmarkEnd w:id="6"/>
      <w:bookmarkEnd w:id="7"/>
      <w:bookmarkEnd w:id="8"/>
      <w:bookmarkEnd w:id="9"/>
    </w:p>
    <w:p w:rsidR="007727CD" w:rsidRDefault="00C01634">
      <w:pPr>
        <w:pStyle w:val="MTtulo1"/>
        <w:jc w:val="left"/>
      </w:pPr>
      <w:bookmarkStart w:id="10" w:name="_Toc208581115"/>
      <w:bookmarkStart w:id="11" w:name="_Toc209086265"/>
      <w:bookmarkStart w:id="12" w:name="_Toc272086647"/>
      <w:bookmarkStart w:id="13" w:name="_Toc276296445"/>
      <w:bookmarkStart w:id="14" w:name="_Toc276297781"/>
      <w:bookmarkStart w:id="15" w:name="_Toc276905371"/>
      <w:r>
        <w:t>Versión 13</w:t>
      </w:r>
      <w:r w:rsidR="00DA477A">
        <w:t>.</w:t>
      </w:r>
      <w:bookmarkEnd w:id="10"/>
      <w:bookmarkEnd w:id="11"/>
      <w:bookmarkEnd w:id="12"/>
      <w:bookmarkEnd w:id="13"/>
      <w:bookmarkEnd w:id="14"/>
      <w:r>
        <w:t>0</w:t>
      </w:r>
      <w:bookmarkEnd w:id="15"/>
    </w:p>
    <w:p w:rsidR="007727CD" w:rsidRDefault="007727CD">
      <w:pPr>
        <w:pStyle w:val="MNormal"/>
      </w:pPr>
    </w:p>
    <w:p w:rsidR="007727CD" w:rsidRDefault="007727CD">
      <w:pPr>
        <w:pStyle w:val="MNormal"/>
      </w:pPr>
    </w:p>
    <w:p w:rsidR="009A07CD" w:rsidRDefault="009A07CD">
      <w:pPr>
        <w:pStyle w:val="MNormal"/>
      </w:pPr>
    </w:p>
    <w:p w:rsidR="007727CD" w:rsidRDefault="007727CD">
      <w:pPr>
        <w:pStyle w:val="MNormal"/>
      </w:pPr>
    </w:p>
    <w:p w:rsidR="007727CD" w:rsidRDefault="007727CD">
      <w:pPr>
        <w:pStyle w:val="MTtulo1"/>
      </w:pPr>
      <w:bookmarkStart w:id="16" w:name="_Toc208581116"/>
      <w:bookmarkStart w:id="17" w:name="_Toc209086266"/>
      <w:bookmarkStart w:id="18" w:name="_Toc272086648"/>
      <w:bookmarkStart w:id="19" w:name="_Toc276296446"/>
      <w:bookmarkStart w:id="20" w:name="_Toc276297782"/>
      <w:bookmarkStart w:id="21" w:name="_Toc276905372"/>
      <w:r>
        <w:t>Historia de revisiones</w:t>
      </w:r>
      <w:bookmarkEnd w:id="16"/>
      <w:bookmarkEnd w:id="17"/>
      <w:bookmarkEnd w:id="18"/>
      <w:bookmarkEnd w:id="19"/>
      <w:bookmarkEnd w:id="20"/>
      <w:bookmarkEnd w:id="21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7727CD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7727CD" w:rsidP="001A758C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7727CD" w:rsidP="001A758C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7727CD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7727CD" w:rsidP="0090157D">
            <w:pPr>
              <w:pStyle w:val="MNormal"/>
              <w:jc w:val="center"/>
            </w:pPr>
            <w:r>
              <w:t>Autor</w:t>
            </w:r>
          </w:p>
        </w:tc>
      </w:tr>
      <w:tr w:rsidR="007727C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7CD" w:rsidRDefault="00C01634" w:rsidP="00C01634">
            <w:pPr>
              <w:pStyle w:val="MNormal"/>
              <w:jc w:val="center"/>
            </w:pPr>
            <w:r>
              <w:t>07</w:t>
            </w:r>
            <w:r w:rsidR="00DA477A">
              <w:t>/</w:t>
            </w:r>
            <w:r w:rsidR="00642339">
              <w:t>1</w:t>
            </w:r>
            <w:r>
              <w:t>1</w:t>
            </w:r>
            <w:r w:rsidR="001A758C">
              <w:t>/</w:t>
            </w:r>
            <w:r w:rsidR="004C07FA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C01634" w:rsidP="00642339">
            <w:pPr>
              <w:pStyle w:val="MNormal"/>
              <w:jc w:val="center"/>
            </w:pPr>
            <w:r>
              <w:t>13</w:t>
            </w:r>
            <w:r w:rsidR="0028776E">
              <w:t>.</w:t>
            </w:r>
            <w:r w:rsidR="00642339"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28776E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B61C27" w:rsidP="0090157D">
            <w:pPr>
              <w:pStyle w:val="MNormal"/>
              <w:jc w:val="center"/>
            </w:pPr>
            <w:r>
              <w:t>Alejandro García</w:t>
            </w:r>
          </w:p>
        </w:tc>
      </w:tr>
      <w:tr w:rsidR="007727C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7CD" w:rsidRDefault="007727CD" w:rsidP="001A758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 w:rsidP="001A758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74826" w:rsidRDefault="00E74826" w:rsidP="0090157D">
            <w:pPr>
              <w:pStyle w:val="MNormal"/>
              <w:jc w:val="center"/>
            </w:pPr>
          </w:p>
        </w:tc>
      </w:tr>
      <w:tr w:rsidR="007727C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</w:p>
        </w:tc>
      </w:tr>
      <w:tr w:rsidR="007727C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  <w:r>
              <w:t> </w:t>
            </w:r>
          </w:p>
        </w:tc>
      </w:tr>
    </w:tbl>
    <w:p w:rsidR="007727CD" w:rsidRDefault="007727CD">
      <w:pPr>
        <w:pStyle w:val="MTemaNormal"/>
      </w:pPr>
    </w:p>
    <w:p w:rsidR="007727CD" w:rsidRDefault="007727CD">
      <w:pPr>
        <w:pStyle w:val="MNormal"/>
        <w:tabs>
          <w:tab w:val="left" w:pos="3544"/>
        </w:tabs>
        <w:ind w:left="3544" w:hanging="3544"/>
      </w:pPr>
      <w:r>
        <w:rPr>
          <w:b/>
        </w:rPr>
        <w:t>Responsable de verificación:</w:t>
      </w:r>
      <w:r w:rsidR="0028776E">
        <w:tab/>
      </w:r>
      <w:r w:rsidR="00B61C27">
        <w:t>Alejandro García</w:t>
      </w:r>
    </w:p>
    <w:p w:rsidR="007727CD" w:rsidRDefault="007727CD">
      <w:pPr>
        <w:pStyle w:val="MTemaNormal"/>
      </w:pPr>
    </w:p>
    <w:p w:rsidR="005B6432" w:rsidRDefault="007727CD" w:rsidP="008D09D1">
      <w:pPr>
        <w:pStyle w:val="MTtulo1"/>
        <w:rPr>
          <w:noProof/>
        </w:rPr>
      </w:pPr>
      <w:r>
        <w:br w:type="page"/>
      </w:r>
      <w:bookmarkStart w:id="22" w:name="_Toc208581117"/>
      <w:bookmarkStart w:id="23" w:name="_Toc209086267"/>
      <w:bookmarkStart w:id="24" w:name="_Toc272086649"/>
      <w:bookmarkStart w:id="25" w:name="_Toc276296447"/>
      <w:bookmarkStart w:id="26" w:name="_Toc276297783"/>
      <w:bookmarkStart w:id="27" w:name="_Toc276905373"/>
      <w:r>
        <w:lastRenderedPageBreak/>
        <w:t>Contenido</w:t>
      </w:r>
      <w:bookmarkEnd w:id="22"/>
      <w:bookmarkEnd w:id="23"/>
      <w:bookmarkEnd w:id="24"/>
      <w:bookmarkEnd w:id="25"/>
      <w:bookmarkEnd w:id="26"/>
      <w:bookmarkEnd w:id="27"/>
      <w:r w:rsidR="009045D5" w:rsidRPr="009045D5">
        <w:rPr>
          <w:rFonts w:ascii="Times New Roman" w:hAnsi="Times New Roman"/>
          <w:b w:val="0"/>
          <w:bCs w:val="0"/>
          <w:caps/>
        </w:rPr>
        <w:fldChar w:fldCharType="begin"/>
      </w:r>
      <w:r w:rsidR="008D09D1">
        <w:rPr>
          <w:rFonts w:ascii="Times New Roman" w:hAnsi="Times New Roman"/>
          <w:b w:val="0"/>
          <w:bCs w:val="0"/>
          <w:caps/>
        </w:rPr>
        <w:instrText xml:space="preserve"> TOC \o "1-4" \h \z \u </w:instrText>
      </w:r>
      <w:r w:rsidR="009045D5" w:rsidRPr="009045D5">
        <w:rPr>
          <w:rFonts w:ascii="Times New Roman" w:hAnsi="Times New Roman"/>
          <w:b w:val="0"/>
          <w:bCs w:val="0"/>
          <w:caps/>
        </w:rPr>
        <w:fldChar w:fldCharType="separate"/>
      </w:r>
    </w:p>
    <w:p w:rsidR="005B6432" w:rsidRDefault="005B6432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</w:p>
    <w:p w:rsidR="005B6432" w:rsidRDefault="005B643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905374" w:history="1">
        <w:r w:rsidRPr="008E4638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Resultados de Pruebas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6905375" w:history="1">
        <w:r w:rsidRPr="008E4638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Interpool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6905376" w:history="1">
        <w:r w:rsidRPr="008E4638">
          <w:rPr>
            <w:rStyle w:val="Hipervnculo"/>
            <w:noProof/>
          </w:rPr>
          <w:t>1.1.1.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77" w:history="1">
        <w:r w:rsidRPr="008E4638">
          <w:rPr>
            <w:rStyle w:val="Hipervnculo"/>
            <w:noProof/>
          </w:rPr>
          <w:t>1.1.1.1.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78" w:history="1">
        <w:r w:rsidRPr="008E4638">
          <w:rPr>
            <w:rStyle w:val="Hipervnculo"/>
            <w:b/>
            <w:noProof/>
          </w:rPr>
          <w:t>1.1.1.2.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Iniciar Iteración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79" w:history="1">
        <w:r w:rsidRPr="008E4638">
          <w:rPr>
            <w:rStyle w:val="Hipervnculo"/>
            <w:b/>
            <w:noProof/>
          </w:rPr>
          <w:t>1.1.1.3.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Interrogar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80" w:history="1">
        <w:r w:rsidRPr="008E4638">
          <w:rPr>
            <w:rStyle w:val="Hipervnculo"/>
            <w:b/>
            <w:noProof/>
          </w:rPr>
          <w:t>1.1.1.4.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Obtener ciudades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81" w:history="1">
        <w:r w:rsidRPr="008E4638">
          <w:rPr>
            <w:rStyle w:val="Hipervnculo"/>
            <w:b/>
            <w:noProof/>
          </w:rPr>
          <w:t>1.1.1.5.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Seleccionar una Ciudad a viajar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82" w:history="1">
        <w:r w:rsidRPr="008E4638">
          <w:rPr>
            <w:rStyle w:val="Hipervnculo"/>
            <w:b/>
            <w:noProof/>
          </w:rPr>
          <w:t>1.1.1.6.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Listar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83" w:history="1">
        <w:r w:rsidRPr="008E4638">
          <w:rPr>
            <w:rStyle w:val="Hipervnculo"/>
            <w:b/>
            <w:noProof/>
          </w:rPr>
          <w:t>1.1.1.7.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Filtrar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84" w:history="1">
        <w:r w:rsidRPr="008E4638">
          <w:rPr>
            <w:rStyle w:val="Hipervnculo"/>
            <w:b/>
            <w:noProof/>
          </w:rPr>
          <w:t>1.1.1.8.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Emitir orden de Arresto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85" w:history="1">
        <w:r w:rsidRPr="008E4638">
          <w:rPr>
            <w:rStyle w:val="Hipervnculo"/>
            <w:b/>
            <w:noProof/>
          </w:rPr>
          <w:t>1.1.1.9.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Arrestar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86" w:history="1">
        <w:r w:rsidRPr="008E4638">
          <w:rPr>
            <w:rStyle w:val="Hipervnculo"/>
            <w:b/>
            <w:noProof/>
          </w:rPr>
          <w:t>1.1.1.10.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Cambiar Lenguaje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87" w:history="1">
        <w:r w:rsidRPr="008E4638">
          <w:rPr>
            <w:rStyle w:val="Hipervnculo"/>
            <w:b/>
            <w:noProof/>
          </w:rPr>
          <w:t>1.1.1.11.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Salir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88" w:history="1">
        <w:r w:rsidRPr="008E4638">
          <w:rPr>
            <w:rStyle w:val="Hipervnculo"/>
            <w:b/>
            <w:noProof/>
          </w:rPr>
          <w:t>1.1.1.12.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Guardar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89" w:history="1">
        <w:r w:rsidRPr="008E4638">
          <w:rPr>
            <w:rStyle w:val="Hipervnculo"/>
            <w:b/>
            <w:noProof/>
          </w:rPr>
          <w:t>1.1.1.13.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Gran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90" w:history="1">
        <w:r w:rsidRPr="008E4638">
          <w:rPr>
            <w:rStyle w:val="Hipervnculo"/>
            <w:b/>
            <w:noProof/>
          </w:rPr>
          <w:t>1.1.1.14.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Tiempo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6905391" w:history="1">
        <w:r w:rsidRPr="008E4638">
          <w:rPr>
            <w:rStyle w:val="Hipervnculo"/>
            <w:b/>
            <w:noProof/>
          </w:rPr>
          <w:t>1.1.1.15.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b/>
            <w:noProof/>
          </w:rPr>
          <w:t>Ciclos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B6432" w:rsidRDefault="005B643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905392" w:history="1">
        <w:r w:rsidRPr="008E4638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E4638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951D4" w:rsidRDefault="009045D5" w:rsidP="008D09D1">
      <w:r>
        <w:rPr>
          <w:rFonts w:ascii="Times New Roman" w:hAnsi="Times New Roman"/>
          <w:b/>
          <w:bCs/>
          <w:caps/>
        </w:rPr>
        <w:fldChar w:fldCharType="end"/>
      </w:r>
    </w:p>
    <w:p w:rsidR="00E57F0C" w:rsidRPr="00E57F0C" w:rsidRDefault="007727CD" w:rsidP="009A07CD">
      <w:pPr>
        <w:pStyle w:val="MTema1"/>
      </w:pPr>
      <w:r w:rsidRPr="00BC251D">
        <w:rPr>
          <w:lang w:val="en-US"/>
        </w:rPr>
        <w:br w:type="page"/>
      </w:r>
      <w:bookmarkStart w:id="28" w:name="_Toc276905374"/>
      <w:r w:rsidR="00E57F0C">
        <w:lastRenderedPageBreak/>
        <w:t>Resultados de Pruebas del Sistema</w:t>
      </w:r>
      <w:bookmarkEnd w:id="28"/>
    </w:p>
    <w:p w:rsidR="004B42AA" w:rsidRDefault="004B42AA" w:rsidP="004B42A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29" w:name="_Toc208574667"/>
      <w:bookmarkStart w:id="30" w:name="_Toc208575086"/>
      <w:bookmarkStart w:id="31" w:name="_Toc212818592"/>
      <w:bookmarkStart w:id="32" w:name="_Toc276905375"/>
      <w:r>
        <w:t xml:space="preserve">Interpool Versión </w:t>
      </w:r>
      <w:bookmarkEnd w:id="29"/>
      <w:bookmarkEnd w:id="30"/>
      <w:r>
        <w:t>2.0</w:t>
      </w:r>
      <w:bookmarkEnd w:id="31"/>
      <w:bookmarkEnd w:id="32"/>
    </w:p>
    <w:p w:rsidR="004B42AA" w:rsidRPr="00E65D60" w:rsidRDefault="004B42AA" w:rsidP="004B42A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33" w:name="_Toc212818593"/>
      <w:bookmarkStart w:id="34" w:name="_Toc276905376"/>
      <w:r>
        <w:t>Casos de prueba</w:t>
      </w:r>
      <w:bookmarkEnd w:id="33"/>
      <w:bookmarkEnd w:id="34"/>
    </w:p>
    <w:p w:rsidR="004B42AA" w:rsidRPr="009A07CD" w:rsidRDefault="004B42AA" w:rsidP="009A07CD">
      <w:pPr>
        <w:pStyle w:val="MTema4"/>
      </w:pPr>
      <w:bookmarkStart w:id="35" w:name="_Toc276905377"/>
      <w:r w:rsidRPr="009A07CD">
        <w:t>Login</w:t>
      </w:r>
      <w:bookmarkEnd w:id="35"/>
    </w:p>
    <w:p w:rsidR="004B42AA" w:rsidRDefault="004B42AA" w:rsidP="004B42AA">
      <w:pPr>
        <w:pStyle w:val="MTemaNormal"/>
        <w:rPr>
          <w:b/>
        </w:rPr>
      </w:pPr>
    </w:p>
    <w:p w:rsidR="004B42AA" w:rsidRDefault="004B42AA" w:rsidP="009A07CD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4B42AA" w:rsidTr="00531BF2">
        <w:tc>
          <w:tcPr>
            <w:tcW w:w="3402" w:type="dxa"/>
          </w:tcPr>
          <w:p w:rsidR="004B42AA" w:rsidRDefault="004B42AA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4B42AA" w:rsidRDefault="004B42AA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4B42AA" w:rsidRDefault="004B42AA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4B42AA" w:rsidTr="00531BF2">
        <w:tc>
          <w:tcPr>
            <w:tcW w:w="3402" w:type="dxa"/>
          </w:tcPr>
          <w:p w:rsidR="004B42AA" w:rsidRPr="009B69C3" w:rsidRDefault="00D61E6C" w:rsidP="00531BF2">
            <w:pPr>
              <w:pStyle w:val="MTemaNormal"/>
              <w:ind w:left="0"/>
            </w:pPr>
            <w:r>
              <w:t xml:space="preserve">E1-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4B42AA" w:rsidRPr="009B69C3" w:rsidRDefault="004B42AA" w:rsidP="00531BF2">
            <w:pPr>
              <w:pStyle w:val="MTemaNormal"/>
              <w:ind w:left="0"/>
            </w:pPr>
          </w:p>
        </w:tc>
      </w:tr>
      <w:tr w:rsidR="004B42AA" w:rsidTr="00531BF2">
        <w:tc>
          <w:tcPr>
            <w:tcW w:w="3402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E2– Fallo en la conexión con el servidor de Facebook</w:t>
            </w:r>
            <w:r w:rsidR="00D61E6C">
              <w:t>.</w:t>
            </w:r>
          </w:p>
        </w:tc>
        <w:tc>
          <w:tcPr>
            <w:tcW w:w="1701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4B42AA" w:rsidRPr="009B69C3" w:rsidRDefault="004B42AA" w:rsidP="004B42AA">
            <w:pPr>
              <w:pStyle w:val="MTemaNormal"/>
              <w:ind w:left="0"/>
              <w:jc w:val="center"/>
            </w:pPr>
            <w:r w:rsidRPr="009B69C3">
              <w:t>3A</w:t>
            </w:r>
          </w:p>
          <w:p w:rsidR="004B42AA" w:rsidRPr="009B69C3" w:rsidRDefault="004B42AA" w:rsidP="00531BF2">
            <w:pPr>
              <w:jc w:val="center"/>
            </w:pPr>
          </w:p>
        </w:tc>
      </w:tr>
      <w:tr w:rsidR="004B42AA" w:rsidTr="00531BF2">
        <w:tc>
          <w:tcPr>
            <w:tcW w:w="3402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4B42AA" w:rsidRPr="009B69C3" w:rsidRDefault="004B42AA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4B42AA" w:rsidRPr="009B69C3" w:rsidRDefault="004B42AA" w:rsidP="00531BF2">
            <w:pPr>
              <w:pStyle w:val="MTemaNormal"/>
              <w:ind w:left="0"/>
            </w:pPr>
          </w:p>
        </w:tc>
      </w:tr>
    </w:tbl>
    <w:p w:rsidR="009A07CD" w:rsidRDefault="009A07CD" w:rsidP="009A07CD">
      <w:pPr>
        <w:pStyle w:val="MTemaNormal"/>
        <w:rPr>
          <w:b/>
        </w:rPr>
      </w:pPr>
    </w:p>
    <w:p w:rsidR="004B42AA" w:rsidRDefault="004B42AA" w:rsidP="009A07CD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4B42AA" w:rsidTr="00531BF2">
        <w:tc>
          <w:tcPr>
            <w:tcW w:w="1276" w:type="dxa"/>
          </w:tcPr>
          <w:p w:rsidR="004B42AA" w:rsidRDefault="004B42AA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4B42AA" w:rsidRDefault="004B42AA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4B42AA" w:rsidTr="00531BF2">
        <w:trPr>
          <w:trHeight w:val="272"/>
        </w:trPr>
        <w:tc>
          <w:tcPr>
            <w:tcW w:w="1276" w:type="dxa"/>
            <w:vAlign w:val="center"/>
          </w:tcPr>
          <w:p w:rsidR="004B42AA" w:rsidRPr="009B69C3" w:rsidRDefault="004B42AA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4B42AA" w:rsidRPr="009B69C3" w:rsidRDefault="004B42AA" w:rsidP="00531BF2">
            <w:pPr>
              <w:pStyle w:val="MTemaNormal"/>
              <w:ind w:left="0"/>
              <w:jc w:val="left"/>
            </w:pPr>
            <w:r w:rsidRPr="009B69C3">
              <w:t>Presionar “Jugar”</w:t>
            </w:r>
          </w:p>
        </w:tc>
      </w:tr>
    </w:tbl>
    <w:p w:rsidR="009A07CD" w:rsidRDefault="009A07CD" w:rsidP="009A07CD">
      <w:pPr>
        <w:pStyle w:val="MTemaNormal"/>
        <w:rPr>
          <w:b/>
        </w:rPr>
      </w:pPr>
    </w:p>
    <w:p w:rsidR="004B42AA" w:rsidRDefault="004B42AA" w:rsidP="009A07CD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4B42AA" w:rsidRPr="00464765" w:rsidTr="00BF57EE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F57EE" w:rsidRPr="00464765" w:rsidTr="00BF57EE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9B69C3" w:rsidRDefault="00BF57EE" w:rsidP="00531BF2">
            <w:pPr>
              <w:pStyle w:val="MTemaNormal"/>
              <w:ind w:left="0"/>
              <w:jc w:val="left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 xml:space="preserve">Usuario = Alejandro </w:t>
            </w:r>
            <w:r w:rsidR="009A07CD">
              <w:t>García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3A4982" w:rsidRDefault="00BF57EE" w:rsidP="00D61E6C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F57EE" w:rsidRPr="00464765" w:rsidTr="00BF57EE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531BF2">
            <w:pPr>
              <w:pStyle w:val="MTemaNormal"/>
              <w:ind w:left="0"/>
              <w:jc w:val="left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>Usuario = Ignacio Infante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3A4982" w:rsidRDefault="00C01634" w:rsidP="00D61E6C">
            <w:pPr>
              <w:pStyle w:val="MTemaNormal"/>
              <w:ind w:left="0"/>
            </w:pPr>
            <w:r>
              <w:t xml:space="preserve">El usuario </w:t>
            </w:r>
            <w:r w:rsidR="00BF57EE">
              <w:t xml:space="preserve">se </w:t>
            </w:r>
            <w:proofErr w:type="spellStart"/>
            <w:r w:rsidR="00BF57EE">
              <w:t>loguea</w:t>
            </w:r>
            <w:proofErr w:type="spellEnd"/>
            <w:r w:rsidR="00BF57EE">
              <w:t xml:space="preserve"> correctamente.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4B42AA" w:rsidRPr="00464765" w:rsidTr="00BF57EE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42AA" w:rsidRPr="00464765" w:rsidRDefault="004B42AA" w:rsidP="00D61E6C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2F2AF9" w:rsidRDefault="004B42AA" w:rsidP="00D61E6C">
            <w:pPr>
              <w:pStyle w:val="MTemaNormal"/>
              <w:ind w:left="0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3A4982" w:rsidRDefault="004B42AA" w:rsidP="00D61E6C">
            <w:pPr>
              <w:pStyle w:val="MTemaNormal"/>
              <w:ind w:left="0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  <w:tr w:rsidR="00BF57EE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464765" w:rsidRDefault="00BF57EE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D61E6C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F57EE" w:rsidRPr="00464765" w:rsidTr="00531BF2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Default="00BF57EE" w:rsidP="00531BF2">
            <w:pPr>
              <w:pStyle w:val="MTemaNormal"/>
              <w:ind w:left="0"/>
              <w:jc w:val="left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D61E6C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F57EE" w:rsidRPr="009B69C3" w:rsidRDefault="00BF57EE" w:rsidP="00D61E6C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F57EE" w:rsidRPr="009B69C3" w:rsidRDefault="00BF57EE" w:rsidP="00D61E6C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4B42AA" w:rsidRPr="00464765" w:rsidTr="00BF57EE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42AA" w:rsidRPr="00464765" w:rsidRDefault="004B42AA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2F2AF9" w:rsidRDefault="004B42AA" w:rsidP="00531BF2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3A4982" w:rsidRDefault="004B42AA" w:rsidP="00531BF2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4B42AA" w:rsidRDefault="004B42AA" w:rsidP="004B42AA">
      <w:pPr>
        <w:pStyle w:val="MTemaNormal"/>
        <w:ind w:left="0"/>
        <w:rPr>
          <w:b/>
        </w:rPr>
      </w:pPr>
    </w:p>
    <w:p w:rsidR="00B92CC9" w:rsidRDefault="00B92CC9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4B42AA" w:rsidRDefault="004B42AA" w:rsidP="004B42AA">
      <w:pPr>
        <w:pStyle w:val="MTemaNormal"/>
        <w:ind w:left="0"/>
        <w:rPr>
          <w:b/>
        </w:rPr>
      </w:pPr>
    </w:p>
    <w:p w:rsidR="00B92CC9" w:rsidRPr="00BF57EE" w:rsidRDefault="00B92CC9" w:rsidP="009A07CD">
      <w:pPr>
        <w:pStyle w:val="MTema4"/>
        <w:rPr>
          <w:b/>
        </w:rPr>
      </w:pPr>
      <w:bookmarkStart w:id="36" w:name="_Toc276905378"/>
      <w:r>
        <w:t>Iniciar Iteración</w:t>
      </w:r>
      <w:bookmarkEnd w:id="36"/>
    </w:p>
    <w:p w:rsidR="00B92CC9" w:rsidRDefault="00B92CC9" w:rsidP="00B92CC9">
      <w:pPr>
        <w:pStyle w:val="MTemaNormal"/>
        <w:rPr>
          <w:b/>
        </w:rPr>
      </w:pPr>
    </w:p>
    <w:p w:rsidR="00B92CC9" w:rsidRDefault="00B92CC9" w:rsidP="009A07CD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B92CC9" w:rsidTr="00531BF2">
        <w:tc>
          <w:tcPr>
            <w:tcW w:w="3402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E1- Iniciar iteración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E2– Fallo en la conexión con el servidor de Facebook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B92CC9" w:rsidRPr="009B69C3" w:rsidRDefault="00B92CC9" w:rsidP="00531BF2">
            <w:pPr>
              <w:jc w:val="center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</w:tr>
    </w:tbl>
    <w:p w:rsidR="009A07CD" w:rsidRDefault="009A07CD" w:rsidP="009A07CD">
      <w:pPr>
        <w:pStyle w:val="MTemaNormal"/>
        <w:rPr>
          <w:b/>
        </w:rPr>
      </w:pPr>
    </w:p>
    <w:p w:rsidR="00B92CC9" w:rsidRDefault="00B92CC9" w:rsidP="009A07CD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B92CC9" w:rsidTr="00531BF2">
        <w:tc>
          <w:tcPr>
            <w:tcW w:w="1276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“Jugar”</w:t>
            </w:r>
            <w:r w:rsidR="00D61E6C">
              <w:t>.</w:t>
            </w:r>
          </w:p>
        </w:tc>
      </w:tr>
    </w:tbl>
    <w:p w:rsidR="00B92CC9" w:rsidRDefault="00B92CC9" w:rsidP="00B92CC9">
      <w:pPr>
        <w:pStyle w:val="MTemaNormal"/>
        <w:rPr>
          <w:b/>
        </w:rPr>
      </w:pPr>
    </w:p>
    <w:p w:rsidR="00B92CC9" w:rsidRDefault="00B92CC9" w:rsidP="009A07CD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B92CC9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92CC9" w:rsidRPr="00464765" w:rsidTr="00B92CC9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El Sistema guarda el plan de juego, los escenarios, los personajes, y las pistas.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El Sistema guarda el plan de juego, los escenarios, los personajes, y las pistas.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B92C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92CC9" w:rsidRPr="00464765" w:rsidTr="00B92CC9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B92C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92CC9" w:rsidRPr="00464765" w:rsidTr="00B92CC9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9B69C3" w:rsidRDefault="00B92CC9" w:rsidP="00B92CC9">
            <w:pPr>
              <w:pStyle w:val="MTemaNormal"/>
              <w:ind w:left="0"/>
              <w:jc w:val="center"/>
              <w:rPr>
                <w:bCs/>
                <w:iCs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9B69C3" w:rsidRDefault="00B92CC9" w:rsidP="00B92CC9">
            <w:pPr>
              <w:pStyle w:val="MTemaNormal"/>
              <w:ind w:left="0"/>
              <w:jc w:val="center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9B69C3" w:rsidRDefault="00B92CC9" w:rsidP="00B92CC9">
            <w:pPr>
              <w:pStyle w:val="MTemaNormal"/>
              <w:ind w:left="0"/>
              <w:jc w:val="center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464765" w:rsidRDefault="00B92CC9" w:rsidP="00B92C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92CC9" w:rsidRPr="00464765" w:rsidTr="00531BF2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464765" w:rsidRDefault="00B92CC9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2F2AF9" w:rsidRDefault="00B92CC9" w:rsidP="00531BF2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3A4982" w:rsidRDefault="00B92CC9" w:rsidP="00531BF2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B92CC9" w:rsidRDefault="00B92CC9" w:rsidP="00B92CC9">
      <w:pPr>
        <w:pStyle w:val="MTemaNormal"/>
        <w:ind w:left="0"/>
        <w:rPr>
          <w:b/>
        </w:rPr>
      </w:pPr>
    </w:p>
    <w:p w:rsidR="00B92CC9" w:rsidRDefault="00B92CC9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B92CC9" w:rsidRDefault="00B92CC9" w:rsidP="00B92CC9">
      <w:pPr>
        <w:pStyle w:val="MTemaNormal"/>
        <w:ind w:left="0"/>
        <w:rPr>
          <w:b/>
        </w:rPr>
      </w:pPr>
    </w:p>
    <w:p w:rsidR="00B92CC9" w:rsidRPr="00BF57EE" w:rsidRDefault="00C01634" w:rsidP="009A07CD">
      <w:pPr>
        <w:pStyle w:val="MTema4"/>
        <w:rPr>
          <w:b/>
        </w:rPr>
      </w:pPr>
      <w:bookmarkStart w:id="37" w:name="_Toc276905379"/>
      <w:r>
        <w:t>Interrogar Personajes</w:t>
      </w:r>
      <w:bookmarkEnd w:id="37"/>
    </w:p>
    <w:p w:rsidR="00B92CC9" w:rsidRDefault="00B92CC9" w:rsidP="00B92CC9">
      <w:pPr>
        <w:pStyle w:val="MTemaNormal"/>
        <w:rPr>
          <w:b/>
        </w:rPr>
      </w:pPr>
    </w:p>
    <w:p w:rsidR="00B92CC9" w:rsidRDefault="00B92CC9" w:rsidP="00B92CC9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B92CC9" w:rsidTr="00531BF2">
        <w:tc>
          <w:tcPr>
            <w:tcW w:w="3402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E1- Interrogar Personajes.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E2– Interrogar al segundo  personaje en la última ciudad.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B92CC9" w:rsidRPr="009B69C3" w:rsidRDefault="00B92CC9" w:rsidP="00B92CC9">
            <w:pPr>
              <w:jc w:val="center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E4-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B92CC9" w:rsidRDefault="00B92CC9" w:rsidP="00B92CC9">
      <w:pPr>
        <w:pStyle w:val="MTemaNormal"/>
        <w:rPr>
          <w:b/>
        </w:rPr>
      </w:pPr>
    </w:p>
    <w:p w:rsidR="00B92CC9" w:rsidRDefault="00B92CC9" w:rsidP="00B92CC9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B92CC9" w:rsidTr="00531BF2">
        <w:tc>
          <w:tcPr>
            <w:tcW w:w="1276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“Laptop”</w:t>
            </w:r>
            <w:r w:rsidR="00D61E6C">
              <w:t>.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“Diario”</w:t>
            </w:r>
            <w:r w:rsidR="00D61E6C">
              <w:t>.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C3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“Celular”</w:t>
            </w:r>
            <w:r w:rsidR="00D61E6C">
              <w:t>.</w:t>
            </w:r>
          </w:p>
        </w:tc>
      </w:tr>
    </w:tbl>
    <w:p w:rsidR="00B92CC9" w:rsidRDefault="00B92CC9" w:rsidP="00B92CC9">
      <w:pPr>
        <w:pStyle w:val="MTemaNormal"/>
        <w:rPr>
          <w:b/>
        </w:rPr>
      </w:pPr>
    </w:p>
    <w:p w:rsidR="00B92CC9" w:rsidRDefault="00B92CC9" w:rsidP="00B92CC9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B92CC9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152D4" w:rsidRPr="00464765" w:rsidTr="00AD34D4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B92CC9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2D4" w:rsidRPr="009B69C3" w:rsidRDefault="00B152D4" w:rsidP="00AD34D4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 sin poder distinguir la pista de la información.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B152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2D4" w:rsidRPr="009B69C3" w:rsidRDefault="00B152D4" w:rsidP="00AD34D4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 sin poder distinguir la pista de la información.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B152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E1 – C</w:t>
            </w:r>
            <w: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2D4" w:rsidRPr="009B69C3" w:rsidRDefault="00B152D4" w:rsidP="00AD34D4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 sin poder distinguir la pista de la información.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2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lastRenderedPageBreak/>
              <w:t>E1 – C</w:t>
            </w:r>
            <w:r>
              <w:t>1</w:t>
            </w:r>
            <w:r w:rsidRPr="009B69C3">
              <w:t xml:space="preserve"> – C</w:t>
            </w:r>
            <w:r>
              <w:t>3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  <w:r w:rsidRPr="009B69C3">
              <w:t xml:space="preserve"> – C</w:t>
            </w:r>
            <w:r>
              <w:t>3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1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1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  <w:r w:rsidRPr="009B69C3">
              <w:t xml:space="preserve"> – C</w:t>
            </w:r>
            <w:r>
              <w:t>2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3</w:t>
            </w:r>
            <w:r w:rsidRPr="009B69C3">
              <w:t xml:space="preserve"> – C</w:t>
            </w:r>
            <w:r>
              <w:t>3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AD34D4" w:rsidRDefault="00AD34D4" w:rsidP="00AD34D4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2 – C3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 distinta a la primera pista y segunda pista.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 distinta a la primera pista y segunda pista.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 w:rsidRPr="009B69C3">
              <w:t>E2 – C</w:t>
            </w:r>
            <w: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E2 – C</w:t>
            </w:r>
            <w: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E2 – C</w:t>
            </w:r>
            <w: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>
              <w:t>E2 – C1</w:t>
            </w:r>
            <w:r w:rsidRPr="009B69C3">
              <w:t xml:space="preserve"> – C</w:t>
            </w:r>
            <w: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>
              <w:t>E2 – C1</w:t>
            </w:r>
            <w:r w:rsidRPr="009B69C3">
              <w:t xml:space="preserve"> – C</w:t>
            </w:r>
            <w: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AD34D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>
              <w:t>E2 – C2</w:t>
            </w:r>
            <w:r w:rsidRPr="009B69C3">
              <w:t xml:space="preserve"> – C</w:t>
            </w:r>
            <w: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 xml:space="preserve">Se retorna a la pantalla </w:t>
            </w:r>
            <w:r w:rsidRPr="009B69C3">
              <w:rPr>
                <w:bCs/>
                <w:iCs/>
              </w:rPr>
              <w:lastRenderedPageBreak/>
              <w:t>anterior</w:t>
            </w:r>
            <w:r w:rsidR="00D61E6C">
              <w:rPr>
                <w:bCs/>
                <w:iCs/>
              </w:rPr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lastRenderedPageBreak/>
              <w:t xml:space="preserve">Se retorna a la </w:t>
            </w:r>
            <w:r w:rsidRPr="009B69C3">
              <w:rPr>
                <w:bCs/>
                <w:iCs/>
              </w:rPr>
              <w:lastRenderedPageBreak/>
              <w:t>pantalla anterior</w:t>
            </w:r>
            <w:r w:rsidR="00D61E6C">
              <w:rPr>
                <w:bCs/>
                <w:iCs/>
              </w:rP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lastRenderedPageBreak/>
              <w:t xml:space="preserve">Se retorna a la pantalla </w:t>
            </w:r>
            <w:r w:rsidRPr="009B69C3">
              <w:rPr>
                <w:bCs/>
                <w:iCs/>
              </w:rPr>
              <w:lastRenderedPageBreak/>
              <w:t>anterior</w:t>
            </w:r>
            <w:r w:rsidR="00D61E6C">
              <w:rPr>
                <w:bCs/>
                <w:iCs/>
              </w:rP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lastRenderedPageBreak/>
              <w:t>Aprobado</w:t>
            </w:r>
          </w:p>
        </w:tc>
      </w:tr>
    </w:tbl>
    <w:p w:rsidR="00B92CC9" w:rsidRDefault="00B92CC9" w:rsidP="00B92CC9">
      <w:pPr>
        <w:pStyle w:val="MTemaNormal"/>
        <w:ind w:left="0"/>
        <w:rPr>
          <w:b/>
        </w:rPr>
      </w:pPr>
    </w:p>
    <w:p w:rsidR="00B92CC9" w:rsidRDefault="00B92CC9" w:rsidP="00B92CC9">
      <w:pPr>
        <w:pStyle w:val="MTemaNormal"/>
        <w:ind w:left="0"/>
        <w:rPr>
          <w:b/>
        </w:rPr>
      </w:pPr>
    </w:p>
    <w:p w:rsidR="00635E2E" w:rsidRDefault="00635E2E" w:rsidP="00DA477A">
      <w:pPr>
        <w:pStyle w:val="MTemaNormal"/>
        <w:ind w:left="0"/>
      </w:pPr>
    </w:p>
    <w:p w:rsidR="009D4E96" w:rsidRDefault="009D4E96">
      <w:pPr>
        <w:rPr>
          <w:rFonts w:ascii="Verdana" w:hAnsi="Verdana" w:cs="Arial"/>
        </w:rPr>
      </w:pPr>
      <w:r>
        <w:br w:type="page"/>
      </w:r>
    </w:p>
    <w:p w:rsidR="009D4E96" w:rsidRPr="00BF57EE" w:rsidRDefault="009D4E96" w:rsidP="009A07CD">
      <w:pPr>
        <w:pStyle w:val="MTema4"/>
        <w:rPr>
          <w:b/>
        </w:rPr>
      </w:pPr>
      <w:bookmarkStart w:id="38" w:name="_Toc276905380"/>
      <w:r>
        <w:lastRenderedPageBreak/>
        <w:t>Obtener ciudades</w:t>
      </w:r>
      <w:bookmarkEnd w:id="38"/>
    </w:p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D4E96" w:rsidTr="00531BF2">
        <w:tc>
          <w:tcPr>
            <w:tcW w:w="3402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E1- Obtener Ciudades.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E2-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9D4E96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D4E96" w:rsidTr="00531BF2">
        <w:tc>
          <w:tcPr>
            <w:tcW w:w="1276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D4E96" w:rsidTr="00531BF2">
        <w:trPr>
          <w:trHeight w:val="272"/>
        </w:trPr>
        <w:tc>
          <w:tcPr>
            <w:tcW w:w="1276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Presionar “Mundo”</w:t>
            </w:r>
            <w:r w:rsidR="00D61E6C">
              <w:t>.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D4E96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D4E96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le mostrarán al usuario tres ciudades distintas entre si y distintas cada una a la ciudad actual.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le mostrarán al usuario tres ciudades distintas entre si y distintas cada una a la ciudad actual.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D4E96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D4E96" w:rsidRPr="00464765" w:rsidTr="00531BF2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D4E96" w:rsidRPr="00464765" w:rsidTr="00531BF2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4E96" w:rsidRPr="00464765" w:rsidRDefault="009D4E96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2F2AF9" w:rsidRDefault="009D4E96" w:rsidP="00531BF2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3A4982" w:rsidRDefault="009D4E96" w:rsidP="00531BF2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D4E96" w:rsidRDefault="009D4E96" w:rsidP="009D4E96">
      <w:pPr>
        <w:pStyle w:val="MTemaNormal"/>
        <w:ind w:left="0"/>
        <w:rPr>
          <w:b/>
        </w:rPr>
      </w:pPr>
    </w:p>
    <w:p w:rsidR="009D4E96" w:rsidRDefault="009D4E96">
      <w:r>
        <w:br w:type="page"/>
      </w:r>
    </w:p>
    <w:p w:rsidR="009D4E96" w:rsidRPr="00BF57EE" w:rsidRDefault="009D4E96" w:rsidP="009A07CD">
      <w:pPr>
        <w:pStyle w:val="MTema4"/>
        <w:rPr>
          <w:b/>
        </w:rPr>
      </w:pPr>
      <w:bookmarkStart w:id="39" w:name="_Toc276905381"/>
      <w:r>
        <w:lastRenderedPageBreak/>
        <w:t>Seleccionar una Ciudad a viajar</w:t>
      </w:r>
      <w:bookmarkEnd w:id="39"/>
    </w:p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D4E96" w:rsidTr="00531BF2">
        <w:tc>
          <w:tcPr>
            <w:tcW w:w="3402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E1- Viajar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3602A3" w:rsidTr="00531BF2">
        <w:tc>
          <w:tcPr>
            <w:tcW w:w="3402" w:type="dxa"/>
          </w:tcPr>
          <w:p w:rsidR="003602A3" w:rsidRPr="009B69C3" w:rsidRDefault="00B152D4" w:rsidP="00531BF2">
            <w:pPr>
              <w:pStyle w:val="MTemaNormal"/>
              <w:ind w:left="0"/>
            </w:pPr>
            <w:r>
              <w:t xml:space="preserve">E2- </w:t>
            </w:r>
            <w:r w:rsidR="003602A3">
              <w:t>Viajar Mal</w:t>
            </w:r>
          </w:p>
        </w:tc>
        <w:tc>
          <w:tcPr>
            <w:tcW w:w="1701" w:type="dxa"/>
          </w:tcPr>
          <w:p w:rsidR="003602A3" w:rsidRPr="009B69C3" w:rsidRDefault="003602A3" w:rsidP="00531BF2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</w:tcPr>
          <w:p w:rsidR="003602A3" w:rsidRPr="009B69C3" w:rsidRDefault="003602A3" w:rsidP="00531BF2">
            <w:pPr>
              <w:pStyle w:val="MTemaNormal"/>
              <w:ind w:left="0"/>
            </w:pPr>
            <w:r>
              <w:t>2A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D4E96" w:rsidTr="00531BF2">
        <w:tc>
          <w:tcPr>
            <w:tcW w:w="1276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D4E96" w:rsidTr="00531BF2">
        <w:trPr>
          <w:trHeight w:val="272"/>
        </w:trPr>
        <w:tc>
          <w:tcPr>
            <w:tcW w:w="1276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Presionar “Viajar”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D4E96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D4E96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>
              <w:t>Pantalla con tres Ciudades posibles a viajar</w:t>
            </w:r>
            <w:r w:rsidRPr="009B69C3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viaja a la ciudad 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viaja a la ciudad correcta.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3602A3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B152D4" w:rsidP="00C01634">
            <w:pPr>
              <w:pStyle w:val="MTemaNormal"/>
              <w:ind w:left="0"/>
            </w:pPr>
            <w:r>
              <w:t>E2</w:t>
            </w:r>
            <w:r w:rsidR="003602A3"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C01634">
            <w:pPr>
              <w:pStyle w:val="MTemaNormal"/>
              <w:ind w:left="0"/>
            </w:pPr>
            <w:r>
              <w:t>Pantalla con tres Ciudades posibles a viajar</w:t>
            </w:r>
            <w:r w:rsidRPr="009B69C3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C01634">
            <w:pPr>
              <w:pStyle w:val="MTemaNormal"/>
              <w:ind w:left="0"/>
            </w:pPr>
            <w:r w:rsidRPr="009B69C3">
              <w:t xml:space="preserve">Se viaja a la ciudad </w:t>
            </w:r>
            <w:r>
              <w:t>in</w:t>
            </w:r>
            <w:r w:rsidRPr="009B69C3">
              <w:t>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C01634">
            <w:pPr>
              <w:pStyle w:val="MTemaNormal"/>
              <w:ind w:left="0"/>
            </w:pPr>
            <w:r>
              <w:t>No se informa que viajo mal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No Aprobado</w:t>
            </w:r>
          </w:p>
        </w:tc>
      </w:tr>
      <w:tr w:rsidR="003602A3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3602A3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D4E96" w:rsidRDefault="009D4E96" w:rsidP="009D4E96">
      <w:pPr>
        <w:pStyle w:val="MTemaNormal"/>
        <w:ind w:left="0"/>
        <w:rPr>
          <w:b/>
        </w:rPr>
      </w:pPr>
    </w:p>
    <w:p w:rsidR="009D4E96" w:rsidRDefault="009D4E96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9D4E96" w:rsidRPr="00BF57EE" w:rsidRDefault="009D4E96" w:rsidP="009A07CD">
      <w:pPr>
        <w:pStyle w:val="MTema4"/>
        <w:rPr>
          <w:b/>
        </w:rPr>
      </w:pPr>
      <w:bookmarkStart w:id="40" w:name="_Toc276905382"/>
      <w:r>
        <w:lastRenderedPageBreak/>
        <w:t>Listar Sospechoso</w:t>
      </w:r>
      <w:bookmarkEnd w:id="40"/>
    </w:p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D4E96" w:rsidTr="00531BF2">
        <w:tc>
          <w:tcPr>
            <w:tcW w:w="3402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E1- Listar Sospechosos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E2- Fallo en el celular (se queda sin batería, se apaga, etc.)</w:t>
            </w:r>
            <w:r w:rsidR="00D61E6C">
              <w:t>…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9D4E96">
            <w:pPr>
              <w:pStyle w:val="MTemaNormal"/>
              <w:tabs>
                <w:tab w:val="center" w:pos="993"/>
              </w:tabs>
              <w:ind w:left="0"/>
              <w:jc w:val="center"/>
            </w:pPr>
            <w:r w:rsidRPr="009B69C3">
              <w:t>G1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D4E96" w:rsidTr="00531BF2">
        <w:tc>
          <w:tcPr>
            <w:tcW w:w="1276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D4E96" w:rsidTr="00531BF2">
        <w:trPr>
          <w:trHeight w:val="272"/>
        </w:trPr>
        <w:tc>
          <w:tcPr>
            <w:tcW w:w="1276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Presionar “Fichero”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D4E96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3602A3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El sistema despliega en pantalla una lista con los sospechosos, mostrando su Nombre, su foto de perfil de Facebook e información traída de Facebook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C01634">
            <w:pPr>
              <w:pStyle w:val="MTemaNormal"/>
              <w:ind w:left="0"/>
            </w:pPr>
            <w:r w:rsidRPr="009B69C3">
              <w:t xml:space="preserve">El sistema despliega en pantalla una lista con los sospechosos, mostrando su Nombre, su foto de perfil de </w:t>
            </w:r>
            <w:proofErr w:type="spellStart"/>
            <w:r w:rsidRPr="009B69C3">
              <w:t>Facebook</w:t>
            </w:r>
            <w:proofErr w:type="spellEnd"/>
            <w:r w:rsidRPr="009B69C3">
              <w:t xml:space="preserve"> e información traída de </w:t>
            </w:r>
            <w:proofErr w:type="spellStart"/>
            <w:r w:rsidRPr="009B69C3">
              <w:t>Facebook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0E01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0E01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E01" w:rsidRPr="009B69C3" w:rsidRDefault="008E0E01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D4E96" w:rsidRDefault="009D4E96" w:rsidP="009D4E96">
      <w:pPr>
        <w:pStyle w:val="MTemaNormal"/>
        <w:ind w:left="0"/>
        <w:rPr>
          <w:b/>
        </w:rPr>
      </w:pPr>
    </w:p>
    <w:p w:rsidR="008E0E01" w:rsidRDefault="008E0E01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8E0E01" w:rsidRPr="00BF57EE" w:rsidRDefault="008E0E01" w:rsidP="009A07CD">
      <w:pPr>
        <w:pStyle w:val="MTema4"/>
        <w:rPr>
          <w:b/>
        </w:rPr>
      </w:pPr>
      <w:bookmarkStart w:id="41" w:name="_Toc276905383"/>
      <w:r>
        <w:lastRenderedPageBreak/>
        <w:t>Filtrar Sospechoso</w:t>
      </w:r>
      <w:bookmarkEnd w:id="41"/>
    </w:p>
    <w:p w:rsidR="008E0E01" w:rsidRDefault="008E0E01" w:rsidP="008E0E01">
      <w:pPr>
        <w:pStyle w:val="MTemaNormal"/>
        <w:rPr>
          <w:b/>
        </w:rPr>
      </w:pPr>
    </w:p>
    <w:p w:rsidR="008E0E01" w:rsidRDefault="008E0E01" w:rsidP="008E0E0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E0E01" w:rsidTr="00531BF2">
        <w:tc>
          <w:tcPr>
            <w:tcW w:w="3402" w:type="dxa"/>
          </w:tcPr>
          <w:p w:rsidR="008E0E01" w:rsidRDefault="008E0E01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E0E01" w:rsidRDefault="008E0E01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E0E01" w:rsidRDefault="008E0E01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E1- Filtrar Sospechosos.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</w:pP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E2– No hay Sospechosos</w:t>
            </w:r>
            <w:r w:rsidR="00D61E6C">
              <w:t>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8E0E01" w:rsidRPr="009B69C3" w:rsidRDefault="008E0E01" w:rsidP="00531BF2">
            <w:pPr>
              <w:jc w:val="center"/>
            </w:pP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  <w:jc w:val="center"/>
            </w:pP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E4-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8E0E01" w:rsidRDefault="008E0E01" w:rsidP="008E0E01">
      <w:pPr>
        <w:pStyle w:val="MTemaNormal"/>
        <w:rPr>
          <w:b/>
        </w:rPr>
      </w:pPr>
    </w:p>
    <w:p w:rsidR="008E0E01" w:rsidRDefault="008E0E01" w:rsidP="008E0E01">
      <w:pPr>
        <w:pStyle w:val="MTemaNormal"/>
        <w:rPr>
          <w:b/>
        </w:rPr>
      </w:pPr>
    </w:p>
    <w:p w:rsidR="008E0E01" w:rsidRDefault="008E0E01" w:rsidP="008E0E0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E0E01" w:rsidTr="00531BF2">
        <w:tc>
          <w:tcPr>
            <w:tcW w:w="1276" w:type="dxa"/>
          </w:tcPr>
          <w:p w:rsidR="008E0E01" w:rsidRDefault="008E0E01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E0E01" w:rsidRDefault="008E0E01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E0E01" w:rsidTr="00531BF2">
        <w:trPr>
          <w:trHeight w:val="272"/>
        </w:trPr>
        <w:tc>
          <w:tcPr>
            <w:tcW w:w="1276" w:type="dxa"/>
            <w:vAlign w:val="center"/>
          </w:tcPr>
          <w:p w:rsidR="008E0E01" w:rsidRPr="009B69C3" w:rsidRDefault="008E0E01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E0E01" w:rsidRPr="009B69C3" w:rsidRDefault="008E0E01" w:rsidP="00531BF2">
            <w:pPr>
              <w:pStyle w:val="MTemaNormal"/>
              <w:ind w:left="0"/>
              <w:jc w:val="left"/>
            </w:pPr>
            <w:r w:rsidRPr="009B69C3">
              <w:t>Presionar “Buscar”</w:t>
            </w:r>
            <w:r w:rsidR="00D61E6C">
              <w:t>.</w:t>
            </w:r>
          </w:p>
        </w:tc>
      </w:tr>
    </w:tbl>
    <w:p w:rsidR="008E0E01" w:rsidRDefault="008E0E01" w:rsidP="008E0E01">
      <w:pPr>
        <w:pStyle w:val="MTemaNormal"/>
        <w:rPr>
          <w:b/>
        </w:rPr>
      </w:pPr>
    </w:p>
    <w:p w:rsidR="008E0E01" w:rsidRDefault="008E0E01" w:rsidP="008E0E01">
      <w:pPr>
        <w:pStyle w:val="MTemaNormal"/>
        <w:rPr>
          <w:b/>
        </w:rPr>
      </w:pPr>
    </w:p>
    <w:p w:rsidR="008E0E01" w:rsidRDefault="008E0E01" w:rsidP="008E0E0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E0E01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152D4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El s</w:t>
            </w:r>
            <w:r>
              <w:t xml:space="preserve">istema despliega en pantalla unas </w:t>
            </w:r>
            <w:proofErr w:type="spellStart"/>
            <w:r>
              <w:t>listview</w:t>
            </w:r>
            <w:proofErr w:type="spellEnd"/>
            <w:r w:rsidRPr="009B69C3">
              <w:t xml:space="preserve"> para las diferentes categorías (Información traída de Facebook).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B152D4">
            <w:pPr>
              <w:pStyle w:val="MTemaNormal"/>
              <w:ind w:left="0"/>
            </w:pPr>
            <w:r w:rsidRPr="009B69C3">
              <w:t>El s</w:t>
            </w:r>
            <w:r>
              <w:t xml:space="preserve">istema despliega en pantalla unas </w:t>
            </w:r>
            <w:proofErr w:type="spellStart"/>
            <w:r>
              <w:t>listview</w:t>
            </w:r>
            <w:proofErr w:type="spellEnd"/>
            <w:r w:rsidRPr="009B69C3">
              <w:t xml:space="preserve"> para las diferentes categorías</w:t>
            </w:r>
            <w:r>
              <w:t xml:space="preserve"> pero en algunas categorías no se </w:t>
            </w:r>
            <w:proofErr w:type="spellStart"/>
            <w:r>
              <w:t>setea</w:t>
            </w:r>
            <w:proofErr w:type="spellEnd"/>
            <w:r>
              <w:t xml:space="preserve"> el campo seleccionado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eastAsia="es-UY"/>
              </w:rPr>
              <w:t xml:space="preserve">No </w:t>
            </w: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152D4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El Sistema despliega un mensaje indicando que no hay sospechosos que cumplan con los filtros ingresados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B152D4">
            <w:pPr>
              <w:pStyle w:val="MTemaNormal"/>
              <w:ind w:left="0"/>
            </w:pPr>
            <w:r>
              <w:t>Se muestra la pantalla de filtrar sospechoso con parámetros incorrectos.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No Aprobado</w:t>
            </w:r>
          </w:p>
        </w:tc>
      </w:tr>
      <w:tr w:rsidR="00B152D4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152D4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52D4" w:rsidRPr="009B69C3" w:rsidRDefault="00B152D4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531BF2" w:rsidRDefault="00531BF2" w:rsidP="008E0E01">
      <w:pPr>
        <w:pStyle w:val="MTemaNormal"/>
        <w:ind w:left="0"/>
        <w:rPr>
          <w:b/>
        </w:rPr>
      </w:pPr>
    </w:p>
    <w:p w:rsidR="00531BF2" w:rsidRDefault="00531BF2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531BF2" w:rsidRPr="00BF57EE" w:rsidRDefault="00531BF2" w:rsidP="009A07CD">
      <w:pPr>
        <w:pStyle w:val="MTema4"/>
        <w:rPr>
          <w:b/>
        </w:rPr>
      </w:pPr>
      <w:bookmarkStart w:id="42" w:name="_Toc276905384"/>
      <w:r>
        <w:lastRenderedPageBreak/>
        <w:t>Emitir orden de Arresto</w:t>
      </w:r>
      <w:bookmarkEnd w:id="42"/>
    </w:p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531BF2" w:rsidTr="00531BF2">
        <w:tc>
          <w:tcPr>
            <w:tcW w:w="3402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E1- Emitir orden de arresto.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E4-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531BF2" w:rsidTr="00531BF2">
        <w:tc>
          <w:tcPr>
            <w:tcW w:w="1276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531BF2" w:rsidTr="00531BF2">
        <w:trPr>
          <w:trHeight w:val="272"/>
        </w:trPr>
        <w:tc>
          <w:tcPr>
            <w:tcW w:w="1276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Presionar “Emitir orden de arresto”</w:t>
            </w:r>
            <w:r w:rsidR="00D61E6C">
              <w:t>.</w:t>
            </w:r>
          </w:p>
        </w:tc>
      </w:tr>
      <w:tr w:rsidR="00531BF2" w:rsidTr="00531BF2">
        <w:trPr>
          <w:trHeight w:val="272"/>
        </w:trPr>
        <w:tc>
          <w:tcPr>
            <w:tcW w:w="1276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Presionar “Confirmar”</w:t>
            </w:r>
            <w:r w:rsidR="00D61E6C">
              <w:t>.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531BF2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531BF2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E1 – C1 – C2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emite la orden de arresto.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0C7263" w:rsidP="00531BF2">
            <w:pPr>
              <w:pStyle w:val="MTemaNormal"/>
              <w:ind w:left="0"/>
            </w:pPr>
            <w:r w:rsidRPr="009B69C3">
              <w:t>Se emite la orden de arresto.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531BF2" w:rsidRDefault="00531BF2" w:rsidP="00531BF2">
      <w:pPr>
        <w:pStyle w:val="MTemaNormal"/>
        <w:ind w:left="0"/>
        <w:rPr>
          <w:b/>
        </w:rPr>
      </w:pPr>
    </w:p>
    <w:p w:rsidR="00531BF2" w:rsidRDefault="00531BF2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531BF2" w:rsidRPr="00BF57EE" w:rsidRDefault="00531BF2" w:rsidP="009A07CD">
      <w:pPr>
        <w:pStyle w:val="MTema4"/>
        <w:rPr>
          <w:b/>
        </w:rPr>
      </w:pPr>
      <w:bookmarkStart w:id="43" w:name="_Toc276905385"/>
      <w:r>
        <w:lastRenderedPageBreak/>
        <w:t>Arrestar Sospechoso</w:t>
      </w:r>
      <w:bookmarkEnd w:id="43"/>
    </w:p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531BF2" w:rsidTr="00531BF2">
        <w:tc>
          <w:tcPr>
            <w:tcW w:w="3402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E1- Arrestar Sospechoso Correcto.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E2– Arrestar Sospechoso Incorrecto.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  <w:r w:rsidRPr="009B69C3">
              <w:t>4A</w:t>
            </w:r>
          </w:p>
          <w:p w:rsidR="00531BF2" w:rsidRPr="009B69C3" w:rsidRDefault="00531BF2" w:rsidP="008825C6">
            <w:pPr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E3– Orden de arresto no fue emitida.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  <w:r w:rsidRPr="009B69C3">
              <w:t>4B</w:t>
            </w:r>
          </w:p>
          <w:p w:rsidR="00531BF2" w:rsidRPr="009B69C3" w:rsidRDefault="00531BF2" w:rsidP="008825C6">
            <w:pPr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E4- Fallo en el celular (se queda sin batería, se apaga, etc.)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E5- Volver a pantalla anterior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531BF2" w:rsidTr="00531BF2">
        <w:tc>
          <w:tcPr>
            <w:tcW w:w="1276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531BF2" w:rsidTr="00531BF2">
        <w:trPr>
          <w:trHeight w:val="272"/>
        </w:trPr>
        <w:tc>
          <w:tcPr>
            <w:tcW w:w="1276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Arrestar al sospechoso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531BF2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D03876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D03876" w:rsidRPr="009B69C3" w:rsidRDefault="00D03876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3876" w:rsidRPr="009B69C3" w:rsidRDefault="00D03876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D03876" w:rsidRPr="009B69C3" w:rsidRDefault="00D03876" w:rsidP="00D03876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D03876" w:rsidRPr="009B69C3" w:rsidRDefault="00D03876" w:rsidP="00FE3648">
            <w:pPr>
              <w:pStyle w:val="MTemaNormal"/>
              <w:ind w:left="0"/>
            </w:pPr>
            <w:r w:rsidRPr="009B69C3">
              <w:t>Se muestra un mensaje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 w:rsidR="00982B49">
              <w:t xml:space="preserve"> Se notaron textos en la pantalla que no se corresponde.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3876" w:rsidRPr="00464765" w:rsidRDefault="00D0387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  <w:r w:rsidR="00982B49">
              <w:rPr>
                <w:rFonts w:ascii="Verdana" w:hAnsi="Verdana"/>
                <w:color w:val="000000"/>
                <w:szCs w:val="20"/>
                <w:lang w:val="es-UY" w:eastAsia="es-UY"/>
              </w:rPr>
              <w:t xml:space="preserve"> Con Observaciones</w:t>
            </w:r>
          </w:p>
        </w:tc>
      </w:tr>
      <w:tr w:rsidR="00982B49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82B49" w:rsidRPr="009B69C3" w:rsidRDefault="00982B49" w:rsidP="00531BF2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82B49" w:rsidRPr="009B69C3" w:rsidRDefault="00982B49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82B49" w:rsidRPr="009B69C3" w:rsidRDefault="00982B49" w:rsidP="00982B49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82B49" w:rsidRPr="009B69C3" w:rsidRDefault="00982B49" w:rsidP="00FE3648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Se notaron textos en la pantalla que no se corresponde.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2B49" w:rsidRDefault="00982B49" w:rsidP="00982B4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 w:rsidR="00982B49">
              <w:t xml:space="preserve"> Se notaron textos en la pantalla que no se corresponde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  <w:r w:rsidR="00982B49">
              <w:rPr>
                <w:rFonts w:ascii="Verdana" w:hAnsi="Verdana"/>
                <w:color w:val="000000"/>
                <w:szCs w:val="20"/>
                <w:lang w:val="es-UY" w:eastAsia="es-UY"/>
              </w:rPr>
              <w:t xml:space="preserve"> con Observaciones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 xml:space="preserve">Se retorna a la </w:t>
            </w:r>
            <w:r w:rsidRPr="009B69C3">
              <w:rPr>
                <w:bCs/>
                <w:iCs/>
              </w:rPr>
              <w:lastRenderedPageBreak/>
              <w:t>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lastRenderedPageBreak/>
              <w:t xml:space="preserve">Se retorna a la pantalla </w:t>
            </w:r>
            <w:r w:rsidRPr="009B69C3">
              <w:rPr>
                <w:bCs/>
                <w:iCs/>
              </w:rPr>
              <w:lastRenderedPageBreak/>
              <w:t>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lastRenderedPageBreak/>
              <w:t>Aprobado</w:t>
            </w:r>
          </w:p>
        </w:tc>
      </w:tr>
    </w:tbl>
    <w:p w:rsidR="00531BF2" w:rsidRDefault="00531BF2" w:rsidP="00531BF2">
      <w:pPr>
        <w:pStyle w:val="MTemaNormal"/>
        <w:ind w:left="0"/>
        <w:rPr>
          <w:b/>
        </w:rPr>
      </w:pPr>
    </w:p>
    <w:p w:rsidR="008825C6" w:rsidRDefault="008825C6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8825C6" w:rsidRPr="00BF57EE" w:rsidRDefault="008825C6" w:rsidP="009A07CD">
      <w:pPr>
        <w:pStyle w:val="MTema4"/>
        <w:rPr>
          <w:b/>
        </w:rPr>
      </w:pPr>
      <w:bookmarkStart w:id="44" w:name="_Toc276905386"/>
      <w:r>
        <w:lastRenderedPageBreak/>
        <w:t>Cambiar Lenguaje</w:t>
      </w:r>
      <w:bookmarkEnd w:id="44"/>
    </w:p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825C6" w:rsidTr="00C01634">
        <w:tc>
          <w:tcPr>
            <w:tcW w:w="3402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E1- Cambiar Idioma a Español.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8825C6">
            <w:pPr>
              <w:pStyle w:val="MTemaNormal"/>
              <w:ind w:left="0"/>
              <w:jc w:val="center"/>
            </w:pP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E2- Cambiar Idioma a Ingles.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8825C6">
            <w:pPr>
              <w:pStyle w:val="MTemaNormal"/>
              <w:ind w:left="0"/>
              <w:jc w:val="center"/>
            </w:pPr>
            <w:r w:rsidRPr="009B69C3">
              <w:t>3A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825C6" w:rsidTr="00C01634">
        <w:tc>
          <w:tcPr>
            <w:tcW w:w="1276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825C6" w:rsidTr="00C01634">
        <w:trPr>
          <w:trHeight w:val="272"/>
        </w:trPr>
        <w:tc>
          <w:tcPr>
            <w:tcW w:w="1276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Presionar “Cambiar Idioma”</w:t>
            </w:r>
            <w:r w:rsidR="00D61E6C">
              <w:t>.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825C6" w:rsidRPr="00464765" w:rsidTr="00C01634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8825C6" w:rsidRPr="00464765" w:rsidTr="00C01634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 w:rsidR="00D61E6C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8825C6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Español</w:t>
            </w:r>
            <w:r w:rsidR="00D61E6C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25C6" w:rsidRPr="00464765" w:rsidRDefault="008825C6" w:rsidP="004E163E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 xml:space="preserve">Aprobado </w:t>
            </w:r>
            <w:r w:rsidR="004E163E">
              <w:rPr>
                <w:rFonts w:ascii="Verdana" w:hAnsi="Verdana"/>
                <w:color w:val="000000"/>
                <w:szCs w:val="20"/>
                <w:lang w:val="es-UY" w:eastAsia="es-UY"/>
              </w:rPr>
              <w:t>Con O</w:t>
            </w: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bservaciones</w:t>
            </w:r>
          </w:p>
        </w:tc>
      </w:tr>
      <w:tr w:rsidR="008825C6" w:rsidRPr="00464765" w:rsidTr="00C0163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Inglés.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25C6" w:rsidRDefault="004E163E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</w:t>
            </w:r>
            <w:r w:rsidR="008825C6">
              <w:rPr>
                <w:rFonts w:ascii="Verdana" w:hAnsi="Verdana"/>
                <w:color w:val="000000"/>
                <w:szCs w:val="20"/>
                <w:lang w:val="es-UY" w:eastAsia="es-UY"/>
              </w:rPr>
              <w:t>bservaciones</w:t>
            </w:r>
          </w:p>
        </w:tc>
      </w:tr>
    </w:tbl>
    <w:p w:rsidR="008825C6" w:rsidRDefault="008825C6" w:rsidP="008825C6">
      <w:pPr>
        <w:pStyle w:val="MTemaNormal"/>
        <w:ind w:left="0"/>
        <w:rPr>
          <w:b/>
        </w:rPr>
      </w:pPr>
    </w:p>
    <w:p w:rsidR="008825C6" w:rsidRDefault="008825C6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8825C6" w:rsidRPr="00BF57EE" w:rsidRDefault="008825C6" w:rsidP="009A07CD">
      <w:pPr>
        <w:pStyle w:val="MTema4"/>
        <w:rPr>
          <w:b/>
        </w:rPr>
      </w:pPr>
      <w:bookmarkStart w:id="45" w:name="_Toc276905387"/>
      <w:r>
        <w:lastRenderedPageBreak/>
        <w:t>Salir</w:t>
      </w:r>
      <w:bookmarkEnd w:id="45"/>
    </w:p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825C6" w:rsidTr="00C01634">
        <w:tc>
          <w:tcPr>
            <w:tcW w:w="3402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E1- Salir.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C01634">
            <w:pPr>
              <w:pStyle w:val="MTemaNormal"/>
              <w:ind w:left="0"/>
            </w:pP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8825C6" w:rsidRPr="009B69C3" w:rsidRDefault="008825C6" w:rsidP="00C01634">
            <w:pPr>
              <w:pStyle w:val="MTemaNormal"/>
              <w:ind w:left="0"/>
            </w:pP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E4- Volver a pantalla anterior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CA4DD9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825C6" w:rsidTr="00C01634">
        <w:tc>
          <w:tcPr>
            <w:tcW w:w="1276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825C6" w:rsidTr="00C01634">
        <w:trPr>
          <w:trHeight w:val="272"/>
        </w:trPr>
        <w:tc>
          <w:tcPr>
            <w:tcW w:w="1276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Presionar “Salir”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825C6" w:rsidRPr="00464765" w:rsidTr="00C01634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CA4DD9" w:rsidRPr="00464765" w:rsidTr="00C01634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4751CA" w:rsidRPr="009B69C3" w:rsidRDefault="004751CA" w:rsidP="00C01634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CA4DD9" w:rsidRPr="00464765" w:rsidTr="00C0163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4DD9" w:rsidRDefault="00CA4DD9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CA4DD9" w:rsidRPr="00464765" w:rsidTr="00C0163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A4DD9" w:rsidRPr="009B69C3" w:rsidRDefault="00CA4DD9" w:rsidP="00C01634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4DD9" w:rsidRDefault="00CA4DD9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8825C6" w:rsidRDefault="008825C6" w:rsidP="008825C6">
      <w:pPr>
        <w:pStyle w:val="MTemaNormal"/>
        <w:ind w:left="0"/>
        <w:rPr>
          <w:b/>
        </w:rPr>
      </w:pPr>
    </w:p>
    <w:p w:rsidR="00CA4DD9" w:rsidRDefault="00CA4DD9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CA4DD9" w:rsidRPr="00BF57EE" w:rsidRDefault="00CA4DD9" w:rsidP="009A07CD">
      <w:pPr>
        <w:pStyle w:val="MTema4"/>
        <w:rPr>
          <w:b/>
        </w:rPr>
      </w:pPr>
      <w:bookmarkStart w:id="46" w:name="_Toc276905388"/>
      <w:r>
        <w:lastRenderedPageBreak/>
        <w:t>Guardar Estado</w:t>
      </w:r>
      <w:bookmarkEnd w:id="46"/>
    </w:p>
    <w:p w:rsidR="00CA4DD9" w:rsidRDefault="00CA4DD9" w:rsidP="00CA4DD9">
      <w:pPr>
        <w:pStyle w:val="MTemaNormal"/>
        <w:rPr>
          <w:b/>
        </w:rPr>
      </w:pPr>
    </w:p>
    <w:p w:rsidR="00CA4DD9" w:rsidRDefault="00CA4DD9" w:rsidP="00CA4DD9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CA4DD9" w:rsidTr="00C01634">
        <w:tc>
          <w:tcPr>
            <w:tcW w:w="3402" w:type="dxa"/>
          </w:tcPr>
          <w:p w:rsidR="00CA4DD9" w:rsidRDefault="00CA4DD9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CA4DD9" w:rsidRDefault="00CA4DD9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CA4DD9" w:rsidRDefault="00CA4DD9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CA4DD9" w:rsidTr="00C01634">
        <w:tc>
          <w:tcPr>
            <w:tcW w:w="3402" w:type="dxa"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E1- Guardar Estado.</w:t>
            </w:r>
          </w:p>
        </w:tc>
        <w:tc>
          <w:tcPr>
            <w:tcW w:w="1701" w:type="dxa"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Flujo principal</w:t>
            </w:r>
            <w:r w:rsidR="00D61E6C">
              <w:t>.</w:t>
            </w:r>
          </w:p>
        </w:tc>
        <w:tc>
          <w:tcPr>
            <w:tcW w:w="2126" w:type="dxa"/>
          </w:tcPr>
          <w:p w:rsidR="00CA4DD9" w:rsidRPr="009B69C3" w:rsidRDefault="00CA4DD9" w:rsidP="00C01634">
            <w:pPr>
              <w:pStyle w:val="MTemaNormal"/>
              <w:ind w:left="0"/>
            </w:pPr>
          </w:p>
        </w:tc>
      </w:tr>
    </w:tbl>
    <w:p w:rsidR="00CA4DD9" w:rsidRDefault="00CA4DD9" w:rsidP="00CA4DD9">
      <w:pPr>
        <w:pStyle w:val="MTemaNormal"/>
        <w:rPr>
          <w:b/>
        </w:rPr>
      </w:pPr>
    </w:p>
    <w:p w:rsidR="00CA4DD9" w:rsidRDefault="00CA4DD9" w:rsidP="00CA4DD9">
      <w:pPr>
        <w:pStyle w:val="MTemaNormal"/>
        <w:rPr>
          <w:b/>
        </w:rPr>
      </w:pPr>
    </w:p>
    <w:p w:rsidR="00CA4DD9" w:rsidRDefault="00CA4DD9" w:rsidP="00CA4DD9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CA4DD9" w:rsidTr="00C01634">
        <w:tc>
          <w:tcPr>
            <w:tcW w:w="1276" w:type="dxa"/>
          </w:tcPr>
          <w:p w:rsidR="00CA4DD9" w:rsidRDefault="00CA4DD9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CA4DD9" w:rsidRDefault="00CA4DD9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CA4DD9" w:rsidTr="00C01634">
        <w:trPr>
          <w:trHeight w:val="272"/>
        </w:trPr>
        <w:tc>
          <w:tcPr>
            <w:tcW w:w="1276" w:type="dxa"/>
            <w:vAlign w:val="center"/>
          </w:tcPr>
          <w:p w:rsidR="00CA4DD9" w:rsidRPr="009B69C3" w:rsidRDefault="00CA4DD9" w:rsidP="00C01634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CA4DD9" w:rsidRPr="009B69C3" w:rsidRDefault="00CA4DD9" w:rsidP="00C01634">
            <w:pPr>
              <w:pStyle w:val="MTemaNormal"/>
              <w:ind w:left="0"/>
              <w:jc w:val="left"/>
            </w:pPr>
            <w:r w:rsidRPr="009B69C3">
              <w:t>Usuario indica que quiere realizar otra actividad en el WP7</w:t>
            </w:r>
            <w:r w:rsidR="00D61E6C">
              <w:t>.</w:t>
            </w:r>
          </w:p>
        </w:tc>
      </w:tr>
    </w:tbl>
    <w:p w:rsidR="00CA4DD9" w:rsidRDefault="00CA4DD9" w:rsidP="00CA4DD9">
      <w:pPr>
        <w:pStyle w:val="MTemaNormal"/>
        <w:rPr>
          <w:b/>
        </w:rPr>
      </w:pPr>
    </w:p>
    <w:p w:rsidR="00CA4DD9" w:rsidRDefault="00CA4DD9" w:rsidP="00CA4DD9">
      <w:pPr>
        <w:pStyle w:val="MTemaNormal"/>
        <w:rPr>
          <w:b/>
        </w:rPr>
      </w:pPr>
    </w:p>
    <w:p w:rsidR="00CA4DD9" w:rsidRDefault="00CA4DD9" w:rsidP="00CA4DD9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CA4DD9" w:rsidRPr="00464765" w:rsidTr="00C01634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CA4DD9" w:rsidRPr="00464765" w:rsidTr="00C01634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El Sistema guarda el estado del Usuario</w:t>
            </w:r>
            <w:r w:rsidR="00D61E6C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El Sistema guarda el estado del Usuario</w:t>
            </w:r>
            <w:r w:rsidR="00D61E6C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CA4DD9" w:rsidRDefault="00CA4DD9" w:rsidP="00CA4DD9">
      <w:pPr>
        <w:pStyle w:val="MTemaNormal"/>
        <w:ind w:left="0"/>
        <w:rPr>
          <w:b/>
        </w:rPr>
      </w:pPr>
    </w:p>
    <w:p w:rsidR="005C51D7" w:rsidRDefault="005C51D7">
      <w:pPr>
        <w:rPr>
          <w:rFonts w:ascii="Verdana" w:hAnsi="Verdana" w:cs="Arial"/>
        </w:rPr>
      </w:pPr>
    </w:p>
    <w:p w:rsidR="008E5B1C" w:rsidRDefault="008E5B1C">
      <w:r>
        <w:br w:type="page"/>
      </w:r>
    </w:p>
    <w:p w:rsidR="008E5B1C" w:rsidRPr="00BF57EE" w:rsidRDefault="008E5B1C" w:rsidP="008E5B1C">
      <w:pPr>
        <w:pStyle w:val="MTema4"/>
        <w:rPr>
          <w:b/>
        </w:rPr>
      </w:pPr>
      <w:bookmarkStart w:id="47" w:name="_Toc276905389"/>
      <w:r>
        <w:lastRenderedPageBreak/>
        <w:t>Gran Sospechoso</w:t>
      </w:r>
      <w:bookmarkEnd w:id="47"/>
    </w:p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E5B1C" w:rsidTr="00FE3648">
        <w:tc>
          <w:tcPr>
            <w:tcW w:w="3402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E1- Arrestar </w:t>
            </w:r>
            <w:r>
              <w:t xml:space="preserve">Gran </w:t>
            </w:r>
            <w:r w:rsidRPr="009B69C3">
              <w:t>Sospechoso Correcto.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E2– Arrestar </w:t>
            </w:r>
            <w:r>
              <w:t xml:space="preserve">Gran </w:t>
            </w:r>
            <w:r w:rsidRPr="009B69C3">
              <w:t>Sospechoso Incorrecto.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  <w:r w:rsidRPr="009B69C3">
              <w:t>4A</w:t>
            </w:r>
          </w:p>
          <w:p w:rsidR="008E5B1C" w:rsidRPr="009B69C3" w:rsidRDefault="008E5B1C" w:rsidP="00FE3648">
            <w:pPr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E3– Orden de arresto no fue emitida.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  <w:r w:rsidRPr="009B69C3">
              <w:t>4B</w:t>
            </w:r>
          </w:p>
          <w:p w:rsidR="008E5B1C" w:rsidRPr="009B69C3" w:rsidRDefault="008E5B1C" w:rsidP="00FE3648">
            <w:pPr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E4- Fallo en el celular (se queda sin batería, se apaga, etc.)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E5- Volver a pantalla anterior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E5B1C" w:rsidTr="00FE3648">
        <w:tc>
          <w:tcPr>
            <w:tcW w:w="1276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E5B1C" w:rsidTr="00FE3648">
        <w:trPr>
          <w:trHeight w:val="272"/>
        </w:trPr>
        <w:tc>
          <w:tcPr>
            <w:tcW w:w="1276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 w:rsidRPr="009B69C3">
              <w:t xml:space="preserve">Arrestar al </w:t>
            </w:r>
            <w:r>
              <w:t xml:space="preserve">Gran </w:t>
            </w:r>
            <w:r w:rsidRPr="009B69C3">
              <w:t>sospechoso</w:t>
            </w: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E5B1C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8E5B1C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gran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Subiendo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Se muestra un mensaje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Se notaron textos en la pantalla que no se corresponde. Subiendo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8E5B1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8E5B1C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8E5B1C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Se notaron textos en la pantalla que no se corresponde.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8E5B1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Se notaron textos en la pantalla que no se corresponde.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8E5B1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lastRenderedPageBreak/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5B1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8E5B1C" w:rsidRDefault="008E5B1C">
      <w:pPr>
        <w:rPr>
          <w:rFonts w:ascii="Verdana" w:hAnsi="Verdana" w:cs="Arial"/>
        </w:rPr>
      </w:pPr>
    </w:p>
    <w:p w:rsidR="008E5B1C" w:rsidRDefault="008E5B1C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5C51D7" w:rsidRDefault="005C51D7">
      <w:pPr>
        <w:rPr>
          <w:rFonts w:ascii="Verdana" w:hAnsi="Verdana" w:cs="Arial"/>
        </w:rPr>
      </w:pPr>
    </w:p>
    <w:p w:rsidR="008E5B1C" w:rsidRPr="00BF57EE" w:rsidRDefault="008E5B1C" w:rsidP="008E5B1C">
      <w:pPr>
        <w:pStyle w:val="MTema4"/>
        <w:rPr>
          <w:b/>
        </w:rPr>
      </w:pPr>
      <w:bookmarkStart w:id="48" w:name="_Toc276905390"/>
      <w:r>
        <w:t>Tiempo</w:t>
      </w:r>
      <w:bookmarkEnd w:id="48"/>
    </w:p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E5B1C" w:rsidTr="00FE3648">
        <w:tc>
          <w:tcPr>
            <w:tcW w:w="3402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E1- </w:t>
            </w:r>
            <w:r>
              <w:t>Transcurre el tiempo al viajar bien</w:t>
            </w:r>
            <w:r w:rsidRPr="009B69C3">
              <w:t>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</w:t>
            </w:r>
            <w:r>
              <w:t>2</w:t>
            </w:r>
            <w:r w:rsidRPr="009B69C3">
              <w:t xml:space="preserve">- </w:t>
            </w:r>
            <w:r>
              <w:t>Transcurre el tiempo al viajar mal</w:t>
            </w:r>
            <w:r w:rsidRPr="009B69C3">
              <w:t>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  <w:r>
              <w:t>2A</w:t>
            </w: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</w:t>
            </w:r>
            <w:r>
              <w:t>3</w:t>
            </w:r>
            <w:r w:rsidRPr="009B69C3">
              <w:t xml:space="preserve">- </w:t>
            </w:r>
            <w:r>
              <w:t>Transcurre el tiempo al Interrogar Personaje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>
              <w:t>E4</w:t>
            </w:r>
            <w:r w:rsidRPr="009B69C3">
              <w:t xml:space="preserve">- </w:t>
            </w:r>
            <w:r>
              <w:t>Transcurre el tiempo al Filtrar Sospechoso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E1- </w:t>
            </w:r>
            <w:r>
              <w:t>Transcurre el tiempo al viajar bien</w:t>
            </w:r>
            <w:r w:rsidRPr="009B69C3">
              <w:t>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E5B1C" w:rsidTr="00FE3648">
        <w:tc>
          <w:tcPr>
            <w:tcW w:w="1276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E5B1C" w:rsidTr="00FE3648">
        <w:trPr>
          <w:trHeight w:val="272"/>
        </w:trPr>
        <w:tc>
          <w:tcPr>
            <w:tcW w:w="1276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>
              <w:t>Transcurrir el tiempo.</w:t>
            </w: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E5B1C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6F3C20" w:rsidRPr="00464765" w:rsidTr="00C668D5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6F3C20" w:rsidRPr="00464765" w:rsidTr="00C668D5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E2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6F3C20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6F3C20" w:rsidRPr="00464765" w:rsidTr="00C668D5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E3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6F3C20" w:rsidRPr="00464765" w:rsidTr="00C668D5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E4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8E5B1C" w:rsidRDefault="008E5B1C" w:rsidP="008E5B1C">
      <w:pPr>
        <w:rPr>
          <w:rFonts w:ascii="Verdana" w:hAnsi="Verdana" w:cs="Arial"/>
        </w:rPr>
      </w:pPr>
    </w:p>
    <w:p w:rsidR="008E5B1C" w:rsidRDefault="008E5B1C">
      <w:pPr>
        <w:rPr>
          <w:rFonts w:ascii="Verdana" w:hAnsi="Verdana" w:cs="Arial"/>
        </w:rPr>
      </w:pPr>
      <w:r>
        <w:br w:type="page"/>
      </w:r>
    </w:p>
    <w:p w:rsidR="00D23BE7" w:rsidRPr="00D23BE7" w:rsidRDefault="00D23BE7" w:rsidP="00D23BE7">
      <w:pPr>
        <w:pStyle w:val="MTema4"/>
        <w:rPr>
          <w:b/>
        </w:rPr>
      </w:pPr>
      <w:bookmarkStart w:id="49" w:name="_Toc276905391"/>
      <w:r>
        <w:rPr>
          <w:b/>
        </w:rPr>
        <w:lastRenderedPageBreak/>
        <w:t>Ciclos de vida</w:t>
      </w:r>
      <w:bookmarkEnd w:id="49"/>
    </w:p>
    <w:tbl>
      <w:tblPr>
        <w:tblpPr w:leftFromText="141" w:rightFromText="141" w:vertAnchor="text" w:horzAnchor="margin" w:tblpXSpec="center" w:tblpY="630"/>
        <w:tblW w:w="10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71"/>
        <w:gridCol w:w="2143"/>
        <w:gridCol w:w="1715"/>
        <w:gridCol w:w="1857"/>
        <w:gridCol w:w="1715"/>
      </w:tblGrid>
      <w:tr w:rsidR="00D23BE7" w:rsidTr="00FE3648">
        <w:trPr>
          <w:trHeight w:val="545"/>
        </w:trPr>
        <w:tc>
          <w:tcPr>
            <w:tcW w:w="307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2143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5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D23BE7" w:rsidTr="00FE3648">
        <w:trPr>
          <w:trHeight w:val="1020"/>
        </w:trPr>
        <w:tc>
          <w:tcPr>
            <w:tcW w:w="3071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2143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5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16"/>
        </w:trPr>
        <w:tc>
          <w:tcPr>
            <w:tcW w:w="3071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5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91"/>
        </w:trPr>
        <w:tc>
          <w:tcPr>
            <w:tcW w:w="3071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5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91"/>
        </w:trPr>
        <w:tc>
          <w:tcPr>
            <w:tcW w:w="3071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5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15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91"/>
        </w:trPr>
        <w:tc>
          <w:tcPr>
            <w:tcW w:w="3071" w:type="dxa"/>
            <w:vMerge/>
            <w:tcBorders>
              <w:bottom w:val="single" w:sz="4" w:space="0" w:color="auto"/>
            </w:tcBorders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5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15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690"/>
        </w:trPr>
        <w:tc>
          <w:tcPr>
            <w:tcW w:w="3071" w:type="dxa"/>
            <w:tcBorders>
              <w:bottom w:val="nil"/>
            </w:tcBorders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5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31"/>
        </w:trPr>
        <w:tc>
          <w:tcPr>
            <w:tcW w:w="3071" w:type="dxa"/>
            <w:tcBorders>
              <w:top w:val="nil"/>
              <w:bottom w:val="nil"/>
            </w:tcBorders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Mostrar sospechoso  </w:t>
            </w:r>
          </w:p>
        </w:tc>
        <w:tc>
          <w:tcPr>
            <w:tcW w:w="2143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5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12"/>
        </w:trPr>
        <w:tc>
          <w:tcPr>
            <w:tcW w:w="3071" w:type="dxa"/>
            <w:vMerge w:val="restart"/>
            <w:tcBorders>
              <w:top w:val="nil"/>
            </w:tcBorders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5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12"/>
        </w:trPr>
        <w:tc>
          <w:tcPr>
            <w:tcW w:w="3071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Se listan los sospechosos obtenidos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85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Se listan los sospechosos obtenidos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715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12"/>
        </w:trPr>
        <w:tc>
          <w:tcPr>
            <w:tcW w:w="3071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15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5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15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181"/>
        </w:trPr>
        <w:tc>
          <w:tcPr>
            <w:tcW w:w="3071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</w:tcPr>
          <w:p w:rsidR="00D23BE7" w:rsidRPr="00635E2E" w:rsidRDefault="00D23BE7" w:rsidP="00FE3648">
            <w:pPr>
              <w:pStyle w:val="MTemaNormal"/>
              <w:ind w:left="0"/>
            </w:pPr>
          </w:p>
        </w:tc>
        <w:tc>
          <w:tcPr>
            <w:tcW w:w="1715" w:type="dxa"/>
            <w:vAlign w:val="center"/>
          </w:tcPr>
          <w:p w:rsidR="00D23BE7" w:rsidRPr="00635E2E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857" w:type="dxa"/>
            <w:vAlign w:val="center"/>
          </w:tcPr>
          <w:p w:rsidR="00D23BE7" w:rsidRPr="00F66803" w:rsidRDefault="00D23BE7" w:rsidP="00FE3648">
            <w:pPr>
              <w:pStyle w:val="MTemaNormal"/>
              <w:ind w:left="0"/>
              <w:jc w:val="center"/>
              <w:rPr>
                <w:color w:val="FFFFFF"/>
              </w:rPr>
            </w:pPr>
            <w:r w:rsidRPr="00F66803">
              <w:rPr>
                <w:color w:val="FFFFFF"/>
              </w:rPr>
              <w:t>Se a una de las ciudades seleccionadas</w:t>
            </w:r>
          </w:p>
        </w:tc>
        <w:tc>
          <w:tcPr>
            <w:tcW w:w="1715" w:type="dxa"/>
            <w:vAlign w:val="center"/>
          </w:tcPr>
          <w:p w:rsidR="00D23BE7" w:rsidRPr="00635E2E" w:rsidRDefault="00D23BE7" w:rsidP="00FE3648">
            <w:pPr>
              <w:pStyle w:val="MTemaNormal"/>
              <w:ind w:left="0"/>
              <w:jc w:val="center"/>
            </w:pPr>
          </w:p>
        </w:tc>
      </w:tr>
    </w:tbl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Normal"/>
        <w:ind w:left="0"/>
      </w:pPr>
    </w:p>
    <w:tbl>
      <w:tblPr>
        <w:tblpPr w:leftFromText="141" w:rightFromText="141" w:vertAnchor="text" w:horzAnchor="margin" w:tblpXSpec="center" w:tblpY="6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47"/>
        <w:gridCol w:w="2126"/>
        <w:gridCol w:w="1701"/>
        <w:gridCol w:w="1842"/>
        <w:gridCol w:w="1701"/>
      </w:tblGrid>
      <w:tr w:rsidR="00D23BE7" w:rsidTr="00FE3648">
        <w:tc>
          <w:tcPr>
            <w:tcW w:w="304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D23BE7" w:rsidTr="00FE3648">
        <w:trPr>
          <w:trHeight w:val="1003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04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Se listan los sospechosos obtenidos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Se listan los sospechosos obtenidos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42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tcBorders>
              <w:bottom w:val="single" w:sz="4" w:space="0" w:color="auto"/>
            </w:tcBorders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</w:tbl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1"/>
        <w:numPr>
          <w:ilvl w:val="0"/>
          <w:numId w:val="0"/>
        </w:numPr>
        <w:ind w:left="567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  <w:r>
        <w:br w:type="page"/>
      </w:r>
    </w:p>
    <w:tbl>
      <w:tblPr>
        <w:tblpPr w:leftFromText="141" w:rightFromText="141" w:vertAnchor="text" w:horzAnchor="margin" w:tblpXSpec="center" w:tblpY="6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47"/>
        <w:gridCol w:w="2126"/>
        <w:gridCol w:w="1701"/>
        <w:gridCol w:w="1842"/>
        <w:gridCol w:w="1701"/>
      </w:tblGrid>
      <w:tr w:rsidR="00D23BE7" w:rsidTr="00FE3648">
        <w:tc>
          <w:tcPr>
            <w:tcW w:w="304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Casos de Prueba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D23BE7" w:rsidTr="00FE3648">
        <w:trPr>
          <w:trHeight w:val="1003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04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Se listan los sospechosos obtenidos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Se listan los sospechosos obtenidos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42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Se listan los sospechosos obtenidos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Se listan los sospechosos obtenidos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tcBorders>
              <w:bottom w:val="single" w:sz="4" w:space="0" w:color="auto"/>
            </w:tcBorders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</w:tbl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tbl>
      <w:tblPr>
        <w:tblpPr w:leftFromText="141" w:rightFromText="141" w:vertAnchor="text" w:horzAnchor="margin" w:tblpXSpec="center" w:tblpY="6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47"/>
        <w:gridCol w:w="2126"/>
        <w:gridCol w:w="1701"/>
        <w:gridCol w:w="1842"/>
        <w:gridCol w:w="1701"/>
      </w:tblGrid>
      <w:tr w:rsidR="00D23BE7" w:rsidTr="00FE3648">
        <w:tc>
          <w:tcPr>
            <w:tcW w:w="304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Casos de Prueba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D23BE7" w:rsidTr="00FE3648">
        <w:trPr>
          <w:trHeight w:val="1003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Iniciar Iteración 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04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los personajes correspondientes a la ciudad origen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Se listan los sospechosos obtenidos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Se listan los sospechosos obtenidos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</w:tbl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TemaNormal"/>
        <w:rPr>
          <w:b/>
        </w:rPr>
      </w:pPr>
    </w:p>
    <w:p w:rsidR="00D23BE7" w:rsidRDefault="00D23BE7">
      <w:pPr>
        <w:rPr>
          <w:rFonts w:ascii="Verdana" w:hAnsi="Verdana" w:cs="Arial"/>
        </w:rPr>
      </w:pPr>
      <w:r>
        <w:br w:type="page"/>
      </w:r>
    </w:p>
    <w:p w:rsidR="00B92CC9" w:rsidRDefault="00B92CC9" w:rsidP="00DA477A">
      <w:pPr>
        <w:pStyle w:val="MTemaNormal"/>
        <w:ind w:left="0"/>
      </w:pPr>
    </w:p>
    <w:p w:rsidR="00DA477A" w:rsidRDefault="00216F05" w:rsidP="00642339">
      <w:pPr>
        <w:pStyle w:val="MTema1"/>
      </w:pPr>
      <w:bookmarkStart w:id="50" w:name="_Toc276905392"/>
      <w:r>
        <w:t>Observaciones</w:t>
      </w:r>
      <w:bookmarkEnd w:id="50"/>
    </w:p>
    <w:p w:rsidR="005C51D7" w:rsidRDefault="005C51D7" w:rsidP="00D61E6C">
      <w:pPr>
        <w:pStyle w:val="MNormal"/>
        <w:spacing w:before="120" w:after="120"/>
        <w:ind w:left="567"/>
      </w:pPr>
      <w:r>
        <w:t>Como res</w:t>
      </w:r>
      <w:r w:rsidR="00932931">
        <w:t xml:space="preserve">ultado de estos errores, </w:t>
      </w:r>
      <w:r w:rsidR="000C7263">
        <w:t>3</w:t>
      </w:r>
      <w:r w:rsidR="001A5696">
        <w:t xml:space="preserve"> de </w:t>
      </w:r>
      <w:r w:rsidR="00932931">
        <w:t>62</w:t>
      </w:r>
      <w:r>
        <w:t xml:space="preserve"> casos de prueba resultaron No Aprobados</w:t>
      </w:r>
      <w:r w:rsidR="00932931">
        <w:t xml:space="preserve"> mientras que 11</w:t>
      </w:r>
      <w:r w:rsidR="001A5696">
        <w:t xml:space="preserve"> de </w:t>
      </w:r>
      <w:r w:rsidR="000C7263">
        <w:t>62</w:t>
      </w:r>
      <w:r w:rsidR="001A5696">
        <w:t xml:space="preserve"> casos de prueba resultaron Aprobados con </w:t>
      </w:r>
      <w:r w:rsidR="00D61E6C">
        <w:t>o</w:t>
      </w:r>
      <w:r w:rsidR="001A5696">
        <w:t>bservaciones</w:t>
      </w:r>
      <w:r w:rsidR="00D61E6C">
        <w:t>.</w:t>
      </w:r>
    </w:p>
    <w:p w:rsidR="001A5696" w:rsidRDefault="001A5696" w:rsidP="00D61E6C">
      <w:pPr>
        <w:pStyle w:val="MNormal"/>
        <w:spacing w:before="120" w:after="120"/>
        <w:ind w:left="567"/>
      </w:pPr>
      <w:r>
        <w:t xml:space="preserve">De los casos de pruebas No Aprobados uno </w:t>
      </w:r>
      <w:r w:rsidR="000C7263">
        <w:t xml:space="preserve">de ellos </w:t>
      </w:r>
      <w:r>
        <w:t xml:space="preserve">se debió a una falla en la </w:t>
      </w:r>
      <w:r w:rsidR="000C7263">
        <w:t xml:space="preserve">interface de usuario que no indica que la ciudad que se eligió para viajar no es correcta. Los otro dos se debieron a que en la pantalla de filtrar sospechosos cuando se filtra por alguna categoría no se </w:t>
      </w:r>
      <w:proofErr w:type="spellStart"/>
      <w:r w:rsidR="000C7263">
        <w:t>setea</w:t>
      </w:r>
      <w:proofErr w:type="spellEnd"/>
      <w:r w:rsidR="000C7263">
        <w:t xml:space="preserve"> el filtro ingresado, lo que hace que no se vea que filtro obtuviste.</w:t>
      </w:r>
    </w:p>
    <w:p w:rsidR="001A5696" w:rsidRDefault="001A5696" w:rsidP="00D61E6C">
      <w:pPr>
        <w:pStyle w:val="MNormal"/>
        <w:spacing w:before="120" w:after="120"/>
        <w:ind w:left="567"/>
      </w:pPr>
      <w:r>
        <w:t xml:space="preserve">De los </w:t>
      </w:r>
      <w:r w:rsidR="00AE590D">
        <w:t>casos de pruebas Aprobados Con O</w:t>
      </w:r>
      <w:r>
        <w:t>bservaciones se debi</w:t>
      </w:r>
      <w:r w:rsidR="00737E57">
        <w:t>eron todos a fallas menores en la interface de usuario</w:t>
      </w:r>
      <w:r w:rsidR="004212B0">
        <w:t>.</w:t>
      </w:r>
      <w:r w:rsidR="00397F35">
        <w:t xml:space="preserve"> Dentro de los errores encontraron en los distintos casos de uso todos los errores fueron catalogados como errores menores y marginales.</w:t>
      </w:r>
    </w:p>
    <w:p w:rsidR="00D23BE7" w:rsidRDefault="00D23BE7" w:rsidP="00D61E6C">
      <w:pPr>
        <w:pStyle w:val="MNormal"/>
        <w:spacing w:before="120" w:after="120"/>
        <w:ind w:left="567"/>
      </w:pPr>
      <w:r>
        <w:t>De los ciclos de Vida se probaron los ciclos de vida más trascendentes de acuerdo a lo definido con el cliente. Luego se probaran los otros ciclos de vida menos trascendentes</w:t>
      </w:r>
    </w:p>
    <w:p w:rsidR="004212B0" w:rsidRPr="005C51D7" w:rsidRDefault="004212B0" w:rsidP="00D61E6C">
      <w:pPr>
        <w:pStyle w:val="MNormal"/>
        <w:spacing w:before="120" w:after="120"/>
        <w:ind w:left="567"/>
      </w:pPr>
      <w:r>
        <w:t>La mayoría de los errores encontrados ya se solucionaron.</w:t>
      </w:r>
    </w:p>
    <w:sectPr w:rsidR="004212B0" w:rsidRPr="005C51D7" w:rsidSect="00E43E3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0B5" w:rsidRDefault="00FB20B5">
      <w:r>
        <w:separator/>
      </w:r>
    </w:p>
  </w:endnote>
  <w:endnote w:type="continuationSeparator" w:id="0">
    <w:p w:rsidR="00FB20B5" w:rsidRDefault="00FB2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634" w:rsidRDefault="00C01634">
    <w:pPr>
      <w:pStyle w:val="Piedepgina"/>
      <w:jc w:val="center"/>
    </w:pPr>
    <w:r>
      <w:t>Modelo de Casos de Prueba</w:t>
    </w:r>
    <w:r>
      <w:tab/>
    </w:r>
    <w:r>
      <w:tab/>
      <w:t xml:space="preserve">Página </w:t>
    </w:r>
    <w:r w:rsidR="009045D5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9045D5">
      <w:rPr>
        <w:rStyle w:val="Nmerodepgina"/>
      </w:rPr>
      <w:fldChar w:fldCharType="separate"/>
    </w:r>
    <w:r w:rsidR="005B6432">
      <w:rPr>
        <w:rStyle w:val="Nmerodepgina"/>
        <w:noProof/>
      </w:rPr>
      <w:t>2</w:t>
    </w:r>
    <w:r w:rsidR="009045D5">
      <w:rPr>
        <w:rStyle w:val="Nmerodepgina"/>
      </w:rPr>
      <w:fldChar w:fldCharType="end"/>
    </w:r>
    <w:r>
      <w:rPr>
        <w:rStyle w:val="Nmerodepgina"/>
      </w:rPr>
      <w:t xml:space="preserve"> de </w:t>
    </w:r>
    <w:r w:rsidR="009045D5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9045D5">
      <w:rPr>
        <w:rStyle w:val="Nmerodepgina"/>
      </w:rPr>
      <w:fldChar w:fldCharType="separate"/>
    </w:r>
    <w:r w:rsidR="005B6432">
      <w:rPr>
        <w:rStyle w:val="Nmerodepgina"/>
        <w:noProof/>
      </w:rPr>
      <w:t>25</w:t>
    </w:r>
    <w:r w:rsidR="009045D5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0B5" w:rsidRDefault="00FB20B5">
      <w:r>
        <w:separator/>
      </w:r>
    </w:p>
  </w:footnote>
  <w:footnote w:type="continuationSeparator" w:id="0">
    <w:p w:rsidR="00FB20B5" w:rsidRDefault="00FB20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B01E201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E4FF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5883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0BE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56DF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C060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265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CAA6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6050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0AB2348"/>
    <w:multiLevelType w:val="hybridMultilevel"/>
    <w:tmpl w:val="5E4ABB4A"/>
    <w:lvl w:ilvl="0" w:tplc="DA50DF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2E93270"/>
    <w:multiLevelType w:val="multilevel"/>
    <w:tmpl w:val="0C7436C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530B106A"/>
    <w:multiLevelType w:val="hybridMultilevel"/>
    <w:tmpl w:val="43CA1564"/>
    <w:lvl w:ilvl="0" w:tplc="FBC2DB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D414A84"/>
    <w:multiLevelType w:val="hybridMultilevel"/>
    <w:tmpl w:val="B03EB0D6"/>
    <w:lvl w:ilvl="0" w:tplc="5C1277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7D4437E"/>
    <w:multiLevelType w:val="hybridMultilevel"/>
    <w:tmpl w:val="DF4ABB4E"/>
    <w:lvl w:ilvl="0" w:tplc="D42AF24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5"/>
  </w:num>
  <w:num w:numId="16">
    <w:abstractNumId w:val="8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76E"/>
    <w:rsid w:val="00034993"/>
    <w:rsid w:val="000519F8"/>
    <w:rsid w:val="00093CB4"/>
    <w:rsid w:val="000959D0"/>
    <w:rsid w:val="000C7263"/>
    <w:rsid w:val="000D346A"/>
    <w:rsid w:val="000F1C29"/>
    <w:rsid w:val="00141B6F"/>
    <w:rsid w:val="001836CE"/>
    <w:rsid w:val="001A14CE"/>
    <w:rsid w:val="001A5696"/>
    <w:rsid w:val="001A758C"/>
    <w:rsid w:val="001B1C74"/>
    <w:rsid w:val="001C7F7B"/>
    <w:rsid w:val="001E2B81"/>
    <w:rsid w:val="002017BB"/>
    <w:rsid w:val="00216F05"/>
    <w:rsid w:val="002549C7"/>
    <w:rsid w:val="0028196E"/>
    <w:rsid w:val="0028776E"/>
    <w:rsid w:val="00294BF2"/>
    <w:rsid w:val="002A7045"/>
    <w:rsid w:val="00315E3B"/>
    <w:rsid w:val="00342734"/>
    <w:rsid w:val="00355922"/>
    <w:rsid w:val="003602A3"/>
    <w:rsid w:val="003951D4"/>
    <w:rsid w:val="00397F35"/>
    <w:rsid w:val="003A3CC4"/>
    <w:rsid w:val="003B319D"/>
    <w:rsid w:val="003E66D9"/>
    <w:rsid w:val="004212B0"/>
    <w:rsid w:val="00430286"/>
    <w:rsid w:val="004415B0"/>
    <w:rsid w:val="004751CA"/>
    <w:rsid w:val="00481F67"/>
    <w:rsid w:val="004908E4"/>
    <w:rsid w:val="004948F4"/>
    <w:rsid w:val="004B42AA"/>
    <w:rsid w:val="004C07FA"/>
    <w:rsid w:val="004E163E"/>
    <w:rsid w:val="004F2BFC"/>
    <w:rsid w:val="005207FF"/>
    <w:rsid w:val="00531BF2"/>
    <w:rsid w:val="00537F0F"/>
    <w:rsid w:val="00562BDA"/>
    <w:rsid w:val="0059591C"/>
    <w:rsid w:val="005B6432"/>
    <w:rsid w:val="005C51D7"/>
    <w:rsid w:val="005D1719"/>
    <w:rsid w:val="005F635B"/>
    <w:rsid w:val="005F6C85"/>
    <w:rsid w:val="00635E2E"/>
    <w:rsid w:val="00637323"/>
    <w:rsid w:val="00642339"/>
    <w:rsid w:val="00696D69"/>
    <w:rsid w:val="006D5D84"/>
    <w:rsid w:val="006E7BDC"/>
    <w:rsid w:val="006F1E6C"/>
    <w:rsid w:val="006F3C20"/>
    <w:rsid w:val="00737E57"/>
    <w:rsid w:val="007727CD"/>
    <w:rsid w:val="00800E10"/>
    <w:rsid w:val="008207F8"/>
    <w:rsid w:val="00846244"/>
    <w:rsid w:val="00854C79"/>
    <w:rsid w:val="008825C6"/>
    <w:rsid w:val="00891087"/>
    <w:rsid w:val="008B2EF3"/>
    <w:rsid w:val="008C435A"/>
    <w:rsid w:val="008D09D1"/>
    <w:rsid w:val="008E0E01"/>
    <w:rsid w:val="008E5B1C"/>
    <w:rsid w:val="0090157D"/>
    <w:rsid w:val="009045D5"/>
    <w:rsid w:val="00904F75"/>
    <w:rsid w:val="009072B6"/>
    <w:rsid w:val="009226D0"/>
    <w:rsid w:val="00932931"/>
    <w:rsid w:val="00936FF1"/>
    <w:rsid w:val="00956AED"/>
    <w:rsid w:val="00982B49"/>
    <w:rsid w:val="00982D05"/>
    <w:rsid w:val="00996FF5"/>
    <w:rsid w:val="009A07CD"/>
    <w:rsid w:val="009A4A84"/>
    <w:rsid w:val="009D0E92"/>
    <w:rsid w:val="009D4E96"/>
    <w:rsid w:val="009F569A"/>
    <w:rsid w:val="00A211E4"/>
    <w:rsid w:val="00A23FD5"/>
    <w:rsid w:val="00A56FB4"/>
    <w:rsid w:val="00A6681E"/>
    <w:rsid w:val="00A91269"/>
    <w:rsid w:val="00AD34D4"/>
    <w:rsid w:val="00AE590D"/>
    <w:rsid w:val="00B023EC"/>
    <w:rsid w:val="00B152D4"/>
    <w:rsid w:val="00B22A83"/>
    <w:rsid w:val="00B40B77"/>
    <w:rsid w:val="00B61C27"/>
    <w:rsid w:val="00B83EEE"/>
    <w:rsid w:val="00B92CC9"/>
    <w:rsid w:val="00BA08F0"/>
    <w:rsid w:val="00BA711D"/>
    <w:rsid w:val="00BC251D"/>
    <w:rsid w:val="00BF57EE"/>
    <w:rsid w:val="00C01634"/>
    <w:rsid w:val="00C143AE"/>
    <w:rsid w:val="00C507F3"/>
    <w:rsid w:val="00C77144"/>
    <w:rsid w:val="00C9430A"/>
    <w:rsid w:val="00CA4DD9"/>
    <w:rsid w:val="00CA5D86"/>
    <w:rsid w:val="00CA75F2"/>
    <w:rsid w:val="00CD1A11"/>
    <w:rsid w:val="00CD7C65"/>
    <w:rsid w:val="00CE35B5"/>
    <w:rsid w:val="00CF422D"/>
    <w:rsid w:val="00D03876"/>
    <w:rsid w:val="00D058A3"/>
    <w:rsid w:val="00D23BE7"/>
    <w:rsid w:val="00D5200A"/>
    <w:rsid w:val="00D61E6C"/>
    <w:rsid w:val="00D662E8"/>
    <w:rsid w:val="00DA477A"/>
    <w:rsid w:val="00E43E31"/>
    <w:rsid w:val="00E50549"/>
    <w:rsid w:val="00E57F0C"/>
    <w:rsid w:val="00E62DFC"/>
    <w:rsid w:val="00E65D60"/>
    <w:rsid w:val="00E6654E"/>
    <w:rsid w:val="00E74826"/>
    <w:rsid w:val="00EB1C54"/>
    <w:rsid w:val="00ED21E2"/>
    <w:rsid w:val="00EF3521"/>
    <w:rsid w:val="00EF6222"/>
    <w:rsid w:val="00F4307C"/>
    <w:rsid w:val="00F52314"/>
    <w:rsid w:val="00F54D13"/>
    <w:rsid w:val="00F555EF"/>
    <w:rsid w:val="00F66803"/>
    <w:rsid w:val="00FB2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31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3E31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E43E3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43E3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E43E31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E43E31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E43E31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E43E31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E43E3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E43E31"/>
    <w:pPr>
      <w:numPr>
        <w:numId w:val="2"/>
      </w:numPr>
    </w:pPr>
  </w:style>
  <w:style w:type="paragraph" w:customStyle="1" w:styleId="MEsqNum">
    <w:name w:val="MEsqNum"/>
    <w:basedOn w:val="MNormal"/>
    <w:rsid w:val="00E43E31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E43E31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E43E31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E43E31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E43E31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E43E31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E43E31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E43E31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E43E31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E43E31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E43E31"/>
    <w:rPr>
      <w:color w:val="0000FF"/>
      <w:u w:val="single"/>
    </w:rPr>
  </w:style>
  <w:style w:type="paragraph" w:styleId="Encabezado">
    <w:name w:val="header"/>
    <w:basedOn w:val="Normal"/>
    <w:semiHidden/>
    <w:rsid w:val="00E43E3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43E31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E43E31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E43E31"/>
  </w:style>
  <w:style w:type="paragraph" w:customStyle="1" w:styleId="MTemaNormal">
    <w:name w:val="MTemaNormal"/>
    <w:basedOn w:val="MNormal"/>
    <w:rsid w:val="00E43E31"/>
    <w:pPr>
      <w:ind w:left="567"/>
    </w:pPr>
  </w:style>
  <w:style w:type="paragraph" w:customStyle="1" w:styleId="MTemaVietas">
    <w:name w:val="MTemaViñetas"/>
    <w:basedOn w:val="MVietas"/>
    <w:rsid w:val="00E43E31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E43E31"/>
    <w:pPr>
      <w:numPr>
        <w:ilvl w:val="2"/>
        <w:numId w:val="9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rsid w:val="009A07CD"/>
    <w:pPr>
      <w:numPr>
        <w:numId w:val="7"/>
      </w:numPr>
      <w:tabs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E43E31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uiPriority w:val="39"/>
    <w:rsid w:val="00E43E31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E43E31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E43E31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E43E31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E43E31"/>
    <w:pPr>
      <w:ind w:left="1600"/>
    </w:pPr>
    <w:rPr>
      <w:rFonts w:ascii="Times New Roman" w:hAnsi="Times New Roman"/>
      <w:szCs w:val="21"/>
    </w:rPr>
  </w:style>
  <w:style w:type="paragraph" w:customStyle="1" w:styleId="Estilo">
    <w:name w:val="Estilo"/>
    <w:basedOn w:val="Normal"/>
    <w:rsid w:val="00E43E31"/>
    <w:pPr>
      <w:numPr>
        <w:numId w:val="12"/>
      </w:numPr>
    </w:pPr>
  </w:style>
  <w:style w:type="paragraph" w:customStyle="1" w:styleId="MEsqNum2">
    <w:name w:val="MEsqNum2"/>
    <w:basedOn w:val="MEsqNum"/>
    <w:rsid w:val="00E43E31"/>
    <w:pPr>
      <w:numPr>
        <w:ilvl w:val="1"/>
      </w:numPr>
    </w:pPr>
  </w:style>
  <w:style w:type="paragraph" w:customStyle="1" w:styleId="paragraph2">
    <w:name w:val="paragraph2"/>
    <w:basedOn w:val="Normal"/>
    <w:rsid w:val="00E43E31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251D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852F8-F5D1-4130-9920-A895E0FEB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256</TotalTime>
  <Pages>25</Pages>
  <Words>4054</Words>
  <Characters>22298</Characters>
  <Application>Microsoft Office Word</Application>
  <DocSecurity>0</DocSecurity>
  <Lines>185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verificacion</vt:lpstr>
      <vt:lpstr>verificacion</vt:lpstr>
    </vt:vector>
  </TitlesOfParts>
  <Company>Particular</Company>
  <LinksUpToDate>false</LinksUpToDate>
  <CharactersWithSpaces>26300</CharactersWithSpaces>
  <SharedDoc>false</SharedDoc>
  <HLinks>
    <vt:vector size="24" baseType="variant"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_Toc272086653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_Toc272086652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_Toc272086651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_Toc272086650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20</cp:revision>
  <cp:lastPrinted>2002-06-06T23:19:00Z</cp:lastPrinted>
  <dcterms:created xsi:type="dcterms:W3CDTF">2010-10-31T13:38:00Z</dcterms:created>
  <dcterms:modified xsi:type="dcterms:W3CDTF">2010-11-07T17:01:00Z</dcterms:modified>
</cp:coreProperties>
</file>