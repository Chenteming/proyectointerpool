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9F" w:rsidRDefault="003628B6">
      <w:pPr>
        <w:pStyle w:val="MTtulo1"/>
        <w:jc w:val="left"/>
      </w:pPr>
      <w:bookmarkStart w:id="0" w:name="_Toc276904637"/>
      <w:bookmarkStart w:id="1" w:name="_Toc276909694"/>
      <w:bookmarkStart w:id="2" w:name="_Toc276910248"/>
      <w:r>
        <w:t>Interpool</w:t>
      </w:r>
      <w:bookmarkEnd w:id="0"/>
      <w:bookmarkEnd w:id="1"/>
      <w:bookmarkEnd w:id="2"/>
      <w:r w:rsidR="0000263B">
        <w:t xml:space="preserve"> </w:t>
      </w:r>
    </w:p>
    <w:p w:rsidR="001A3F9F" w:rsidRDefault="0000263B">
      <w:pPr>
        <w:pStyle w:val="MTtulo1"/>
        <w:jc w:val="left"/>
      </w:pPr>
      <w:bookmarkStart w:id="3" w:name="_Toc276904638"/>
      <w:bookmarkStart w:id="4" w:name="_Toc276909695"/>
      <w:bookmarkStart w:id="5" w:name="_Toc276910249"/>
      <w:r>
        <w:t>Informe de Verificación del Sistema</w:t>
      </w:r>
      <w:bookmarkEnd w:id="3"/>
      <w:bookmarkEnd w:id="4"/>
      <w:bookmarkEnd w:id="5"/>
    </w:p>
    <w:p w:rsidR="001A3F9F" w:rsidRDefault="003628B6">
      <w:pPr>
        <w:pStyle w:val="MTtulo1"/>
        <w:jc w:val="left"/>
      </w:pPr>
      <w:bookmarkStart w:id="6" w:name="_Toc276904639"/>
      <w:bookmarkStart w:id="7" w:name="_Toc276909696"/>
      <w:bookmarkStart w:id="8" w:name="_Toc276910250"/>
      <w:r>
        <w:t>Versión 13.</w:t>
      </w:r>
      <w:bookmarkEnd w:id="6"/>
      <w:r w:rsidR="00652BDC">
        <w:t>1</w:t>
      </w:r>
      <w:bookmarkEnd w:id="7"/>
      <w:bookmarkEnd w:id="8"/>
    </w:p>
    <w:p w:rsidR="001A3F9F" w:rsidRDefault="001A3F9F">
      <w:pPr>
        <w:pStyle w:val="MNormal"/>
      </w:pPr>
    </w:p>
    <w:p w:rsidR="001A3F9F" w:rsidRDefault="001A3F9F">
      <w:pPr>
        <w:pStyle w:val="MNormal"/>
      </w:pPr>
    </w:p>
    <w:p w:rsidR="00652BDC" w:rsidRDefault="00652BDC">
      <w:pPr>
        <w:pStyle w:val="MNormal"/>
      </w:pPr>
    </w:p>
    <w:p w:rsidR="001A3F9F" w:rsidRDefault="001A3F9F">
      <w:pPr>
        <w:pStyle w:val="MNormal"/>
      </w:pPr>
    </w:p>
    <w:p w:rsidR="001A3F9F" w:rsidRDefault="0000263B">
      <w:pPr>
        <w:pStyle w:val="MTtulo1"/>
      </w:pPr>
      <w:bookmarkStart w:id="9" w:name="_Toc276904640"/>
      <w:bookmarkStart w:id="10" w:name="_Toc276909697"/>
      <w:bookmarkStart w:id="11" w:name="_Toc276910251"/>
      <w:r>
        <w:t>Historia de revisiones</w:t>
      </w:r>
      <w:bookmarkEnd w:id="9"/>
      <w:bookmarkEnd w:id="10"/>
      <w:bookmarkEnd w:id="11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1A3F9F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 w:rsidP="00652BDC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 w:rsidP="00652BDC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652BDC">
            <w:pPr>
              <w:pStyle w:val="MNormal"/>
            </w:pPr>
            <w:r>
              <w:t xml:space="preserve"> </w:t>
            </w:r>
            <w:r w:rsidR="0000263B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3F9F" w:rsidRDefault="0000263B" w:rsidP="00652BDC">
            <w:pPr>
              <w:pStyle w:val="MNormal"/>
              <w:jc w:val="center"/>
            </w:pPr>
            <w:r>
              <w:t>Autor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3628B6" w:rsidP="00652BDC">
            <w:pPr>
              <w:pStyle w:val="MNormal"/>
              <w:jc w:val="center"/>
            </w:pPr>
            <w:r>
              <w:t>07</w:t>
            </w:r>
            <w:r w:rsidR="0000263B">
              <w:t>/</w:t>
            </w:r>
            <w:r>
              <w:t>11</w:t>
            </w:r>
            <w:r w:rsidR="0000263B">
              <w:t>/</w:t>
            </w:r>
            <w: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3628B6" w:rsidP="00652BDC">
            <w:pPr>
              <w:pStyle w:val="MNormal"/>
              <w:jc w:val="center"/>
            </w:pPr>
            <w:r>
              <w:t>13.0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652BDC">
            <w:pPr>
              <w:pStyle w:val="MNormal"/>
            </w:pPr>
            <w:r>
              <w:t xml:space="preserve"> </w:t>
            </w:r>
            <w:r w:rsidR="003628B6">
              <w:t>Creación de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3628B6" w:rsidP="00652BDC">
            <w:pPr>
              <w:pStyle w:val="MNormal"/>
              <w:jc w:val="center"/>
            </w:pPr>
            <w:r>
              <w:t>Alejandro García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652BDC" w:rsidP="00652BDC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652BDC" w:rsidP="00652BDC">
            <w:pPr>
              <w:pStyle w:val="MNormal"/>
              <w:jc w:val="center"/>
            </w:pPr>
            <w:r>
              <w:t>13.1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652BDC">
            <w:pPr>
              <w:pStyle w:val="MNormal"/>
            </w:pPr>
            <w:r>
              <w:t xml:space="preserve"> Revisión de SQA</w:t>
            </w:r>
            <w:r w:rsidR="0000263B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652BDC" w:rsidP="00652BDC">
            <w:pPr>
              <w:pStyle w:val="MNormal"/>
              <w:jc w:val="center"/>
            </w:pPr>
            <w:r>
              <w:t>Javier Madeiro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</w:tr>
      <w:tr w:rsidR="001A3F9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F9F" w:rsidRDefault="0000263B">
            <w:pPr>
              <w:pStyle w:val="MNormal"/>
            </w:pPr>
            <w:r>
              <w:t> </w:t>
            </w:r>
          </w:p>
        </w:tc>
      </w:tr>
    </w:tbl>
    <w:p w:rsidR="001A3F9F" w:rsidRDefault="001A3F9F">
      <w:pPr>
        <w:pStyle w:val="MTemaNormal"/>
      </w:pPr>
    </w:p>
    <w:p w:rsidR="001A3F9F" w:rsidRDefault="0000263B" w:rsidP="003628B6">
      <w:pPr>
        <w:pStyle w:val="MTtulo1"/>
      </w:pPr>
      <w:r>
        <w:br w:type="page"/>
      </w:r>
      <w:bookmarkStart w:id="12" w:name="_Toc276904641"/>
      <w:bookmarkStart w:id="13" w:name="_Toc276909698"/>
      <w:bookmarkStart w:id="14" w:name="_Toc276910252"/>
      <w:r>
        <w:lastRenderedPageBreak/>
        <w:t>Contenido</w:t>
      </w:r>
      <w:bookmarkEnd w:id="12"/>
      <w:bookmarkEnd w:id="13"/>
      <w:bookmarkEnd w:id="14"/>
    </w:p>
    <w:p w:rsidR="00006D2D" w:rsidRDefault="00163A8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163A8D">
        <w:fldChar w:fldCharType="begin"/>
      </w:r>
      <w:r w:rsidR="003628B6">
        <w:instrText xml:space="preserve"> TOC \o "1-5" \h \z \u </w:instrText>
      </w:r>
      <w:r w:rsidRPr="00163A8D">
        <w:fldChar w:fldCharType="separate"/>
      </w:r>
    </w:p>
    <w:p w:rsidR="00006D2D" w:rsidRDefault="00006D2D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6910253" w:history="1">
        <w:r w:rsidRPr="008026D0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Resultados de 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6910254" w:history="1">
        <w:r w:rsidRPr="008026D0">
          <w:rPr>
            <w:rStyle w:val="Hipervncul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Interpool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6910255" w:history="1">
        <w:r w:rsidRPr="008026D0">
          <w:rPr>
            <w:rStyle w:val="Hipervnculo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56" w:history="1">
        <w:r w:rsidRPr="008026D0">
          <w:rPr>
            <w:rStyle w:val="Hipervnculo"/>
            <w:noProof/>
          </w:rPr>
          <w:t>1.1.1.1.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57" w:history="1">
        <w:r w:rsidRPr="008026D0">
          <w:rPr>
            <w:rStyle w:val="Hipervnculo"/>
            <w:noProof/>
          </w:rPr>
          <w:t>1.1.1.2.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58" w:history="1">
        <w:r w:rsidRPr="008026D0">
          <w:rPr>
            <w:rStyle w:val="Hipervnculo"/>
            <w:noProof/>
          </w:rPr>
          <w:t>1.1.1.3.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Interrogar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59" w:history="1">
        <w:r w:rsidRPr="008026D0">
          <w:rPr>
            <w:rStyle w:val="Hipervnculo"/>
            <w:noProof/>
          </w:rPr>
          <w:t>1.1.1.4.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0" w:history="1">
        <w:r w:rsidRPr="008026D0">
          <w:rPr>
            <w:rStyle w:val="Hipervnculo"/>
            <w:noProof/>
          </w:rPr>
          <w:t>1.1.1.5.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Seleccionar una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1" w:history="1">
        <w:r w:rsidRPr="008026D0">
          <w:rPr>
            <w:rStyle w:val="Hipervnculo"/>
            <w:noProof/>
          </w:rPr>
          <w:t>1.1.1.6.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Listar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2" w:history="1">
        <w:r w:rsidRPr="008026D0">
          <w:rPr>
            <w:rStyle w:val="Hipervnculo"/>
            <w:noProof/>
          </w:rPr>
          <w:t>1.1.1.7.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Filtrar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3" w:history="1">
        <w:r w:rsidRPr="008026D0">
          <w:rPr>
            <w:rStyle w:val="Hipervnculo"/>
            <w:noProof/>
          </w:rPr>
          <w:t>1.1.1.8.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4" w:history="1">
        <w:r w:rsidRPr="008026D0">
          <w:rPr>
            <w:rStyle w:val="Hipervnculo"/>
            <w:noProof/>
          </w:rPr>
          <w:t>1.1.1.9.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5" w:history="1">
        <w:r w:rsidRPr="008026D0">
          <w:rPr>
            <w:rStyle w:val="Hipervnculo"/>
            <w:noProof/>
          </w:rPr>
          <w:t>1.1.1.10.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Cambiar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6" w:history="1">
        <w:r w:rsidRPr="008026D0">
          <w:rPr>
            <w:rStyle w:val="Hipervnculo"/>
            <w:noProof/>
          </w:rPr>
          <w:t>1.1.1.11.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7" w:history="1">
        <w:r w:rsidRPr="008026D0">
          <w:rPr>
            <w:rStyle w:val="Hipervnculo"/>
            <w:noProof/>
          </w:rPr>
          <w:t>1.1.1.12.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8" w:history="1">
        <w:r w:rsidRPr="008026D0">
          <w:rPr>
            <w:rStyle w:val="Hipervnculo"/>
            <w:noProof/>
          </w:rPr>
          <w:t>1.1.1.13.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Gran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</w:rPr>
      </w:pPr>
      <w:hyperlink w:anchor="_Toc276910269" w:history="1">
        <w:r w:rsidRPr="008026D0">
          <w:rPr>
            <w:rStyle w:val="Hipervnculo"/>
            <w:noProof/>
          </w:rPr>
          <w:t>1.1.1.14.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6910270" w:history="1">
        <w:r w:rsidRPr="008026D0">
          <w:rPr>
            <w:rStyle w:val="Hipervncul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6910271" w:history="1">
        <w:r w:rsidRPr="008026D0">
          <w:rPr>
            <w:rStyle w:val="Hipervnculo"/>
            <w:noProof/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Demora en el  Inicio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6910272" w:history="1">
        <w:r w:rsidRPr="008026D0">
          <w:rPr>
            <w:rStyle w:val="Hipervnculo"/>
            <w:noProof/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Interfaz amigable, vistosa e intuitiva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6910273" w:history="1">
        <w:r w:rsidRPr="008026D0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Métricas de pruebas cubiertas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6D2D" w:rsidRDefault="00006D2D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6910274" w:history="1">
        <w:r w:rsidRPr="008026D0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026D0">
          <w:rPr>
            <w:rStyle w:val="Hipervnculo"/>
            <w:noProof/>
          </w:rPr>
          <w:t>Métricas de pruebas cubiertas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3F57" w:rsidRDefault="00163A8D" w:rsidP="00923F57">
      <w:pPr>
        <w:pStyle w:val="MTema1"/>
        <w:numPr>
          <w:ilvl w:val="0"/>
          <w:numId w:val="0"/>
        </w:numPr>
      </w:pPr>
      <w:r>
        <w:fldChar w:fldCharType="end"/>
      </w:r>
      <w:r w:rsidR="00923F57">
        <w:t xml:space="preserve"> </w:t>
      </w:r>
    </w:p>
    <w:p w:rsidR="00652BDC" w:rsidRDefault="00652BDC" w:rsidP="00923F57">
      <w:pPr>
        <w:pStyle w:val="MTema1"/>
        <w:numPr>
          <w:ilvl w:val="0"/>
          <w:numId w:val="0"/>
        </w:numPr>
        <w:ind w:left="567" w:hanging="567"/>
      </w:pPr>
      <w:r>
        <w:br w:type="page"/>
      </w:r>
    </w:p>
    <w:p w:rsidR="00652BDC" w:rsidRPr="00923F57" w:rsidRDefault="00652BDC" w:rsidP="00923F57">
      <w:pPr>
        <w:pStyle w:val="MTema1"/>
      </w:pPr>
      <w:r w:rsidRPr="00923F57">
        <w:lastRenderedPageBreak/>
        <w:t xml:space="preserve"> </w:t>
      </w:r>
      <w:bookmarkStart w:id="15" w:name="_Toc276910253"/>
      <w:r w:rsidRPr="00923F57">
        <w:t>Resultados de Pruebas del Sistema</w:t>
      </w:r>
      <w:bookmarkEnd w:id="15"/>
    </w:p>
    <w:p w:rsidR="00912151" w:rsidRPr="00923F57" w:rsidRDefault="00912151" w:rsidP="00923F57">
      <w:pPr>
        <w:pStyle w:val="MTema2"/>
      </w:pPr>
      <w:bookmarkStart w:id="16" w:name="_Toc208574667"/>
      <w:bookmarkStart w:id="17" w:name="_Toc208575086"/>
      <w:bookmarkStart w:id="18" w:name="_Toc212818592"/>
      <w:bookmarkStart w:id="19" w:name="_Toc276297785"/>
      <w:bookmarkStart w:id="20" w:name="_Toc276910254"/>
      <w:r w:rsidRPr="00923F57">
        <w:t xml:space="preserve">Interpool Versión </w:t>
      </w:r>
      <w:bookmarkEnd w:id="16"/>
      <w:bookmarkEnd w:id="17"/>
      <w:r w:rsidRPr="00923F57">
        <w:t>2.0</w:t>
      </w:r>
      <w:bookmarkEnd w:id="18"/>
      <w:bookmarkEnd w:id="19"/>
      <w:bookmarkEnd w:id="20"/>
    </w:p>
    <w:p w:rsidR="00912151" w:rsidRPr="00923F57" w:rsidRDefault="00912151" w:rsidP="00E72E47">
      <w:pPr>
        <w:pStyle w:val="MTema3"/>
      </w:pPr>
      <w:bookmarkStart w:id="21" w:name="_Toc212818593"/>
      <w:bookmarkStart w:id="22" w:name="_Toc276297786"/>
      <w:bookmarkStart w:id="23" w:name="_Toc276910255"/>
      <w:r w:rsidRPr="00923F57">
        <w:t>Casos de prueba</w:t>
      </w:r>
      <w:bookmarkEnd w:id="21"/>
      <w:bookmarkEnd w:id="22"/>
      <w:bookmarkEnd w:id="23"/>
    </w:p>
    <w:p w:rsidR="00912151" w:rsidRPr="00E72E47" w:rsidRDefault="00912151" w:rsidP="00E72E47">
      <w:pPr>
        <w:pStyle w:val="MTema4"/>
      </w:pPr>
      <w:bookmarkStart w:id="24" w:name="_Toc276297787"/>
      <w:bookmarkStart w:id="25" w:name="_Toc276910256"/>
      <w:r w:rsidRPr="00E72E47">
        <w:t>Login</w:t>
      </w:r>
      <w:bookmarkEnd w:id="24"/>
      <w:bookmarkEnd w:id="25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E1- Login.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E2– Fallo en la conexión con el servidor de Facebook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3A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Usuario = Alejandro 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E72E47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3A4982" w:rsidRDefault="00912151" w:rsidP="00E72E47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E72E47">
            <w:pPr>
              <w:pStyle w:val="MTemaNormal"/>
              <w:ind w:left="0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Default="00912151" w:rsidP="00E72E47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E72E47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E72E47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E72E47" w:rsidRDefault="00912151" w:rsidP="00E72E47">
      <w:pPr>
        <w:pStyle w:val="MTema4"/>
      </w:pPr>
      <w:bookmarkStart w:id="26" w:name="_Toc276297788"/>
      <w:bookmarkStart w:id="27" w:name="_Toc276910257"/>
      <w:r w:rsidRPr="00E72E47">
        <w:lastRenderedPageBreak/>
        <w:t>Iniciar Iteración</w:t>
      </w:r>
      <w:bookmarkEnd w:id="26"/>
      <w:bookmarkEnd w:id="27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Iniciar iteración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E2– Fallo en la conexión con el servidor de Facebook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“Jugar”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E72E47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E72E47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Default="00912151" w:rsidP="00912151">
      <w:pPr>
        <w:pStyle w:val="MTemaNormal"/>
        <w:ind w:left="0"/>
        <w:rPr>
          <w:b/>
        </w:rPr>
      </w:pPr>
    </w:p>
    <w:p w:rsidR="00912151" w:rsidRPr="00E72E47" w:rsidRDefault="00912151" w:rsidP="00E72E47">
      <w:pPr>
        <w:pStyle w:val="MTema4"/>
      </w:pPr>
      <w:bookmarkStart w:id="28" w:name="_Toc276910258"/>
      <w:r w:rsidRPr="00E72E47">
        <w:t>Interrogar Personajes</w:t>
      </w:r>
      <w:bookmarkEnd w:id="28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Interrogar Personajes.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E2– Interrogar al segundo  personaje en la última ciudad.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“Laptop”</w:t>
            </w:r>
            <w:r>
              <w:t>.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“Diario”</w:t>
            </w:r>
            <w:r>
              <w:t>.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“Celular”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3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lastRenderedPageBreak/>
              <w:t xml:space="preserve">Ciudad actual de la </w:t>
            </w:r>
            <w:r>
              <w:lastRenderedPageBreak/>
              <w:t>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lastRenderedPageBreak/>
              <w:t xml:space="preserve">Se le mostrarán al </w:t>
            </w:r>
            <w:r w:rsidRPr="009B69C3">
              <w:lastRenderedPageBreak/>
              <w:t>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lastRenderedPageBreak/>
              <w:t xml:space="preserve">Se le mostrarán al </w:t>
            </w:r>
            <w:r w:rsidRPr="009B69C3">
              <w:lastRenderedPageBreak/>
              <w:t>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lastRenderedPageBreak/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lastRenderedPageBreak/>
              <w:t>E1 – C</w:t>
            </w:r>
            <w:r>
              <w:t>2</w:t>
            </w:r>
            <w:r w:rsidRPr="009B69C3">
              <w:t xml:space="preserve"> – C</w:t>
            </w:r>
            <w:r>
              <w:t>3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2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  <w:r w:rsidRPr="009B69C3">
              <w:t xml:space="preserve"> – C</w:t>
            </w:r>
            <w:r>
              <w:t>3</w:t>
            </w:r>
          </w:p>
          <w:p w:rsidR="00912151" w:rsidRPr="009B69C3" w:rsidRDefault="00912151" w:rsidP="00E72E47">
            <w:pPr>
              <w:pStyle w:val="MTemaNormal"/>
              <w:ind w:left="0"/>
            </w:pPr>
          </w:p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AD34D4" w:rsidRDefault="00912151" w:rsidP="00E72E47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 – C3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</w:t>
            </w:r>
            <w: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E2 – C2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>
              <w:rPr>
                <w:bCs/>
                <w:iCs/>
              </w:rP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>
              <w:rPr>
                <w:bCs/>
                <w:iCs/>
              </w:rP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>
              <w:rPr>
                <w:bCs/>
                <w:iCs/>
              </w:rP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Pr="00E72E47" w:rsidRDefault="00912151" w:rsidP="00E72E47">
      <w:pPr>
        <w:pStyle w:val="MTema4"/>
      </w:pPr>
      <w:bookmarkStart w:id="29" w:name="_Toc276297790"/>
      <w:bookmarkStart w:id="30" w:name="_Toc276910259"/>
      <w:r w:rsidRPr="00E72E47">
        <w:lastRenderedPageBreak/>
        <w:t>Obtener ciudades</w:t>
      </w:r>
      <w:bookmarkEnd w:id="29"/>
      <w:bookmarkEnd w:id="30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Obtener Ciudades.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“Mundo”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151" w:rsidRPr="00464765" w:rsidRDefault="00912151" w:rsidP="00E72E47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2F2AF9" w:rsidRDefault="00912151" w:rsidP="00E72E47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3A4982" w:rsidRDefault="00912151" w:rsidP="00E72E47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r>
        <w:br w:type="page"/>
      </w:r>
    </w:p>
    <w:p w:rsidR="00912151" w:rsidRPr="00E72E47" w:rsidRDefault="00912151" w:rsidP="00E72E47">
      <w:pPr>
        <w:pStyle w:val="MTema4"/>
      </w:pPr>
      <w:bookmarkStart w:id="31" w:name="_Toc276297791"/>
      <w:bookmarkStart w:id="32" w:name="_Toc276910260"/>
      <w:r w:rsidRPr="00E72E47">
        <w:lastRenderedPageBreak/>
        <w:t>Seleccionar una Ciudad a viajar</w:t>
      </w:r>
      <w:bookmarkEnd w:id="31"/>
      <w:bookmarkEnd w:id="32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Viajar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E2- Viajar Mal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2A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“Viajar”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 xml:space="preserve">Se viaja a la ciudad </w:t>
            </w:r>
            <w:r>
              <w:t>in</w:t>
            </w:r>
            <w:r w:rsidRPr="009B69C3">
              <w:t>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No se informa que viajo mal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12151" w:rsidRPr="00E72E47" w:rsidRDefault="00912151" w:rsidP="00E72E47">
      <w:pPr>
        <w:pStyle w:val="MTema4"/>
      </w:pPr>
      <w:bookmarkStart w:id="33" w:name="_Toc276297792"/>
      <w:bookmarkStart w:id="34" w:name="_Toc276910261"/>
      <w:r w:rsidRPr="00E72E47">
        <w:lastRenderedPageBreak/>
        <w:t>Listar Sospechoso</w:t>
      </w:r>
      <w:bookmarkEnd w:id="33"/>
      <w:bookmarkEnd w:id="34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Listar Sospechosos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>
              <w:t>…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tabs>
                <w:tab w:val="center" w:pos="993"/>
              </w:tabs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“Fichero”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12151" w:rsidRPr="00E72E47" w:rsidRDefault="00912151" w:rsidP="00E72E47">
      <w:pPr>
        <w:pStyle w:val="MTema4"/>
      </w:pPr>
      <w:bookmarkStart w:id="35" w:name="_Toc276297793"/>
      <w:bookmarkStart w:id="36" w:name="_Toc276910262"/>
      <w:r w:rsidRPr="00E72E47">
        <w:lastRenderedPageBreak/>
        <w:t>Filtrar Sospechoso</w:t>
      </w:r>
      <w:bookmarkEnd w:id="35"/>
      <w:bookmarkEnd w:id="36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E2– No hay Sospechosos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“Buscar”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</w:t>
            </w:r>
            <w:r>
              <w:t>istema despliega en pantalla unas listview</w:t>
            </w:r>
            <w:r w:rsidRPr="009B69C3">
              <w:t xml:space="preserve"> para las diferentes categorías (Información traída de Facebook).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</w:t>
            </w:r>
            <w:r>
              <w:t>istema despliega en pantalla unas listview</w:t>
            </w:r>
            <w:r w:rsidRPr="009B69C3">
              <w:t xml:space="preserve"> para las diferentes categorías</w:t>
            </w:r>
            <w:r>
              <w:t xml:space="preserve"> pero en algunas categorías no se setea el campo seleccionado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eastAsia="es-UY"/>
              </w:rPr>
              <w:t xml:space="preserve">No 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muestra la pantalla de filtrar sospechoso con parámetros incorrectos.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E72E47" w:rsidRDefault="00912151" w:rsidP="00E72E47">
      <w:pPr>
        <w:pStyle w:val="MTema4"/>
      </w:pPr>
      <w:bookmarkStart w:id="37" w:name="_Toc276297794"/>
      <w:bookmarkStart w:id="38" w:name="_Toc276910263"/>
      <w:r w:rsidRPr="00E72E47">
        <w:lastRenderedPageBreak/>
        <w:t>Emitir orden de Arresto</w:t>
      </w:r>
      <w:bookmarkEnd w:id="37"/>
      <w:bookmarkEnd w:id="38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Emitir orden de arresto.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E4- Volver a pantalla anterior</w:t>
            </w:r>
            <w:r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  <w:r>
              <w:t>.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“Confirmar”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E72E47" w:rsidRDefault="00912151" w:rsidP="00E72E47">
      <w:pPr>
        <w:pStyle w:val="MTema4"/>
      </w:pPr>
      <w:bookmarkStart w:id="39" w:name="_Toc276297795"/>
      <w:bookmarkStart w:id="40" w:name="_Toc276910264"/>
      <w:r w:rsidRPr="00E72E47">
        <w:lastRenderedPageBreak/>
        <w:t>Arrestar Sospechoso</w:t>
      </w:r>
      <w:bookmarkEnd w:id="39"/>
      <w:bookmarkEnd w:id="40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Arrestar Sospechoso Correcto.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E2– Arrestar Sospechoso Incorrecto.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Se notaron textos en la pantalla que no se corresponde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E72E47" w:rsidRDefault="00912151" w:rsidP="00E72E47">
      <w:pPr>
        <w:pStyle w:val="MTema4"/>
      </w:pPr>
      <w:bookmarkStart w:id="41" w:name="_Toc276297796"/>
      <w:bookmarkStart w:id="42" w:name="_Toc276910265"/>
      <w:r w:rsidRPr="00E72E47">
        <w:lastRenderedPageBreak/>
        <w:t>Cambiar Lenguaje</w:t>
      </w:r>
      <w:bookmarkEnd w:id="41"/>
      <w:bookmarkEnd w:id="42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E72E47" w:rsidRDefault="00912151" w:rsidP="00E72E47">
      <w:pPr>
        <w:pStyle w:val="MTema4"/>
      </w:pPr>
      <w:bookmarkStart w:id="43" w:name="_Toc276297797"/>
      <w:bookmarkStart w:id="44" w:name="_Toc276910266"/>
      <w:r w:rsidRPr="00E72E47">
        <w:lastRenderedPageBreak/>
        <w:t>Salir</w:t>
      </w:r>
      <w:bookmarkEnd w:id="43"/>
      <w:bookmarkEnd w:id="44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Salir.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Presionar “Salir”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12151" w:rsidRPr="00E72E47" w:rsidRDefault="00912151" w:rsidP="00E72E47">
      <w:pPr>
        <w:pStyle w:val="MTema4"/>
      </w:pPr>
      <w:bookmarkStart w:id="45" w:name="_Toc276297798"/>
      <w:bookmarkStart w:id="46" w:name="_Toc276910267"/>
      <w:r w:rsidRPr="00E72E47">
        <w:lastRenderedPageBreak/>
        <w:t>Guardar Estado</w:t>
      </w:r>
      <w:bookmarkEnd w:id="45"/>
      <w:bookmarkEnd w:id="46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E1- Guardar Estado.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  <w:r>
              <w:t>.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  <w:r>
              <w:t>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guarda el estado del Usuario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guarda el estado del Usuario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Default="00912151" w:rsidP="00912151">
      <w:pPr>
        <w:pStyle w:val="MTemaNormal"/>
        <w:ind w:left="0"/>
        <w:rPr>
          <w:b/>
        </w:rPr>
      </w:pPr>
    </w:p>
    <w:p w:rsidR="00912151" w:rsidRDefault="00912151" w:rsidP="00912151">
      <w:pPr>
        <w:rPr>
          <w:rFonts w:ascii="Verdana" w:hAnsi="Verdana" w:cs="Arial"/>
        </w:rPr>
      </w:pPr>
    </w:p>
    <w:p w:rsidR="00912151" w:rsidRDefault="00912151" w:rsidP="00912151">
      <w:r>
        <w:br w:type="page"/>
      </w:r>
    </w:p>
    <w:p w:rsidR="00912151" w:rsidRPr="00E72E47" w:rsidRDefault="00912151" w:rsidP="00E72E47">
      <w:pPr>
        <w:pStyle w:val="MTema4"/>
      </w:pPr>
      <w:bookmarkStart w:id="47" w:name="_Toc276910268"/>
      <w:r w:rsidRPr="00E72E47">
        <w:lastRenderedPageBreak/>
        <w:t>Gran Sospechoso</w:t>
      </w:r>
      <w:bookmarkEnd w:id="47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 xml:space="preserve">E1- Arrestar </w:t>
            </w:r>
            <w:r>
              <w:t xml:space="preserve">Gran </w:t>
            </w:r>
            <w:r w:rsidRPr="009B69C3">
              <w:t>Sospechoso Correcto.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 xml:space="preserve">E2– Arrestar </w:t>
            </w:r>
            <w:r>
              <w:t xml:space="preserve">Gran </w:t>
            </w:r>
            <w:r w:rsidRPr="009B69C3">
              <w:t>Sospechoso Incorrecto.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912151" w:rsidRPr="009B69C3" w:rsidRDefault="00912151" w:rsidP="00E72E47">
            <w:pPr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 xml:space="preserve">Arrestar al </w:t>
            </w:r>
            <w:r>
              <w:t xml:space="preserve">Gran </w:t>
            </w:r>
            <w:r w:rsidRPr="009B69C3">
              <w:t>sospechoso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Se notaron textos en la pantalla que no se corresponde.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12151" w:rsidRPr="00E72E47" w:rsidRDefault="00912151" w:rsidP="00E72E47">
      <w:pPr>
        <w:pStyle w:val="MTema4"/>
      </w:pPr>
      <w:bookmarkStart w:id="48" w:name="_Toc276910269"/>
      <w:r w:rsidRPr="00E72E47">
        <w:lastRenderedPageBreak/>
        <w:t>Tiempo</w:t>
      </w:r>
      <w:bookmarkEnd w:id="48"/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12151" w:rsidTr="00E72E47">
        <w:tc>
          <w:tcPr>
            <w:tcW w:w="3402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12151" w:rsidRDefault="00912151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2A</w:t>
            </w: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  <w:tr w:rsidR="00912151" w:rsidTr="00E72E47">
        <w:tc>
          <w:tcPr>
            <w:tcW w:w="3402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12151" w:rsidTr="00E72E47">
        <w:tc>
          <w:tcPr>
            <w:tcW w:w="1276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12151" w:rsidRDefault="00912151" w:rsidP="00E72E4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12151" w:rsidTr="00E72E47">
        <w:trPr>
          <w:trHeight w:val="272"/>
        </w:trPr>
        <w:tc>
          <w:tcPr>
            <w:tcW w:w="1276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12151" w:rsidRPr="009B69C3" w:rsidRDefault="00912151" w:rsidP="00E72E47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912151" w:rsidRDefault="00912151" w:rsidP="00912151">
      <w:pPr>
        <w:pStyle w:val="MTemaNormal"/>
        <w:rPr>
          <w:b/>
        </w:rPr>
      </w:pPr>
    </w:p>
    <w:p w:rsidR="00912151" w:rsidRDefault="00912151" w:rsidP="0091215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12151" w:rsidRPr="00464765" w:rsidTr="00E72E4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12151" w:rsidRPr="00464765" w:rsidTr="00E72E4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12151" w:rsidRPr="00464765" w:rsidTr="00E72E4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12151" w:rsidRPr="009B69C3" w:rsidRDefault="00912151" w:rsidP="00E72E47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2151" w:rsidRPr="00464765" w:rsidRDefault="00912151" w:rsidP="00E72E47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3B7E8A" w:rsidRDefault="003B7E8A" w:rsidP="00912151">
      <w:pPr>
        <w:rPr>
          <w:rFonts w:ascii="Verdana" w:hAnsi="Verdana" w:cs="Arial"/>
        </w:rPr>
      </w:pPr>
    </w:p>
    <w:p w:rsidR="00912151" w:rsidRDefault="003B7E8A" w:rsidP="0091215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3B7E8A" w:rsidRDefault="003B7E8A" w:rsidP="00923F57">
      <w:pPr>
        <w:pStyle w:val="MTema2"/>
      </w:pPr>
      <w:bookmarkStart w:id="49" w:name="_Toc245473974"/>
      <w:bookmarkStart w:id="50" w:name="_Toc276910270"/>
      <w:r>
        <w:lastRenderedPageBreak/>
        <w:t>Requerimientos No funcionales</w:t>
      </w:r>
      <w:bookmarkEnd w:id="49"/>
      <w:bookmarkEnd w:id="50"/>
    </w:p>
    <w:p w:rsidR="003B7E8A" w:rsidRDefault="003B7E8A" w:rsidP="00E72E47">
      <w:pPr>
        <w:pStyle w:val="MTema3"/>
      </w:pPr>
      <w:bookmarkStart w:id="51" w:name="_Toc245473975"/>
      <w:bookmarkStart w:id="52" w:name="_Toc276910271"/>
      <w:r w:rsidRPr="00C70964">
        <w:t xml:space="preserve">Demora en </w:t>
      </w:r>
      <w:bookmarkEnd w:id="51"/>
      <w:r>
        <w:t>el  Inicio iteración</w:t>
      </w:r>
      <w:bookmarkEnd w:id="52"/>
    </w:p>
    <w:p w:rsidR="003B7E8A" w:rsidRDefault="003B7E8A" w:rsidP="003B7E8A">
      <w:pPr>
        <w:pStyle w:val="MTemaNormal"/>
        <w:rPr>
          <w:b/>
        </w:rPr>
      </w:pPr>
      <w:r>
        <w:rPr>
          <w:b/>
        </w:rPr>
        <w:t>Entorno</w:t>
      </w: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5"/>
        <w:gridCol w:w="2659"/>
        <w:gridCol w:w="2653"/>
      </w:tblGrid>
      <w:tr w:rsidR="003B7E8A" w:rsidTr="00E72E47">
        <w:tc>
          <w:tcPr>
            <w:tcW w:w="2695" w:type="dxa"/>
          </w:tcPr>
          <w:p w:rsidR="003B7E8A" w:rsidRDefault="003B7E8A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659" w:type="dxa"/>
          </w:tcPr>
          <w:p w:rsidR="003B7E8A" w:rsidRDefault="003B7E8A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653" w:type="dxa"/>
          </w:tcPr>
          <w:p w:rsidR="003B7E8A" w:rsidRDefault="003B7E8A" w:rsidP="00E72E47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Salida obtenida</w:t>
            </w:r>
          </w:p>
        </w:tc>
      </w:tr>
      <w:tr w:rsidR="003B7E8A" w:rsidTr="00E72E47">
        <w:tc>
          <w:tcPr>
            <w:tcW w:w="2695" w:type="dxa"/>
          </w:tcPr>
          <w:p w:rsidR="003B7E8A" w:rsidRDefault="003B7E8A" w:rsidP="00E72E47">
            <w:pPr>
              <w:pStyle w:val="MTemaNormal"/>
              <w:ind w:left="0"/>
            </w:pPr>
            <w:r>
              <w:t>Email</w:t>
            </w:r>
            <w:r w:rsidR="00352BDE">
              <w:t xml:space="preserve"> de usuario que tiene cuenta en Facebook.</w:t>
            </w:r>
          </w:p>
        </w:tc>
        <w:tc>
          <w:tcPr>
            <w:tcW w:w="2659" w:type="dxa"/>
          </w:tcPr>
          <w:p w:rsidR="003B7E8A" w:rsidRDefault="00352BDE" w:rsidP="00352BDE">
            <w:pPr>
              <w:pStyle w:val="MTemaNormal"/>
              <w:ind w:left="0"/>
            </w:pPr>
            <w:r>
              <w:t>El Inicio Iteración</w:t>
            </w:r>
            <w:r w:rsidR="003B7E8A">
              <w:t xml:space="preserve">  no debe demorar más de </w:t>
            </w:r>
            <w:r>
              <w:t>15</w:t>
            </w:r>
            <w:r w:rsidR="003B7E8A">
              <w:t xml:space="preserve"> segundos.</w:t>
            </w:r>
          </w:p>
        </w:tc>
        <w:tc>
          <w:tcPr>
            <w:tcW w:w="2653" w:type="dxa"/>
          </w:tcPr>
          <w:p w:rsidR="003B7E8A" w:rsidRDefault="003B7E8A" w:rsidP="00352BDE">
            <w:pPr>
              <w:pStyle w:val="MTemaNormal"/>
              <w:ind w:left="0"/>
            </w:pPr>
            <w:r>
              <w:t xml:space="preserve">Varias </w:t>
            </w:r>
            <w:r w:rsidR="00352BDE">
              <w:t>veces se probo el Inicio Iteración y demoro un promedio de 8 segundos.</w:t>
            </w:r>
          </w:p>
        </w:tc>
      </w:tr>
    </w:tbl>
    <w:p w:rsidR="000070E0" w:rsidRDefault="000070E0" w:rsidP="003B7E8A">
      <w:pPr>
        <w:pStyle w:val="MTemaNormal"/>
        <w:rPr>
          <w:b/>
        </w:rPr>
      </w:pPr>
    </w:p>
    <w:p w:rsidR="003B7E8A" w:rsidRPr="006C3791" w:rsidRDefault="00352BDE" w:rsidP="003B7E8A">
      <w:pPr>
        <w:pStyle w:val="MTemaNormal"/>
      </w:pPr>
      <w:r>
        <w:rPr>
          <w:b/>
        </w:rPr>
        <w:t>Aprobado</w:t>
      </w:r>
    </w:p>
    <w:p w:rsidR="003B7E8A" w:rsidRDefault="003B7E8A" w:rsidP="00E72E47">
      <w:pPr>
        <w:pStyle w:val="MTema3"/>
      </w:pPr>
      <w:bookmarkStart w:id="53" w:name="_Toc245473976"/>
      <w:bookmarkStart w:id="54" w:name="_Toc276910272"/>
      <w:r w:rsidRPr="00C70964">
        <w:t>Interfaz amigable, vistosa e intuitiva</w:t>
      </w:r>
      <w:bookmarkEnd w:id="53"/>
      <w:bookmarkEnd w:id="54"/>
      <w:r>
        <w:t xml:space="preserve"> </w:t>
      </w:r>
    </w:p>
    <w:p w:rsidR="003B7E8A" w:rsidRDefault="003B7E8A" w:rsidP="003B7E8A">
      <w:pPr>
        <w:pStyle w:val="MTemaNormal"/>
      </w:pPr>
      <w:r>
        <w:t>La interfaz cuenta con la validación por parte del cliente, de esta forma este requerimiento se encuentra Aprobado.</w:t>
      </w:r>
    </w:p>
    <w:p w:rsidR="003B7E8A" w:rsidRDefault="003B7E8A" w:rsidP="00E72E47">
      <w:pPr>
        <w:pStyle w:val="MTema1"/>
        <w:spacing w:before="360"/>
      </w:pPr>
      <w:bookmarkStart w:id="55" w:name="_Toc245473977"/>
      <w:bookmarkStart w:id="56" w:name="_Toc276910273"/>
      <w:r>
        <w:t>Métricas de pruebas cubiertas</w:t>
      </w:r>
      <w:bookmarkEnd w:id="55"/>
      <w:bookmarkEnd w:id="56"/>
    </w:p>
    <w:p w:rsidR="001A3F9F" w:rsidRDefault="003B7E8A" w:rsidP="00E72E47">
      <w:pPr>
        <w:pStyle w:val="MNormal"/>
        <w:ind w:left="567"/>
      </w:pPr>
      <w:r>
        <w:t>Hasta el momento se han realizado el 90% de las pruebas planificadas, en los próximos días se realizará el 10% restante pero también se verificará que las funcionalidades ya verificadas continúen funcionando correctamente.</w:t>
      </w:r>
    </w:p>
    <w:p w:rsidR="001A3F9F" w:rsidRDefault="0000263B" w:rsidP="00E72E47">
      <w:pPr>
        <w:pStyle w:val="MTema1"/>
        <w:spacing w:before="360"/>
      </w:pPr>
      <w:bookmarkStart w:id="57" w:name="_Toc276910274"/>
      <w:r>
        <w:t>Métricas de pruebas cubiertas</w:t>
      </w:r>
      <w:bookmarkEnd w:id="57"/>
    </w:p>
    <w:p w:rsidR="001A3F9F" w:rsidRDefault="0000263B">
      <w:pPr>
        <w:pStyle w:val="MTemaNormal"/>
      </w:pPr>
      <w:r>
        <w:t>[Detalle la cantidad de pruebas efectuadas realmente  y la cantidad de pruebas previstas a realizar]</w:t>
      </w:r>
      <w:r w:rsidR="00E72E47">
        <w:t>.</w:t>
      </w:r>
    </w:p>
    <w:sectPr w:rsidR="001A3F9F" w:rsidSect="001A3F9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D61" w:rsidRDefault="00F94D61" w:rsidP="00E72E47">
      <w:r>
        <w:separator/>
      </w:r>
    </w:p>
  </w:endnote>
  <w:endnote w:type="continuationSeparator" w:id="0">
    <w:p w:rsidR="00F94D61" w:rsidRDefault="00F94D61" w:rsidP="00E72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47" w:rsidRDefault="00E72E47">
    <w:pPr>
      <w:pStyle w:val="Piedepgina"/>
      <w:jc w:val="center"/>
    </w:pPr>
    <w:r>
      <w:t>Informe de Verificación del Sistema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06D2D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06D2D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D61" w:rsidRDefault="00F94D61" w:rsidP="00E72E47">
      <w:r>
        <w:separator/>
      </w:r>
    </w:p>
  </w:footnote>
  <w:footnote w:type="continuationSeparator" w:id="0">
    <w:p w:rsidR="00F94D61" w:rsidRDefault="00F94D61" w:rsidP="00E72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E35DE7"/>
    <w:multiLevelType w:val="multilevel"/>
    <w:tmpl w:val="804C7F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29223D19"/>
    <w:multiLevelType w:val="hybridMultilevel"/>
    <w:tmpl w:val="A030DEE2"/>
    <w:lvl w:ilvl="0" w:tplc="80DCF478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58BE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506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862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C4C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A8C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EEA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449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09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071AD93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B3B01AB"/>
    <w:multiLevelType w:val="multilevel"/>
    <w:tmpl w:val="4F84F4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4"/>
  </w:num>
  <w:num w:numId="14">
    <w:abstractNumId w:val="1"/>
  </w:num>
  <w:num w:numId="15">
    <w:abstractNumId w:val="6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151"/>
    <w:rsid w:val="0000263B"/>
    <w:rsid w:val="00006D2D"/>
    <w:rsid w:val="000070E0"/>
    <w:rsid w:val="00163A8D"/>
    <w:rsid w:val="001A3F9F"/>
    <w:rsid w:val="001B625C"/>
    <w:rsid w:val="00352BDE"/>
    <w:rsid w:val="003628B6"/>
    <w:rsid w:val="003B7E8A"/>
    <w:rsid w:val="00652BDC"/>
    <w:rsid w:val="006E0037"/>
    <w:rsid w:val="008869DA"/>
    <w:rsid w:val="00912151"/>
    <w:rsid w:val="00923F57"/>
    <w:rsid w:val="009A41D4"/>
    <w:rsid w:val="009C6BAC"/>
    <w:rsid w:val="00E72E47"/>
    <w:rsid w:val="00F9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9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A3F9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1A3F9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A3F9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1A3F9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1A3F9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1A3F9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1A3F9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1A3F9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1A3F9F"/>
    <w:pPr>
      <w:numPr>
        <w:numId w:val="2"/>
      </w:numPr>
    </w:pPr>
  </w:style>
  <w:style w:type="paragraph" w:customStyle="1" w:styleId="MEsqNum">
    <w:name w:val="MEsqNum"/>
    <w:basedOn w:val="MNormal"/>
    <w:rsid w:val="001A3F9F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1A3F9F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1A3F9F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1A3F9F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1A3F9F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23F57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923F57"/>
    <w:pPr>
      <w:numPr>
        <w:ilvl w:val="1"/>
        <w:numId w:val="11"/>
      </w:numPr>
      <w:tabs>
        <w:tab w:val="clear" w:pos="1304"/>
        <w:tab w:val="left" w:pos="720"/>
      </w:tabs>
      <w:ind w:left="851"/>
      <w:outlineLvl w:val="1"/>
    </w:pPr>
    <w:rPr>
      <w:sz w:val="20"/>
    </w:rPr>
  </w:style>
  <w:style w:type="paragraph" w:customStyle="1" w:styleId="MTtulo4">
    <w:name w:val="MTítulo4"/>
    <w:basedOn w:val="Ttulo3"/>
    <w:rsid w:val="001A3F9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1A3F9F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1A3F9F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1A3F9F"/>
    <w:rPr>
      <w:color w:val="0000FF"/>
      <w:u w:val="single"/>
    </w:rPr>
  </w:style>
  <w:style w:type="paragraph" w:styleId="Encabezado">
    <w:name w:val="header"/>
    <w:basedOn w:val="Normal"/>
    <w:semiHidden/>
    <w:rsid w:val="001A3F9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1A3F9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1A3F9F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1A3F9F"/>
  </w:style>
  <w:style w:type="paragraph" w:customStyle="1" w:styleId="MTemaNormal">
    <w:name w:val="MTemaNormal"/>
    <w:basedOn w:val="MNormal"/>
    <w:rsid w:val="001A3F9F"/>
    <w:pPr>
      <w:ind w:left="567"/>
    </w:pPr>
  </w:style>
  <w:style w:type="paragraph" w:customStyle="1" w:styleId="MTemaVietas">
    <w:name w:val="MTemaViñetas"/>
    <w:basedOn w:val="MVietas"/>
    <w:rsid w:val="001A3F9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72E47"/>
    <w:pPr>
      <w:numPr>
        <w:ilvl w:val="2"/>
        <w:numId w:val="9"/>
      </w:numPr>
      <w:tabs>
        <w:tab w:val="clear" w:pos="2098"/>
        <w:tab w:val="num" w:pos="851"/>
        <w:tab w:val="left" w:pos="1134"/>
      </w:tabs>
      <w:spacing w:before="240"/>
      <w:ind w:left="851" w:hanging="567"/>
      <w:outlineLvl w:val="2"/>
    </w:pPr>
  </w:style>
  <w:style w:type="paragraph" w:customStyle="1" w:styleId="MTema4">
    <w:name w:val="MTema4"/>
    <w:basedOn w:val="MDetTitulo4"/>
    <w:rsid w:val="00E72E47"/>
    <w:pPr>
      <w:numPr>
        <w:numId w:val="11"/>
      </w:numPr>
      <w:tabs>
        <w:tab w:val="clear" w:pos="2948"/>
        <w:tab w:val="num" w:pos="850"/>
        <w:tab w:val="left" w:pos="1134"/>
      </w:tabs>
      <w:ind w:left="567" w:firstLine="0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1A3F9F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1A3F9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1A3F9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1A3F9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1A3F9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1A3F9F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1A3F9F"/>
    <w:pPr>
      <w:numPr>
        <w:numId w:val="12"/>
      </w:numPr>
    </w:pPr>
  </w:style>
  <w:style w:type="paragraph" w:customStyle="1" w:styleId="MEsqNum2">
    <w:name w:val="MEsqNum2"/>
    <w:basedOn w:val="MEsqNum"/>
    <w:rsid w:val="001A3F9F"/>
    <w:pPr>
      <w:numPr>
        <w:ilvl w:val="1"/>
      </w:numPr>
    </w:pPr>
  </w:style>
  <w:style w:type="paragraph" w:customStyle="1" w:styleId="paragraph2">
    <w:name w:val="paragraph2"/>
    <w:basedOn w:val="Normal"/>
    <w:rsid w:val="00912151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2151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C5D3-2E7A-4C7E-8FDE-0B550BAE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19</TotalTime>
  <Pages>18</Pages>
  <Words>3168</Words>
  <Characters>17424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20551</CharactersWithSpaces>
  <SharedDoc>false</SharedDoc>
  <HLinks>
    <vt:vector size="60" baseType="variant"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_Toc75435724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_Toc75435723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_Toc75435722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_Toc75435721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_Toc75435720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_Toc75435719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_Toc75435718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_Toc75435717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_Toc75435716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_Toc75435715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12</cp:revision>
  <cp:lastPrinted>2002-06-06T23:19:00Z</cp:lastPrinted>
  <dcterms:created xsi:type="dcterms:W3CDTF">2010-11-07T16:44:00Z</dcterms:created>
  <dcterms:modified xsi:type="dcterms:W3CDTF">2010-11-07T18:22:00Z</dcterms:modified>
</cp:coreProperties>
</file>