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64" w:rsidRDefault="00A36A9F">
      <w:pPr>
        <w:pStyle w:val="MTtulo1"/>
        <w:jc w:val="left"/>
      </w:pPr>
      <w:bookmarkStart w:id="0" w:name="_Toc276905277"/>
      <w:proofErr w:type="spellStart"/>
      <w:r>
        <w:t>Interpool</w:t>
      </w:r>
      <w:bookmarkEnd w:id="0"/>
      <w:proofErr w:type="spellEnd"/>
      <w:r w:rsidR="00B160E1">
        <w:t xml:space="preserve"> </w:t>
      </w:r>
    </w:p>
    <w:p w:rsidR="00A11464" w:rsidRDefault="00B160E1">
      <w:pPr>
        <w:pStyle w:val="MTtulo1"/>
        <w:jc w:val="left"/>
      </w:pPr>
      <w:bookmarkStart w:id="1" w:name="_Toc276905278"/>
      <w:r>
        <w:t>Evaluación de Verificación</w:t>
      </w:r>
      <w:bookmarkEnd w:id="1"/>
    </w:p>
    <w:p w:rsidR="00A11464" w:rsidRDefault="00A36A9F">
      <w:pPr>
        <w:pStyle w:val="MTtulo1"/>
        <w:jc w:val="left"/>
      </w:pPr>
      <w:bookmarkStart w:id="2" w:name="_Toc276905279"/>
      <w:r>
        <w:t xml:space="preserve">Versión </w:t>
      </w:r>
      <w:r w:rsidR="00B160E1">
        <w:t>1</w:t>
      </w:r>
      <w:r>
        <w:t>3.0</w:t>
      </w:r>
      <w:bookmarkEnd w:id="2"/>
    </w:p>
    <w:p w:rsidR="00A11464" w:rsidRDefault="00A11464">
      <w:pPr>
        <w:pStyle w:val="MNormal"/>
      </w:pPr>
    </w:p>
    <w:p w:rsidR="00A11464" w:rsidRDefault="00A11464">
      <w:pPr>
        <w:pStyle w:val="MNormal"/>
      </w:pPr>
    </w:p>
    <w:p w:rsidR="00A11464" w:rsidRDefault="00A11464">
      <w:pPr>
        <w:pStyle w:val="MNormal"/>
      </w:pPr>
    </w:p>
    <w:p w:rsidR="00A11464" w:rsidRDefault="00B160E1">
      <w:pPr>
        <w:pStyle w:val="MTtulo1"/>
      </w:pPr>
      <w:bookmarkStart w:id="3" w:name="_Toc276905280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A11464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11464" w:rsidRDefault="00B160E1">
            <w:pPr>
              <w:pStyle w:val="MNormal"/>
            </w:pPr>
            <w:r>
              <w:t>Autor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A36A9F" w:rsidP="00A36A9F">
            <w:pPr>
              <w:pStyle w:val="MNormal"/>
            </w:pPr>
            <w:r>
              <w:t>07/11</w:t>
            </w:r>
            <w:r w:rsidR="00B160E1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A36A9F" w:rsidP="00A36A9F">
            <w:pPr>
              <w:pStyle w:val="MNormal"/>
            </w:pPr>
            <w:r>
              <w:t>13</w:t>
            </w:r>
            <w:r w:rsidR="00B160E1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Pr="00A36A9F" w:rsidRDefault="00A36A9F">
            <w:pPr>
              <w:pStyle w:val="MNormal"/>
              <w:rPr>
                <w:lang w:val="es-UY"/>
              </w:rPr>
            </w:pPr>
            <w:r>
              <w:rPr>
                <w:lang w:val="es-UY"/>
              </w:rP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A36A9F">
            <w:pPr>
              <w:pStyle w:val="MNormal"/>
            </w:pPr>
            <w:r>
              <w:t>Alejandro García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</w:tr>
      <w:tr w:rsidR="00A11464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A11464" w:rsidRDefault="00B160E1">
            <w:pPr>
              <w:pStyle w:val="MNormal"/>
            </w:pPr>
            <w:r>
              <w:t> </w:t>
            </w:r>
          </w:p>
        </w:tc>
      </w:tr>
    </w:tbl>
    <w:p w:rsidR="00A11464" w:rsidRDefault="00A11464">
      <w:pPr>
        <w:pStyle w:val="MTemaNormal"/>
      </w:pPr>
    </w:p>
    <w:p w:rsidR="00334638" w:rsidRPr="00334638" w:rsidRDefault="00B160E1" w:rsidP="00334638">
      <w:pPr>
        <w:pStyle w:val="MTtulo1"/>
      </w:pPr>
      <w:r>
        <w:br w:type="page"/>
      </w:r>
      <w:bookmarkStart w:id="4" w:name="_Toc276905281"/>
      <w:r>
        <w:lastRenderedPageBreak/>
        <w:t>Contenido</w:t>
      </w:r>
      <w:bookmarkEnd w:id="4"/>
      <w:r w:rsidR="00334638">
        <w:fldChar w:fldCharType="begin"/>
      </w:r>
      <w:r w:rsidR="00334638">
        <w:instrText xml:space="preserve"> TOC \o "1-4" \h \z \u </w:instrText>
      </w:r>
      <w:r w:rsidR="00334638">
        <w:fldChar w:fldCharType="separate"/>
      </w:r>
    </w:p>
    <w:p w:rsidR="00334638" w:rsidRDefault="0033463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282" w:history="1">
        <w:r w:rsidRPr="003A0037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638" w:rsidRDefault="0033463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283" w:history="1">
        <w:r w:rsidRPr="003A0037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Evaluación de Verificación Unitaria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638" w:rsidRDefault="0033463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284" w:history="1">
        <w:r w:rsidRPr="003A0037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Evaluación de la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638" w:rsidRDefault="00334638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UY" w:eastAsia="es-UY"/>
        </w:rPr>
      </w:pPr>
      <w:hyperlink w:anchor="_Toc276905285" w:history="1">
        <w:r w:rsidRPr="003A0037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Evaluación de Verificación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638" w:rsidRDefault="00334638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5286" w:history="1">
        <w:r w:rsidRPr="003A0037">
          <w:rPr>
            <w:rStyle w:val="Hipervnculo"/>
            <w:noProof/>
          </w:rPr>
          <w:t>4.1.1.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638" w:rsidRDefault="00334638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UY" w:eastAsia="es-UY"/>
        </w:rPr>
      </w:pPr>
      <w:hyperlink w:anchor="_Toc276905287" w:history="1">
        <w:r w:rsidRPr="003A0037">
          <w:rPr>
            <w:rStyle w:val="Hipervnculo"/>
            <w:noProof/>
          </w:rPr>
          <w:t>4.1.2.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  <w:lang w:val="es-UY" w:eastAsia="es-UY"/>
          </w:rPr>
          <w:tab/>
        </w:r>
        <w:r w:rsidRPr="003A0037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_Toc276905287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1464" w:rsidRDefault="00334638">
      <w:pPr>
        <w:pStyle w:val="MTemaNormal"/>
      </w:pPr>
      <w:r>
        <w:fldChar w:fldCharType="end"/>
      </w: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Default="00A11464">
      <w:pPr>
        <w:pStyle w:val="MTemaNormal"/>
      </w:pPr>
    </w:p>
    <w:p w:rsidR="00A11464" w:rsidRDefault="00B160E1" w:rsidP="00B160E1">
      <w:pPr>
        <w:pStyle w:val="MTema1"/>
        <w:numPr>
          <w:ilvl w:val="0"/>
          <w:numId w:val="11"/>
        </w:numPr>
      </w:pPr>
      <w:r>
        <w:br w:type="page"/>
      </w:r>
      <w:bookmarkStart w:id="5" w:name="_Toc276905282"/>
      <w:r>
        <w:lastRenderedPageBreak/>
        <w:t>Objetivos de la Verificación</w:t>
      </w:r>
      <w:bookmarkEnd w:id="5"/>
    </w:p>
    <w:p w:rsidR="00A36A9F" w:rsidRPr="00FA19E5" w:rsidRDefault="00A36A9F" w:rsidP="00B160E1">
      <w:pPr>
        <w:pStyle w:val="MTema1"/>
        <w:numPr>
          <w:ilvl w:val="0"/>
          <w:numId w:val="11"/>
        </w:numPr>
        <w:spacing w:before="360"/>
      </w:pPr>
      <w:bookmarkStart w:id="6" w:name="_Toc276296828"/>
      <w:bookmarkStart w:id="7" w:name="_Toc276905283"/>
      <w:r w:rsidRPr="00FA19E5">
        <w:t>Evaluación de Verificación Unitaria</w:t>
      </w:r>
      <w:bookmarkEnd w:id="6"/>
      <w:bookmarkEnd w:id="7"/>
    </w:p>
    <w:p w:rsidR="00A36A9F" w:rsidRDefault="00A36A9F" w:rsidP="00A36A9F">
      <w:pPr>
        <w:pStyle w:val="MNormal"/>
        <w:ind w:left="567"/>
      </w:pPr>
      <w:r>
        <w:t>Al momento de realizado el documento no se cuenta con el Informe de Verificación Unitaria.</w:t>
      </w:r>
    </w:p>
    <w:p w:rsidR="00A36A9F" w:rsidRDefault="00A36A9F" w:rsidP="00B160E1">
      <w:pPr>
        <w:pStyle w:val="MTema1"/>
        <w:numPr>
          <w:ilvl w:val="0"/>
          <w:numId w:val="11"/>
        </w:numPr>
        <w:spacing w:before="360"/>
      </w:pPr>
      <w:bookmarkStart w:id="8" w:name="_Toc276296829"/>
      <w:bookmarkStart w:id="9" w:name="_Toc276905284"/>
      <w:r>
        <w:t>Evaluación de la Integración</w:t>
      </w:r>
      <w:bookmarkEnd w:id="8"/>
      <w:bookmarkEnd w:id="9"/>
      <w:r>
        <w:t xml:space="preserve"> </w:t>
      </w:r>
    </w:p>
    <w:p w:rsidR="00A36A9F" w:rsidRPr="00E06789" w:rsidRDefault="00A36A9F" w:rsidP="00A36A9F">
      <w:pPr>
        <w:pStyle w:val="MNormal"/>
        <w:ind w:left="567"/>
      </w:pPr>
      <w:r>
        <w:t>Al momento de realizado el documento no se cuenta con el Informe de Integración.</w:t>
      </w:r>
    </w:p>
    <w:p w:rsidR="00A11464" w:rsidRDefault="00A11464" w:rsidP="00A36A9F">
      <w:pPr>
        <w:pStyle w:val="MTemaNormal"/>
        <w:ind w:left="0"/>
      </w:pPr>
    </w:p>
    <w:p w:rsidR="00A36A9F" w:rsidRDefault="00A36A9F" w:rsidP="00A36A9F">
      <w:pPr>
        <w:pStyle w:val="MTema1"/>
      </w:pPr>
      <w:bookmarkStart w:id="10" w:name="_Toc244256185"/>
      <w:bookmarkStart w:id="11" w:name="_Toc276905285"/>
      <w:r>
        <w:t>Evaluación de Verificación de Sistema</w:t>
      </w:r>
      <w:bookmarkEnd w:id="10"/>
      <w:bookmarkEnd w:id="11"/>
    </w:p>
    <w:p w:rsidR="00A36A9F" w:rsidRDefault="00A36A9F" w:rsidP="00B160E1">
      <w:pPr>
        <w:pStyle w:val="MTema3"/>
        <w:numPr>
          <w:ilvl w:val="2"/>
          <w:numId w:val="7"/>
        </w:numPr>
        <w:tabs>
          <w:tab w:val="clear" w:pos="2098"/>
          <w:tab w:val="num" w:pos="1440"/>
        </w:tabs>
        <w:ind w:left="1260" w:hanging="720"/>
      </w:pPr>
      <w:bookmarkStart w:id="12" w:name="_Toc244256186"/>
      <w:bookmarkStart w:id="13" w:name="_Toc276905286"/>
      <w:r>
        <w:t>Evaluación de errores</w:t>
      </w:r>
      <w:bookmarkEnd w:id="12"/>
      <w:bookmarkEnd w:id="13"/>
    </w:p>
    <w:p w:rsidR="00A36A9F" w:rsidRPr="00A06991" w:rsidRDefault="00A36A9F" w:rsidP="00A36A9F">
      <w:pPr>
        <w:pStyle w:val="MTemaNormal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A36A9F" w:rsidTr="00FA192B">
        <w:tc>
          <w:tcPr>
            <w:tcW w:w="3968" w:type="dxa"/>
          </w:tcPr>
          <w:p w:rsidR="00A36A9F" w:rsidRDefault="00A36A9F" w:rsidP="00FA192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A36A9F" w:rsidRDefault="00A36A9F" w:rsidP="00FA192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A36A9F" w:rsidTr="00FA192B">
        <w:tc>
          <w:tcPr>
            <w:tcW w:w="3968" w:type="dxa"/>
          </w:tcPr>
          <w:p w:rsidR="00A36A9F" w:rsidRDefault="00A36A9F" w:rsidP="00FA192B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A36A9F" w:rsidRDefault="00383372" w:rsidP="00FA192B">
            <w:pPr>
              <w:pStyle w:val="MTemaNormal"/>
              <w:ind w:left="0"/>
            </w:pPr>
            <w:r>
              <w:t>1</w:t>
            </w:r>
            <w:r w:rsidR="00742FB6">
              <w:t>7</w:t>
            </w:r>
          </w:p>
        </w:tc>
      </w:tr>
      <w:tr w:rsidR="00A36A9F" w:rsidTr="00FA192B">
        <w:tc>
          <w:tcPr>
            <w:tcW w:w="3968" w:type="dxa"/>
          </w:tcPr>
          <w:p w:rsidR="00A36A9F" w:rsidRDefault="00A36A9F" w:rsidP="00FA192B">
            <w:pPr>
              <w:pStyle w:val="MTemaNormal"/>
              <w:ind w:left="-70"/>
            </w:pPr>
            <w:r>
              <w:t>Marginal</w:t>
            </w:r>
          </w:p>
        </w:tc>
        <w:tc>
          <w:tcPr>
            <w:tcW w:w="4039" w:type="dxa"/>
          </w:tcPr>
          <w:p w:rsidR="00A36A9F" w:rsidRDefault="00383372" w:rsidP="00FA192B">
            <w:pPr>
              <w:pStyle w:val="MTemaNormal"/>
              <w:ind w:left="0"/>
            </w:pPr>
            <w:r>
              <w:t>2</w:t>
            </w:r>
            <w:r w:rsidR="00742FB6">
              <w:t>0</w:t>
            </w:r>
          </w:p>
        </w:tc>
      </w:tr>
      <w:tr w:rsidR="00A36A9F" w:rsidTr="00FA192B">
        <w:tc>
          <w:tcPr>
            <w:tcW w:w="3968" w:type="dxa"/>
          </w:tcPr>
          <w:p w:rsidR="00A36A9F" w:rsidRDefault="00A36A9F" w:rsidP="00FA192B">
            <w:pPr>
              <w:pStyle w:val="MTemaNormal"/>
              <w:ind w:left="-70"/>
            </w:pPr>
            <w:r>
              <w:t>Crítico</w:t>
            </w:r>
          </w:p>
        </w:tc>
        <w:tc>
          <w:tcPr>
            <w:tcW w:w="4039" w:type="dxa"/>
          </w:tcPr>
          <w:p w:rsidR="00A36A9F" w:rsidRDefault="00566FA5" w:rsidP="00F22301">
            <w:pPr>
              <w:pStyle w:val="MTemaNormal"/>
              <w:ind w:left="0"/>
            </w:pPr>
            <w:r>
              <w:t>3</w:t>
            </w:r>
          </w:p>
        </w:tc>
      </w:tr>
    </w:tbl>
    <w:p w:rsidR="00A36A9F" w:rsidRDefault="00A36A9F" w:rsidP="00A36A9F">
      <w:pPr>
        <w:pStyle w:val="MTemaNormal"/>
        <w:rPr>
          <w:b/>
        </w:rPr>
      </w:pPr>
    </w:p>
    <w:p w:rsidR="00A36A9F" w:rsidRDefault="00A36A9F" w:rsidP="00A36A9F">
      <w:pPr>
        <w:pStyle w:val="MTemaNormal"/>
      </w:pPr>
      <w:r>
        <w:rPr>
          <w:b/>
        </w:rPr>
        <w:t>Nivel de aceptación:</w:t>
      </w:r>
      <w:r>
        <w:t xml:space="preserve"> No Aprobado.</w:t>
      </w:r>
    </w:p>
    <w:p w:rsidR="00A36A9F" w:rsidRDefault="00A36A9F" w:rsidP="00B160E1">
      <w:pPr>
        <w:pStyle w:val="MTema3"/>
        <w:numPr>
          <w:ilvl w:val="2"/>
          <w:numId w:val="7"/>
        </w:numPr>
        <w:tabs>
          <w:tab w:val="clear" w:pos="2098"/>
          <w:tab w:val="num" w:pos="1440"/>
        </w:tabs>
        <w:ind w:hanging="1558"/>
      </w:pPr>
      <w:bookmarkStart w:id="14" w:name="_Toc244256187"/>
      <w:bookmarkStart w:id="15" w:name="_Toc276905287"/>
      <w:r>
        <w:t>Acciones a tomar</w:t>
      </w:r>
      <w:bookmarkEnd w:id="14"/>
      <w:bookmarkEnd w:id="15"/>
    </w:p>
    <w:p w:rsidR="00A36A9F" w:rsidRDefault="00A36A9F" w:rsidP="00A36A9F">
      <w:pPr>
        <w:pStyle w:val="MTemaNormal"/>
      </w:pPr>
      <w:r>
        <w:t xml:space="preserve">Los errores detectados ya fueron reportados y cada uno fue asignado a una persona que </w:t>
      </w:r>
      <w:r w:rsidR="00CF6275">
        <w:t>será</w:t>
      </w:r>
      <w:r>
        <w:t xml:space="preserve"> el encargo de solucionar el error encontrado.</w:t>
      </w:r>
    </w:p>
    <w:p w:rsidR="00A36A9F" w:rsidRDefault="00A36A9F" w:rsidP="00A36A9F">
      <w:pPr>
        <w:pStyle w:val="MTemaNormal"/>
      </w:pPr>
      <w:r>
        <w:t>Una vez resuelto el error se realizarán nuevamente las pruebas para comprobar el correcto funcionamiento.</w:t>
      </w:r>
    </w:p>
    <w:p w:rsidR="00B160E1" w:rsidRDefault="00A36A9F" w:rsidP="00A36A9F">
      <w:pPr>
        <w:pStyle w:val="MTemaNormal"/>
      </w:pPr>
      <w:r>
        <w:t xml:space="preserve">Las pruebas realizadas fueron sobre la </w:t>
      </w:r>
      <w:r w:rsidR="00F22301">
        <w:t>totalidad</w:t>
      </w:r>
      <w:r>
        <w:t xml:space="preserve"> de los casos de uso.</w:t>
      </w:r>
    </w:p>
    <w:sectPr w:rsidR="00B160E1" w:rsidSect="00A1146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985" w:rsidRDefault="00431985" w:rsidP="00CC69A1">
      <w:r>
        <w:separator/>
      </w:r>
    </w:p>
  </w:endnote>
  <w:endnote w:type="continuationSeparator" w:id="0">
    <w:p w:rsidR="00431985" w:rsidRDefault="00431985" w:rsidP="00CC69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464" w:rsidRDefault="00B160E1">
    <w:pPr>
      <w:pStyle w:val="Piedepgina"/>
    </w:pPr>
    <w:r>
      <w:t>Evaluación de Verificación</w:t>
    </w:r>
    <w:r>
      <w:tab/>
    </w:r>
    <w:r>
      <w:tab/>
      <w:t xml:space="preserve">Página </w:t>
    </w:r>
    <w:r w:rsidR="009F1FC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F1FC4">
      <w:rPr>
        <w:rStyle w:val="Nmerodepgina"/>
      </w:rPr>
      <w:fldChar w:fldCharType="separate"/>
    </w:r>
    <w:r w:rsidR="00334638">
      <w:rPr>
        <w:rStyle w:val="Nmerodepgina"/>
        <w:noProof/>
      </w:rPr>
      <w:t>3</w:t>
    </w:r>
    <w:r w:rsidR="009F1FC4">
      <w:rPr>
        <w:rStyle w:val="Nmerodepgina"/>
      </w:rPr>
      <w:fldChar w:fldCharType="end"/>
    </w:r>
    <w:r>
      <w:rPr>
        <w:rStyle w:val="Nmerodepgina"/>
      </w:rPr>
      <w:t xml:space="preserve"> de </w:t>
    </w:r>
    <w:r w:rsidR="009F1FC4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F1FC4">
      <w:rPr>
        <w:rStyle w:val="Nmerodepgina"/>
      </w:rPr>
      <w:fldChar w:fldCharType="separate"/>
    </w:r>
    <w:r w:rsidR="00334638">
      <w:rPr>
        <w:rStyle w:val="Nmerodepgina"/>
        <w:noProof/>
      </w:rPr>
      <w:t>3</w:t>
    </w:r>
    <w:r w:rsidR="009F1FC4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985" w:rsidRDefault="00431985" w:rsidP="00CC69A1">
      <w:r>
        <w:separator/>
      </w:r>
    </w:p>
  </w:footnote>
  <w:footnote w:type="continuationSeparator" w:id="0">
    <w:p w:rsidR="00431985" w:rsidRDefault="00431985" w:rsidP="00CC69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E13417AC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CEF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95A5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D602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D64C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78D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40DA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836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AAB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7905E2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6A9F"/>
    <w:rsid w:val="00101032"/>
    <w:rsid w:val="00334638"/>
    <w:rsid w:val="00383372"/>
    <w:rsid w:val="00431985"/>
    <w:rsid w:val="00566FA5"/>
    <w:rsid w:val="00742FB6"/>
    <w:rsid w:val="008B729E"/>
    <w:rsid w:val="009F1FC4"/>
    <w:rsid w:val="00A11464"/>
    <w:rsid w:val="00A36A9F"/>
    <w:rsid w:val="00B160E1"/>
    <w:rsid w:val="00CF6275"/>
    <w:rsid w:val="00F22301"/>
    <w:rsid w:val="00FB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464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1464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A1146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1146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A11464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A11464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A11464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A11464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A1146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A11464"/>
    <w:pPr>
      <w:numPr>
        <w:numId w:val="2"/>
      </w:numPr>
    </w:pPr>
  </w:style>
  <w:style w:type="paragraph" w:customStyle="1" w:styleId="MEsqNum">
    <w:name w:val="MEsqNum"/>
    <w:basedOn w:val="MNormal"/>
    <w:rsid w:val="00A11464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A11464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A11464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A11464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A11464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A11464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A11464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A11464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A11464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semiHidden/>
    <w:rsid w:val="00A11464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A11464"/>
    <w:rPr>
      <w:color w:val="0000FF"/>
      <w:u w:val="single"/>
    </w:rPr>
  </w:style>
  <w:style w:type="paragraph" w:styleId="Encabezado">
    <w:name w:val="header"/>
    <w:basedOn w:val="Normal"/>
    <w:semiHidden/>
    <w:rsid w:val="00A1146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A11464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A11464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A11464"/>
  </w:style>
  <w:style w:type="paragraph" w:customStyle="1" w:styleId="MTemaNormal">
    <w:name w:val="MTemaNormal"/>
    <w:basedOn w:val="MNormal"/>
    <w:rsid w:val="00A11464"/>
    <w:pPr>
      <w:ind w:left="567"/>
    </w:pPr>
  </w:style>
  <w:style w:type="paragraph" w:customStyle="1" w:styleId="MTemaVietas">
    <w:name w:val="MTemaViñetas"/>
    <w:basedOn w:val="MVietas"/>
    <w:rsid w:val="00A11464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A11464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A11464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A11464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A11464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A11464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A1146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A11464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A11464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A11464"/>
    <w:pPr>
      <w:numPr>
        <w:numId w:val="12"/>
      </w:numPr>
    </w:pPr>
  </w:style>
  <w:style w:type="paragraph" w:customStyle="1" w:styleId="MEsqNum2">
    <w:name w:val="MEsqNum2"/>
    <w:basedOn w:val="MEsqNum"/>
    <w:rsid w:val="00A11464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60DB9-B7E5-4326-80F7-63D1D364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10</TotalTime>
  <Pages>3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1616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7</cp:revision>
  <cp:lastPrinted>2002-06-06T23:19:00Z</cp:lastPrinted>
  <dcterms:created xsi:type="dcterms:W3CDTF">2010-11-07T03:22:00Z</dcterms:created>
  <dcterms:modified xsi:type="dcterms:W3CDTF">2010-11-07T16:59:00Z</dcterms:modified>
</cp:coreProperties>
</file>