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3D" w:rsidRDefault="002C2E47">
      <w:pPr>
        <w:pStyle w:val="MTtulo1"/>
        <w:jc w:val="left"/>
      </w:pPr>
      <w:bookmarkStart w:id="0" w:name="_Toc274478442"/>
      <w:r>
        <w:t>Interpool</w:t>
      </w:r>
      <w:bookmarkEnd w:id="0"/>
      <w:r w:rsidR="00B11ACD">
        <w:t xml:space="preserve"> </w:t>
      </w:r>
    </w:p>
    <w:p w:rsidR="00EC3A3D" w:rsidRDefault="00B11ACD">
      <w:pPr>
        <w:pStyle w:val="MTtulo1"/>
        <w:jc w:val="left"/>
      </w:pPr>
      <w:bookmarkStart w:id="1" w:name="_Toc274478443"/>
      <w:r>
        <w:t>Evaluación de Verificación</w:t>
      </w:r>
      <w:bookmarkEnd w:id="1"/>
    </w:p>
    <w:p w:rsidR="00EC3A3D" w:rsidRDefault="002C2E47">
      <w:pPr>
        <w:pStyle w:val="MTtulo1"/>
        <w:jc w:val="left"/>
      </w:pPr>
      <w:bookmarkStart w:id="2" w:name="_Toc274478444"/>
      <w:r>
        <w:t>Versión 9.0</w:t>
      </w:r>
      <w:bookmarkEnd w:id="2"/>
    </w:p>
    <w:p w:rsidR="00EC3A3D" w:rsidRDefault="00EC3A3D">
      <w:pPr>
        <w:pStyle w:val="MNormal"/>
      </w:pPr>
    </w:p>
    <w:p w:rsidR="00EC3A3D" w:rsidRDefault="00EC3A3D">
      <w:pPr>
        <w:pStyle w:val="MNormal"/>
      </w:pPr>
    </w:p>
    <w:p w:rsidR="00EC3A3D" w:rsidRDefault="00EC3A3D">
      <w:pPr>
        <w:pStyle w:val="MNormal"/>
      </w:pPr>
    </w:p>
    <w:p w:rsidR="00EC3A3D" w:rsidRDefault="00B11ACD">
      <w:pPr>
        <w:pStyle w:val="MTtulo1"/>
      </w:pPr>
      <w:bookmarkStart w:id="3" w:name="_Toc274478445"/>
      <w: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EC3A3D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>
            <w:pPr>
              <w:pStyle w:val="MNormal"/>
            </w:pPr>
            <w:r>
              <w:t>Autor</w:t>
            </w:r>
          </w:p>
        </w:tc>
      </w:tr>
      <w:tr w:rsidR="00EC3A3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3A3D" w:rsidRDefault="002C2E47">
            <w:pPr>
              <w:pStyle w:val="MNormal"/>
            </w:pPr>
            <w:r>
              <w:t>10/10/2010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2C2E47">
            <w:pPr>
              <w:pStyle w:val="MNormal"/>
            </w:pPr>
            <w:r>
              <w:t>9.0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2C2E47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2C2E47">
            <w:pPr>
              <w:pStyle w:val="MNormal"/>
            </w:pPr>
            <w:r>
              <w:t>Alejandro García</w:t>
            </w:r>
          </w:p>
        </w:tc>
      </w:tr>
      <w:tr w:rsidR="00EC3A3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</w:tr>
      <w:tr w:rsidR="00EC3A3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</w:tr>
      <w:tr w:rsidR="00EC3A3D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B11ACD">
            <w:pPr>
              <w:pStyle w:val="MNormal"/>
            </w:pPr>
            <w:r>
              <w:t> </w:t>
            </w:r>
          </w:p>
        </w:tc>
      </w:tr>
    </w:tbl>
    <w:p w:rsidR="00EC3A3D" w:rsidRDefault="00EC3A3D">
      <w:pPr>
        <w:pStyle w:val="MTemaNormal"/>
      </w:pPr>
    </w:p>
    <w:p w:rsidR="00712F4F" w:rsidRDefault="00B11ACD" w:rsidP="00712F4F">
      <w:pPr>
        <w:pStyle w:val="MTtulo1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es-UY" w:eastAsia="es-UY"/>
        </w:rPr>
      </w:pPr>
      <w:r>
        <w:br w:type="page"/>
      </w:r>
      <w:bookmarkStart w:id="4" w:name="_Toc274478446"/>
      <w:r>
        <w:lastRenderedPageBreak/>
        <w:t>Contenido</w:t>
      </w:r>
      <w:bookmarkEnd w:id="4"/>
      <w:r w:rsidR="00EC3A3D" w:rsidRPr="00EC3A3D">
        <w:fldChar w:fldCharType="begin"/>
      </w:r>
      <w:r w:rsidR="00712F4F">
        <w:instrText xml:space="preserve"> TOC \o "1-3" \h \z \u </w:instrText>
      </w:r>
      <w:r w:rsidR="00EC3A3D" w:rsidRPr="00EC3A3D">
        <w:fldChar w:fldCharType="separate"/>
      </w:r>
    </w:p>
    <w:p w:rsidR="00712F4F" w:rsidRDefault="00EC3A3D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478447" w:history="1">
        <w:r w:rsidR="00712F4F" w:rsidRPr="00280AC6">
          <w:rPr>
            <w:rStyle w:val="Hipervnculo"/>
            <w:noProof/>
          </w:rPr>
          <w:t>1.</w:t>
        </w:r>
        <w:r w:rsidR="00712F4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Objetivos de la Verificación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4478448" w:history="1">
        <w:r w:rsidR="00712F4F" w:rsidRPr="00280AC6">
          <w:rPr>
            <w:rStyle w:val="Hipervnculo"/>
            <w:noProof/>
          </w:rPr>
          <w:t>2.</w:t>
        </w:r>
        <w:r w:rsidR="00712F4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Evaluación de Verificación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478449" w:history="1">
        <w:r w:rsidR="00712F4F" w:rsidRPr="00280AC6">
          <w:rPr>
            <w:rStyle w:val="Hipervnculo"/>
            <w:noProof/>
          </w:rPr>
          <w:t>2.1.</w:t>
        </w:r>
        <w:r w:rsidR="00712F4F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Iniciar Juego Versión 1.0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50" w:history="1">
        <w:r w:rsidR="00712F4F" w:rsidRPr="00280AC6">
          <w:rPr>
            <w:rStyle w:val="Hipervnculo"/>
            <w:noProof/>
          </w:rPr>
          <w:t>2.1.1.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Evaluación de errores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51" w:history="1">
        <w:r w:rsidR="00712F4F" w:rsidRPr="00280AC6">
          <w:rPr>
            <w:rStyle w:val="Hipervnculo"/>
            <w:noProof/>
          </w:rPr>
          <w:t>2.1.2.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Acciones a tomar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478452" w:history="1">
        <w:r w:rsidR="00712F4F" w:rsidRPr="00280AC6">
          <w:rPr>
            <w:rStyle w:val="Hipervnculo"/>
            <w:noProof/>
          </w:rPr>
          <w:t>2.2.</w:t>
        </w:r>
        <w:r w:rsidR="00712F4F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CU Listar Sospechosos Versión 1.0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53" w:history="1">
        <w:r w:rsidR="00712F4F" w:rsidRPr="00280AC6">
          <w:rPr>
            <w:rStyle w:val="Hipervnculo"/>
            <w:noProof/>
          </w:rPr>
          <w:t>2.2.1.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Evaluación de errores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54" w:history="1">
        <w:r w:rsidR="00712F4F" w:rsidRPr="00280AC6">
          <w:rPr>
            <w:rStyle w:val="Hipervnculo"/>
            <w:noProof/>
          </w:rPr>
          <w:t>2.2.2.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Acciones a tomar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478455" w:history="1">
        <w:r w:rsidR="00712F4F" w:rsidRPr="00280AC6">
          <w:rPr>
            <w:rStyle w:val="Hipervnculo"/>
            <w:noProof/>
          </w:rPr>
          <w:t>2.3.</w:t>
        </w:r>
        <w:r w:rsidR="00712F4F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CU Filtrar Sospechosos Versión 1.0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56" w:history="1">
        <w:r w:rsidR="00712F4F" w:rsidRPr="00280AC6">
          <w:rPr>
            <w:rStyle w:val="Hipervnculo"/>
            <w:noProof/>
          </w:rPr>
          <w:t>2.3.1.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Evaluación de errores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57" w:history="1">
        <w:r w:rsidR="00712F4F" w:rsidRPr="00280AC6">
          <w:rPr>
            <w:rStyle w:val="Hipervnculo"/>
            <w:noProof/>
          </w:rPr>
          <w:t>2.3.2.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Acciones a tomar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478458" w:history="1">
        <w:r w:rsidR="00712F4F" w:rsidRPr="00280AC6">
          <w:rPr>
            <w:rStyle w:val="Hipervnculo"/>
            <w:noProof/>
          </w:rPr>
          <w:t>2.4.</w:t>
        </w:r>
        <w:r w:rsidR="00712F4F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CU Cambiar Lenguaje Versión 1.0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59" w:history="1">
        <w:r w:rsidR="00712F4F" w:rsidRPr="00280AC6">
          <w:rPr>
            <w:rStyle w:val="Hipervnculo"/>
            <w:noProof/>
          </w:rPr>
          <w:t>2.4.1.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Evaluación de errores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60" w:history="1">
        <w:r w:rsidR="00712F4F" w:rsidRPr="00280AC6">
          <w:rPr>
            <w:rStyle w:val="Hipervnculo"/>
            <w:noProof/>
          </w:rPr>
          <w:t>2.4.2.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Acciones a tomar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4478461" w:history="1">
        <w:r w:rsidR="00712F4F" w:rsidRPr="00280AC6">
          <w:rPr>
            <w:rStyle w:val="Hipervnculo"/>
            <w:noProof/>
          </w:rPr>
          <w:t>2.5.</w:t>
        </w:r>
        <w:r w:rsidR="00712F4F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CU Interrogar Personajes Versión 1.0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62" w:history="1">
        <w:r w:rsidR="00712F4F" w:rsidRPr="00280AC6">
          <w:rPr>
            <w:rStyle w:val="Hipervnculo"/>
            <w:noProof/>
          </w:rPr>
          <w:t>2.5.1.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Evaluación de errores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F4F" w:rsidRDefault="00EC3A3D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4478463" w:history="1">
        <w:r w:rsidR="00712F4F" w:rsidRPr="00280AC6">
          <w:rPr>
            <w:rStyle w:val="Hipervnculo"/>
            <w:noProof/>
          </w:rPr>
          <w:t>2.5.2.</w:t>
        </w:r>
        <w:r w:rsidR="00712F4F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712F4F" w:rsidRPr="00280AC6">
          <w:rPr>
            <w:rStyle w:val="Hipervnculo"/>
            <w:noProof/>
          </w:rPr>
          <w:t>Acciones a tomar</w:t>
        </w:r>
        <w:r w:rsidR="00712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2F4F">
          <w:rPr>
            <w:noProof/>
            <w:webHidden/>
          </w:rPr>
          <w:instrText xml:space="preserve"> PAGEREF _Toc274478463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F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3D" w:rsidRDefault="00EC3A3D">
      <w:pPr>
        <w:pStyle w:val="MTemaNormal"/>
      </w:pPr>
      <w:r>
        <w:fldChar w:fldCharType="end"/>
      </w: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B11ACD" w:rsidP="00B11ACD">
      <w:pPr>
        <w:pStyle w:val="MTema1"/>
        <w:numPr>
          <w:ilvl w:val="0"/>
          <w:numId w:val="11"/>
        </w:numPr>
      </w:pPr>
      <w:r>
        <w:br w:type="page"/>
      </w:r>
      <w:bookmarkStart w:id="5" w:name="_Toc274478447"/>
      <w:r>
        <w:lastRenderedPageBreak/>
        <w:t>Objetivos de la Verificación</w:t>
      </w:r>
      <w:bookmarkEnd w:id="5"/>
    </w:p>
    <w:p w:rsidR="00EC3A3D" w:rsidRDefault="00B11ACD">
      <w:pPr>
        <w:pStyle w:val="MTema1"/>
      </w:pPr>
      <w:bookmarkStart w:id="6" w:name="_Toc274478448"/>
      <w:r>
        <w:t>Evaluación de Verificació</w:t>
      </w:r>
      <w:r w:rsidR="002C2E47">
        <w:t>n</w:t>
      </w:r>
      <w:bookmarkEnd w:id="6"/>
    </w:p>
    <w:p w:rsidR="00EC3A3D" w:rsidRDefault="002E521E">
      <w:pPr>
        <w:pStyle w:val="MTema2"/>
      </w:pPr>
      <w:bookmarkStart w:id="7" w:name="_Toc274478449"/>
      <w:r>
        <w:t>Iniciar Juego</w:t>
      </w:r>
      <w:r w:rsidR="00B11ACD">
        <w:t xml:space="preserve"> Versión </w:t>
      </w:r>
      <w:r>
        <w:t>1.0</w:t>
      </w:r>
      <w:bookmarkEnd w:id="7"/>
    </w:p>
    <w:p w:rsidR="00EC3A3D" w:rsidRDefault="00B11ACD">
      <w:pPr>
        <w:pStyle w:val="MTema3"/>
      </w:pPr>
      <w:bookmarkStart w:id="8" w:name="_Toc274478450"/>
      <w:r>
        <w:t>Evaluación de errores</w:t>
      </w:r>
      <w:bookmarkEnd w:id="8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EC3A3D">
        <w:tc>
          <w:tcPr>
            <w:tcW w:w="3968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EC3A3D" w:rsidRDefault="00B11ACD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EC3A3D">
        <w:tc>
          <w:tcPr>
            <w:tcW w:w="3968" w:type="dxa"/>
          </w:tcPr>
          <w:p w:rsidR="00EC3A3D" w:rsidRDefault="009B522B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EC3A3D" w:rsidRDefault="009B522B">
            <w:pPr>
              <w:pStyle w:val="MTemaNormal"/>
              <w:ind w:left="0"/>
            </w:pPr>
            <w:r>
              <w:t>3</w:t>
            </w:r>
          </w:p>
        </w:tc>
      </w:tr>
    </w:tbl>
    <w:p w:rsidR="00EC3A3D" w:rsidRDefault="00B11ACD">
      <w:pPr>
        <w:pStyle w:val="MTemaNormal"/>
      </w:pPr>
      <w:r>
        <w:rPr>
          <w:b/>
        </w:rPr>
        <w:t>Nivel de aceptación:</w:t>
      </w:r>
      <w:r>
        <w:t xml:space="preserve"> </w:t>
      </w:r>
      <w:r w:rsidR="009B522B">
        <w:t>Aprobado con Observaciones</w:t>
      </w:r>
    </w:p>
    <w:p w:rsidR="00EC3A3D" w:rsidRDefault="00B11ACD">
      <w:pPr>
        <w:pStyle w:val="MTema3"/>
      </w:pPr>
      <w:bookmarkStart w:id="9" w:name="_Toc274478451"/>
      <w:r>
        <w:t>Acciones a tomar</w:t>
      </w:r>
      <w:bookmarkEnd w:id="9"/>
    </w:p>
    <w:p w:rsidR="00EC3A3D" w:rsidRDefault="009B522B">
      <w:pPr>
        <w:pStyle w:val="MTemaNormal"/>
      </w:pPr>
      <w:r>
        <w:t>Se deben corregir los errores encontrados.</w:t>
      </w:r>
    </w:p>
    <w:p w:rsidR="009B522B" w:rsidRDefault="009B522B" w:rsidP="009B522B">
      <w:pPr>
        <w:pStyle w:val="MTema2"/>
      </w:pPr>
      <w:bookmarkStart w:id="10" w:name="_Toc274478452"/>
      <w:r>
        <w:t>CU Listar Sospechosos Versión 1.0</w:t>
      </w:r>
      <w:bookmarkEnd w:id="10"/>
    </w:p>
    <w:p w:rsidR="009B522B" w:rsidRDefault="009B522B" w:rsidP="009B522B">
      <w:pPr>
        <w:pStyle w:val="MTema3"/>
      </w:pPr>
      <w:bookmarkStart w:id="11" w:name="_Toc274478453"/>
      <w:r>
        <w:t>Evaluación de errores</w:t>
      </w:r>
      <w:bookmarkEnd w:id="11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9B522B" w:rsidRDefault="00712F4F" w:rsidP="000451D6">
            <w:pPr>
              <w:pStyle w:val="MTemaNormal"/>
              <w:ind w:left="0"/>
            </w:pPr>
            <w:r>
              <w:t>4</w:t>
            </w:r>
          </w:p>
        </w:tc>
      </w:tr>
    </w:tbl>
    <w:p w:rsidR="009B522B" w:rsidRDefault="009B522B" w:rsidP="009B522B">
      <w:pPr>
        <w:pStyle w:val="MTemaNormal"/>
      </w:pPr>
      <w:r>
        <w:rPr>
          <w:b/>
        </w:rPr>
        <w:t>Nivel de aceptación:</w:t>
      </w:r>
      <w:r>
        <w:t xml:space="preserve"> </w:t>
      </w:r>
      <w:r w:rsidR="00712F4F">
        <w:t>Aprobado</w:t>
      </w:r>
    </w:p>
    <w:p w:rsidR="009B522B" w:rsidRDefault="009B522B" w:rsidP="009B522B">
      <w:pPr>
        <w:pStyle w:val="MTema3"/>
      </w:pPr>
      <w:bookmarkStart w:id="12" w:name="_Toc274478454"/>
      <w:r>
        <w:t>Acciones a tomar</w:t>
      </w:r>
      <w:bookmarkEnd w:id="12"/>
    </w:p>
    <w:p w:rsidR="00EC3A3D" w:rsidRDefault="00712F4F" w:rsidP="009B522B">
      <w:pPr>
        <w:pStyle w:val="MTemaNormal"/>
      </w:pPr>
      <w:r>
        <w:t>Los errores encontrados son muy menores, aunque se sugiere arreglarlos</w:t>
      </w:r>
      <w:r w:rsidR="00B11ACD">
        <w:t>.</w:t>
      </w:r>
    </w:p>
    <w:p w:rsidR="00712F4F" w:rsidRDefault="00712F4F" w:rsidP="00712F4F">
      <w:pPr>
        <w:pStyle w:val="MTema2"/>
      </w:pPr>
      <w:bookmarkStart w:id="13" w:name="_Toc274478455"/>
      <w:r>
        <w:t>CU Filtrar Sospechosos Versión 1.0</w:t>
      </w:r>
      <w:bookmarkEnd w:id="13"/>
    </w:p>
    <w:p w:rsidR="00712F4F" w:rsidRDefault="00712F4F" w:rsidP="00712F4F">
      <w:pPr>
        <w:pStyle w:val="MTema3"/>
      </w:pPr>
      <w:bookmarkStart w:id="14" w:name="_Toc274478456"/>
      <w:r>
        <w:t>Evaluación de errores</w:t>
      </w:r>
      <w:bookmarkEnd w:id="14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2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</w:p>
    <w:p w:rsidR="00712F4F" w:rsidRDefault="00712F4F" w:rsidP="00712F4F">
      <w:pPr>
        <w:pStyle w:val="MTema3"/>
      </w:pPr>
      <w:bookmarkStart w:id="15" w:name="_Toc274478457"/>
      <w:r>
        <w:t>Acciones a tomar</w:t>
      </w:r>
      <w:bookmarkEnd w:id="15"/>
    </w:p>
    <w:p w:rsidR="00712F4F" w:rsidRDefault="00712F4F" w:rsidP="00712F4F">
      <w:pPr>
        <w:pStyle w:val="MTemaNormal"/>
      </w:pPr>
      <w:r>
        <w:t>Los errores encontrados son muy menores, aunque se sugiere arreglarlos.</w:t>
      </w:r>
    </w:p>
    <w:p w:rsidR="00712F4F" w:rsidRDefault="00712F4F" w:rsidP="00712F4F">
      <w:pPr>
        <w:pStyle w:val="MTema2"/>
      </w:pPr>
      <w:bookmarkStart w:id="16" w:name="_Toc274478458"/>
      <w:r>
        <w:t>CU Cambiar Lenguaje Versión 1.0</w:t>
      </w:r>
      <w:bookmarkEnd w:id="16"/>
    </w:p>
    <w:p w:rsidR="00712F4F" w:rsidRDefault="00712F4F" w:rsidP="00712F4F">
      <w:pPr>
        <w:pStyle w:val="MTema3"/>
      </w:pPr>
      <w:bookmarkStart w:id="17" w:name="_Toc274478459"/>
      <w:r>
        <w:t>Evaluación de errores</w:t>
      </w:r>
      <w:bookmarkEnd w:id="17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3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</w:p>
    <w:p w:rsidR="00712F4F" w:rsidRDefault="00712F4F" w:rsidP="00712F4F">
      <w:pPr>
        <w:pStyle w:val="MTema3"/>
      </w:pPr>
      <w:bookmarkStart w:id="18" w:name="_Toc274478460"/>
      <w:r>
        <w:t>Acciones a tomar</w:t>
      </w:r>
      <w:bookmarkEnd w:id="18"/>
    </w:p>
    <w:p w:rsidR="00712F4F" w:rsidRDefault="00712F4F" w:rsidP="00712F4F">
      <w:pPr>
        <w:pStyle w:val="MTemaNormal"/>
      </w:pPr>
      <w:r>
        <w:t>Los errores encontrados son muy menores, aunque se sugiere arreglarlos.</w:t>
      </w:r>
    </w:p>
    <w:p w:rsidR="00712F4F" w:rsidRDefault="00712F4F" w:rsidP="00712F4F">
      <w:pPr>
        <w:pStyle w:val="MTema2"/>
      </w:pPr>
      <w:bookmarkStart w:id="19" w:name="_Toc274478461"/>
      <w:r>
        <w:t>CU Interrogar Personajes Versión 1.0</w:t>
      </w:r>
      <w:bookmarkEnd w:id="19"/>
    </w:p>
    <w:p w:rsidR="00712F4F" w:rsidRDefault="00712F4F" w:rsidP="00712F4F">
      <w:pPr>
        <w:pStyle w:val="MTema3"/>
      </w:pPr>
      <w:bookmarkStart w:id="20" w:name="_Toc274478462"/>
      <w:r>
        <w:t>Evaluación de errores</w:t>
      </w:r>
      <w:bookmarkEnd w:id="20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</w:p>
    <w:p w:rsidR="00712F4F" w:rsidRDefault="00712F4F" w:rsidP="00712F4F">
      <w:pPr>
        <w:pStyle w:val="MTema3"/>
      </w:pPr>
      <w:bookmarkStart w:id="21" w:name="_Toc274478463"/>
      <w:r>
        <w:t>Acciones a tomar</w:t>
      </w:r>
      <w:bookmarkEnd w:id="21"/>
    </w:p>
    <w:p w:rsidR="00B11ACD" w:rsidRDefault="00712F4F" w:rsidP="00712F4F">
      <w:pPr>
        <w:pStyle w:val="MTemaNormal"/>
      </w:pPr>
      <w:r>
        <w:t>El error encontrado es muy menor, aunque se sugiere arreglarlo.</w:t>
      </w:r>
    </w:p>
    <w:sectPr w:rsidR="00B11ACD" w:rsidSect="00EC3A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222" w:rsidRDefault="009D1222">
      <w:r>
        <w:separator/>
      </w:r>
    </w:p>
  </w:endnote>
  <w:endnote w:type="continuationSeparator" w:id="0">
    <w:p w:rsidR="009D1222" w:rsidRDefault="009D1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D" w:rsidRDefault="00B11ACD">
    <w:pPr>
      <w:pStyle w:val="Piedepgina"/>
    </w:pPr>
    <w:r>
      <w:t>Evaluación de Verificación</w:t>
    </w:r>
    <w:r>
      <w:tab/>
    </w:r>
    <w:r>
      <w:tab/>
      <w:t xml:space="preserve">Página </w:t>
    </w:r>
    <w:r w:rsidR="00EC3A3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C3A3D">
      <w:rPr>
        <w:rStyle w:val="Nmerodepgina"/>
      </w:rPr>
      <w:fldChar w:fldCharType="separate"/>
    </w:r>
    <w:r w:rsidR="00392328">
      <w:rPr>
        <w:rStyle w:val="Nmerodepgina"/>
        <w:noProof/>
      </w:rPr>
      <w:t>3</w:t>
    </w:r>
    <w:r w:rsidR="00EC3A3D">
      <w:rPr>
        <w:rStyle w:val="Nmerodepgina"/>
      </w:rPr>
      <w:fldChar w:fldCharType="end"/>
    </w:r>
    <w:r>
      <w:rPr>
        <w:rStyle w:val="Nmerodepgina"/>
      </w:rPr>
      <w:t xml:space="preserve"> de </w:t>
    </w:r>
    <w:r w:rsidR="00EC3A3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C3A3D">
      <w:rPr>
        <w:rStyle w:val="Nmerodepgina"/>
      </w:rPr>
      <w:fldChar w:fldCharType="separate"/>
    </w:r>
    <w:r w:rsidR="00392328">
      <w:rPr>
        <w:rStyle w:val="Nmerodepgina"/>
        <w:noProof/>
      </w:rPr>
      <w:t>3</w:t>
    </w:r>
    <w:r w:rsidR="00EC3A3D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222" w:rsidRDefault="009D1222">
      <w:r>
        <w:separator/>
      </w:r>
    </w:p>
  </w:footnote>
  <w:footnote w:type="continuationSeparator" w:id="0">
    <w:p w:rsidR="009D1222" w:rsidRDefault="009D12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2E5C085A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0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421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85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08D6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0EC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E8C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CE5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07905E2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4990"/>
        </w:tabs>
        <w:ind w:left="4990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E47"/>
    <w:rsid w:val="002C2E47"/>
    <w:rsid w:val="002E521E"/>
    <w:rsid w:val="00392328"/>
    <w:rsid w:val="00712F4F"/>
    <w:rsid w:val="009B522B"/>
    <w:rsid w:val="009D1222"/>
    <w:rsid w:val="00B11ACD"/>
    <w:rsid w:val="00EC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3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C3A3D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C3A3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C3A3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C3A3D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C3A3D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C3A3D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C3A3D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C3A3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C3A3D"/>
    <w:pPr>
      <w:numPr>
        <w:numId w:val="2"/>
      </w:numPr>
    </w:pPr>
  </w:style>
  <w:style w:type="paragraph" w:customStyle="1" w:styleId="MEsqNum">
    <w:name w:val="MEsqNum"/>
    <w:basedOn w:val="MNormal"/>
    <w:rsid w:val="00EC3A3D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C3A3D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C3A3D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C3A3D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C3A3D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C3A3D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EC3A3D"/>
    <w:pPr>
      <w:numPr>
        <w:ilvl w:val="1"/>
        <w:numId w:val="8"/>
      </w:numPr>
      <w:tabs>
        <w:tab w:val="clear" w:pos="4990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C3A3D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C3A3D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EC3A3D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EC3A3D"/>
    <w:rPr>
      <w:color w:val="0000FF"/>
      <w:u w:val="single"/>
    </w:rPr>
  </w:style>
  <w:style w:type="paragraph" w:styleId="Encabezado">
    <w:name w:val="header"/>
    <w:basedOn w:val="Normal"/>
    <w:semiHidden/>
    <w:rsid w:val="00EC3A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C3A3D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C3A3D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EC3A3D"/>
  </w:style>
  <w:style w:type="paragraph" w:customStyle="1" w:styleId="MTemaNormal">
    <w:name w:val="MTemaNormal"/>
    <w:basedOn w:val="MNormal"/>
    <w:rsid w:val="00EC3A3D"/>
    <w:pPr>
      <w:ind w:left="567"/>
    </w:pPr>
  </w:style>
  <w:style w:type="paragraph" w:customStyle="1" w:styleId="MTemaVietas">
    <w:name w:val="MTemaViñetas"/>
    <w:basedOn w:val="MVietas"/>
    <w:rsid w:val="00EC3A3D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C3A3D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EC3A3D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C3A3D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EC3A3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C3A3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C3A3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C3A3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C3A3D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EC3A3D"/>
    <w:pPr>
      <w:numPr>
        <w:numId w:val="12"/>
      </w:numPr>
    </w:pPr>
  </w:style>
  <w:style w:type="paragraph" w:customStyle="1" w:styleId="MEsqNum2">
    <w:name w:val="MEsqNum2"/>
    <w:basedOn w:val="MEsqNum"/>
    <w:rsid w:val="00EC3A3D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E0A80-4B1D-42D4-B9E8-313784C1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3070</CharactersWithSpaces>
  <SharedDoc>false</SharedDoc>
  <HLinks>
    <vt:vector size="144" baseType="variant">
      <vt:variant>
        <vt:i4>7077988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3</cp:revision>
  <cp:lastPrinted>2002-06-06T23:19:00Z</cp:lastPrinted>
  <dcterms:created xsi:type="dcterms:W3CDTF">2010-10-10T14:53:00Z</dcterms:created>
  <dcterms:modified xsi:type="dcterms:W3CDTF">2010-10-10T21:09:00Z</dcterms:modified>
</cp:coreProperties>
</file>