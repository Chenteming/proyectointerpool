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0AF" w:rsidRDefault="00500A81">
      <w:pPr>
        <w:pStyle w:val="MTtulo1"/>
        <w:ind w:left="1416" w:hanging="1416"/>
        <w:jc w:val="left"/>
      </w:pPr>
      <w:bookmarkStart w:id="0" w:name="_Toc273132201"/>
      <w:bookmarkStart w:id="1" w:name="_Toc274346367"/>
      <w:r>
        <w:t>Interpool</w:t>
      </w:r>
      <w:bookmarkEnd w:id="0"/>
      <w:bookmarkEnd w:id="1"/>
    </w:p>
    <w:p w:rsidR="005300AF" w:rsidRDefault="00070FCC">
      <w:pPr>
        <w:pStyle w:val="MTtulo1"/>
        <w:jc w:val="left"/>
      </w:pPr>
      <w:bookmarkStart w:id="2" w:name="_Toc273132202"/>
      <w:bookmarkStart w:id="3" w:name="_Toc274346368"/>
      <w:r>
        <w:t>Informe de Verificación de Documento</w:t>
      </w:r>
      <w:bookmarkEnd w:id="2"/>
      <w:bookmarkEnd w:id="3"/>
    </w:p>
    <w:p w:rsidR="005300AF" w:rsidRDefault="00070FCC">
      <w:pPr>
        <w:pStyle w:val="MTtulo1"/>
        <w:jc w:val="left"/>
      </w:pPr>
      <w:bookmarkStart w:id="4" w:name="_Toc273132203"/>
      <w:bookmarkStart w:id="5" w:name="_Toc274346369"/>
      <w:r>
        <w:t xml:space="preserve">Versión </w:t>
      </w:r>
      <w:r w:rsidR="00F95B02">
        <w:t>9</w:t>
      </w:r>
      <w:r>
        <w:t>.</w:t>
      </w:r>
      <w:bookmarkEnd w:id="4"/>
      <w:r w:rsidR="00F95B02">
        <w:t>0</w:t>
      </w:r>
      <w:bookmarkEnd w:id="5"/>
    </w:p>
    <w:p w:rsidR="005300AF" w:rsidRDefault="005300AF">
      <w:pPr>
        <w:pStyle w:val="MNormal"/>
      </w:pPr>
    </w:p>
    <w:p w:rsidR="005300AF" w:rsidRDefault="005300AF">
      <w:pPr>
        <w:pStyle w:val="MNormal"/>
      </w:pPr>
    </w:p>
    <w:p w:rsidR="005300AF" w:rsidRDefault="005300AF">
      <w:pPr>
        <w:pStyle w:val="MNormal"/>
      </w:pPr>
    </w:p>
    <w:p w:rsidR="005300AF" w:rsidRDefault="00070FCC">
      <w:pPr>
        <w:pStyle w:val="MTtulo1"/>
      </w:pPr>
      <w:bookmarkStart w:id="6" w:name="_Toc273132204"/>
      <w:bookmarkStart w:id="7" w:name="_Toc274346370"/>
      <w:r>
        <w:t>Historia de revisiones</w:t>
      </w:r>
      <w:bookmarkEnd w:id="6"/>
      <w:bookmarkEnd w:id="7"/>
    </w:p>
    <w:tbl>
      <w:tblPr>
        <w:tblW w:w="0" w:type="auto"/>
        <w:tblInd w:w="-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94"/>
        <w:gridCol w:w="1118"/>
        <w:gridCol w:w="3311"/>
        <w:gridCol w:w="2097"/>
      </w:tblGrid>
      <w:tr w:rsidR="005300AF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300AF" w:rsidRDefault="00070FCC" w:rsidP="00E04FC3">
            <w:pPr>
              <w:pStyle w:val="MNormal"/>
              <w:jc w:val="center"/>
            </w:pPr>
            <w:r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300AF" w:rsidRDefault="00070FCC" w:rsidP="00E04FC3">
            <w:pPr>
              <w:pStyle w:val="MNormal"/>
              <w:jc w:val="center"/>
            </w:pPr>
            <w:r>
              <w:t>Versión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300AF" w:rsidRDefault="00E04FC3">
            <w:pPr>
              <w:pStyle w:val="MNormal"/>
            </w:pPr>
            <w:r>
              <w:t xml:space="preserve"> </w:t>
            </w:r>
            <w:r w:rsidR="00070FCC"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300AF" w:rsidRDefault="00070FCC" w:rsidP="00E04FC3">
            <w:pPr>
              <w:pStyle w:val="MNormal"/>
              <w:jc w:val="center"/>
            </w:pPr>
            <w:r>
              <w:t>Autor</w:t>
            </w:r>
          </w:p>
        </w:tc>
      </w:tr>
      <w:tr w:rsidR="005300AF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00AF" w:rsidRDefault="003F29C2" w:rsidP="00F95B02">
            <w:pPr>
              <w:pStyle w:val="MNormal"/>
              <w:jc w:val="center"/>
            </w:pPr>
            <w:r>
              <w:t>09</w:t>
            </w:r>
            <w:r w:rsidR="00070FCC">
              <w:t>/</w:t>
            </w:r>
            <w:r w:rsidR="00F95B02">
              <w:t>1</w:t>
            </w:r>
            <w:r w:rsidR="00500A81">
              <w:t>0</w:t>
            </w:r>
            <w:r w:rsidR="00070FCC">
              <w:t>/</w:t>
            </w:r>
            <w:r w:rsidR="00500A81">
              <w:t>2010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5300AF" w:rsidRDefault="00F95B02" w:rsidP="00E04FC3">
            <w:pPr>
              <w:pStyle w:val="MNormal"/>
              <w:jc w:val="center"/>
            </w:pPr>
            <w:r>
              <w:t>9</w:t>
            </w:r>
            <w:r w:rsidR="00070FCC">
              <w:t>.</w:t>
            </w:r>
            <w:r w:rsidR="00E04FC3">
              <w:t>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5300AF" w:rsidRDefault="00E04FC3">
            <w:pPr>
              <w:pStyle w:val="MNormal"/>
            </w:pPr>
            <w:r>
              <w:t xml:space="preserve"> </w:t>
            </w:r>
            <w:r w:rsidR="00500A81">
              <w:t>Creación del Documento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5300AF" w:rsidRDefault="00500A81" w:rsidP="00E04FC3">
            <w:pPr>
              <w:pStyle w:val="MNormal"/>
              <w:jc w:val="center"/>
            </w:pPr>
            <w:r>
              <w:t>Alejandro García</w:t>
            </w:r>
          </w:p>
        </w:tc>
      </w:tr>
      <w:tr w:rsidR="005300AF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00AF" w:rsidRDefault="005300AF" w:rsidP="00E04FC3">
            <w:pPr>
              <w:pStyle w:val="MNormal"/>
              <w:jc w:val="center"/>
            </w:pP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5300AF" w:rsidRDefault="005300AF" w:rsidP="00E04FC3">
            <w:pPr>
              <w:pStyle w:val="MNormal"/>
              <w:jc w:val="center"/>
            </w:pP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5300AF" w:rsidRDefault="005300AF">
            <w:pPr>
              <w:pStyle w:val="MNormal"/>
            </w:pP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5300AF" w:rsidRDefault="005300AF" w:rsidP="00E04FC3">
            <w:pPr>
              <w:pStyle w:val="MNormal"/>
              <w:jc w:val="center"/>
            </w:pPr>
          </w:p>
        </w:tc>
      </w:tr>
      <w:tr w:rsidR="005300AF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00AF" w:rsidRDefault="00070FCC">
            <w:pPr>
              <w:pStyle w:val="MNormal"/>
            </w:pPr>
            <w: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5300AF" w:rsidRDefault="00070FCC">
            <w:pPr>
              <w:pStyle w:val="MNormal"/>
            </w:pPr>
            <w: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5300AF" w:rsidRDefault="00070FCC">
            <w:pPr>
              <w:pStyle w:val="MNormal"/>
            </w:pPr>
            <w: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5300AF" w:rsidRDefault="00070FCC">
            <w:pPr>
              <w:pStyle w:val="MNormal"/>
            </w:pPr>
            <w:r>
              <w:t> </w:t>
            </w:r>
          </w:p>
        </w:tc>
      </w:tr>
      <w:tr w:rsidR="005300AF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00AF" w:rsidRDefault="00070FCC">
            <w:pPr>
              <w:pStyle w:val="MNormal"/>
            </w:pPr>
            <w: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5300AF" w:rsidRDefault="00070FCC">
            <w:pPr>
              <w:pStyle w:val="MNormal"/>
            </w:pPr>
            <w: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5300AF" w:rsidRDefault="00070FCC">
            <w:pPr>
              <w:pStyle w:val="MNormal"/>
            </w:pPr>
            <w: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5300AF" w:rsidRDefault="00070FCC">
            <w:pPr>
              <w:pStyle w:val="MNormal"/>
            </w:pPr>
            <w:r>
              <w:t> </w:t>
            </w:r>
          </w:p>
        </w:tc>
      </w:tr>
    </w:tbl>
    <w:p w:rsidR="005300AF" w:rsidRDefault="005300AF">
      <w:pPr>
        <w:pStyle w:val="MTemaNormal"/>
      </w:pPr>
    </w:p>
    <w:p w:rsidR="00F95B02" w:rsidRPr="00F95B02" w:rsidRDefault="00070FCC" w:rsidP="00F95B02">
      <w:pPr>
        <w:pStyle w:val="MTtulo1"/>
        <w:rPr>
          <w:noProof/>
        </w:rPr>
      </w:pPr>
      <w:r>
        <w:br w:type="page"/>
      </w:r>
      <w:bookmarkStart w:id="8" w:name="_Toc273132205"/>
      <w:bookmarkStart w:id="9" w:name="_Toc274346371"/>
      <w:r>
        <w:lastRenderedPageBreak/>
        <w:t>Contenido</w:t>
      </w:r>
      <w:bookmarkEnd w:id="8"/>
      <w:bookmarkEnd w:id="9"/>
      <w:r w:rsidR="007C3DF8" w:rsidRPr="007C3DF8">
        <w:fldChar w:fldCharType="begin"/>
      </w:r>
      <w:r w:rsidR="00A1224A">
        <w:instrText xml:space="preserve"> TOC \o "1-3" \h \z \u </w:instrText>
      </w:r>
      <w:r w:rsidR="007C3DF8" w:rsidRPr="007C3DF8">
        <w:fldChar w:fldCharType="separate"/>
      </w:r>
    </w:p>
    <w:p w:rsidR="00F95B02" w:rsidRDefault="00F95B02">
      <w:pPr>
        <w:pStyle w:val="TDC1"/>
        <w:tabs>
          <w:tab w:val="left" w:pos="4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4346372" w:history="1">
        <w:r w:rsidRPr="00DF0C9F">
          <w:rPr>
            <w:rStyle w:val="Hipervnculo"/>
            <w:noProof/>
          </w:rPr>
          <w:t>1.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Pr="00DF0C9F">
          <w:rPr>
            <w:rStyle w:val="Hipervnculo"/>
            <w:noProof/>
          </w:rPr>
          <w:t>Identificación del Documento a ser verificado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_Toc274346372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95B02" w:rsidRDefault="00F95B02">
      <w:pPr>
        <w:pStyle w:val="TDC1"/>
        <w:tabs>
          <w:tab w:val="left" w:pos="4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4346373" w:history="1">
        <w:r w:rsidRPr="00DF0C9F">
          <w:rPr>
            <w:rStyle w:val="Hipervnculo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Pr="00DF0C9F">
          <w:rPr>
            <w:rStyle w:val="Hipervnculo"/>
            <w:noProof/>
          </w:rPr>
          <w:t>Objetivo de la verificación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_Toc274346373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95B02" w:rsidRDefault="00F95B02">
      <w:pPr>
        <w:pStyle w:val="TDC2"/>
        <w:tabs>
          <w:tab w:val="left" w:pos="80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val="es-UY" w:eastAsia="es-UY"/>
        </w:rPr>
      </w:pPr>
      <w:hyperlink w:anchor="_Toc274346374" w:history="1">
        <w:r w:rsidRPr="00DF0C9F">
          <w:rPr>
            <w:rStyle w:val="Hipervnculo"/>
            <w:noProof/>
          </w:rPr>
          <w:t>2.1.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Pr="00DF0C9F">
          <w:rPr>
            <w:rStyle w:val="Hipervnculo"/>
            <w:noProof/>
          </w:rPr>
          <w:t>Aspectos del documento a ser verificados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_Toc274346374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95B02" w:rsidRDefault="00F95B02">
      <w:pPr>
        <w:pStyle w:val="TDC2"/>
        <w:tabs>
          <w:tab w:val="left" w:pos="80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val="es-UY" w:eastAsia="es-UY"/>
        </w:rPr>
      </w:pPr>
      <w:hyperlink w:anchor="_Toc274346375" w:history="1">
        <w:r w:rsidRPr="00DF0C9F">
          <w:rPr>
            <w:rStyle w:val="Hipervnculo"/>
            <w:noProof/>
          </w:rPr>
          <w:t>2.2.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Pr="00DF0C9F">
          <w:rPr>
            <w:rStyle w:val="Hipervnculo"/>
            <w:noProof/>
          </w:rPr>
          <w:t>Verificación de la versión anterior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_Toc274346375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95B02" w:rsidRDefault="00F95B02">
      <w:pPr>
        <w:pStyle w:val="TDC1"/>
        <w:tabs>
          <w:tab w:val="left" w:pos="4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4346376" w:history="1">
        <w:r w:rsidRPr="00DF0C9F">
          <w:rPr>
            <w:rStyle w:val="Hipervnculo"/>
            <w:noProof/>
          </w:rPr>
          <w:t>3.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Pr="00DF0C9F">
          <w:rPr>
            <w:rStyle w:val="Hipervnculo"/>
            <w:noProof/>
          </w:rPr>
          <w:t>Errores encontrados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_Toc274346376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300AF" w:rsidRDefault="007C3DF8">
      <w:pPr>
        <w:pStyle w:val="MTemaNormal"/>
      </w:pPr>
      <w:r>
        <w:fldChar w:fldCharType="end"/>
      </w:r>
    </w:p>
    <w:p w:rsidR="005300AF" w:rsidRDefault="00070FCC" w:rsidP="00876348">
      <w:pPr>
        <w:pStyle w:val="MTema1"/>
      </w:pPr>
      <w:r>
        <w:br w:type="page"/>
      </w:r>
      <w:bookmarkStart w:id="10" w:name="_Toc274346372"/>
      <w:r>
        <w:lastRenderedPageBreak/>
        <w:t>Identificación del Documento a ser verificado</w:t>
      </w:r>
      <w:bookmarkEnd w:id="10"/>
    </w:p>
    <w:p w:rsidR="005300AF" w:rsidRDefault="00070FCC">
      <w:pPr>
        <w:pStyle w:val="MTemaNormal"/>
      </w:pPr>
      <w:r>
        <w:rPr>
          <w:b/>
        </w:rPr>
        <w:t>Documento verificado:</w:t>
      </w:r>
      <w:r>
        <w:t xml:space="preserve"> </w:t>
      </w:r>
      <w:r w:rsidR="00F95B02">
        <w:t>Informe Situación del Proyecto</w:t>
      </w:r>
      <w:r>
        <w:t xml:space="preserve"> Versión </w:t>
      </w:r>
      <w:r w:rsidR="00500A81">
        <w:t>6.0</w:t>
      </w:r>
    </w:p>
    <w:p w:rsidR="005300AF" w:rsidRDefault="00070FCC">
      <w:pPr>
        <w:pStyle w:val="MTemaNormal"/>
      </w:pPr>
      <w:r>
        <w:rPr>
          <w:b/>
        </w:rPr>
        <w:t>Área a la que corresponde el documento:</w:t>
      </w:r>
      <w:r>
        <w:t xml:space="preserve"> </w:t>
      </w:r>
      <w:r w:rsidR="00500A81">
        <w:t>Gestión de Proyecto</w:t>
      </w:r>
    </w:p>
    <w:p w:rsidR="005300AF" w:rsidRDefault="00070FCC">
      <w:pPr>
        <w:pStyle w:val="MTemaNormal"/>
      </w:pPr>
      <w:r>
        <w:rPr>
          <w:b/>
        </w:rPr>
        <w:t>Responsable de su realización:</w:t>
      </w:r>
      <w:r>
        <w:tab/>
      </w:r>
      <w:r w:rsidR="00500A81">
        <w:rPr>
          <w:szCs w:val="20"/>
        </w:rPr>
        <w:t>Juan Ghiringhelli</w:t>
      </w:r>
    </w:p>
    <w:p w:rsidR="005300AF" w:rsidRPr="00876348" w:rsidRDefault="00070FCC" w:rsidP="00876348">
      <w:pPr>
        <w:pStyle w:val="MTema1"/>
      </w:pPr>
      <w:bookmarkStart w:id="11" w:name="_Toc274346373"/>
      <w:r w:rsidRPr="00876348">
        <w:t>Objetivo de la verificación</w:t>
      </w:r>
      <w:bookmarkEnd w:id="11"/>
    </w:p>
    <w:p w:rsidR="00DF0C95" w:rsidRDefault="00DF0C95" w:rsidP="00DF0C95">
      <w:pPr>
        <w:pStyle w:val="MTemaNormal"/>
      </w:pPr>
      <w:r>
        <w:t>El objetivo de esta verificación es comprobar la completitud, correctitud y facilidad de comprensión del documento de Especificación de Requerimientos, y que en el mismo se refleje lo especificado por el cliente sin ambigüedades.</w:t>
      </w:r>
    </w:p>
    <w:p w:rsidR="00DF0C95" w:rsidRDefault="00DF0C95" w:rsidP="00DF0C95">
      <w:pPr>
        <w:pStyle w:val="MTema2"/>
        <w:numPr>
          <w:ilvl w:val="1"/>
          <w:numId w:val="8"/>
        </w:numPr>
        <w:tabs>
          <w:tab w:val="clear" w:pos="1304"/>
        </w:tabs>
        <w:ind w:left="737"/>
      </w:pPr>
      <w:bookmarkStart w:id="12" w:name="_Toc241736220"/>
      <w:bookmarkStart w:id="13" w:name="_Toc274346374"/>
      <w:r>
        <w:t>Aspectos del documento a ser verificados</w:t>
      </w:r>
      <w:bookmarkEnd w:id="12"/>
      <w:bookmarkEnd w:id="13"/>
    </w:p>
    <w:p w:rsidR="00DF0C95" w:rsidRPr="00C622DF" w:rsidRDefault="00DF0C95" w:rsidP="00DF0C95">
      <w:pPr>
        <w:pStyle w:val="MTemaNormal"/>
        <w:numPr>
          <w:ilvl w:val="0"/>
          <w:numId w:val="14"/>
        </w:numPr>
        <w:rPr>
          <w:b/>
        </w:rPr>
      </w:pPr>
      <w:r>
        <w:rPr>
          <w:b/>
        </w:rPr>
        <w:t>Formato</w:t>
      </w:r>
    </w:p>
    <w:p w:rsidR="00DF0C95" w:rsidRDefault="00DF0C95" w:rsidP="00DF0C95">
      <w:pPr>
        <w:pStyle w:val="MNormal"/>
        <w:ind w:left="1276"/>
      </w:pPr>
      <w:r>
        <w:t xml:space="preserve">Se verificará que el formato del documento sea el especificado en las plantillas. </w:t>
      </w:r>
    </w:p>
    <w:p w:rsidR="00DF0C95" w:rsidRDefault="00DF0C95" w:rsidP="00DF0C95">
      <w:pPr>
        <w:pStyle w:val="MNormal"/>
        <w:ind w:left="1276"/>
        <w:rPr>
          <w:b/>
        </w:rPr>
      </w:pPr>
    </w:p>
    <w:p w:rsidR="00DF0C95" w:rsidRPr="00492F3A" w:rsidRDefault="00DF0C95" w:rsidP="00DF0C95">
      <w:pPr>
        <w:pStyle w:val="MTemaNormal"/>
        <w:numPr>
          <w:ilvl w:val="0"/>
          <w:numId w:val="15"/>
        </w:numPr>
        <w:ind w:left="1276"/>
        <w:rPr>
          <w:b/>
        </w:rPr>
      </w:pPr>
      <w:r w:rsidRPr="00492F3A">
        <w:rPr>
          <w:b/>
        </w:rPr>
        <w:t>Completitud</w:t>
      </w:r>
    </w:p>
    <w:p w:rsidR="00DF0C95" w:rsidRDefault="00DF0C95" w:rsidP="00DF0C95">
      <w:pPr>
        <w:pStyle w:val="MTemaNormal"/>
        <w:ind w:left="1276"/>
      </w:pPr>
      <w:r>
        <w:t>Se verificará que todos los requerimientos que salieron de las reuniones y negociaciones con el cliente estén en el documento.</w:t>
      </w:r>
    </w:p>
    <w:p w:rsidR="00DF0C95" w:rsidRPr="00492F3A" w:rsidRDefault="00DF0C95" w:rsidP="00DF0C95">
      <w:pPr>
        <w:pStyle w:val="MTemaNormal"/>
        <w:ind w:left="1276"/>
      </w:pPr>
    </w:p>
    <w:p w:rsidR="00DF0C95" w:rsidRPr="00492F3A" w:rsidRDefault="00DF0C95" w:rsidP="00DF0C95">
      <w:pPr>
        <w:pStyle w:val="MTemaNormal"/>
        <w:numPr>
          <w:ilvl w:val="0"/>
          <w:numId w:val="15"/>
        </w:numPr>
        <w:ind w:left="1276"/>
        <w:rPr>
          <w:b/>
        </w:rPr>
      </w:pPr>
      <w:r w:rsidRPr="00492F3A">
        <w:rPr>
          <w:b/>
        </w:rPr>
        <w:t>Correctitud</w:t>
      </w:r>
    </w:p>
    <w:p w:rsidR="00DF0C95" w:rsidRDefault="00DF0C95" w:rsidP="00DF0C95">
      <w:pPr>
        <w:pStyle w:val="MTemaNormal"/>
        <w:ind w:left="1276"/>
      </w:pPr>
      <w:r>
        <w:t>Todos los requerimientos en el documento deben corresponderse con datos recabados en las reuniones de requerimientos.</w:t>
      </w:r>
    </w:p>
    <w:p w:rsidR="00DF0C95" w:rsidRPr="00492F3A" w:rsidRDefault="00DF0C95" w:rsidP="00DF0C95">
      <w:pPr>
        <w:pStyle w:val="MTemaNormal"/>
        <w:ind w:left="1276"/>
        <w:rPr>
          <w:b/>
        </w:rPr>
      </w:pPr>
    </w:p>
    <w:p w:rsidR="00DF0C95" w:rsidRPr="00492F3A" w:rsidRDefault="00DF0C95" w:rsidP="00DF0C95">
      <w:pPr>
        <w:pStyle w:val="MTemaNormal"/>
        <w:numPr>
          <w:ilvl w:val="0"/>
          <w:numId w:val="15"/>
        </w:numPr>
        <w:ind w:left="1276"/>
        <w:rPr>
          <w:b/>
        </w:rPr>
      </w:pPr>
      <w:r w:rsidRPr="00492F3A">
        <w:rPr>
          <w:b/>
        </w:rPr>
        <w:t>Entendibilidad</w:t>
      </w:r>
    </w:p>
    <w:p w:rsidR="00DF0C95" w:rsidRDefault="00DF0C95" w:rsidP="00DF0C95">
      <w:pPr>
        <w:pStyle w:val="MNormal"/>
        <w:ind w:left="1276"/>
      </w:pPr>
      <w:r>
        <w:t>Se verificará que el documento sea entendible, que no contenga ambigüedades y que no contenga errores ortográficos.</w:t>
      </w:r>
    </w:p>
    <w:p w:rsidR="005300AF" w:rsidRDefault="00DF0C95" w:rsidP="00DF0C95">
      <w:pPr>
        <w:pStyle w:val="MTema2"/>
      </w:pPr>
      <w:r>
        <w:t xml:space="preserve"> </w:t>
      </w:r>
      <w:bookmarkStart w:id="14" w:name="_Toc241736221"/>
      <w:bookmarkStart w:id="15" w:name="_Toc274346375"/>
      <w:r>
        <w:t>Verificación de la versión anterior</w:t>
      </w:r>
      <w:bookmarkEnd w:id="14"/>
      <w:bookmarkEnd w:id="15"/>
    </w:p>
    <w:p w:rsidR="005300AF" w:rsidRDefault="00DF0C95">
      <w:pPr>
        <w:pStyle w:val="MTemaNormal"/>
      </w:pPr>
      <w:r>
        <w:t>No se realizó verificación previa de este documento.</w:t>
      </w:r>
    </w:p>
    <w:p w:rsidR="005300AF" w:rsidRDefault="00070FCC" w:rsidP="00876348">
      <w:pPr>
        <w:pStyle w:val="MTema1"/>
      </w:pPr>
      <w:bookmarkStart w:id="16" w:name="_Toc274346376"/>
      <w:r>
        <w:t>Errores encontrados</w:t>
      </w:r>
      <w:bookmarkEnd w:id="16"/>
    </w:p>
    <w:p w:rsidR="005300AF" w:rsidRDefault="00DF0C95">
      <w:pPr>
        <w:pStyle w:val="MTemaNormal"/>
      </w:pPr>
      <w:r>
        <w:t>No se encontraron errores en este documento.</w:t>
      </w:r>
    </w:p>
    <w:sectPr w:rsidR="005300AF" w:rsidSect="005300AF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5DA5" w:rsidRDefault="00B75DA5">
      <w:r>
        <w:separator/>
      </w:r>
    </w:p>
  </w:endnote>
  <w:endnote w:type="continuationSeparator" w:id="0">
    <w:p w:rsidR="00B75DA5" w:rsidRDefault="00B75D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00AF" w:rsidRDefault="00070FCC">
    <w:pPr>
      <w:pStyle w:val="Piedepgina"/>
    </w:pPr>
    <w:r>
      <w:t>Informe de Verificación de Documento</w:t>
    </w:r>
    <w:r>
      <w:tab/>
    </w:r>
    <w:r>
      <w:tab/>
      <w:t xml:space="preserve">Página </w:t>
    </w:r>
    <w:r w:rsidR="007C3DF8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7C3DF8">
      <w:rPr>
        <w:rStyle w:val="Nmerodepgina"/>
      </w:rPr>
      <w:fldChar w:fldCharType="separate"/>
    </w:r>
    <w:r w:rsidR="003F29C2">
      <w:rPr>
        <w:rStyle w:val="Nmerodepgina"/>
        <w:noProof/>
      </w:rPr>
      <w:t>3</w:t>
    </w:r>
    <w:r w:rsidR="007C3DF8">
      <w:rPr>
        <w:rStyle w:val="Nmerodepgina"/>
      </w:rPr>
      <w:fldChar w:fldCharType="end"/>
    </w:r>
    <w:r>
      <w:rPr>
        <w:rStyle w:val="Nmerodepgina"/>
      </w:rPr>
      <w:t xml:space="preserve"> de </w:t>
    </w:r>
    <w:r w:rsidR="007C3DF8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7C3DF8">
      <w:rPr>
        <w:rStyle w:val="Nmerodepgina"/>
      </w:rPr>
      <w:fldChar w:fldCharType="separate"/>
    </w:r>
    <w:r w:rsidR="003F29C2">
      <w:rPr>
        <w:rStyle w:val="Nmerodepgina"/>
        <w:noProof/>
      </w:rPr>
      <w:t>3</w:t>
    </w:r>
    <w:r w:rsidR="007C3DF8">
      <w:rPr>
        <w:rStyle w:val="Nmerodepgin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5DA5" w:rsidRDefault="00B75DA5">
      <w:r>
        <w:separator/>
      </w:r>
    </w:p>
  </w:footnote>
  <w:footnote w:type="continuationSeparator" w:id="0">
    <w:p w:rsidR="00B75DA5" w:rsidRDefault="00B75DA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101FC"/>
    <w:multiLevelType w:val="hybridMultilevel"/>
    <w:tmpl w:val="16203562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0C6291F"/>
    <w:multiLevelType w:val="multilevel"/>
    <w:tmpl w:val="C12652B4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29223D19"/>
    <w:multiLevelType w:val="hybridMultilevel"/>
    <w:tmpl w:val="A030DEE2"/>
    <w:lvl w:ilvl="0" w:tplc="58669F8E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F6C8F8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D385D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6045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51691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980C2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AADC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7EB83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72841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EsqNum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>
    <w:nsid w:val="42E93270"/>
    <w:multiLevelType w:val="multilevel"/>
    <w:tmpl w:val="A926BA54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pStyle w:val="MTema4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5">
    <w:nsid w:val="43F5413A"/>
    <w:multiLevelType w:val="hybridMultilevel"/>
    <w:tmpl w:val="B3E4CE7C"/>
    <w:lvl w:ilvl="0" w:tplc="3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</w:rPr>
    </w:lvl>
    <w:lvl w:ilvl="2" w:tplc="3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4"/>
  </w:num>
  <w:num w:numId="9">
    <w:abstractNumId w:val="4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00A81"/>
    <w:rsid w:val="00023D31"/>
    <w:rsid w:val="00027CD0"/>
    <w:rsid w:val="00070FCC"/>
    <w:rsid w:val="002411BE"/>
    <w:rsid w:val="003F29C2"/>
    <w:rsid w:val="003F2AA0"/>
    <w:rsid w:val="00500A81"/>
    <w:rsid w:val="005300AF"/>
    <w:rsid w:val="006663E2"/>
    <w:rsid w:val="00684BB6"/>
    <w:rsid w:val="00764957"/>
    <w:rsid w:val="007C3DF8"/>
    <w:rsid w:val="00876348"/>
    <w:rsid w:val="008D1767"/>
    <w:rsid w:val="00A1224A"/>
    <w:rsid w:val="00B6287E"/>
    <w:rsid w:val="00B75DA5"/>
    <w:rsid w:val="00CD7C17"/>
    <w:rsid w:val="00DF0C95"/>
    <w:rsid w:val="00E04FC3"/>
    <w:rsid w:val="00EB3CF2"/>
    <w:rsid w:val="00F95B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0AF"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5300AF"/>
    <w:pPr>
      <w:keepNext/>
      <w:outlineLvl w:val="0"/>
    </w:pPr>
    <w:rPr>
      <w:rFonts w:cs="Arial"/>
      <w:b/>
      <w:bCs/>
      <w:sz w:val="28"/>
    </w:rPr>
  </w:style>
  <w:style w:type="paragraph" w:styleId="Ttulo2">
    <w:name w:val="heading 2"/>
    <w:basedOn w:val="Normal"/>
    <w:next w:val="Normal"/>
    <w:qFormat/>
    <w:rsid w:val="005300AF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5300AF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rsid w:val="005300AF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rsid w:val="005300AF"/>
    <w:pPr>
      <w:spacing w:after="60"/>
      <w:jc w:val="both"/>
    </w:pPr>
    <w:rPr>
      <w:rFonts w:ascii="Verdana" w:hAnsi="Verdana" w:cs="Arial"/>
    </w:rPr>
  </w:style>
  <w:style w:type="paragraph" w:customStyle="1" w:styleId="MTtulo2">
    <w:name w:val="MTítulo2"/>
    <w:basedOn w:val="MNormal"/>
    <w:rsid w:val="005300AF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rsid w:val="005300AF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rsid w:val="005300AF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rsid w:val="005300AF"/>
    <w:pPr>
      <w:numPr>
        <w:numId w:val="3"/>
      </w:numPr>
    </w:pPr>
  </w:style>
  <w:style w:type="paragraph" w:customStyle="1" w:styleId="MEsqNum">
    <w:name w:val="MEsqNum"/>
    <w:basedOn w:val="MNormal"/>
    <w:rsid w:val="005300AF"/>
    <w:pPr>
      <w:numPr>
        <w:numId w:val="2"/>
      </w:numPr>
    </w:pPr>
  </w:style>
  <w:style w:type="paragraph" w:customStyle="1" w:styleId="MDetTitulo1">
    <w:name w:val="MDetTitulo1"/>
    <w:basedOn w:val="MTtulo2"/>
    <w:next w:val="MNormal"/>
    <w:rsid w:val="005300AF"/>
    <w:pPr>
      <w:numPr>
        <w:numId w:val="4"/>
      </w:numPr>
      <w:outlineLvl w:val="0"/>
    </w:pPr>
  </w:style>
  <w:style w:type="paragraph" w:customStyle="1" w:styleId="MDetTitulo2">
    <w:name w:val="MDetTitulo2"/>
    <w:basedOn w:val="MTtulo3"/>
    <w:next w:val="MNormal"/>
    <w:rsid w:val="005300AF"/>
    <w:pPr>
      <w:numPr>
        <w:ilvl w:val="1"/>
        <w:numId w:val="5"/>
      </w:numPr>
      <w:outlineLvl w:val="1"/>
    </w:pPr>
  </w:style>
  <w:style w:type="paragraph" w:customStyle="1" w:styleId="MDetTitulo3">
    <w:name w:val="MDetTitulo3"/>
    <w:basedOn w:val="MDetTitulo2"/>
    <w:next w:val="MNormal"/>
    <w:rsid w:val="005300AF"/>
    <w:pPr>
      <w:numPr>
        <w:ilvl w:val="2"/>
        <w:numId w:val="6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rsid w:val="005300AF"/>
    <w:pPr>
      <w:numPr>
        <w:ilvl w:val="3"/>
        <w:numId w:val="7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rsid w:val="00876348"/>
    <w:pPr>
      <w:numPr>
        <w:ilvl w:val="0"/>
        <w:numId w:val="8"/>
      </w:numPr>
      <w:spacing w:before="360"/>
      <w:outlineLvl w:val="0"/>
    </w:pPr>
  </w:style>
  <w:style w:type="paragraph" w:customStyle="1" w:styleId="MTema2">
    <w:name w:val="MTema2"/>
    <w:basedOn w:val="MTtulo3"/>
    <w:next w:val="MNormal"/>
    <w:rsid w:val="005300AF"/>
    <w:pPr>
      <w:numPr>
        <w:ilvl w:val="1"/>
        <w:numId w:val="9"/>
      </w:numPr>
      <w:tabs>
        <w:tab w:val="clear" w:pos="1304"/>
        <w:tab w:val="left" w:pos="720"/>
      </w:tabs>
      <w:ind w:left="737"/>
      <w:outlineLvl w:val="1"/>
    </w:pPr>
    <w:rPr>
      <w:sz w:val="20"/>
    </w:rPr>
  </w:style>
  <w:style w:type="paragraph" w:customStyle="1" w:styleId="MTtulo4">
    <w:name w:val="MTítulo4"/>
    <w:basedOn w:val="Ttulo3"/>
    <w:rsid w:val="005300AF"/>
    <w:rPr>
      <w:rFonts w:ascii="Verdana" w:hAnsi="Verdana"/>
      <w:sz w:val="22"/>
    </w:rPr>
  </w:style>
  <w:style w:type="paragraph" w:styleId="TDC1">
    <w:name w:val="toc 1"/>
    <w:basedOn w:val="Normal"/>
    <w:next w:val="Normal"/>
    <w:autoRedefine/>
    <w:uiPriority w:val="39"/>
    <w:rsid w:val="005300AF"/>
    <w:pPr>
      <w:spacing w:before="120" w:after="120"/>
    </w:pPr>
    <w:rPr>
      <w:rFonts w:asciiTheme="minorHAnsi" w:hAnsiTheme="minorHAnsi" w:cstheme="minorHAnsi"/>
      <w:b/>
      <w:bCs/>
      <w:caps/>
      <w:szCs w:val="20"/>
    </w:rPr>
  </w:style>
  <w:style w:type="paragraph" w:styleId="TDC2">
    <w:name w:val="toc 2"/>
    <w:basedOn w:val="Normal"/>
    <w:next w:val="Normal"/>
    <w:autoRedefine/>
    <w:uiPriority w:val="39"/>
    <w:rsid w:val="005300AF"/>
    <w:pPr>
      <w:ind w:left="200"/>
    </w:pPr>
    <w:rPr>
      <w:rFonts w:asciiTheme="minorHAnsi" w:hAnsiTheme="minorHAnsi" w:cstheme="minorHAnsi"/>
      <w:smallCaps/>
      <w:szCs w:val="20"/>
    </w:rPr>
  </w:style>
  <w:style w:type="character" w:styleId="Hipervnculo">
    <w:name w:val="Hyperlink"/>
    <w:basedOn w:val="Fuentedeprrafopredeter"/>
    <w:uiPriority w:val="99"/>
    <w:rsid w:val="005300AF"/>
    <w:rPr>
      <w:color w:val="0000FF"/>
      <w:u w:val="single"/>
    </w:rPr>
  </w:style>
  <w:style w:type="paragraph" w:styleId="Encabezado">
    <w:name w:val="header"/>
    <w:basedOn w:val="Normal"/>
    <w:semiHidden/>
    <w:rsid w:val="005300A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5300AF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paragraph" w:styleId="TDC5">
    <w:name w:val="toc 5"/>
    <w:basedOn w:val="Normal"/>
    <w:next w:val="Normal"/>
    <w:autoRedefine/>
    <w:semiHidden/>
    <w:rsid w:val="005300AF"/>
    <w:pPr>
      <w:ind w:left="800"/>
    </w:pPr>
    <w:rPr>
      <w:rFonts w:asciiTheme="minorHAnsi" w:hAnsiTheme="minorHAnsi" w:cstheme="minorHAnsi"/>
      <w:sz w:val="18"/>
      <w:szCs w:val="18"/>
    </w:rPr>
  </w:style>
  <w:style w:type="character" w:styleId="Nmerodepgina">
    <w:name w:val="page number"/>
    <w:basedOn w:val="Fuentedeprrafopredeter"/>
    <w:semiHidden/>
    <w:rsid w:val="005300AF"/>
  </w:style>
  <w:style w:type="paragraph" w:customStyle="1" w:styleId="MTemaNormal">
    <w:name w:val="MTemaNormal"/>
    <w:basedOn w:val="MNormal"/>
    <w:rsid w:val="005300AF"/>
    <w:pPr>
      <w:ind w:left="567"/>
    </w:pPr>
  </w:style>
  <w:style w:type="paragraph" w:customStyle="1" w:styleId="MTemaVietas">
    <w:name w:val="MTemaViñetas"/>
    <w:basedOn w:val="MVietas"/>
    <w:rsid w:val="005300AF"/>
    <w:pPr>
      <w:numPr>
        <w:numId w:val="0"/>
      </w:numPr>
      <w:tabs>
        <w:tab w:val="num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rsid w:val="005300AF"/>
    <w:pPr>
      <w:numPr>
        <w:ilvl w:val="2"/>
        <w:numId w:val="11"/>
      </w:numPr>
      <w:tabs>
        <w:tab w:val="clear" w:pos="2098"/>
        <w:tab w:val="num" w:pos="851"/>
      </w:tabs>
      <w:ind w:left="851" w:hanging="851"/>
      <w:outlineLvl w:val="2"/>
    </w:pPr>
  </w:style>
  <w:style w:type="paragraph" w:customStyle="1" w:styleId="MTema4">
    <w:name w:val="MTema4"/>
    <w:basedOn w:val="MDetTitulo4"/>
    <w:rsid w:val="005300AF"/>
    <w:pPr>
      <w:numPr>
        <w:numId w:val="12"/>
      </w:numPr>
      <w:tabs>
        <w:tab w:val="clear" w:pos="2948"/>
        <w:tab w:val="left" w:pos="1276"/>
      </w:tabs>
      <w:ind w:left="1418"/>
    </w:pPr>
    <w:rPr>
      <w:b w:val="0"/>
      <w:bCs w:val="0"/>
      <w:i/>
      <w:iCs/>
    </w:rPr>
  </w:style>
  <w:style w:type="paragraph" w:styleId="TDC3">
    <w:name w:val="toc 3"/>
    <w:basedOn w:val="Normal"/>
    <w:next w:val="Normal"/>
    <w:autoRedefine/>
    <w:semiHidden/>
    <w:rsid w:val="005300AF"/>
    <w:pPr>
      <w:ind w:left="400"/>
    </w:pPr>
    <w:rPr>
      <w:rFonts w:asciiTheme="minorHAnsi" w:hAnsiTheme="minorHAnsi" w:cstheme="minorHAnsi"/>
      <w:i/>
      <w:iCs/>
      <w:szCs w:val="20"/>
    </w:rPr>
  </w:style>
  <w:style w:type="paragraph" w:styleId="TDC4">
    <w:name w:val="toc 4"/>
    <w:basedOn w:val="Normal"/>
    <w:next w:val="Normal"/>
    <w:autoRedefine/>
    <w:semiHidden/>
    <w:rsid w:val="005300AF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rsid w:val="005300AF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rsid w:val="005300AF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rsid w:val="005300AF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rsid w:val="005300AF"/>
    <w:pPr>
      <w:ind w:left="1600"/>
    </w:pPr>
    <w:rPr>
      <w:rFonts w:asciiTheme="minorHAnsi" w:hAnsiTheme="minorHAnsi" w:cstheme="minorHAnsi"/>
      <w:sz w:val="18"/>
      <w:szCs w:val="18"/>
    </w:rPr>
  </w:style>
  <w:style w:type="paragraph" w:customStyle="1" w:styleId="MEsqNum2">
    <w:name w:val="MEsqNum2"/>
    <w:basedOn w:val="MEsqNum"/>
    <w:rsid w:val="005300AF"/>
    <w:pPr>
      <w:numPr>
        <w:ilvl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correa.JB\Datos%20de%20programa\Microsoft\Plantillas\Metodolog&#237;aGX-Documen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6E25CC-4C19-4BA8-B859-35F664B04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MetodologíaGX-Documentos</Template>
  <TotalTime>5</TotalTime>
  <Pages>3</Pages>
  <Words>296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verificacion</vt:lpstr>
    </vt:vector>
  </TitlesOfParts>
  <Company>Particular</Company>
  <LinksUpToDate>false</LinksUpToDate>
  <CharactersWithSpaces>1924</CharactersWithSpaces>
  <SharedDoc>false</SharedDoc>
  <HLinks>
    <vt:vector size="72" baseType="variant"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_Toc273132217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_Toc273132216</vt:lpwstr>
      </vt:variant>
      <vt:variant>
        <vt:i4>1179696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_Toc273132215</vt:lpwstr>
      </vt:variant>
      <vt:variant>
        <vt:i4>1179696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_Toc273132214</vt:lpwstr>
      </vt:variant>
      <vt:variant>
        <vt:i4>1179696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_Toc273132213</vt:lpwstr>
      </vt:variant>
      <vt:variant>
        <vt:i4>1179696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_Toc273132212</vt:lpwstr>
      </vt:variant>
      <vt:variant>
        <vt:i4>1179696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_Toc273132211</vt:lpwstr>
      </vt:variant>
      <vt:variant>
        <vt:i4>1179696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_Toc273132210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_Toc273132209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_Toc273132208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_Toc273132207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_Toc273132206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verificacion</dc:title>
  <dc:creator>Lucia Pedrana- Marcelo Bellini</dc:creator>
  <cp:lastModifiedBy>Alejandro</cp:lastModifiedBy>
  <cp:revision>4</cp:revision>
  <cp:lastPrinted>2002-06-07T00:19:00Z</cp:lastPrinted>
  <dcterms:created xsi:type="dcterms:W3CDTF">2010-10-09T02:02:00Z</dcterms:created>
  <dcterms:modified xsi:type="dcterms:W3CDTF">2010-10-09T02:13:00Z</dcterms:modified>
</cp:coreProperties>
</file>