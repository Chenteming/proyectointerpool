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BA9" w:rsidRPr="00A35D1B" w:rsidRDefault="00614BA9" w:rsidP="00F55DF4">
      <w:pPr>
        <w:pStyle w:val="MTtulo1"/>
        <w:ind w:left="1412" w:hanging="1412"/>
        <w:jc w:val="left"/>
        <w:rPr>
          <w:szCs w:val="36"/>
          <w:lang w:val="es-ES_tradnl"/>
        </w:rPr>
      </w:pPr>
      <w:bookmarkStart w:id="0" w:name="_Toc271886919"/>
      <w:bookmarkStart w:id="1" w:name="_Toc274439877"/>
      <w:bookmarkStart w:id="2" w:name="_Toc275901600"/>
      <w:r w:rsidRPr="00A35D1B">
        <w:rPr>
          <w:szCs w:val="36"/>
          <w:lang w:val="es-ES_tradnl"/>
        </w:rPr>
        <w:t>Interpool</w:t>
      </w:r>
      <w:bookmarkEnd w:id="0"/>
      <w:bookmarkEnd w:id="1"/>
      <w:bookmarkEnd w:id="2"/>
    </w:p>
    <w:p w:rsidR="00614BA9" w:rsidRPr="00A35D1B" w:rsidRDefault="00614BA9">
      <w:pPr>
        <w:pStyle w:val="MTtulo1"/>
        <w:jc w:val="left"/>
        <w:rPr>
          <w:szCs w:val="36"/>
          <w:lang w:val="es-ES_tradnl"/>
        </w:rPr>
      </w:pPr>
      <w:bookmarkStart w:id="3" w:name="_Toc271886920"/>
      <w:bookmarkStart w:id="4" w:name="_Toc274439878"/>
      <w:bookmarkStart w:id="5" w:name="_Toc275901601"/>
      <w:r w:rsidRPr="00A35D1B">
        <w:rPr>
          <w:szCs w:val="36"/>
          <w:lang w:val="es-ES_tradnl"/>
        </w:rPr>
        <w:t>Informe de Revisión Técnica Formal (RTF)</w:t>
      </w:r>
      <w:bookmarkEnd w:id="3"/>
      <w:bookmarkEnd w:id="4"/>
      <w:bookmarkEnd w:id="5"/>
    </w:p>
    <w:p w:rsidR="00614BA9" w:rsidRPr="00A35D1B" w:rsidRDefault="00B73BD9">
      <w:pPr>
        <w:pStyle w:val="MTtulo1"/>
        <w:jc w:val="left"/>
        <w:rPr>
          <w:szCs w:val="36"/>
          <w:lang w:val="es-ES_tradnl"/>
        </w:rPr>
      </w:pPr>
      <w:bookmarkStart w:id="6" w:name="_Toc271886921"/>
      <w:bookmarkStart w:id="7" w:name="_Toc274439879"/>
      <w:bookmarkStart w:id="8" w:name="_Toc275901602"/>
      <w:r>
        <w:rPr>
          <w:szCs w:val="36"/>
          <w:lang w:val="es-ES_tradnl"/>
        </w:rPr>
        <w:t xml:space="preserve">Versión </w:t>
      </w:r>
      <w:bookmarkEnd w:id="6"/>
      <w:r w:rsidR="00B36FA7">
        <w:rPr>
          <w:szCs w:val="36"/>
          <w:lang w:val="es-ES_tradnl"/>
        </w:rPr>
        <w:t>11</w:t>
      </w:r>
      <w:r w:rsidR="00296321">
        <w:rPr>
          <w:szCs w:val="36"/>
          <w:lang w:val="es-ES_tradnl"/>
        </w:rPr>
        <w:t>.0</w:t>
      </w:r>
      <w:bookmarkEnd w:id="7"/>
      <w:bookmarkEnd w:id="8"/>
    </w:p>
    <w:p w:rsidR="00614BA9" w:rsidRDefault="00614BA9">
      <w:pPr>
        <w:pStyle w:val="infoblue"/>
        <w:rPr>
          <w:lang w:val="es-ES_tradnl"/>
        </w:rPr>
      </w:pPr>
      <w:r>
        <w:rPr>
          <w:lang w:val="es-ES_tradnl"/>
        </w:rPr>
        <w:t> </w:t>
      </w:r>
    </w:p>
    <w:p w:rsidR="00614BA9" w:rsidRDefault="00614BA9">
      <w:pPr>
        <w:pStyle w:val="MTtulo1"/>
        <w:rPr>
          <w:lang w:val="es-ES_tradnl"/>
        </w:rPr>
      </w:pPr>
    </w:p>
    <w:p w:rsidR="00614BA9" w:rsidRDefault="00614BA9">
      <w:pPr>
        <w:pStyle w:val="MTtulo1"/>
        <w:rPr>
          <w:lang w:val="es-ES_tradnl"/>
        </w:rPr>
      </w:pPr>
      <w:bookmarkStart w:id="9" w:name="_Toc271886922"/>
      <w:bookmarkStart w:id="10" w:name="_Toc274439880"/>
      <w:bookmarkStart w:id="11" w:name="_Toc275901603"/>
      <w:r>
        <w:rPr>
          <w:lang w:val="es-ES_tradnl"/>
        </w:rPr>
        <w:t>Historia de revisiones</w:t>
      </w:r>
      <w:bookmarkEnd w:id="9"/>
      <w:bookmarkEnd w:id="10"/>
      <w:bookmarkEnd w:id="11"/>
    </w:p>
    <w:tbl>
      <w:tblPr>
        <w:tblW w:w="8720" w:type="dxa"/>
        <w:tblInd w:w="-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94"/>
        <w:gridCol w:w="1118"/>
        <w:gridCol w:w="3311"/>
        <w:gridCol w:w="2097"/>
      </w:tblGrid>
      <w:tr w:rsidR="00614BA9" w:rsidTr="003C4AE3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14BA9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14BA9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F5CA5">
            <w:pPr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 xml:space="preserve"> </w:t>
            </w:r>
            <w:r w:rsidR="00614BA9">
              <w:rPr>
                <w:rFonts w:ascii="Verdana" w:hAnsi="Verdana"/>
                <w:lang w:val="es-ES_tradnl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614BA9" w:rsidRDefault="00614BA9">
            <w:pPr>
              <w:jc w:val="center"/>
              <w:rPr>
                <w:rFonts w:ascii="Verdana" w:hAnsi="Verdana"/>
                <w:lang w:val="es-ES_tradnl"/>
              </w:rPr>
            </w:pPr>
            <w:r>
              <w:rPr>
                <w:rFonts w:ascii="Verdana" w:hAnsi="Verdana"/>
                <w:lang w:val="es-ES_tradnl"/>
              </w:rPr>
              <w:t>Autor</w:t>
            </w:r>
          </w:p>
        </w:tc>
      </w:tr>
      <w:tr w:rsidR="00614BA9" w:rsidTr="003C4AE3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BA9" w:rsidRDefault="00B36FA7" w:rsidP="00B73BD9">
            <w:pPr>
              <w:pStyle w:val="MNormal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26</w:t>
            </w:r>
            <w:r w:rsidR="00296321">
              <w:rPr>
                <w:lang w:val="es-ES_tradnl"/>
              </w:rPr>
              <w:t>/10</w:t>
            </w:r>
            <w:r w:rsidR="00B73BD9">
              <w:rPr>
                <w:lang w:val="es-ES_tradnl"/>
              </w:rPr>
              <w:t>/10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B36FA7" w:rsidP="00B73BD9">
            <w:pPr>
              <w:pStyle w:val="MNormal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11</w:t>
            </w:r>
            <w:r w:rsidR="003C4AE3">
              <w:rPr>
                <w:lang w:val="es-ES_tradnl"/>
              </w:rPr>
              <w:t>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F5CA5" w:rsidP="003C4AE3">
            <w:pPr>
              <w:pStyle w:val="MNormal"/>
              <w:jc w:val="left"/>
              <w:rPr>
                <w:lang w:val="es-ES_tradnl"/>
              </w:rPr>
            </w:pPr>
            <w:r>
              <w:rPr>
                <w:lang w:val="es-ES_tradnl"/>
              </w:rPr>
              <w:t xml:space="preserve"> </w:t>
            </w:r>
            <w:r w:rsidR="003C4AE3">
              <w:rPr>
                <w:lang w:val="es-ES_tradnl"/>
              </w:rPr>
              <w:t xml:space="preserve">Creación </w:t>
            </w:r>
            <w:r w:rsidR="00B73BD9">
              <w:rPr>
                <w:lang w:val="es-ES_tradnl"/>
              </w:rPr>
              <w:t>del documento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B73BD9" w:rsidP="00B73BD9">
            <w:pPr>
              <w:pStyle w:val="MNormal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Javier Madeiro</w:t>
            </w:r>
          </w:p>
        </w:tc>
      </w:tr>
      <w:tr w:rsidR="00614BA9" w:rsidTr="003C4AE3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614BA9" w:rsidRDefault="00614BA9">
            <w:pPr>
              <w:pStyle w:val="MNormal"/>
              <w:rPr>
                <w:lang w:val="es-ES_tradnl"/>
              </w:rPr>
            </w:pPr>
            <w:r>
              <w:rPr>
                <w:lang w:val="es-ES_tradnl"/>
              </w:rPr>
              <w:t> </w:t>
            </w:r>
          </w:p>
        </w:tc>
      </w:tr>
    </w:tbl>
    <w:p w:rsidR="00614BA9" w:rsidRDefault="00614BA9">
      <w:pPr>
        <w:pStyle w:val="MEsqNum"/>
        <w:numPr>
          <w:ilvl w:val="0"/>
          <w:numId w:val="0"/>
        </w:numPr>
        <w:rPr>
          <w:lang w:val="es-ES_tradnl"/>
        </w:rPr>
      </w:pPr>
    </w:p>
    <w:p w:rsidR="00614BA9" w:rsidRDefault="00614BA9">
      <w:pPr>
        <w:pStyle w:val="MTtulo1"/>
        <w:rPr>
          <w:lang w:val="es-ES_tradnl"/>
        </w:rPr>
      </w:pPr>
      <w:r>
        <w:rPr>
          <w:lang w:val="es-ES_tradnl"/>
        </w:rPr>
        <w:br w:type="page"/>
      </w:r>
      <w:bookmarkStart w:id="12" w:name="_Toc271886923"/>
      <w:bookmarkStart w:id="13" w:name="_Toc274439881"/>
      <w:bookmarkStart w:id="14" w:name="_Toc275901604"/>
      <w:r>
        <w:rPr>
          <w:lang w:val="es-ES_tradnl"/>
        </w:rPr>
        <w:lastRenderedPageBreak/>
        <w:t>Contenido</w:t>
      </w:r>
      <w:bookmarkEnd w:id="12"/>
      <w:bookmarkEnd w:id="13"/>
      <w:bookmarkEnd w:id="14"/>
    </w:p>
    <w:p w:rsidR="003B5E5E" w:rsidRPr="003B5E5E" w:rsidRDefault="00C579A2" w:rsidP="003B5E5E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16"/>
          <w:szCs w:val="16"/>
        </w:rPr>
      </w:pPr>
      <w:r w:rsidRPr="00C579A2">
        <w:fldChar w:fldCharType="begin"/>
      </w:r>
      <w:r w:rsidR="00D5648F">
        <w:instrText xml:space="preserve"> TOC \o "1-3" \h \z \u </w:instrText>
      </w:r>
      <w:r w:rsidRPr="00C579A2">
        <w:fldChar w:fldCharType="separate"/>
      </w:r>
    </w:p>
    <w:p w:rsidR="003B5E5E" w:rsidRDefault="00C579A2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75901605" w:history="1">
        <w:r w:rsidR="003B5E5E" w:rsidRPr="000B326E">
          <w:rPr>
            <w:rStyle w:val="Hipervnculo"/>
            <w:noProof/>
          </w:rPr>
          <w:t>1.</w:t>
        </w:r>
        <w:r w:rsidR="003B5E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B5E5E" w:rsidRPr="000B326E">
          <w:rPr>
            <w:rStyle w:val="Hipervnculo"/>
            <w:noProof/>
          </w:rPr>
          <w:t>Agenda de Productos a Revisar</w:t>
        </w:r>
        <w:r w:rsidR="003B5E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5E5E">
          <w:rPr>
            <w:noProof/>
            <w:webHidden/>
          </w:rPr>
          <w:instrText xml:space="preserve"> PAGEREF _Toc275901605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E5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5E5E" w:rsidRDefault="00C579A2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275901606" w:history="1">
        <w:r w:rsidR="003B5E5E" w:rsidRPr="000B326E">
          <w:rPr>
            <w:rStyle w:val="Hipervnculo"/>
            <w:noProof/>
          </w:rPr>
          <w:t>2.</w:t>
        </w:r>
        <w:r w:rsidR="003B5E5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3B5E5E" w:rsidRPr="000B326E">
          <w:rPr>
            <w:rStyle w:val="Hipervnculo"/>
            <w:noProof/>
          </w:rPr>
          <w:t>Producto 1</w:t>
        </w:r>
        <w:r w:rsidR="003B5E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5E5E">
          <w:rPr>
            <w:noProof/>
            <w:webHidden/>
          </w:rPr>
          <w:instrText xml:space="preserve"> PAGEREF _Toc275901606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E5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5E5E" w:rsidRDefault="00C579A2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5901607" w:history="1">
        <w:r w:rsidR="003B5E5E" w:rsidRPr="000B326E">
          <w:rPr>
            <w:rStyle w:val="Hipervnculo"/>
            <w:noProof/>
          </w:rPr>
          <w:t>2.1.</w:t>
        </w:r>
        <w:r w:rsidR="003B5E5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B5E5E" w:rsidRPr="000B326E">
          <w:rPr>
            <w:rStyle w:val="Hipervnculo"/>
            <w:noProof/>
          </w:rPr>
          <w:t>Nombre y Versión del Producto revisado</w:t>
        </w:r>
        <w:r w:rsidR="003B5E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5E5E">
          <w:rPr>
            <w:noProof/>
            <w:webHidden/>
          </w:rPr>
          <w:instrText xml:space="preserve"> PAGEREF _Toc275901607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E5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5E5E" w:rsidRDefault="00C579A2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5901608" w:history="1">
        <w:r w:rsidR="003B5E5E" w:rsidRPr="000B326E">
          <w:rPr>
            <w:rStyle w:val="Hipervnculo"/>
            <w:noProof/>
          </w:rPr>
          <w:t>2.2.</w:t>
        </w:r>
        <w:r w:rsidR="003B5E5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B5E5E" w:rsidRPr="000B326E">
          <w:rPr>
            <w:rStyle w:val="Hipervnculo"/>
            <w:noProof/>
          </w:rPr>
          <w:t>Participantes de la revisión</w:t>
        </w:r>
        <w:r w:rsidR="003B5E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5E5E">
          <w:rPr>
            <w:noProof/>
            <w:webHidden/>
          </w:rPr>
          <w:instrText xml:space="preserve"> PAGEREF _Toc275901608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E5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5E5E" w:rsidRDefault="00C579A2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5901609" w:history="1">
        <w:r w:rsidR="003B5E5E" w:rsidRPr="000B326E">
          <w:rPr>
            <w:rStyle w:val="Hipervnculo"/>
            <w:noProof/>
          </w:rPr>
          <w:t>2.3.</w:t>
        </w:r>
        <w:r w:rsidR="003B5E5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B5E5E" w:rsidRPr="000B326E">
          <w:rPr>
            <w:rStyle w:val="Hipervnculo"/>
            <w:noProof/>
          </w:rPr>
          <w:t>Técnica utilizada</w:t>
        </w:r>
        <w:r w:rsidR="003B5E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5E5E">
          <w:rPr>
            <w:noProof/>
            <w:webHidden/>
          </w:rPr>
          <w:instrText xml:space="preserve"> PAGEREF _Toc275901609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E5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5E5E" w:rsidRDefault="00C579A2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5901610" w:history="1">
        <w:r w:rsidR="003B5E5E" w:rsidRPr="000B326E">
          <w:rPr>
            <w:rStyle w:val="Hipervnculo"/>
            <w:noProof/>
          </w:rPr>
          <w:t>2.4.</w:t>
        </w:r>
        <w:r w:rsidR="003B5E5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B5E5E" w:rsidRPr="000B326E">
          <w:rPr>
            <w:rStyle w:val="Hipervnculo"/>
            <w:noProof/>
          </w:rPr>
          <w:t>Objetivos de la RTF</w:t>
        </w:r>
        <w:r w:rsidR="003B5E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5E5E">
          <w:rPr>
            <w:noProof/>
            <w:webHidden/>
          </w:rPr>
          <w:instrText xml:space="preserve"> PAGEREF _Toc275901610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E5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B5E5E" w:rsidRDefault="00C579A2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5901611" w:history="1">
        <w:r w:rsidR="003B5E5E" w:rsidRPr="000B326E">
          <w:rPr>
            <w:rStyle w:val="Hipervnculo"/>
            <w:noProof/>
          </w:rPr>
          <w:t>2.5.</w:t>
        </w:r>
        <w:r w:rsidR="003B5E5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B5E5E" w:rsidRPr="000B326E">
          <w:rPr>
            <w:rStyle w:val="Hipervnculo"/>
            <w:noProof/>
          </w:rPr>
          <w:t>Problemas detectados</w:t>
        </w:r>
        <w:r w:rsidR="003B5E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5E5E">
          <w:rPr>
            <w:noProof/>
            <w:webHidden/>
          </w:rPr>
          <w:instrText xml:space="preserve"> PAGEREF _Toc275901611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E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5E5E" w:rsidRDefault="00C579A2">
      <w:pPr>
        <w:pStyle w:val="TDC2"/>
        <w:tabs>
          <w:tab w:val="left" w:pos="80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275901612" w:history="1">
        <w:r w:rsidR="003B5E5E" w:rsidRPr="000B326E">
          <w:rPr>
            <w:rStyle w:val="Hipervnculo"/>
            <w:noProof/>
          </w:rPr>
          <w:t>2.6.</w:t>
        </w:r>
        <w:r w:rsidR="003B5E5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3B5E5E" w:rsidRPr="000B326E">
          <w:rPr>
            <w:rStyle w:val="Hipervnculo"/>
            <w:noProof/>
          </w:rPr>
          <w:t>Evaluación</w:t>
        </w:r>
        <w:r w:rsidR="003B5E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5E5E">
          <w:rPr>
            <w:noProof/>
            <w:webHidden/>
          </w:rPr>
          <w:instrText xml:space="preserve"> PAGEREF _Toc275901612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E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5E5E" w:rsidRDefault="00C579A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5901613" w:history="1">
        <w:r w:rsidR="003B5E5E" w:rsidRPr="000B326E">
          <w:rPr>
            <w:rStyle w:val="Hipervnculo"/>
            <w:noProof/>
          </w:rPr>
          <w:t>2.6.1.</w:t>
        </w:r>
        <w:r w:rsidR="003B5E5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3B5E5E" w:rsidRPr="000B326E">
          <w:rPr>
            <w:rStyle w:val="Hipervnculo"/>
            <w:noProof/>
          </w:rPr>
          <w:t>Estado actual del Producto</w:t>
        </w:r>
        <w:r w:rsidR="003B5E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5E5E">
          <w:rPr>
            <w:noProof/>
            <w:webHidden/>
          </w:rPr>
          <w:instrText xml:space="preserve"> PAGEREF _Toc275901613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E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5E5E" w:rsidRDefault="00C579A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5901614" w:history="1">
        <w:r w:rsidR="003B5E5E" w:rsidRPr="000B326E">
          <w:rPr>
            <w:rStyle w:val="Hipervnculo"/>
            <w:noProof/>
          </w:rPr>
          <w:t>2.6.2.</w:t>
        </w:r>
        <w:r w:rsidR="003B5E5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3B5E5E" w:rsidRPr="000B326E">
          <w:rPr>
            <w:rStyle w:val="Hipervnculo"/>
            <w:noProof/>
          </w:rPr>
          <w:t>Acciones a tomar</w:t>
        </w:r>
        <w:r w:rsidR="003B5E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5E5E">
          <w:rPr>
            <w:noProof/>
            <w:webHidden/>
          </w:rPr>
          <w:instrText xml:space="preserve"> PAGEREF _Toc275901614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E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B5E5E" w:rsidRDefault="00C579A2">
      <w:pPr>
        <w:pStyle w:val="TDC3"/>
        <w:tabs>
          <w:tab w:val="left" w:pos="1200"/>
          <w:tab w:val="right" w:leader="dot" w:pos="8494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275901615" w:history="1">
        <w:r w:rsidR="003B5E5E" w:rsidRPr="000B326E">
          <w:rPr>
            <w:rStyle w:val="Hipervnculo"/>
            <w:noProof/>
          </w:rPr>
          <w:t>2.6.3.</w:t>
        </w:r>
        <w:r w:rsidR="003B5E5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3B5E5E" w:rsidRPr="000B326E">
          <w:rPr>
            <w:rStyle w:val="Hipervnculo"/>
            <w:noProof/>
          </w:rPr>
          <w:t>Próxima Revisión del Producto</w:t>
        </w:r>
        <w:r w:rsidR="003B5E5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B5E5E">
          <w:rPr>
            <w:noProof/>
            <w:webHidden/>
          </w:rPr>
          <w:instrText xml:space="preserve"> PAGEREF _Toc275901615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B5E5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14BA9" w:rsidRDefault="00C579A2">
      <w:pPr>
        <w:rPr>
          <w:lang w:val="es-ES_tradnl"/>
        </w:rPr>
      </w:pPr>
      <w:r>
        <w:fldChar w:fldCharType="end"/>
      </w:r>
    </w:p>
    <w:p w:rsidR="00614BA9" w:rsidRDefault="00614BA9" w:rsidP="007F1613">
      <w:pPr>
        <w:pStyle w:val="MTema1"/>
      </w:pPr>
      <w:r>
        <w:br w:type="page"/>
      </w:r>
      <w:r>
        <w:lastRenderedPageBreak/>
        <w:t xml:space="preserve"> </w:t>
      </w:r>
      <w:bookmarkStart w:id="15" w:name="_Toc275901605"/>
      <w:r>
        <w:t>Agenda de Productos a Revisar</w:t>
      </w:r>
      <w:bookmarkEnd w:id="15"/>
    </w:p>
    <w:p w:rsidR="00614BA9" w:rsidRPr="00536424" w:rsidRDefault="00614BA9">
      <w:pPr>
        <w:pStyle w:val="MTemaNormal"/>
        <w:rPr>
          <w:lang w:val="es-ES_tradnl"/>
        </w:rPr>
      </w:pPr>
      <w:r w:rsidRPr="00536424">
        <w:rPr>
          <w:lang w:val="es-ES_tradnl"/>
        </w:rPr>
        <w:t>A continuación se listan los productos a los cuales se les realizara revisión en este documento:</w:t>
      </w:r>
    </w:p>
    <w:p w:rsidR="00614BA9" w:rsidRPr="00536424" w:rsidRDefault="00614BA9">
      <w:pPr>
        <w:pStyle w:val="doc"/>
        <w:tabs>
          <w:tab w:val="clear" w:pos="1425"/>
          <w:tab w:val="left" w:pos="900"/>
        </w:tabs>
        <w:ind w:left="900"/>
        <w:rPr>
          <w:lang w:val="es-ES_tradnl"/>
        </w:rPr>
      </w:pPr>
      <w:r w:rsidRPr="00536424">
        <w:rPr>
          <w:lang w:val="es-ES_tradnl"/>
        </w:rPr>
        <w:t>Producto 1:</w:t>
      </w:r>
      <w:r w:rsidR="007B6C50" w:rsidRPr="00536424">
        <w:rPr>
          <w:lang w:val="es-ES_tradnl"/>
        </w:rPr>
        <w:t xml:space="preserve"> </w:t>
      </w:r>
      <w:r w:rsidR="00EB0D26">
        <w:rPr>
          <w:lang w:val="es-ES_tradnl"/>
        </w:rPr>
        <w:t>Código / Modelo de Diseño</w:t>
      </w:r>
      <w:r w:rsidR="00CD2068">
        <w:rPr>
          <w:lang w:val="es-ES_tradnl"/>
        </w:rPr>
        <w:t>.</w:t>
      </w:r>
    </w:p>
    <w:p w:rsidR="00614BA9" w:rsidRPr="007F1613" w:rsidRDefault="00614BA9" w:rsidP="007F1613">
      <w:pPr>
        <w:pStyle w:val="MTema1"/>
        <w:spacing w:before="360"/>
        <w:ind w:left="431" w:hanging="431"/>
      </w:pPr>
      <w:bookmarkStart w:id="16" w:name="_Toc275901606"/>
      <w:r w:rsidRPr="007F1613">
        <w:t>Producto 1</w:t>
      </w:r>
      <w:bookmarkEnd w:id="16"/>
    </w:p>
    <w:p w:rsidR="00614BA9" w:rsidRPr="00536424" w:rsidRDefault="00614BA9" w:rsidP="007F1613">
      <w:pPr>
        <w:pStyle w:val="MTema2"/>
      </w:pPr>
      <w:bookmarkStart w:id="17" w:name="_Toc275901607"/>
      <w:r w:rsidRPr="00536424">
        <w:t>Nombre y Versión del Producto revisado</w:t>
      </w:r>
      <w:bookmarkEnd w:id="17"/>
    </w:p>
    <w:p w:rsidR="00DF54BB" w:rsidRPr="00536424" w:rsidRDefault="00614BA9" w:rsidP="00DF54BB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Se realiza la revisión del </w:t>
      </w:r>
      <w:r w:rsidR="00EB0D26">
        <w:rPr>
          <w:lang w:val="es-ES_tradnl"/>
        </w:rPr>
        <w:t>código liberado en la semana 10</w:t>
      </w:r>
      <w:r w:rsidR="005617D5">
        <w:rPr>
          <w:lang w:val="es-ES_tradnl"/>
        </w:rPr>
        <w:t>, se toma como base el documento de Modelo de Diseño versión 10.1.</w:t>
      </w:r>
    </w:p>
    <w:p w:rsidR="00614BA9" w:rsidRPr="00536424" w:rsidRDefault="00614BA9" w:rsidP="007F1613">
      <w:pPr>
        <w:pStyle w:val="MTema2"/>
      </w:pPr>
      <w:bookmarkStart w:id="18" w:name="_Toc275901608"/>
      <w:r w:rsidRPr="00536424">
        <w:t>Participantes de la revisión</w:t>
      </w:r>
      <w:bookmarkEnd w:id="18"/>
    </w:p>
    <w:p w:rsidR="00385818" w:rsidRPr="00385818" w:rsidRDefault="00EB0D26" w:rsidP="00385818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>
        <w:rPr>
          <w:lang w:val="es-ES_tradnl"/>
        </w:rPr>
        <w:t>Ignacio Infante</w:t>
      </w:r>
      <w:r w:rsidR="00385818" w:rsidRPr="00536424">
        <w:rPr>
          <w:rStyle w:val="apple-style-span"/>
          <w:color w:val="000000"/>
          <w:szCs w:val="20"/>
        </w:rPr>
        <w:t xml:space="preserve">, </w:t>
      </w:r>
      <w:r>
        <w:rPr>
          <w:rStyle w:val="apple-style-span"/>
          <w:color w:val="000000"/>
          <w:szCs w:val="20"/>
        </w:rPr>
        <w:t>Implementador</w:t>
      </w:r>
      <w:r w:rsidR="00385818" w:rsidRPr="00536424">
        <w:rPr>
          <w:rStyle w:val="apple-style-span"/>
          <w:color w:val="000000"/>
          <w:szCs w:val="20"/>
        </w:rPr>
        <w:t>.</w:t>
      </w:r>
    </w:p>
    <w:p w:rsidR="00614BA9" w:rsidRPr="00536424" w:rsidRDefault="00614BA9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 w:rsidRPr="00536424">
        <w:rPr>
          <w:lang w:val="es-ES_tradnl"/>
        </w:rPr>
        <w:t xml:space="preserve">Marcos </w:t>
      </w:r>
      <w:proofErr w:type="spellStart"/>
      <w:r w:rsidRPr="00536424">
        <w:rPr>
          <w:lang w:val="es-ES_tradnl"/>
        </w:rPr>
        <w:t>Sander</w:t>
      </w:r>
      <w:proofErr w:type="spellEnd"/>
      <w:r w:rsidRPr="00536424">
        <w:rPr>
          <w:lang w:val="es-ES_tradnl"/>
        </w:rPr>
        <w:t>, Arquitecto.</w:t>
      </w:r>
    </w:p>
    <w:p w:rsidR="005C26F7" w:rsidRPr="00536424" w:rsidRDefault="005C26F7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rStyle w:val="apple-style-span"/>
          <w:lang w:val="es-ES_tradnl"/>
        </w:rPr>
      </w:pPr>
      <w:r w:rsidRPr="00536424">
        <w:rPr>
          <w:rStyle w:val="apple-style-span"/>
          <w:color w:val="000000"/>
          <w:szCs w:val="20"/>
        </w:rPr>
        <w:t xml:space="preserve">Alejandro García, </w:t>
      </w:r>
      <w:r w:rsidR="00887B9E" w:rsidRPr="00536424">
        <w:rPr>
          <w:rStyle w:val="apple-style-span"/>
          <w:color w:val="000000"/>
          <w:szCs w:val="20"/>
        </w:rPr>
        <w:t>Responsable de Verificación.</w:t>
      </w:r>
    </w:p>
    <w:p w:rsidR="00536424" w:rsidRPr="00536424" w:rsidRDefault="00536424" w:rsidP="00536424">
      <w:pPr>
        <w:pStyle w:val="MTemaNormal"/>
        <w:numPr>
          <w:ilvl w:val="0"/>
          <w:numId w:val="22"/>
        </w:numPr>
        <w:tabs>
          <w:tab w:val="clear" w:pos="360"/>
          <w:tab w:val="left" w:pos="900"/>
        </w:tabs>
        <w:ind w:left="1080" w:hanging="27"/>
        <w:rPr>
          <w:lang w:val="es-ES_tradnl"/>
        </w:rPr>
      </w:pPr>
      <w:r w:rsidRPr="00536424">
        <w:rPr>
          <w:lang w:val="es-ES_tradnl"/>
        </w:rPr>
        <w:t>Javier Madeiro, Responsable de SQA.</w:t>
      </w:r>
    </w:p>
    <w:p w:rsidR="00614BA9" w:rsidRPr="00536424" w:rsidRDefault="00614BA9" w:rsidP="007F1613">
      <w:pPr>
        <w:pStyle w:val="MTema2"/>
      </w:pPr>
      <w:bookmarkStart w:id="19" w:name="_Toc275901609"/>
      <w:r w:rsidRPr="00536424">
        <w:t>Técnica utilizada</w:t>
      </w:r>
      <w:bookmarkEnd w:id="19"/>
    </w:p>
    <w:p w:rsidR="00614BA9" w:rsidRDefault="00614BA9">
      <w:pPr>
        <w:pStyle w:val="MTemaNormal"/>
        <w:rPr>
          <w:lang w:val="es-ES_tradnl"/>
        </w:rPr>
      </w:pPr>
      <w:r w:rsidRPr="00536424">
        <w:rPr>
          <w:lang w:val="es-ES_tradnl"/>
        </w:rPr>
        <w:t>Se utilizan las técnicas definidas en el Plan de SQA para la revisión de productos,</w:t>
      </w:r>
      <w:r w:rsidR="00CE4CFA">
        <w:rPr>
          <w:lang w:val="es-ES_tradnl"/>
        </w:rPr>
        <w:t xml:space="preserve"> se ejecuta la herramienta de </w:t>
      </w:r>
      <w:r w:rsidR="00D31ED4">
        <w:rPr>
          <w:lang w:val="es-ES_tradnl"/>
        </w:rPr>
        <w:t>análisis</w:t>
      </w:r>
      <w:r w:rsidR="00CE4CFA">
        <w:rPr>
          <w:lang w:val="es-ES_tradnl"/>
        </w:rPr>
        <w:t xml:space="preserve"> de código StyleCop en su versión 4.3.3.3</w:t>
      </w:r>
      <w:r w:rsidR="00D31ED4">
        <w:rPr>
          <w:lang w:val="es-ES_tradnl"/>
        </w:rPr>
        <w:t>.</w:t>
      </w:r>
    </w:p>
    <w:p w:rsidR="00D31ED4" w:rsidRPr="00536424" w:rsidRDefault="00D31ED4">
      <w:pPr>
        <w:pStyle w:val="MTemaNormal"/>
        <w:rPr>
          <w:lang w:val="es-ES_tradnl"/>
        </w:rPr>
      </w:pPr>
      <w:r>
        <w:rPr>
          <w:lang w:val="es-ES_tradnl"/>
        </w:rPr>
        <w:t xml:space="preserve">Se </w:t>
      </w:r>
      <w:r w:rsidR="00CA7E61">
        <w:rPr>
          <w:lang w:val="es-ES_tradnl"/>
        </w:rPr>
        <w:t>coteja</w:t>
      </w:r>
      <w:r>
        <w:rPr>
          <w:lang w:val="es-ES_tradnl"/>
        </w:rPr>
        <w:t xml:space="preserve"> </w:t>
      </w:r>
      <w:r w:rsidR="00C25E12">
        <w:rPr>
          <w:lang w:val="es-ES_tradnl"/>
        </w:rPr>
        <w:t>el diseño de los</w:t>
      </w:r>
      <w:r>
        <w:rPr>
          <w:lang w:val="es-ES_tradnl"/>
        </w:rPr>
        <w:t xml:space="preserve"> casos de uso </w:t>
      </w:r>
      <w:proofErr w:type="spellStart"/>
      <w:r>
        <w:rPr>
          <w:lang w:val="es-ES_tradnl"/>
        </w:rPr>
        <w:t>mas</w:t>
      </w:r>
      <w:proofErr w:type="spellEnd"/>
      <w:r>
        <w:rPr>
          <w:lang w:val="es-ES_tradnl"/>
        </w:rPr>
        <w:t xml:space="preserve"> relevantes </w:t>
      </w:r>
      <w:r w:rsidR="00C25E12">
        <w:rPr>
          <w:lang w:val="es-ES_tradnl"/>
        </w:rPr>
        <w:t xml:space="preserve">descriptos en el documento Modelo de Diseño </w:t>
      </w:r>
      <w:r w:rsidR="00CA7E61">
        <w:rPr>
          <w:lang w:val="es-ES_tradnl"/>
        </w:rPr>
        <w:t>contra</w:t>
      </w:r>
      <w:r w:rsidR="00C25E12">
        <w:rPr>
          <w:lang w:val="es-ES_tradnl"/>
        </w:rPr>
        <w:t xml:space="preserve"> lo implementado.</w:t>
      </w:r>
    </w:p>
    <w:p w:rsidR="00614BA9" w:rsidRPr="007F1613" w:rsidRDefault="00614BA9" w:rsidP="007F1613">
      <w:pPr>
        <w:pStyle w:val="MTema2"/>
      </w:pPr>
      <w:bookmarkStart w:id="20" w:name="_Toc275901610"/>
      <w:r w:rsidRPr="007F1613">
        <w:t>Objetivos de la RTF</w:t>
      </w:r>
      <w:bookmarkEnd w:id="20"/>
    </w:p>
    <w:p w:rsidR="00614BA9" w:rsidRPr="00536424" w:rsidRDefault="00614BA9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Esta revisión técnica formal </w:t>
      </w:r>
      <w:r w:rsidR="000E5644">
        <w:rPr>
          <w:lang w:val="es-ES_tradnl"/>
        </w:rPr>
        <w:t>buscará</w:t>
      </w:r>
      <w:r w:rsidRPr="00536424">
        <w:rPr>
          <w:lang w:val="es-ES_tradnl"/>
        </w:rPr>
        <w:t xml:space="preserve"> detectar y lograr los siguientes objetivos:</w:t>
      </w:r>
    </w:p>
    <w:p w:rsidR="00614BA9" w:rsidRDefault="00385818">
      <w:pPr>
        <w:pStyle w:val="MTemaVietas"/>
        <w:numPr>
          <w:ilvl w:val="0"/>
          <w:numId w:val="24"/>
        </w:numPr>
        <w:tabs>
          <w:tab w:val="clear" w:pos="360"/>
          <w:tab w:val="num" w:pos="1440"/>
        </w:tabs>
        <w:ind w:left="1440"/>
        <w:rPr>
          <w:lang w:val="es-ES_tradnl"/>
        </w:rPr>
      </w:pPr>
      <w:r w:rsidRPr="00536424">
        <w:rPr>
          <w:lang w:val="es-ES_tradnl"/>
        </w:rPr>
        <w:t xml:space="preserve">Chequeo de la </w:t>
      </w:r>
      <w:proofErr w:type="spellStart"/>
      <w:r>
        <w:rPr>
          <w:lang w:val="es-ES_tradnl"/>
        </w:rPr>
        <w:t>correctitud</w:t>
      </w:r>
      <w:proofErr w:type="spellEnd"/>
      <w:r>
        <w:rPr>
          <w:lang w:val="es-ES_tradnl"/>
        </w:rPr>
        <w:t xml:space="preserve"> </w:t>
      </w:r>
      <w:r w:rsidR="00EC10BF">
        <w:rPr>
          <w:lang w:val="es-ES_tradnl"/>
        </w:rPr>
        <w:t xml:space="preserve">del formato del código desarrollado respecto al </w:t>
      </w:r>
      <w:r w:rsidR="00EC10BF" w:rsidRPr="00EC10BF">
        <w:rPr>
          <w:rStyle w:val="apple-style-span"/>
          <w:color w:val="333333"/>
          <w:sz w:val="18"/>
          <w:szCs w:val="18"/>
          <w:lang w:val="es-ES"/>
        </w:rPr>
        <w:t>conjunto de reglas</w:t>
      </w:r>
      <w:r w:rsidR="00EC10BF">
        <w:rPr>
          <w:rStyle w:val="apple-style-span"/>
          <w:color w:val="333333"/>
          <w:sz w:val="18"/>
          <w:szCs w:val="18"/>
          <w:lang w:val="es-ES"/>
        </w:rPr>
        <w:t xml:space="preserve"> definidas en las guidelines de Microsoft</w:t>
      </w:r>
      <w:r w:rsidR="00614BA9" w:rsidRPr="00536424">
        <w:rPr>
          <w:lang w:val="es-ES_tradnl"/>
        </w:rPr>
        <w:t>.</w:t>
      </w:r>
    </w:p>
    <w:p w:rsidR="00581C54" w:rsidRDefault="00385818">
      <w:pPr>
        <w:pStyle w:val="MTemaVietas"/>
        <w:numPr>
          <w:ilvl w:val="0"/>
          <w:numId w:val="24"/>
        </w:numPr>
        <w:tabs>
          <w:tab w:val="clear" w:pos="360"/>
          <w:tab w:val="num" w:pos="1440"/>
        </w:tabs>
        <w:ind w:left="1440"/>
        <w:rPr>
          <w:lang w:val="es-ES_tradnl"/>
        </w:rPr>
      </w:pPr>
      <w:r>
        <w:rPr>
          <w:lang w:val="es-ES_tradnl"/>
        </w:rPr>
        <w:t xml:space="preserve">Chequeo de la correlación entre </w:t>
      </w:r>
      <w:r w:rsidR="00581C54">
        <w:rPr>
          <w:lang w:val="es-ES_tradnl"/>
        </w:rPr>
        <w:t>los casos de usos especificados en el documento Modelo de Diseño</w:t>
      </w:r>
      <w:r>
        <w:rPr>
          <w:lang w:val="es-ES_tradnl"/>
        </w:rPr>
        <w:t xml:space="preserve"> </w:t>
      </w:r>
      <w:r w:rsidR="00EC10BF">
        <w:rPr>
          <w:lang w:val="es-ES_tradnl"/>
        </w:rPr>
        <w:t>y el código implementado</w:t>
      </w:r>
      <w:r w:rsidR="00581C54">
        <w:rPr>
          <w:lang w:val="es-ES_tradnl"/>
        </w:rPr>
        <w:t>.</w:t>
      </w:r>
    </w:p>
    <w:p w:rsidR="00581C54" w:rsidRDefault="00581C54" w:rsidP="00581C54">
      <w:pPr>
        <w:pStyle w:val="MTemaVietas"/>
        <w:tabs>
          <w:tab w:val="clear" w:pos="927"/>
        </w:tabs>
        <w:ind w:left="1440" w:firstLine="0"/>
        <w:rPr>
          <w:lang w:val="es-ES_tradnl"/>
        </w:rPr>
      </w:pPr>
      <w:r>
        <w:rPr>
          <w:lang w:val="es-ES_tradnl"/>
        </w:rPr>
        <w:t>Se considerarán los casos de uso:</w:t>
      </w:r>
    </w:p>
    <w:p w:rsidR="00581C54" w:rsidRDefault="00581C54" w:rsidP="00581C54">
      <w:pPr>
        <w:pStyle w:val="MTemaVietas"/>
        <w:numPr>
          <w:ilvl w:val="0"/>
          <w:numId w:val="25"/>
        </w:numPr>
        <w:rPr>
          <w:lang w:val="es-ES_tradnl"/>
        </w:rPr>
      </w:pPr>
      <w:r>
        <w:rPr>
          <w:lang w:val="es-ES_tradnl"/>
        </w:rPr>
        <w:t>Iniciar Iteración.</w:t>
      </w:r>
    </w:p>
    <w:p w:rsidR="00581C54" w:rsidRDefault="00841194" w:rsidP="00581C54">
      <w:pPr>
        <w:pStyle w:val="MTemaVietas"/>
        <w:numPr>
          <w:ilvl w:val="0"/>
          <w:numId w:val="25"/>
        </w:numPr>
        <w:rPr>
          <w:lang w:val="es-ES_tradnl"/>
        </w:rPr>
      </w:pPr>
      <w:r>
        <w:rPr>
          <w:lang w:val="es-ES_tradnl"/>
        </w:rPr>
        <w:t>Interrogar Personaje</w:t>
      </w:r>
      <w:r w:rsidR="00581C54">
        <w:rPr>
          <w:lang w:val="es-ES_tradnl"/>
        </w:rPr>
        <w:t>.</w:t>
      </w:r>
    </w:p>
    <w:p w:rsidR="00EC4C3E" w:rsidRPr="007F1613" w:rsidRDefault="00581C54" w:rsidP="007F1613">
      <w:pPr>
        <w:pStyle w:val="MTemaVietas"/>
        <w:numPr>
          <w:ilvl w:val="0"/>
          <w:numId w:val="25"/>
        </w:numPr>
        <w:rPr>
          <w:lang w:val="es-ES_tradnl"/>
        </w:rPr>
      </w:pPr>
      <w:r>
        <w:rPr>
          <w:lang w:val="es-ES_tradnl"/>
        </w:rPr>
        <w:t>Actualizar datos Famosos.</w:t>
      </w:r>
    </w:p>
    <w:p w:rsidR="007F1613" w:rsidRDefault="007F1613">
      <w:pPr>
        <w:rPr>
          <w:rFonts w:ascii="Verdana" w:hAnsi="Verdana" w:cs="Arial"/>
          <w:b/>
          <w:bCs/>
          <w:lang w:val="es-ES_tradnl"/>
        </w:rPr>
      </w:pPr>
      <w:r>
        <w:br w:type="page"/>
      </w:r>
    </w:p>
    <w:p w:rsidR="00614BA9" w:rsidRPr="00536424" w:rsidRDefault="00614BA9" w:rsidP="007F1613">
      <w:pPr>
        <w:pStyle w:val="MTema2"/>
      </w:pPr>
      <w:bookmarkStart w:id="21" w:name="_Toc275901611"/>
      <w:r w:rsidRPr="00536424">
        <w:lastRenderedPageBreak/>
        <w:t>Problemas detectados</w:t>
      </w:r>
      <w:bookmarkEnd w:id="21"/>
    </w:p>
    <w:p w:rsidR="000E5644" w:rsidRDefault="00F158FA" w:rsidP="00EC4C3E">
      <w:pPr>
        <w:pStyle w:val="MTemaNormal"/>
        <w:rPr>
          <w:lang w:val="es-ES_tradnl"/>
        </w:rPr>
      </w:pPr>
      <w:r>
        <w:rPr>
          <w:lang w:val="es-ES_tradnl"/>
        </w:rPr>
        <w:t>La herramienta StyleCop no reporto ningún “warning”, cabe destacar que la semana anterior el número de “warning” se situaba en el entorno a los 1300.</w:t>
      </w:r>
    </w:p>
    <w:p w:rsidR="007F1613" w:rsidRPr="007F1613" w:rsidRDefault="00F158FA" w:rsidP="007F1613">
      <w:pPr>
        <w:pStyle w:val="MTemaNormal"/>
        <w:spacing w:before="240"/>
        <w:rPr>
          <w:lang w:val="es-ES_tradnl"/>
        </w:rPr>
      </w:pPr>
      <w:r>
        <w:rPr>
          <w:lang w:val="es-ES_tradnl"/>
        </w:rPr>
        <w:t>La revisión del diseño de los casos de uso contra lo implementado no detecto errores que ameriten una acción correctiva; en algunos casos se vio que diferían los nombres de las funciones d</w:t>
      </w:r>
      <w:r w:rsidR="007F1613">
        <w:rPr>
          <w:lang w:val="es-ES_tradnl"/>
        </w:rPr>
        <w:t>el modelo con los implementados.</w:t>
      </w:r>
    </w:p>
    <w:p w:rsidR="00614BA9" w:rsidRPr="00536424" w:rsidRDefault="00614BA9" w:rsidP="007F1613">
      <w:pPr>
        <w:pStyle w:val="MTema2"/>
      </w:pPr>
      <w:bookmarkStart w:id="22" w:name="_Toc275901612"/>
      <w:r w:rsidRPr="00536424">
        <w:t>Evaluación</w:t>
      </w:r>
      <w:bookmarkEnd w:id="22"/>
    </w:p>
    <w:p w:rsidR="00F33805" w:rsidRDefault="00F158FA" w:rsidP="007F1613">
      <w:pPr>
        <w:pStyle w:val="MNormal"/>
        <w:ind w:left="567"/>
        <w:rPr>
          <w:lang w:val="es-ES_tradnl"/>
        </w:rPr>
      </w:pPr>
      <w:r>
        <w:rPr>
          <w:lang w:val="es-ES_tradnl"/>
        </w:rPr>
        <w:t>El código cumple con los estándares requeridos por el Cliente.</w:t>
      </w:r>
    </w:p>
    <w:p w:rsidR="007F1613" w:rsidRDefault="007F1613" w:rsidP="007F1613">
      <w:pPr>
        <w:pStyle w:val="MNormal"/>
        <w:ind w:left="567"/>
        <w:rPr>
          <w:lang w:val="es-ES_tradnl"/>
        </w:rPr>
      </w:pPr>
      <w:r>
        <w:rPr>
          <w:lang w:val="es-ES_tradnl"/>
        </w:rPr>
        <w:t>En líneas generales podemos afirmar que los casos de uso revisados del Modelo de Diseño se corresponden con lo implementado.</w:t>
      </w:r>
    </w:p>
    <w:p w:rsidR="00614BA9" w:rsidRPr="00536424" w:rsidRDefault="00614BA9" w:rsidP="007F1613">
      <w:pPr>
        <w:pStyle w:val="MTema3"/>
      </w:pPr>
      <w:bookmarkStart w:id="23" w:name="_Toc275901613"/>
      <w:r w:rsidRPr="00536424">
        <w:t>Estado actual del Producto</w:t>
      </w:r>
      <w:bookmarkEnd w:id="23"/>
    </w:p>
    <w:p w:rsidR="00614BA9" w:rsidRPr="00536424" w:rsidRDefault="007F1613">
      <w:pPr>
        <w:pStyle w:val="MTemaNormal"/>
        <w:rPr>
          <w:lang w:val="es-ES_tradnl"/>
        </w:rPr>
      </w:pPr>
      <w:r>
        <w:rPr>
          <w:lang w:val="es-ES_tradnl"/>
        </w:rPr>
        <w:t>Correcto</w:t>
      </w:r>
      <w:r w:rsidR="000F1D4B" w:rsidRPr="00536424">
        <w:rPr>
          <w:lang w:val="es-ES_tradnl"/>
        </w:rPr>
        <w:t>.</w:t>
      </w:r>
    </w:p>
    <w:p w:rsidR="00614BA9" w:rsidRPr="00536424" w:rsidRDefault="00614BA9" w:rsidP="007F1613">
      <w:pPr>
        <w:pStyle w:val="MTema3"/>
      </w:pPr>
      <w:bookmarkStart w:id="24" w:name="_Toc275901614"/>
      <w:r w:rsidRPr="00536424">
        <w:t>Acciones a tomar</w:t>
      </w:r>
      <w:bookmarkEnd w:id="24"/>
    </w:p>
    <w:p w:rsidR="00614BA9" w:rsidRPr="00536424" w:rsidRDefault="000F1D4B" w:rsidP="007F1613">
      <w:pPr>
        <w:pStyle w:val="MTemaNormal"/>
        <w:rPr>
          <w:lang w:val="es-ES_tradnl"/>
        </w:rPr>
      </w:pPr>
      <w:r w:rsidRPr="00536424">
        <w:rPr>
          <w:lang w:val="es-ES_tradnl"/>
        </w:rPr>
        <w:t>Se</w:t>
      </w:r>
      <w:r w:rsidR="007F1613">
        <w:rPr>
          <w:lang w:val="es-ES_tradnl"/>
        </w:rPr>
        <w:t xml:space="preserve"> velara porque los implementadores corran la herramienta </w:t>
      </w:r>
      <w:proofErr w:type="spellStart"/>
      <w:r w:rsidR="007F1613">
        <w:rPr>
          <w:lang w:val="es-ES_tradnl"/>
        </w:rPr>
        <w:t>StyleCop</w:t>
      </w:r>
      <w:proofErr w:type="spellEnd"/>
      <w:r w:rsidR="007F1613">
        <w:rPr>
          <w:lang w:val="es-ES_tradnl"/>
        </w:rPr>
        <w:t xml:space="preserve"> antes de subir una nueva versión al repositorio, se ha definido que Ignacio Infante será el responsable de hacer cumplir lo </w:t>
      </w:r>
      <w:r w:rsidR="003C4949">
        <w:rPr>
          <w:lang w:val="es-ES_tradnl"/>
        </w:rPr>
        <w:t>anteriormente mencionado</w:t>
      </w:r>
      <w:r w:rsidR="007F1613">
        <w:rPr>
          <w:lang w:val="es-ES_tradnl"/>
        </w:rPr>
        <w:t>.</w:t>
      </w:r>
    </w:p>
    <w:p w:rsidR="00614BA9" w:rsidRPr="00536424" w:rsidRDefault="00614BA9" w:rsidP="007F1613">
      <w:pPr>
        <w:pStyle w:val="MTema3"/>
      </w:pPr>
      <w:bookmarkStart w:id="25" w:name="_Toc275901615"/>
      <w:r w:rsidRPr="00536424">
        <w:t>Próxima Revisión del Producto</w:t>
      </w:r>
      <w:bookmarkEnd w:id="25"/>
    </w:p>
    <w:p w:rsidR="00232421" w:rsidRPr="00536424" w:rsidRDefault="00275C9F" w:rsidP="007F1613">
      <w:pPr>
        <w:pStyle w:val="MTemaNormal"/>
        <w:rPr>
          <w:lang w:val="es-ES_tradnl"/>
        </w:rPr>
      </w:pPr>
      <w:r w:rsidRPr="00536424">
        <w:rPr>
          <w:lang w:val="es-ES_tradnl"/>
        </w:rPr>
        <w:t xml:space="preserve">No </w:t>
      </w:r>
      <w:r w:rsidR="007F1613">
        <w:rPr>
          <w:lang w:val="es-ES_tradnl"/>
        </w:rPr>
        <w:t>se realizarán nuevas revisiones por parte del equipo de calidad.</w:t>
      </w:r>
    </w:p>
    <w:sectPr w:rsidR="00232421" w:rsidRPr="00536424" w:rsidSect="00C402E7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43C6" w:rsidRDefault="00A043C6">
      <w:r>
        <w:separator/>
      </w:r>
    </w:p>
  </w:endnote>
  <w:endnote w:type="continuationSeparator" w:id="0">
    <w:p w:rsidR="00A043C6" w:rsidRDefault="00A043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4BA9" w:rsidRDefault="00614BA9">
    <w:pPr>
      <w:pStyle w:val="Piedepgina"/>
      <w:rPr>
        <w:rStyle w:val="Nmerodepgina"/>
      </w:rPr>
    </w:pPr>
    <w:r>
      <w:t>Informe de RTF</w:t>
    </w:r>
    <w:r>
      <w:tab/>
    </w:r>
    <w:r>
      <w:tab/>
      <w:t xml:space="preserve">Página </w:t>
    </w:r>
    <w:r w:rsidR="00C579A2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C579A2">
      <w:rPr>
        <w:rStyle w:val="Nmerodepgina"/>
      </w:rPr>
      <w:fldChar w:fldCharType="separate"/>
    </w:r>
    <w:r w:rsidR="003C4949">
      <w:rPr>
        <w:rStyle w:val="Nmerodepgina"/>
        <w:noProof/>
      </w:rPr>
      <w:t>4</w:t>
    </w:r>
    <w:r w:rsidR="00C579A2">
      <w:rPr>
        <w:rStyle w:val="Nmerodepgina"/>
      </w:rPr>
      <w:fldChar w:fldCharType="end"/>
    </w:r>
    <w:r>
      <w:rPr>
        <w:rStyle w:val="Nmerodepgina"/>
      </w:rPr>
      <w:t xml:space="preserve"> de </w:t>
    </w:r>
    <w:r w:rsidR="00C579A2"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 w:rsidR="00C579A2">
      <w:rPr>
        <w:rStyle w:val="Nmerodepgina"/>
      </w:rPr>
      <w:fldChar w:fldCharType="separate"/>
    </w:r>
    <w:r w:rsidR="003C4949">
      <w:rPr>
        <w:rStyle w:val="Nmerodepgina"/>
        <w:noProof/>
      </w:rPr>
      <w:t>4</w:t>
    </w:r>
    <w:r w:rsidR="00C579A2">
      <w:rPr>
        <w:rStyle w:val="Nmerodepgina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43C6" w:rsidRDefault="00A043C6">
      <w:r>
        <w:separator/>
      </w:r>
    </w:p>
  </w:footnote>
  <w:footnote w:type="continuationSeparator" w:id="0">
    <w:p w:rsidR="00A043C6" w:rsidRDefault="00A043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F3210"/>
    <w:multiLevelType w:val="hybridMultilevel"/>
    <w:tmpl w:val="87648516"/>
    <w:lvl w:ilvl="0" w:tplc="0C0A000B">
      <w:start w:val="1"/>
      <w:numFmt w:val="bullet"/>
      <w:lvlText w:val=""/>
      <w:lvlJc w:val="left"/>
      <w:pPr>
        <w:ind w:left="283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98" w:hanging="360"/>
      </w:pPr>
      <w:rPr>
        <w:rFonts w:ascii="Wingdings" w:hAnsi="Wingdings" w:hint="default"/>
      </w:rPr>
    </w:lvl>
  </w:abstractNum>
  <w:abstractNum w:abstractNumId="1">
    <w:nsid w:val="0DE372D1"/>
    <w:multiLevelType w:val="hybridMultilevel"/>
    <w:tmpl w:val="2D104B5E"/>
    <w:lvl w:ilvl="0" w:tplc="B406BD18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EFA40C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E3EFA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FE15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6499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EE3D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AE2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BEDC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AC07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76428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2F92121"/>
    <w:multiLevelType w:val="hybridMultilevel"/>
    <w:tmpl w:val="48404B9E"/>
    <w:lvl w:ilvl="0" w:tplc="15A47C4C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CE80B3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64CBF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F2F4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944CB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EE04C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380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5C0F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228A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2169DD"/>
    <w:multiLevelType w:val="hybridMultilevel"/>
    <w:tmpl w:val="012A1712"/>
    <w:lvl w:ilvl="0" w:tplc="82300966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FFC84F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C70C2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4E49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CA9B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CE29F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DA24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12E05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F321A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F82A94"/>
    <w:multiLevelType w:val="multilevel"/>
    <w:tmpl w:val="0D5A8050"/>
    <w:lvl w:ilvl="0">
      <w:start w:val="1"/>
      <w:numFmt w:val="decimal"/>
      <w:pStyle w:val="doc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237D32EF"/>
    <w:multiLevelType w:val="hybridMultilevel"/>
    <w:tmpl w:val="78D4CF04"/>
    <w:lvl w:ilvl="0" w:tplc="ACF0EC14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497EB7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6162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5A3D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5A370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414C7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4012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E46A6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FC86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9223D19"/>
    <w:multiLevelType w:val="hybridMultilevel"/>
    <w:tmpl w:val="A030DEE2"/>
    <w:lvl w:ilvl="0" w:tplc="1B0C057E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87F3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EA4EE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94B6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A48A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32CE7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7EEE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7E60E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07CB0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4D5C9C"/>
    <w:multiLevelType w:val="hybridMultilevel"/>
    <w:tmpl w:val="42726AD2"/>
    <w:lvl w:ilvl="0" w:tplc="7DC6BBB2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1700A28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ACB8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F4A2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92E4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E44A9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E4CC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DE95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852B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CC3C1B"/>
    <w:multiLevelType w:val="hybridMultilevel"/>
    <w:tmpl w:val="46441244"/>
    <w:lvl w:ilvl="0" w:tplc="40C42D18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3E9AEA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D04D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2406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765D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C043B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547A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CCDA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2F4C0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C84AD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>
    <w:nsid w:val="3A323D28"/>
    <w:multiLevelType w:val="hybridMultilevel"/>
    <w:tmpl w:val="BE96F5D8"/>
    <w:lvl w:ilvl="0" w:tplc="C010CA02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464673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B74AC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6274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2218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DEC81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3CE7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80C82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9C460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2E93270"/>
    <w:multiLevelType w:val="multilevel"/>
    <w:tmpl w:val="F07C7E4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>
    <w:nsid w:val="568740B2"/>
    <w:multiLevelType w:val="hybridMultilevel"/>
    <w:tmpl w:val="4E021F10"/>
    <w:lvl w:ilvl="0" w:tplc="3F52AFEA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438E2D2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35A52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764C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F2021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5F276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F07B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8001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6B80D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DFD6A68"/>
    <w:multiLevelType w:val="multilevel"/>
    <w:tmpl w:val="AC5E4108"/>
    <w:lvl w:ilvl="0">
      <w:start w:val="1"/>
      <w:numFmt w:val="bullet"/>
      <w:lvlText w:val="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6383E93"/>
    <w:multiLevelType w:val="hybridMultilevel"/>
    <w:tmpl w:val="B630C32C"/>
    <w:lvl w:ilvl="0" w:tplc="E04C5C26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93D622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2279B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6C9F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0AD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40E45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F2BF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9492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7F0AB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01C42CF"/>
    <w:multiLevelType w:val="multilevel"/>
    <w:tmpl w:val="BF54B4D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2"/>
  </w:num>
  <w:num w:numId="3">
    <w:abstractNumId w:val="8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14"/>
  </w:num>
  <w:num w:numId="9">
    <w:abstractNumId w:val="14"/>
  </w:num>
  <w:num w:numId="10">
    <w:abstractNumId w:val="14"/>
  </w:num>
  <w:num w:numId="11">
    <w:abstractNumId w:val="13"/>
  </w:num>
  <w:num w:numId="12">
    <w:abstractNumId w:val="1"/>
  </w:num>
  <w:num w:numId="13">
    <w:abstractNumId w:val="17"/>
  </w:num>
  <w:num w:numId="14">
    <w:abstractNumId w:val="15"/>
  </w:num>
  <w:num w:numId="15">
    <w:abstractNumId w:val="5"/>
  </w:num>
  <w:num w:numId="16">
    <w:abstractNumId w:val="10"/>
  </w:num>
  <w:num w:numId="17">
    <w:abstractNumId w:val="4"/>
  </w:num>
  <w:num w:numId="18">
    <w:abstractNumId w:val="7"/>
  </w:num>
  <w:num w:numId="19">
    <w:abstractNumId w:val="9"/>
  </w:num>
  <w:num w:numId="20">
    <w:abstractNumId w:val="18"/>
  </w:num>
  <w:num w:numId="21">
    <w:abstractNumId w:val="6"/>
  </w:num>
  <w:num w:numId="22">
    <w:abstractNumId w:val="11"/>
  </w:num>
  <w:num w:numId="23">
    <w:abstractNumId w:val="16"/>
  </w:num>
  <w:num w:numId="24">
    <w:abstractNumId w:val="2"/>
  </w:num>
  <w:num w:numId="2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6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5D1B"/>
    <w:rsid w:val="00044BEE"/>
    <w:rsid w:val="0006675C"/>
    <w:rsid w:val="000A5866"/>
    <w:rsid w:val="000D4EA6"/>
    <w:rsid w:val="000E5644"/>
    <w:rsid w:val="000F1D4B"/>
    <w:rsid w:val="000F2364"/>
    <w:rsid w:val="00101EF1"/>
    <w:rsid w:val="00113C27"/>
    <w:rsid w:val="00115A6E"/>
    <w:rsid w:val="001673B2"/>
    <w:rsid w:val="0019120B"/>
    <w:rsid w:val="001B3E47"/>
    <w:rsid w:val="001C31E1"/>
    <w:rsid w:val="001D76CB"/>
    <w:rsid w:val="001F1537"/>
    <w:rsid w:val="00232421"/>
    <w:rsid w:val="00261799"/>
    <w:rsid w:val="00275C9F"/>
    <w:rsid w:val="00287426"/>
    <w:rsid w:val="00291AF8"/>
    <w:rsid w:val="00296321"/>
    <w:rsid w:val="002A3E7A"/>
    <w:rsid w:val="00300E9D"/>
    <w:rsid w:val="00330E61"/>
    <w:rsid w:val="00385818"/>
    <w:rsid w:val="003B2B08"/>
    <w:rsid w:val="003B5356"/>
    <w:rsid w:val="003B5E5E"/>
    <w:rsid w:val="003C3F85"/>
    <w:rsid w:val="003C4949"/>
    <w:rsid w:val="003C4AE3"/>
    <w:rsid w:val="003C7A5A"/>
    <w:rsid w:val="003D70EC"/>
    <w:rsid w:val="003E4D91"/>
    <w:rsid w:val="003F0CC3"/>
    <w:rsid w:val="0042613F"/>
    <w:rsid w:val="00426959"/>
    <w:rsid w:val="00447C42"/>
    <w:rsid w:val="00451001"/>
    <w:rsid w:val="004914C1"/>
    <w:rsid w:val="004A126A"/>
    <w:rsid w:val="00504694"/>
    <w:rsid w:val="005268C6"/>
    <w:rsid w:val="00536424"/>
    <w:rsid w:val="005617D5"/>
    <w:rsid w:val="005701AE"/>
    <w:rsid w:val="005764D5"/>
    <w:rsid w:val="00581C54"/>
    <w:rsid w:val="00596009"/>
    <w:rsid w:val="005A41B9"/>
    <w:rsid w:val="005C26F7"/>
    <w:rsid w:val="005D1B3F"/>
    <w:rsid w:val="005E3460"/>
    <w:rsid w:val="005F7DC4"/>
    <w:rsid w:val="00600EFC"/>
    <w:rsid w:val="00606AF7"/>
    <w:rsid w:val="00614BA9"/>
    <w:rsid w:val="00634C1D"/>
    <w:rsid w:val="0064410E"/>
    <w:rsid w:val="00672A40"/>
    <w:rsid w:val="006A069A"/>
    <w:rsid w:val="006F0612"/>
    <w:rsid w:val="006F5CA5"/>
    <w:rsid w:val="00725F6C"/>
    <w:rsid w:val="0073461F"/>
    <w:rsid w:val="00757D2D"/>
    <w:rsid w:val="00757F92"/>
    <w:rsid w:val="007959CD"/>
    <w:rsid w:val="007A5A1F"/>
    <w:rsid w:val="007B6C50"/>
    <w:rsid w:val="007F1613"/>
    <w:rsid w:val="00800C30"/>
    <w:rsid w:val="008051F9"/>
    <w:rsid w:val="00841194"/>
    <w:rsid w:val="00842AEC"/>
    <w:rsid w:val="00845350"/>
    <w:rsid w:val="008635E6"/>
    <w:rsid w:val="00880B56"/>
    <w:rsid w:val="00884EEE"/>
    <w:rsid w:val="00887B9E"/>
    <w:rsid w:val="008C16CD"/>
    <w:rsid w:val="00927A52"/>
    <w:rsid w:val="00935915"/>
    <w:rsid w:val="0093784D"/>
    <w:rsid w:val="0095267F"/>
    <w:rsid w:val="00976251"/>
    <w:rsid w:val="009841C8"/>
    <w:rsid w:val="00A043C6"/>
    <w:rsid w:val="00A22E3F"/>
    <w:rsid w:val="00A35D1B"/>
    <w:rsid w:val="00A7326F"/>
    <w:rsid w:val="00A97851"/>
    <w:rsid w:val="00AD2663"/>
    <w:rsid w:val="00AE30F1"/>
    <w:rsid w:val="00AE5517"/>
    <w:rsid w:val="00AF765E"/>
    <w:rsid w:val="00B03A52"/>
    <w:rsid w:val="00B11AE2"/>
    <w:rsid w:val="00B36FA7"/>
    <w:rsid w:val="00B47D75"/>
    <w:rsid w:val="00B73BD9"/>
    <w:rsid w:val="00B73E92"/>
    <w:rsid w:val="00BF098F"/>
    <w:rsid w:val="00BF461E"/>
    <w:rsid w:val="00C16A7C"/>
    <w:rsid w:val="00C25E12"/>
    <w:rsid w:val="00C402E7"/>
    <w:rsid w:val="00C45063"/>
    <w:rsid w:val="00C4600F"/>
    <w:rsid w:val="00C46C08"/>
    <w:rsid w:val="00C579A2"/>
    <w:rsid w:val="00C8389B"/>
    <w:rsid w:val="00C938A1"/>
    <w:rsid w:val="00CA4776"/>
    <w:rsid w:val="00CA6002"/>
    <w:rsid w:val="00CA7E61"/>
    <w:rsid w:val="00CC17E8"/>
    <w:rsid w:val="00CD2068"/>
    <w:rsid w:val="00CD4956"/>
    <w:rsid w:val="00CE4CFA"/>
    <w:rsid w:val="00CF0DA8"/>
    <w:rsid w:val="00D061ED"/>
    <w:rsid w:val="00D211DD"/>
    <w:rsid w:val="00D31ED4"/>
    <w:rsid w:val="00D34955"/>
    <w:rsid w:val="00D3757E"/>
    <w:rsid w:val="00D5648F"/>
    <w:rsid w:val="00D874FF"/>
    <w:rsid w:val="00DA2A31"/>
    <w:rsid w:val="00DC56F9"/>
    <w:rsid w:val="00DD3B15"/>
    <w:rsid w:val="00DE3383"/>
    <w:rsid w:val="00DE5B6C"/>
    <w:rsid w:val="00DF54BB"/>
    <w:rsid w:val="00E101E3"/>
    <w:rsid w:val="00E47016"/>
    <w:rsid w:val="00E56354"/>
    <w:rsid w:val="00E6648F"/>
    <w:rsid w:val="00E77896"/>
    <w:rsid w:val="00E85CA5"/>
    <w:rsid w:val="00E93952"/>
    <w:rsid w:val="00EB0D26"/>
    <w:rsid w:val="00EC10BF"/>
    <w:rsid w:val="00EC4C3E"/>
    <w:rsid w:val="00EC4E5D"/>
    <w:rsid w:val="00ED313A"/>
    <w:rsid w:val="00EE591E"/>
    <w:rsid w:val="00EE5CDE"/>
    <w:rsid w:val="00F020D1"/>
    <w:rsid w:val="00F0796F"/>
    <w:rsid w:val="00F1027D"/>
    <w:rsid w:val="00F158FA"/>
    <w:rsid w:val="00F15CEB"/>
    <w:rsid w:val="00F26965"/>
    <w:rsid w:val="00F27192"/>
    <w:rsid w:val="00F33805"/>
    <w:rsid w:val="00F34D7E"/>
    <w:rsid w:val="00F55DF4"/>
    <w:rsid w:val="00F560B9"/>
    <w:rsid w:val="00FC04B6"/>
    <w:rsid w:val="00FF1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2E7"/>
    <w:rPr>
      <w:rFonts w:ascii="Arial" w:hAnsi="Arial"/>
      <w:szCs w:val="24"/>
    </w:rPr>
  </w:style>
  <w:style w:type="paragraph" w:styleId="Ttulo1">
    <w:name w:val="heading 1"/>
    <w:basedOn w:val="Normal"/>
    <w:next w:val="Normal"/>
    <w:qFormat/>
    <w:rsid w:val="00C402E7"/>
    <w:pPr>
      <w:keepNext/>
      <w:outlineLvl w:val="0"/>
    </w:pPr>
    <w:rPr>
      <w:rFonts w:cs="Arial"/>
      <w:b/>
      <w:bCs/>
      <w:sz w:val="28"/>
    </w:rPr>
  </w:style>
  <w:style w:type="paragraph" w:styleId="Ttulo2">
    <w:name w:val="heading 2"/>
    <w:basedOn w:val="Normal"/>
    <w:next w:val="Normal"/>
    <w:qFormat/>
    <w:rsid w:val="00C402E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C402E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C402E7"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rsid w:val="00C402E7"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402E7"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402E7"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C402E7"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C402E7"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rsid w:val="00C402E7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C402E7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rsid w:val="00C402E7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rsid w:val="00C402E7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rsid w:val="00C402E7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rsid w:val="00C402E7"/>
    <w:pPr>
      <w:numPr>
        <w:numId w:val="3"/>
      </w:numPr>
    </w:pPr>
  </w:style>
  <w:style w:type="paragraph" w:customStyle="1" w:styleId="MEsqNum">
    <w:name w:val="MEsqNum"/>
    <w:basedOn w:val="MNormal"/>
    <w:rsid w:val="00C402E7"/>
    <w:pPr>
      <w:numPr>
        <w:numId w:val="2"/>
      </w:numPr>
    </w:pPr>
  </w:style>
  <w:style w:type="paragraph" w:customStyle="1" w:styleId="MDetTitulo1">
    <w:name w:val="MDetTitulo1"/>
    <w:basedOn w:val="MTtulo2"/>
    <w:next w:val="MNormal"/>
    <w:rsid w:val="00C402E7"/>
    <w:pPr>
      <w:numPr>
        <w:numId w:val="4"/>
      </w:numPr>
      <w:outlineLvl w:val="0"/>
    </w:pPr>
  </w:style>
  <w:style w:type="paragraph" w:customStyle="1" w:styleId="MDetTitulo2">
    <w:name w:val="MDetTitulo2"/>
    <w:basedOn w:val="MTtulo3"/>
    <w:next w:val="MNormal"/>
    <w:rsid w:val="00C402E7"/>
    <w:pPr>
      <w:numPr>
        <w:ilvl w:val="1"/>
        <w:numId w:val="5"/>
      </w:numPr>
      <w:outlineLvl w:val="1"/>
    </w:pPr>
  </w:style>
  <w:style w:type="paragraph" w:customStyle="1" w:styleId="MDetTitulo3">
    <w:name w:val="MDetTitulo3"/>
    <w:basedOn w:val="MDetTitulo2"/>
    <w:next w:val="MNormal"/>
    <w:rsid w:val="00C402E7"/>
    <w:pPr>
      <w:numPr>
        <w:ilvl w:val="2"/>
        <w:numId w:val="6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rsid w:val="00C402E7"/>
    <w:pPr>
      <w:numPr>
        <w:ilvl w:val="3"/>
        <w:numId w:val="7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rsid w:val="007F1613"/>
    <w:pPr>
      <w:numPr>
        <w:ilvl w:val="0"/>
        <w:numId w:val="8"/>
      </w:numPr>
      <w:tabs>
        <w:tab w:val="clear" w:pos="567"/>
      </w:tabs>
      <w:ind w:left="432" w:hanging="432"/>
      <w:outlineLvl w:val="0"/>
    </w:pPr>
    <w:rPr>
      <w:lang w:val="es-ES_tradnl"/>
    </w:rPr>
  </w:style>
  <w:style w:type="paragraph" w:customStyle="1" w:styleId="MTema2">
    <w:name w:val="MTema2"/>
    <w:basedOn w:val="MTtulo3"/>
    <w:next w:val="MNormal"/>
    <w:rsid w:val="007F1613"/>
    <w:pPr>
      <w:numPr>
        <w:ilvl w:val="1"/>
        <w:numId w:val="9"/>
      </w:numPr>
      <w:tabs>
        <w:tab w:val="clear" w:pos="1304"/>
        <w:tab w:val="left" w:pos="720"/>
      </w:tabs>
      <w:spacing w:before="240"/>
      <w:ind w:left="737"/>
      <w:outlineLvl w:val="1"/>
    </w:pPr>
    <w:rPr>
      <w:sz w:val="20"/>
      <w:lang w:val="es-ES_tradnl"/>
    </w:rPr>
  </w:style>
  <w:style w:type="paragraph" w:customStyle="1" w:styleId="MTtulo4">
    <w:name w:val="MTítulo4"/>
    <w:basedOn w:val="Ttulo3"/>
    <w:rsid w:val="00C402E7"/>
    <w:rPr>
      <w:rFonts w:ascii="Verdana" w:hAnsi="Verdana"/>
      <w:sz w:val="22"/>
    </w:rPr>
  </w:style>
  <w:style w:type="paragraph" w:customStyle="1" w:styleId="MTemaNormal">
    <w:name w:val="MTemaNormal"/>
    <w:basedOn w:val="MNormal"/>
    <w:rsid w:val="00C402E7"/>
    <w:pPr>
      <w:ind w:left="567"/>
    </w:pPr>
  </w:style>
  <w:style w:type="paragraph" w:customStyle="1" w:styleId="MTemaVietas">
    <w:name w:val="MTemaViñetas"/>
    <w:basedOn w:val="MVietas"/>
    <w:rsid w:val="00C402E7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C402E7"/>
    <w:pPr>
      <w:numPr>
        <w:ilvl w:val="2"/>
        <w:numId w:val="10"/>
      </w:numPr>
      <w:tabs>
        <w:tab w:val="clear" w:pos="720"/>
        <w:tab w:val="clear" w:pos="2098"/>
        <w:tab w:val="left" w:pos="851"/>
      </w:tabs>
      <w:ind w:left="851" w:hanging="851"/>
      <w:outlineLvl w:val="2"/>
    </w:pPr>
  </w:style>
  <w:style w:type="paragraph" w:customStyle="1" w:styleId="MTema4">
    <w:name w:val="MTema4"/>
    <w:basedOn w:val="MDetTitulo4"/>
    <w:rsid w:val="00C402E7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rsid w:val="00C402E7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Encabezado">
    <w:name w:val="header"/>
    <w:basedOn w:val="Normal"/>
    <w:semiHidden/>
    <w:rsid w:val="00C402E7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TDC1">
    <w:name w:val="toc 1"/>
    <w:basedOn w:val="Normal"/>
    <w:next w:val="Normal"/>
    <w:autoRedefine/>
    <w:uiPriority w:val="39"/>
    <w:qFormat/>
    <w:rsid w:val="00C402E7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rsid w:val="00C402E7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qFormat/>
    <w:rsid w:val="00C402E7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rsid w:val="00C402E7"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rsid w:val="00C402E7"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rsid w:val="00C402E7"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rsid w:val="00C402E7"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rsid w:val="00C402E7"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rsid w:val="00C402E7"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sid w:val="00C402E7"/>
    <w:rPr>
      <w:color w:val="0000FF"/>
      <w:u w:val="single"/>
    </w:rPr>
  </w:style>
  <w:style w:type="paragraph" w:styleId="Piedepgina">
    <w:name w:val="footer"/>
    <w:basedOn w:val="Normal"/>
    <w:semiHidden/>
    <w:rsid w:val="00C402E7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  <w:semiHidden/>
    <w:rsid w:val="00C402E7"/>
  </w:style>
  <w:style w:type="paragraph" w:customStyle="1" w:styleId="doc">
    <w:name w:val="doc"/>
    <w:basedOn w:val="MTemaNormal"/>
    <w:rsid w:val="00C402E7"/>
    <w:pPr>
      <w:numPr>
        <w:numId w:val="21"/>
      </w:numPr>
      <w:tabs>
        <w:tab w:val="left" w:pos="1425"/>
      </w:tabs>
      <w:spacing w:before="20"/>
    </w:pPr>
  </w:style>
  <w:style w:type="paragraph" w:customStyle="1" w:styleId="Tema4">
    <w:name w:val="Tema4"/>
    <w:basedOn w:val="MTema3"/>
    <w:rsid w:val="00C402E7"/>
    <w:pPr>
      <w:numPr>
        <w:ilvl w:val="3"/>
        <w:numId w:val="8"/>
      </w:numPr>
      <w:tabs>
        <w:tab w:val="clear" w:pos="851"/>
        <w:tab w:val="clear" w:pos="2948"/>
        <w:tab w:val="left" w:pos="1260"/>
        <w:tab w:val="left" w:pos="1620"/>
      </w:tabs>
      <w:spacing w:after="60"/>
      <w:ind w:hanging="2318"/>
    </w:pPr>
    <w:rPr>
      <w:b w:val="0"/>
      <w:i/>
    </w:rPr>
  </w:style>
  <w:style w:type="character" w:customStyle="1" w:styleId="apple-style-span">
    <w:name w:val="apple-style-span"/>
    <w:basedOn w:val="Fuentedeprrafopredeter"/>
    <w:rsid w:val="00C402E7"/>
  </w:style>
  <w:style w:type="paragraph" w:styleId="TtulodeTDC">
    <w:name w:val="TOC Heading"/>
    <w:basedOn w:val="Ttulo1"/>
    <w:next w:val="Normal"/>
    <w:uiPriority w:val="39"/>
    <w:semiHidden/>
    <w:unhideWhenUsed/>
    <w:qFormat/>
    <w:rsid w:val="00D5648F"/>
    <w:pPr>
      <w:keepLines/>
      <w:spacing w:before="480" w:line="276" w:lineRule="auto"/>
      <w:outlineLvl w:val="9"/>
    </w:pPr>
    <w:rPr>
      <w:rFonts w:ascii="Cambria" w:hAnsi="Cambria" w:cs="Times New Roman"/>
      <w:color w:val="365F91"/>
      <w:szCs w:val="28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648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48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938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940BD-BA75-4B5F-A162-2E52FA40D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</Template>
  <TotalTime>248</TotalTime>
  <Pages>4</Pages>
  <Words>534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3466</CharactersWithSpaces>
  <SharedDoc>false</SharedDoc>
  <HLinks>
    <vt:vector size="270" baseType="variant">
      <vt:variant>
        <vt:i4>1572914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_Toc271886968</vt:lpwstr>
      </vt:variant>
      <vt:variant>
        <vt:i4>1572914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_Toc271886967</vt:lpwstr>
      </vt:variant>
      <vt:variant>
        <vt:i4>1572914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_Toc271886966</vt:lpwstr>
      </vt:variant>
      <vt:variant>
        <vt:i4>1572914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_Toc271886965</vt:lpwstr>
      </vt:variant>
      <vt:variant>
        <vt:i4>1572914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_Toc271886964</vt:lpwstr>
      </vt:variant>
      <vt:variant>
        <vt:i4>1572914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_Toc271886963</vt:lpwstr>
      </vt:variant>
      <vt:variant>
        <vt:i4>1572914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_Toc271886962</vt:lpwstr>
      </vt:variant>
      <vt:variant>
        <vt:i4>1572914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_Toc271886961</vt:lpwstr>
      </vt:variant>
      <vt:variant>
        <vt:i4>1572914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_Toc271886960</vt:lpwstr>
      </vt:variant>
      <vt:variant>
        <vt:i4>1769522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_Toc271886959</vt:lpwstr>
      </vt:variant>
      <vt:variant>
        <vt:i4>1769522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_Toc271886958</vt:lpwstr>
      </vt:variant>
      <vt:variant>
        <vt:i4>1769522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_Toc271886957</vt:lpwstr>
      </vt:variant>
      <vt:variant>
        <vt:i4>1769522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_Toc271886956</vt:lpwstr>
      </vt:variant>
      <vt:variant>
        <vt:i4>1769522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_Toc271886955</vt:lpwstr>
      </vt:variant>
      <vt:variant>
        <vt:i4>1769522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_Toc271886954</vt:lpwstr>
      </vt:variant>
      <vt:variant>
        <vt:i4>1769522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_Toc271886953</vt:lpwstr>
      </vt:variant>
      <vt:variant>
        <vt:i4>1769522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_Toc271886952</vt:lpwstr>
      </vt:variant>
      <vt:variant>
        <vt:i4>1769522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_Toc271886951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_Toc271886950</vt:lpwstr>
      </vt:variant>
      <vt:variant>
        <vt:i4>1703986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_Toc271886949</vt:lpwstr>
      </vt:variant>
      <vt:variant>
        <vt:i4>1703986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_Toc271886948</vt:lpwstr>
      </vt:variant>
      <vt:variant>
        <vt:i4>1703986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_Toc271886947</vt:lpwstr>
      </vt:variant>
      <vt:variant>
        <vt:i4>1703986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_Toc271886946</vt:lpwstr>
      </vt:variant>
      <vt:variant>
        <vt:i4>1703986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_Toc271886945</vt:lpwstr>
      </vt:variant>
      <vt:variant>
        <vt:i4>1703986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_Toc271886944</vt:lpwstr>
      </vt:variant>
      <vt:variant>
        <vt:i4>1703986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_Toc271886943</vt:lpwstr>
      </vt:variant>
      <vt:variant>
        <vt:i4>1703986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_Toc271886942</vt:lpwstr>
      </vt:variant>
      <vt:variant>
        <vt:i4>1703986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_Toc271886941</vt:lpwstr>
      </vt:variant>
      <vt:variant>
        <vt:i4>1703986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_Toc271886940</vt:lpwstr>
      </vt:variant>
      <vt:variant>
        <vt:i4>1900594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_Toc271886939</vt:lpwstr>
      </vt:variant>
      <vt:variant>
        <vt:i4>1900594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_Toc271886938</vt:lpwstr>
      </vt:variant>
      <vt:variant>
        <vt:i4>1900594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_Toc271886937</vt:lpwstr>
      </vt:variant>
      <vt:variant>
        <vt:i4>1900594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_Toc271886936</vt:lpwstr>
      </vt:variant>
      <vt:variant>
        <vt:i4>1900594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_Toc271886935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_Toc271886934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_Toc271886933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_Toc271886932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_Toc271886931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_Toc271886930</vt:lpwstr>
      </vt:variant>
      <vt:variant>
        <vt:i4>1835058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_Toc271886929</vt:lpwstr>
      </vt:variant>
      <vt:variant>
        <vt:i4>1835058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_Toc271886928</vt:lpwstr>
      </vt:variant>
      <vt:variant>
        <vt:i4>1835058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_Toc271886927</vt:lpwstr>
      </vt:variant>
      <vt:variant>
        <vt:i4>1835058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_Toc271886926</vt:lpwstr>
      </vt:variant>
      <vt:variant>
        <vt:i4>1835058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_Toc271886925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_Toc271886924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subject/>
  <dc:creator>Lucia Pedrana- Marcelo Bellini</dc:creator>
  <cp:keywords/>
  <dc:description/>
  <cp:lastModifiedBy>Shavi</cp:lastModifiedBy>
  <cp:revision>56</cp:revision>
  <cp:lastPrinted>2002-06-07T00:19:00Z</cp:lastPrinted>
  <dcterms:created xsi:type="dcterms:W3CDTF">2010-09-10T16:03:00Z</dcterms:created>
  <dcterms:modified xsi:type="dcterms:W3CDTF">2010-10-27T02:22:00Z</dcterms:modified>
</cp:coreProperties>
</file>