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9A" w:rsidRDefault="00B764DE">
      <w:pPr>
        <w:pStyle w:val="MTtulo1"/>
        <w:jc w:val="left"/>
      </w:pPr>
      <w:r>
        <w:t>Interpool</w:t>
      </w:r>
    </w:p>
    <w:p w:rsidR="00596556" w:rsidRDefault="00596556">
      <w:pPr>
        <w:pStyle w:val="MTtulo1"/>
        <w:jc w:val="left"/>
      </w:pPr>
      <w:r>
        <w:t xml:space="preserve">Plan de Verificación de </w:t>
      </w:r>
      <w:smartTag w:uri="urn:schemas-microsoft-com:office:smarttags" w:element="PersonName">
        <w:smartTagPr>
          <w:attr w:name="ProductID" w:val="la Iteración"/>
        </w:smartTagPr>
        <w:r>
          <w:t>la Iteración</w:t>
        </w:r>
      </w:smartTag>
    </w:p>
    <w:p w:rsidR="00596556" w:rsidRDefault="00B764DE">
      <w:pPr>
        <w:pStyle w:val="MTtulo1"/>
        <w:jc w:val="left"/>
      </w:pPr>
      <w:r>
        <w:t>Versión 12</w:t>
      </w:r>
      <w:r w:rsidR="00E1399A">
        <w:t>.</w:t>
      </w:r>
      <w:r>
        <w:t>0</w:t>
      </w:r>
    </w:p>
    <w:p w:rsidR="00596556" w:rsidRDefault="00596556">
      <w:pPr>
        <w:pStyle w:val="MNormal"/>
      </w:pPr>
    </w:p>
    <w:p w:rsidR="00596556" w:rsidRDefault="00596556">
      <w:pPr>
        <w:pStyle w:val="MNormal"/>
      </w:pPr>
    </w:p>
    <w:p w:rsidR="00596556" w:rsidRDefault="00596556">
      <w:pPr>
        <w:pStyle w:val="MNormal"/>
      </w:pPr>
    </w:p>
    <w:p w:rsidR="00596556" w:rsidRDefault="00596556">
      <w:pPr>
        <w:pStyle w:val="MTtulo1"/>
      </w:pPr>
      <w:r>
        <w:t>Historia de revisiones</w:t>
      </w:r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596556" w:rsidTr="00E66A2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96556" w:rsidRDefault="00596556">
            <w:pPr>
              <w:pStyle w:val="MNormal"/>
            </w:pPr>
            <w:r>
              <w:t>Autor</w:t>
            </w:r>
          </w:p>
        </w:tc>
      </w:tr>
      <w:tr w:rsidR="00596556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556" w:rsidRDefault="00B764DE">
            <w:pPr>
              <w:pStyle w:val="MNormal"/>
            </w:pPr>
            <w:r>
              <w:t>27</w:t>
            </w:r>
            <w:r w:rsidR="00E1399A">
              <w:t>/10/2009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B764DE">
            <w:pPr>
              <w:pStyle w:val="MNormal"/>
            </w:pPr>
            <w:r>
              <w:t>12</w:t>
            </w:r>
            <w:r w:rsidR="00E1399A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E1399A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596556" w:rsidRDefault="00B764DE">
            <w:pPr>
              <w:pStyle w:val="MNormal"/>
            </w:pPr>
            <w:r>
              <w:t>Alejandro García</w:t>
            </w: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E66A23" w:rsidP="00C6469D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 w:rsidP="00C6469D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 w:rsidP="00C6469D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 w:rsidP="00C6469D">
            <w:pPr>
              <w:pStyle w:val="MNormal"/>
            </w:pP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</w:tr>
      <w:tr w:rsidR="00E66A23" w:rsidTr="00E66A2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66A23" w:rsidRDefault="00E66A23">
            <w:pPr>
              <w:pStyle w:val="MNormal"/>
            </w:pPr>
            <w:r>
              <w:t> </w:t>
            </w:r>
          </w:p>
        </w:tc>
      </w:tr>
    </w:tbl>
    <w:p w:rsidR="00596556" w:rsidRDefault="00596556">
      <w:pPr>
        <w:pStyle w:val="MTemaNormal"/>
      </w:pPr>
    </w:p>
    <w:p w:rsidR="00596556" w:rsidRDefault="00596556">
      <w:pPr>
        <w:pStyle w:val="MTemaNormal"/>
      </w:pPr>
    </w:p>
    <w:p w:rsidR="00596556" w:rsidRDefault="00596556">
      <w:pPr>
        <w:pStyle w:val="MTtulo1"/>
      </w:pPr>
      <w:r>
        <w:br w:type="page"/>
      </w:r>
      <w:r>
        <w:lastRenderedPageBreak/>
        <w:t>Contenido</w:t>
      </w:r>
    </w:p>
    <w:p w:rsidR="00DF288A" w:rsidRDefault="00EA1E2F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EA1E2F">
        <w:rPr>
          <w:b w:val="0"/>
          <w:bCs w:val="0"/>
          <w:caps w:val="0"/>
        </w:rPr>
        <w:fldChar w:fldCharType="begin"/>
      </w:r>
      <w:r w:rsidR="00596556">
        <w:rPr>
          <w:b w:val="0"/>
          <w:bCs w:val="0"/>
          <w:caps w:val="0"/>
        </w:rPr>
        <w:instrText xml:space="preserve"> TOC \h \z \t "MTema1,1,MTema2,2,MTema3,3" </w:instrText>
      </w:r>
      <w:r w:rsidRPr="00EA1E2F">
        <w:rPr>
          <w:b w:val="0"/>
          <w:bCs w:val="0"/>
          <w:caps w:val="0"/>
        </w:rPr>
        <w:fldChar w:fldCharType="separate"/>
      </w:r>
      <w:hyperlink w:anchor="_Toc276051500" w:history="1">
        <w:r w:rsidR="00DF288A" w:rsidRPr="00F12E5D">
          <w:rPr>
            <w:rStyle w:val="Hipervnculo"/>
            <w:noProof/>
          </w:rPr>
          <w:t>1.</w:t>
        </w:r>
        <w:r w:rsidR="00DF288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DF288A" w:rsidRPr="00F12E5D">
          <w:rPr>
            <w:rStyle w:val="Hipervnculo"/>
            <w:noProof/>
          </w:rPr>
          <w:t>Objetivos de la Verificación</w:t>
        </w:r>
        <w:r w:rsidR="00DF288A">
          <w:rPr>
            <w:noProof/>
            <w:webHidden/>
          </w:rPr>
          <w:tab/>
        </w:r>
        <w:r w:rsidR="00DF288A">
          <w:rPr>
            <w:noProof/>
            <w:webHidden/>
          </w:rPr>
          <w:fldChar w:fldCharType="begin"/>
        </w:r>
        <w:r w:rsidR="00DF288A">
          <w:rPr>
            <w:noProof/>
            <w:webHidden/>
          </w:rPr>
          <w:instrText xml:space="preserve"> PAGEREF _Toc276051500 \h </w:instrText>
        </w:r>
        <w:r w:rsidR="00DF288A">
          <w:rPr>
            <w:noProof/>
            <w:webHidden/>
          </w:rPr>
        </w:r>
        <w:r w:rsidR="00DF288A">
          <w:rPr>
            <w:noProof/>
            <w:webHidden/>
          </w:rPr>
          <w:fldChar w:fldCharType="separate"/>
        </w:r>
        <w:r w:rsidR="00DF288A">
          <w:rPr>
            <w:noProof/>
            <w:webHidden/>
          </w:rPr>
          <w:t>3</w:t>
        </w:r>
        <w:r w:rsidR="00DF288A">
          <w:rPr>
            <w:noProof/>
            <w:webHidden/>
          </w:rPr>
          <w:fldChar w:fldCharType="end"/>
        </w:r>
      </w:hyperlink>
    </w:p>
    <w:p w:rsidR="00DF288A" w:rsidRDefault="00DF288A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01" w:history="1">
        <w:r w:rsidRPr="00F12E5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2" w:history="1">
        <w:r w:rsidRPr="00F12E5D">
          <w:rPr>
            <w:rStyle w:val="Hipervnculo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3" w:history="1">
        <w:r w:rsidRPr="00F12E5D">
          <w:rPr>
            <w:rStyle w:val="Hipervnculo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051504" w:history="1">
        <w:r w:rsidRPr="00F12E5D">
          <w:rPr>
            <w:rStyle w:val="Hipervnculo"/>
            <w:noProof/>
          </w:rPr>
          <w:t>2.1.3.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entrega del Informe de Verificación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05" w:history="1">
        <w:r w:rsidRPr="00F12E5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2" w:history="1">
        <w:r w:rsidRPr="00F12E5D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Responsable de ejecutar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3" w:history="1">
        <w:r w:rsidRPr="00F12E5D">
          <w:rPr>
            <w:rStyle w:val="Hipervnculo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comienzo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4" w:history="1">
        <w:r w:rsidRPr="00F12E5D">
          <w:rPr>
            <w:rStyle w:val="Hipervnculo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entrega del Informe de Verificación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051535" w:history="1">
        <w:r w:rsidRPr="00F12E5D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6" w:history="1">
        <w:r w:rsidRPr="00F12E5D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Responsable de realizar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7" w:history="1">
        <w:r w:rsidRPr="00F12E5D">
          <w:rPr>
            <w:rStyle w:val="Hipervnculo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comienzo de la Evaluación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88A" w:rsidRDefault="00DF288A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6051538" w:history="1">
        <w:r w:rsidRPr="00F12E5D">
          <w:rPr>
            <w:rStyle w:val="Hipervnculo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F12E5D">
          <w:rPr>
            <w:rStyle w:val="Hipervnculo"/>
            <w:noProof/>
          </w:rPr>
          <w:t>Fecha de entrega del documento Evaluación de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556" w:rsidRDefault="00EA1E2F" w:rsidP="00596556">
      <w:pPr>
        <w:pStyle w:val="MTemaNormal"/>
      </w:pPr>
      <w:r>
        <w:rPr>
          <w:b/>
          <w:bCs/>
          <w:caps/>
        </w:rPr>
        <w:fldChar w:fldCharType="end"/>
      </w:r>
    </w:p>
    <w:p w:rsidR="00596556" w:rsidRDefault="00596556">
      <w:pPr>
        <w:pStyle w:val="MTemaNormal"/>
      </w:pPr>
    </w:p>
    <w:p w:rsidR="00596556" w:rsidRDefault="00596556">
      <w:pPr>
        <w:pStyle w:val="MTema1"/>
        <w:numPr>
          <w:ilvl w:val="0"/>
          <w:numId w:val="11"/>
        </w:numPr>
      </w:pPr>
      <w:r>
        <w:br w:type="page"/>
      </w:r>
      <w:bookmarkStart w:id="0" w:name="_Toc276051500"/>
      <w:r>
        <w:lastRenderedPageBreak/>
        <w:t xml:space="preserve">Objetivos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0"/>
    </w:p>
    <w:p w:rsidR="00596556" w:rsidRDefault="00E1399A">
      <w:pPr>
        <w:pStyle w:val="MTemaNormal"/>
      </w:pPr>
      <w:r>
        <w:t>En esta iteración se hará un gran hincapié en las pruebas del sistema, a medida que se vayan liberando versiones se irán ejecutando las pruebas diseñadas en el Modelo de Casos de Prueba.</w:t>
      </w:r>
    </w:p>
    <w:p w:rsidR="00596556" w:rsidRDefault="00596556">
      <w:pPr>
        <w:pStyle w:val="MTema1"/>
      </w:pPr>
      <w:bookmarkStart w:id="1" w:name="_Toc276051501"/>
      <w:r>
        <w:t>Verificación de Documentos</w:t>
      </w:r>
      <w:bookmarkEnd w:id="1"/>
    </w:p>
    <w:p w:rsidR="00596556" w:rsidRDefault="00596556">
      <w:pPr>
        <w:pStyle w:val="MTemaNormal"/>
      </w:pPr>
      <w:r>
        <w:t>Se hará una verificación de los siguientes documentos:</w:t>
      </w:r>
    </w:p>
    <w:p w:rsidR="00596556" w:rsidRDefault="00596556" w:rsidP="00B764DE">
      <w:pPr>
        <w:pStyle w:val="MTemaNormal"/>
        <w:numPr>
          <w:ilvl w:val="0"/>
          <w:numId w:val="16"/>
        </w:numPr>
      </w:pPr>
      <w:r>
        <w:t>Documentación Técnica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calidad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configuración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proyecto</w:t>
      </w:r>
    </w:p>
    <w:p w:rsidR="00596556" w:rsidRDefault="00596556" w:rsidP="00596556">
      <w:pPr>
        <w:pStyle w:val="MTemaNormal"/>
        <w:numPr>
          <w:ilvl w:val="0"/>
          <w:numId w:val="16"/>
        </w:numPr>
      </w:pPr>
      <w:r>
        <w:t>Informe final de verificación.</w:t>
      </w:r>
    </w:p>
    <w:p w:rsidR="00596556" w:rsidRDefault="00596556">
      <w:pPr>
        <w:pStyle w:val="MTema3"/>
      </w:pPr>
      <w:bookmarkStart w:id="2" w:name="_Toc276051502"/>
      <w:r>
        <w:t>Responsable de ejecutar la verificación</w:t>
      </w:r>
      <w:bookmarkEnd w:id="2"/>
    </w:p>
    <w:p w:rsidR="00596556" w:rsidRDefault="00B764DE">
      <w:pPr>
        <w:pStyle w:val="MTemaNormal"/>
      </w:pPr>
      <w:r>
        <w:t>Alejandro García</w:t>
      </w:r>
    </w:p>
    <w:p w:rsidR="00596556" w:rsidRDefault="00596556">
      <w:pPr>
        <w:pStyle w:val="MTema3"/>
      </w:pPr>
      <w:bookmarkStart w:id="3" w:name="_Toc276051503"/>
      <w:r>
        <w:t>Fecha de comienzo de la verificación</w:t>
      </w:r>
      <w:bookmarkEnd w:id="3"/>
    </w:p>
    <w:p w:rsidR="00596556" w:rsidRDefault="00F615E6">
      <w:pPr>
        <w:pStyle w:val="MTemaNormal"/>
      </w:pPr>
      <w:r>
        <w:t>04/11/2010</w:t>
      </w:r>
    </w:p>
    <w:p w:rsidR="00596556" w:rsidRDefault="00596556">
      <w:pPr>
        <w:pStyle w:val="MTema3"/>
      </w:pPr>
      <w:bookmarkStart w:id="4" w:name="_Toc276051504"/>
      <w:r>
        <w:t>Fecha de entrega del Informe de Verificación de Documento</w:t>
      </w:r>
      <w:bookmarkEnd w:id="4"/>
    </w:p>
    <w:p w:rsidR="00596556" w:rsidRDefault="00F615E6">
      <w:pPr>
        <w:pStyle w:val="MTemaNormal"/>
      </w:pPr>
      <w:r>
        <w:t>14</w:t>
      </w:r>
      <w:r w:rsidR="00596556">
        <w:t>/11/20</w:t>
      </w:r>
      <w:r>
        <w:t>1</w:t>
      </w:r>
      <w:r w:rsidR="00596556">
        <w:t>0</w:t>
      </w:r>
    </w:p>
    <w:p w:rsidR="00596556" w:rsidRDefault="00596556">
      <w:pPr>
        <w:pStyle w:val="MTema1"/>
      </w:pPr>
      <w:bookmarkStart w:id="5" w:name="_Toc276051505"/>
      <w:r>
        <w:t>Verificación de Sistema</w:t>
      </w:r>
      <w:bookmarkEnd w:id="5"/>
    </w:p>
    <w:p w:rsidR="004E14AE" w:rsidRPr="004E14AE" w:rsidRDefault="004E14AE" w:rsidP="004E14AE">
      <w:pPr>
        <w:pStyle w:val="MNormal"/>
        <w:ind w:left="540"/>
      </w:pPr>
      <w:r>
        <w:t>Se hará la verificación sobre los siguientes casos de uso:</w:t>
      </w:r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6" w:name="_Toc85952948"/>
      <w:bookmarkStart w:id="7" w:name="_Toc273560097"/>
      <w:bookmarkStart w:id="8" w:name="_Toc274953156"/>
      <w:bookmarkStart w:id="9" w:name="_Toc276051506"/>
      <w:r w:rsidRPr="003C2B11">
        <w:rPr>
          <w:b w:val="0"/>
        </w:rPr>
        <w:t xml:space="preserve">Caso de Uso: </w:t>
      </w:r>
      <w:r w:rsidRPr="003C2B11">
        <w:rPr>
          <w:b w:val="0"/>
          <w:color w:val="000000"/>
        </w:rPr>
        <w:t>Login</w:t>
      </w:r>
      <w:bookmarkEnd w:id="6"/>
      <w:bookmarkEnd w:id="7"/>
      <w:bookmarkEnd w:id="8"/>
      <w:bookmarkEnd w:id="9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10" w:name="_Toc273560098"/>
      <w:bookmarkStart w:id="11" w:name="_Toc274953157"/>
      <w:bookmarkStart w:id="12" w:name="_Toc276051507"/>
      <w:r w:rsidRPr="003C2B11">
        <w:rPr>
          <w:b w:val="0"/>
        </w:rPr>
        <w:t>Caso de Uso: Iniciar Iteración</w:t>
      </w:r>
      <w:bookmarkEnd w:id="10"/>
      <w:bookmarkEnd w:id="11"/>
      <w:bookmarkEnd w:id="12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13" w:name="_Toc273560099"/>
      <w:bookmarkStart w:id="14" w:name="_Toc274953158"/>
      <w:bookmarkStart w:id="15" w:name="_Toc276051508"/>
      <w:r w:rsidRPr="003C2B11">
        <w:rPr>
          <w:b w:val="0"/>
        </w:rPr>
        <w:t>Caso de Uso: Interrogar Personaje</w:t>
      </w:r>
      <w:bookmarkEnd w:id="13"/>
      <w:bookmarkEnd w:id="14"/>
      <w:bookmarkEnd w:id="15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16" w:name="_Toc273560100"/>
      <w:bookmarkStart w:id="17" w:name="_Toc274953159"/>
      <w:bookmarkStart w:id="18" w:name="_Toc276051509"/>
      <w:r w:rsidRPr="003C2B11">
        <w:rPr>
          <w:b w:val="0"/>
        </w:rPr>
        <w:t>Caso de Uso: Obtener ciudades</w:t>
      </w:r>
      <w:bookmarkEnd w:id="16"/>
      <w:bookmarkEnd w:id="17"/>
      <w:bookmarkEnd w:id="18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19" w:name="_Toc273560101"/>
      <w:bookmarkStart w:id="20" w:name="_Toc274953160"/>
      <w:bookmarkStart w:id="21" w:name="_Toc276051510"/>
      <w:r w:rsidRPr="003C2B11">
        <w:rPr>
          <w:b w:val="0"/>
        </w:rPr>
        <w:t>Caso de Uso: Seleccionar Ciudad a viajar</w:t>
      </w:r>
      <w:bookmarkEnd w:id="19"/>
      <w:bookmarkEnd w:id="20"/>
      <w:bookmarkEnd w:id="21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22" w:name="_Toc273560102"/>
      <w:bookmarkStart w:id="23" w:name="_Toc274953161"/>
      <w:bookmarkStart w:id="24" w:name="_Toc276051511"/>
      <w:r w:rsidRPr="003C2B11">
        <w:rPr>
          <w:b w:val="0"/>
        </w:rPr>
        <w:t>Caso de Uso: Listar Sospechosos</w:t>
      </w:r>
      <w:bookmarkEnd w:id="22"/>
      <w:bookmarkEnd w:id="23"/>
      <w:bookmarkEnd w:id="24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25" w:name="_Toc273560103"/>
      <w:bookmarkStart w:id="26" w:name="_Toc274953162"/>
      <w:bookmarkStart w:id="27" w:name="_Toc276051512"/>
      <w:r w:rsidRPr="003C2B11">
        <w:rPr>
          <w:b w:val="0"/>
        </w:rPr>
        <w:t>Caso de Uso: Filtrar Sospechosos</w:t>
      </w:r>
      <w:bookmarkEnd w:id="25"/>
      <w:bookmarkEnd w:id="26"/>
      <w:bookmarkEnd w:id="27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28" w:name="_Toc273560104"/>
      <w:bookmarkStart w:id="29" w:name="_Toc274953163"/>
      <w:bookmarkStart w:id="30" w:name="_Toc276051513"/>
      <w:r w:rsidRPr="003C2B11">
        <w:rPr>
          <w:b w:val="0"/>
        </w:rPr>
        <w:t>Caso de Uso: Emitir orden de arresto</w:t>
      </w:r>
      <w:bookmarkEnd w:id="28"/>
      <w:bookmarkEnd w:id="29"/>
      <w:bookmarkEnd w:id="30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31" w:name="_Toc273560105"/>
      <w:bookmarkStart w:id="32" w:name="_Toc274953164"/>
      <w:bookmarkStart w:id="33" w:name="_Toc276051514"/>
      <w:r w:rsidRPr="003C2B11">
        <w:rPr>
          <w:b w:val="0"/>
        </w:rPr>
        <w:t>Caso de Uso: Arrestar Sospechoso</w:t>
      </w:r>
      <w:bookmarkEnd w:id="31"/>
      <w:bookmarkEnd w:id="32"/>
      <w:bookmarkEnd w:id="33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34" w:name="_Toc273560106"/>
      <w:bookmarkStart w:id="35" w:name="_Toc274953165"/>
      <w:bookmarkStart w:id="36" w:name="_Toc276051515"/>
      <w:r w:rsidRPr="003C2B11">
        <w:rPr>
          <w:b w:val="0"/>
        </w:rPr>
        <w:t>Caso de Uso: Ver Ayuda</w:t>
      </w:r>
      <w:bookmarkEnd w:id="34"/>
      <w:bookmarkEnd w:id="35"/>
      <w:bookmarkEnd w:id="36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37" w:name="_Toc273560107"/>
      <w:bookmarkStart w:id="38" w:name="_Toc274953166"/>
      <w:bookmarkStart w:id="39" w:name="_Toc276051516"/>
      <w:r w:rsidRPr="003C2B11">
        <w:rPr>
          <w:b w:val="0"/>
        </w:rPr>
        <w:t>Caso de Uso: Cambiar Lenguaje</w:t>
      </w:r>
      <w:bookmarkEnd w:id="37"/>
      <w:bookmarkEnd w:id="38"/>
      <w:bookmarkEnd w:id="39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40" w:name="_Toc273560108"/>
      <w:bookmarkStart w:id="41" w:name="_Toc274953167"/>
      <w:bookmarkStart w:id="42" w:name="_Toc276051517"/>
      <w:r w:rsidRPr="003C2B11">
        <w:rPr>
          <w:b w:val="0"/>
        </w:rPr>
        <w:t>Caso de Uso: Abandonar Juego</w:t>
      </w:r>
      <w:bookmarkEnd w:id="40"/>
      <w:bookmarkEnd w:id="41"/>
      <w:bookmarkEnd w:id="42"/>
    </w:p>
    <w:p w:rsidR="00F615E6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43" w:name="_Toc273560109"/>
      <w:bookmarkStart w:id="44" w:name="_Toc274953168"/>
      <w:bookmarkStart w:id="45" w:name="_Toc276051518"/>
      <w:r w:rsidRPr="003C2B11">
        <w:rPr>
          <w:b w:val="0"/>
        </w:rPr>
        <w:t>Caso de Uso: Actualizar Datos Ciudades</w:t>
      </w:r>
      <w:bookmarkEnd w:id="43"/>
      <w:bookmarkEnd w:id="44"/>
      <w:bookmarkEnd w:id="45"/>
    </w:p>
    <w:p w:rsidR="003C2B11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46" w:name="_Toc273560110"/>
      <w:bookmarkStart w:id="47" w:name="_Toc274953169"/>
      <w:bookmarkStart w:id="48" w:name="_Toc276051519"/>
      <w:r w:rsidRPr="003C2B11">
        <w:rPr>
          <w:b w:val="0"/>
        </w:rPr>
        <w:t>Caso de Uso: Actualizar Datos Informantes</w:t>
      </w:r>
      <w:bookmarkStart w:id="49" w:name="_Toc273560111"/>
      <w:bookmarkStart w:id="50" w:name="_Toc274953170"/>
      <w:bookmarkEnd w:id="46"/>
      <w:bookmarkEnd w:id="47"/>
      <w:bookmarkEnd w:id="48"/>
    </w:p>
    <w:p w:rsidR="003C2B11" w:rsidRPr="003C2B11" w:rsidRDefault="003C2B11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51" w:name="_Toc276051520"/>
      <w:r w:rsidRPr="003C2B11">
        <w:rPr>
          <w:b w:val="0"/>
        </w:rPr>
        <w:t>Caso de Uso: Guardar Estad</w:t>
      </w:r>
      <w:r>
        <w:rPr>
          <w:b w:val="0"/>
        </w:rPr>
        <w:t>o</w:t>
      </w:r>
      <w:bookmarkEnd w:id="51"/>
    </w:p>
    <w:p w:rsidR="003C2B11" w:rsidRPr="003C2B11" w:rsidRDefault="003C2B11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52" w:name="_Toc276051521"/>
      <w:r w:rsidRPr="003C2B11">
        <w:rPr>
          <w:b w:val="0"/>
        </w:rPr>
        <w:t>Caso de Uso: G</w:t>
      </w:r>
      <w:r>
        <w:rPr>
          <w:b w:val="0"/>
        </w:rPr>
        <w:t>ran Sospechoso</w:t>
      </w:r>
      <w:bookmarkEnd w:id="52"/>
    </w:p>
    <w:p w:rsidR="003C2B11" w:rsidRPr="003C2B11" w:rsidRDefault="003C2B11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53" w:name="_Toc276051522"/>
      <w:r w:rsidRPr="003C2B11">
        <w:rPr>
          <w:b w:val="0"/>
        </w:rPr>
        <w:t xml:space="preserve">Caso de Uso: </w:t>
      </w:r>
      <w:r>
        <w:rPr>
          <w:b w:val="0"/>
        </w:rPr>
        <w:t>Multi-Usuario</w:t>
      </w:r>
      <w:bookmarkEnd w:id="53"/>
    </w:p>
    <w:p w:rsidR="003C2B11" w:rsidRPr="003C2B11" w:rsidRDefault="00F615E6" w:rsidP="00380607">
      <w:pPr>
        <w:pStyle w:val="MTema2"/>
        <w:numPr>
          <w:ilvl w:val="0"/>
          <w:numId w:val="18"/>
        </w:numPr>
        <w:tabs>
          <w:tab w:val="clear" w:pos="720"/>
        </w:tabs>
        <w:ind w:left="851" w:hanging="284"/>
        <w:rPr>
          <w:b w:val="0"/>
        </w:rPr>
      </w:pPr>
      <w:bookmarkStart w:id="54" w:name="_Toc276051523"/>
      <w:r w:rsidRPr="003C2B11">
        <w:rPr>
          <w:b w:val="0"/>
        </w:rPr>
        <w:t xml:space="preserve">Caso de Uso: </w:t>
      </w:r>
      <w:bookmarkEnd w:id="49"/>
      <w:bookmarkEnd w:id="50"/>
      <w:r w:rsidR="003C2B11">
        <w:rPr>
          <w:b w:val="0"/>
        </w:rPr>
        <w:t>Tiempo</w:t>
      </w:r>
      <w:bookmarkEnd w:id="54"/>
    </w:p>
    <w:p w:rsidR="004E14AE" w:rsidRPr="004E14AE" w:rsidRDefault="004E14AE" w:rsidP="004E14AE">
      <w:pPr>
        <w:pStyle w:val="MNormal"/>
      </w:pPr>
    </w:p>
    <w:p w:rsidR="004E14AE" w:rsidRDefault="004E14AE" w:rsidP="004E14AE">
      <w:pPr>
        <w:pStyle w:val="MNormal"/>
        <w:ind w:left="540"/>
        <w:rPr>
          <w:b/>
        </w:rPr>
      </w:pPr>
      <w:r>
        <w:rPr>
          <w:b/>
        </w:rPr>
        <w:t>También se realizarán las siguientes pruebas:</w:t>
      </w:r>
    </w:p>
    <w:p w:rsidR="004E14AE" w:rsidRPr="004E14AE" w:rsidRDefault="004E14AE" w:rsidP="00596556">
      <w:pPr>
        <w:pStyle w:val="MTema3"/>
        <w:numPr>
          <w:ilvl w:val="2"/>
          <w:numId w:val="13"/>
        </w:numPr>
        <w:ind w:hanging="2340"/>
        <w:rPr>
          <w:b w:val="0"/>
        </w:rPr>
      </w:pPr>
      <w:bookmarkStart w:id="55" w:name="_Toc276051524"/>
      <w:r w:rsidRPr="004E14AE">
        <w:rPr>
          <w:b w:val="0"/>
        </w:rPr>
        <w:t>De Ciclo del Negocio</w:t>
      </w:r>
      <w:bookmarkEnd w:id="55"/>
      <w:r w:rsidRPr="004E14AE">
        <w:rPr>
          <w:b w:val="0"/>
        </w:rPr>
        <w:t xml:space="preserve">   </w:t>
      </w:r>
      <w:bookmarkStart w:id="56" w:name="_Toc238815922"/>
    </w:p>
    <w:p w:rsidR="004E14AE" w:rsidRPr="004E14AE" w:rsidRDefault="004E14AE" w:rsidP="00596556">
      <w:pPr>
        <w:pStyle w:val="MTema3"/>
        <w:numPr>
          <w:ilvl w:val="2"/>
          <w:numId w:val="13"/>
        </w:numPr>
        <w:ind w:hanging="2340"/>
        <w:rPr>
          <w:b w:val="0"/>
        </w:rPr>
      </w:pPr>
      <w:bookmarkStart w:id="57" w:name="_Toc276051525"/>
      <w:r w:rsidRPr="004E14AE">
        <w:rPr>
          <w:b w:val="0"/>
        </w:rPr>
        <w:lastRenderedPageBreak/>
        <w:t>De Carga</w:t>
      </w:r>
      <w:bookmarkEnd w:id="56"/>
      <w:bookmarkEnd w:id="57"/>
      <w:r w:rsidRPr="004E14AE">
        <w:rPr>
          <w:b w:val="0"/>
        </w:rPr>
        <w:t xml:space="preserve"> </w:t>
      </w:r>
      <w:bookmarkStart w:id="58" w:name="_Toc238815924"/>
    </w:p>
    <w:p w:rsidR="004E14AE" w:rsidRPr="004E14AE" w:rsidRDefault="004E14AE" w:rsidP="00596556">
      <w:pPr>
        <w:pStyle w:val="MTema3"/>
        <w:numPr>
          <w:ilvl w:val="2"/>
          <w:numId w:val="13"/>
        </w:numPr>
        <w:ind w:hanging="2340"/>
        <w:rPr>
          <w:b w:val="0"/>
        </w:rPr>
      </w:pPr>
      <w:bookmarkStart w:id="59" w:name="_Toc276051526"/>
      <w:r w:rsidRPr="004E14AE">
        <w:rPr>
          <w:b w:val="0"/>
        </w:rPr>
        <w:t>De Volumen</w:t>
      </w:r>
      <w:bookmarkEnd w:id="58"/>
      <w:bookmarkEnd w:id="59"/>
      <w:r w:rsidRPr="004E14AE">
        <w:rPr>
          <w:b w:val="0"/>
        </w:rPr>
        <w:t xml:space="preserve"> </w:t>
      </w:r>
    </w:p>
    <w:p w:rsidR="004E14AE" w:rsidRPr="004E14AE" w:rsidRDefault="004E14AE" w:rsidP="00596556">
      <w:pPr>
        <w:pStyle w:val="MTema3"/>
        <w:numPr>
          <w:ilvl w:val="2"/>
          <w:numId w:val="13"/>
        </w:numPr>
        <w:ind w:hanging="2340"/>
        <w:rPr>
          <w:b w:val="0"/>
        </w:rPr>
      </w:pPr>
      <w:bookmarkStart w:id="60" w:name="_Toc238815925"/>
      <w:bookmarkStart w:id="61" w:name="_Toc276051527"/>
      <w:r w:rsidRPr="004E14AE">
        <w:rPr>
          <w:b w:val="0"/>
        </w:rPr>
        <w:t>De Seguridad y Control de Acceso</w:t>
      </w:r>
      <w:bookmarkEnd w:id="60"/>
      <w:bookmarkEnd w:id="61"/>
    </w:p>
    <w:p w:rsidR="004E14AE" w:rsidRPr="004E14AE" w:rsidRDefault="004E14AE" w:rsidP="00596556">
      <w:pPr>
        <w:pStyle w:val="MTema3"/>
        <w:numPr>
          <w:ilvl w:val="2"/>
          <w:numId w:val="13"/>
        </w:numPr>
        <w:ind w:hanging="2340"/>
        <w:rPr>
          <w:b w:val="0"/>
        </w:rPr>
      </w:pPr>
      <w:bookmarkStart w:id="62" w:name="_Toc238815926"/>
      <w:bookmarkStart w:id="63" w:name="_Toc276051528"/>
      <w:r w:rsidRPr="004E14AE">
        <w:rPr>
          <w:b w:val="0"/>
        </w:rPr>
        <w:t>De Fallas y Recuperación</w:t>
      </w:r>
      <w:bookmarkEnd w:id="62"/>
      <w:bookmarkEnd w:id="63"/>
    </w:p>
    <w:p w:rsidR="004E14AE" w:rsidRPr="00596556" w:rsidRDefault="004E14AE" w:rsidP="00596556">
      <w:pPr>
        <w:pStyle w:val="MTema3"/>
        <w:numPr>
          <w:ilvl w:val="2"/>
          <w:numId w:val="15"/>
        </w:numPr>
        <w:tabs>
          <w:tab w:val="num" w:pos="1260"/>
        </w:tabs>
        <w:ind w:hanging="540"/>
        <w:rPr>
          <w:b w:val="0"/>
        </w:rPr>
      </w:pPr>
      <w:bookmarkStart w:id="64" w:name="_Toc276051529"/>
      <w:r w:rsidRPr="00596556">
        <w:rPr>
          <w:b w:val="0"/>
        </w:rPr>
        <w:t>Demora en transacciones.</w:t>
      </w:r>
      <w:bookmarkEnd w:id="64"/>
    </w:p>
    <w:p w:rsidR="004E14AE" w:rsidRPr="00596556" w:rsidRDefault="004E14AE" w:rsidP="00596556">
      <w:pPr>
        <w:pStyle w:val="MTema3"/>
        <w:numPr>
          <w:ilvl w:val="2"/>
          <w:numId w:val="15"/>
        </w:numPr>
        <w:tabs>
          <w:tab w:val="num" w:pos="1260"/>
        </w:tabs>
        <w:ind w:hanging="540"/>
        <w:rPr>
          <w:b w:val="0"/>
        </w:rPr>
      </w:pPr>
      <w:bookmarkStart w:id="65" w:name="_Toc276051530"/>
      <w:r w:rsidRPr="00596556">
        <w:rPr>
          <w:b w:val="0"/>
        </w:rPr>
        <w:t>Interfaz amigable, vistosa e intuitiva.</w:t>
      </w:r>
      <w:bookmarkEnd w:id="65"/>
    </w:p>
    <w:p w:rsidR="004E14AE" w:rsidRPr="00596556" w:rsidRDefault="00596556" w:rsidP="00596556">
      <w:pPr>
        <w:pStyle w:val="MTema3"/>
        <w:numPr>
          <w:ilvl w:val="2"/>
          <w:numId w:val="15"/>
        </w:numPr>
        <w:tabs>
          <w:tab w:val="num" w:pos="1260"/>
        </w:tabs>
        <w:ind w:hanging="540"/>
        <w:rPr>
          <w:b w:val="0"/>
        </w:rPr>
      </w:pPr>
      <w:bookmarkStart w:id="66" w:name="_Toc276051531"/>
      <w:r w:rsidRPr="00596556">
        <w:rPr>
          <w:b w:val="0"/>
        </w:rPr>
        <w:t xml:space="preserve">De </w:t>
      </w:r>
      <w:r w:rsidR="004E14AE" w:rsidRPr="00596556">
        <w:rPr>
          <w:b w:val="0"/>
        </w:rPr>
        <w:t>Configuración.</w:t>
      </w:r>
      <w:bookmarkEnd w:id="66"/>
    </w:p>
    <w:p w:rsidR="00AE0E19" w:rsidRPr="00AE0E19" w:rsidRDefault="004E14AE" w:rsidP="00596556">
      <w:pPr>
        <w:pStyle w:val="MTemaNormal"/>
      </w:pPr>
      <w:r w:rsidRPr="00C70964">
        <w:t xml:space="preserve"> </w:t>
      </w:r>
    </w:p>
    <w:p w:rsidR="00596556" w:rsidRDefault="00596556">
      <w:pPr>
        <w:pStyle w:val="MTema2"/>
      </w:pPr>
      <w:bookmarkStart w:id="67" w:name="_Toc276051532"/>
      <w:r>
        <w:t>Responsable de ejecutar la verificación</w:t>
      </w:r>
      <w:bookmarkEnd w:id="67"/>
    </w:p>
    <w:p w:rsidR="00596556" w:rsidRDefault="003C2B11">
      <w:pPr>
        <w:pStyle w:val="MTemaNormal"/>
      </w:pPr>
      <w:r>
        <w:t>Alejandro García</w:t>
      </w:r>
    </w:p>
    <w:p w:rsidR="00596556" w:rsidRDefault="00596556">
      <w:pPr>
        <w:pStyle w:val="MTema2"/>
      </w:pPr>
      <w:bookmarkStart w:id="68" w:name="_Toc276051533"/>
      <w:r>
        <w:t>Fecha de comienzo de la verificación</w:t>
      </w:r>
      <w:bookmarkEnd w:id="68"/>
    </w:p>
    <w:p w:rsidR="00B11EFA" w:rsidRPr="00B11EFA" w:rsidRDefault="00B11EFA" w:rsidP="003C2B11">
      <w:pPr>
        <w:pStyle w:val="MNormal"/>
        <w:ind w:firstLine="567"/>
      </w:pPr>
      <w:r>
        <w:t>0</w:t>
      </w:r>
      <w:r w:rsidR="003C2B11">
        <w:t>1</w:t>
      </w:r>
      <w:r>
        <w:t>/11/20</w:t>
      </w:r>
      <w:r w:rsidR="003C2B11">
        <w:t>1</w:t>
      </w:r>
      <w:r>
        <w:t>0</w:t>
      </w:r>
    </w:p>
    <w:p w:rsidR="00596556" w:rsidRDefault="00596556">
      <w:pPr>
        <w:pStyle w:val="MTema2"/>
      </w:pPr>
      <w:bookmarkStart w:id="69" w:name="_Toc276051534"/>
      <w:r>
        <w:t>Fecha de entrega del Informe de Verificación del Sistema</w:t>
      </w:r>
      <w:bookmarkEnd w:id="69"/>
    </w:p>
    <w:p w:rsidR="00596556" w:rsidRDefault="003C2B11" w:rsidP="003C2B11">
      <w:pPr>
        <w:pStyle w:val="MTemaNormal"/>
        <w:ind w:left="0" w:firstLine="567"/>
      </w:pPr>
      <w:r>
        <w:t>10</w:t>
      </w:r>
      <w:r w:rsidR="00B11EFA">
        <w:t>/11/20</w:t>
      </w:r>
      <w:r>
        <w:t>1</w:t>
      </w:r>
      <w:r w:rsidR="00B11EFA">
        <w:t>0</w:t>
      </w:r>
    </w:p>
    <w:p w:rsidR="00596556" w:rsidRDefault="00596556">
      <w:pPr>
        <w:pStyle w:val="MTema1"/>
      </w:pPr>
      <w:bookmarkStart w:id="70" w:name="_Toc276051535"/>
      <w:r>
        <w:t xml:space="preserve">Evaluación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70"/>
    </w:p>
    <w:p w:rsidR="00596556" w:rsidRDefault="00596556">
      <w:pPr>
        <w:pStyle w:val="MTema2"/>
      </w:pPr>
      <w:bookmarkStart w:id="71" w:name="_Toc276051536"/>
      <w:r>
        <w:t xml:space="preserve">Responsable de realizar </w:t>
      </w:r>
      <w:smartTag w:uri="urn:schemas-microsoft-com:office:smarttags" w:element="PersonName">
        <w:smartTagPr>
          <w:attr w:name="ProductID" w:val="la Evaluaci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71"/>
    </w:p>
    <w:p w:rsidR="00596556" w:rsidRDefault="003C2B11">
      <w:pPr>
        <w:pStyle w:val="MTemaNormal"/>
      </w:pPr>
      <w:r>
        <w:t>Alejandro García</w:t>
      </w:r>
    </w:p>
    <w:p w:rsidR="00596556" w:rsidRDefault="00596556">
      <w:pPr>
        <w:pStyle w:val="MTema2"/>
      </w:pPr>
      <w:bookmarkStart w:id="72" w:name="_Toc276051537"/>
      <w:r>
        <w:t xml:space="preserve">Fecha de comienzo de </w:t>
      </w:r>
      <w:smartTag w:uri="urn:schemas-microsoft-com:office:smarttags" w:element="PersonName">
        <w:smartTagPr>
          <w:attr w:name="ProductID" w:val="la Evaluación"/>
        </w:smartTagPr>
        <w:r>
          <w:t>la Evaluación</w:t>
        </w:r>
      </w:smartTag>
      <w:r>
        <w:t xml:space="preserve"> de </w:t>
      </w:r>
      <w:smartTag w:uri="urn:schemas-microsoft-com:office:smarttags" w:element="PersonName">
        <w:smartTagPr>
          <w:attr w:name="ProductID" w:val="la Verificación"/>
        </w:smartTagPr>
        <w:r>
          <w:t>la Verificación</w:t>
        </w:r>
      </w:smartTag>
      <w:bookmarkEnd w:id="72"/>
    </w:p>
    <w:p w:rsidR="00596556" w:rsidRDefault="003C2B11">
      <w:pPr>
        <w:pStyle w:val="MTemaNormal"/>
      </w:pPr>
      <w:r>
        <w:t>08</w:t>
      </w:r>
      <w:r w:rsidR="00B11EFA">
        <w:t>/11/20</w:t>
      </w:r>
      <w:r>
        <w:t>1</w:t>
      </w:r>
      <w:r w:rsidR="00B11EFA">
        <w:t>0</w:t>
      </w:r>
    </w:p>
    <w:p w:rsidR="00596556" w:rsidRDefault="00596556">
      <w:pPr>
        <w:pStyle w:val="MTema2"/>
      </w:pPr>
      <w:bookmarkStart w:id="73" w:name="_Toc276051538"/>
      <w:r>
        <w:t>Fecha de entrega del documento Evaluación de Verificación</w:t>
      </w:r>
      <w:bookmarkEnd w:id="73"/>
    </w:p>
    <w:p w:rsidR="00596556" w:rsidRDefault="003C2B11">
      <w:pPr>
        <w:pStyle w:val="MTemaNormal"/>
      </w:pPr>
      <w:r>
        <w:t>1</w:t>
      </w:r>
      <w:r w:rsidR="00B11EFA">
        <w:t>0/11/20</w:t>
      </w:r>
      <w:r>
        <w:t>1</w:t>
      </w:r>
      <w:r w:rsidR="00B11EFA">
        <w:t>0</w:t>
      </w:r>
    </w:p>
    <w:sectPr w:rsidR="00596556" w:rsidSect="00EA1E2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856" w:rsidRDefault="00BF3856">
      <w:r>
        <w:separator/>
      </w:r>
    </w:p>
  </w:endnote>
  <w:endnote w:type="continuationSeparator" w:id="0">
    <w:p w:rsidR="00BF3856" w:rsidRDefault="00BF3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56" w:rsidRDefault="00596556">
    <w:pPr>
      <w:pStyle w:val="Piedepgina"/>
      <w:jc w:val="center"/>
    </w:pPr>
    <w:r>
      <w:t xml:space="preserve">Plan de Verificación de </w:t>
    </w:r>
    <w:smartTag w:uri="urn:schemas-microsoft-com:office:smarttags" w:element="PersonName">
      <w:smartTagPr>
        <w:attr w:name="ProductID" w:val="la Iteración  Página"/>
      </w:smartTagPr>
      <w:r>
        <w:t>la Iteración</w:t>
      </w:r>
      <w:r>
        <w:tab/>
      </w:r>
      <w:r>
        <w:tab/>
        <w:t>Página</w:t>
      </w:r>
    </w:smartTag>
    <w:r>
      <w:t xml:space="preserve"> </w:t>
    </w:r>
    <w:r w:rsidR="00EA1E2F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A1E2F">
      <w:rPr>
        <w:rStyle w:val="Nmerodepgina"/>
      </w:rPr>
      <w:fldChar w:fldCharType="separate"/>
    </w:r>
    <w:r w:rsidR="00380607">
      <w:rPr>
        <w:rStyle w:val="Nmerodepgina"/>
        <w:noProof/>
      </w:rPr>
      <w:t>4</w:t>
    </w:r>
    <w:r w:rsidR="00EA1E2F">
      <w:rPr>
        <w:rStyle w:val="Nmerodepgina"/>
      </w:rPr>
      <w:fldChar w:fldCharType="end"/>
    </w:r>
    <w:r>
      <w:rPr>
        <w:rStyle w:val="Nmerodepgina"/>
      </w:rPr>
      <w:t xml:space="preserve"> de </w:t>
    </w:r>
    <w:r w:rsidR="00EA1E2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A1E2F">
      <w:rPr>
        <w:rStyle w:val="Nmerodepgina"/>
      </w:rPr>
      <w:fldChar w:fldCharType="separate"/>
    </w:r>
    <w:r w:rsidR="00380607">
      <w:rPr>
        <w:rStyle w:val="Nmerodepgina"/>
        <w:noProof/>
      </w:rPr>
      <w:t>4</w:t>
    </w:r>
    <w:r w:rsidR="00EA1E2F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856" w:rsidRDefault="00BF3856">
      <w:r>
        <w:separator/>
      </w:r>
    </w:p>
  </w:footnote>
  <w:footnote w:type="continuationSeparator" w:id="0">
    <w:p w:rsidR="00BF3856" w:rsidRDefault="00BF3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 w:tplc="5DDE742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2CE9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ECBC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041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843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AD2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8E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62DF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9A9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39AE0E90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A46235"/>
    <w:multiLevelType w:val="hybridMultilevel"/>
    <w:tmpl w:val="A71A3396"/>
    <w:lvl w:ilvl="0" w:tplc="E5F22F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5F22F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E93270"/>
    <w:multiLevelType w:val="multilevel"/>
    <w:tmpl w:val="2BEAF56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1514"/>
        </w:tabs>
        <w:ind w:left="1514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438C04A9"/>
    <w:multiLevelType w:val="hybridMultilevel"/>
    <w:tmpl w:val="0CE2AA14"/>
    <w:lvl w:ilvl="0" w:tplc="38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4B4A0CD1"/>
    <w:multiLevelType w:val="hybridMultilevel"/>
    <w:tmpl w:val="B6046250"/>
    <w:lvl w:ilvl="0" w:tplc="E5F22F9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9873AFA"/>
    <w:multiLevelType w:val="multilevel"/>
    <w:tmpl w:val="929294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89254CE"/>
    <w:multiLevelType w:val="hybridMultilevel"/>
    <w:tmpl w:val="63F64A2A"/>
    <w:lvl w:ilvl="0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CB2105C"/>
    <w:multiLevelType w:val="hybridMultilevel"/>
    <w:tmpl w:val="DC3C7E94"/>
    <w:name w:val="Outline"/>
    <w:lvl w:ilvl="0" w:tplc="B46641C6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907"/>
        </w:tabs>
        <w:ind w:left="290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99A"/>
    <w:rsid w:val="001C5018"/>
    <w:rsid w:val="002822F0"/>
    <w:rsid w:val="00380607"/>
    <w:rsid w:val="003C2B11"/>
    <w:rsid w:val="004E14AE"/>
    <w:rsid w:val="00596556"/>
    <w:rsid w:val="00AE0E19"/>
    <w:rsid w:val="00B11EFA"/>
    <w:rsid w:val="00B660DC"/>
    <w:rsid w:val="00B764DE"/>
    <w:rsid w:val="00BD023A"/>
    <w:rsid w:val="00BF3856"/>
    <w:rsid w:val="00C03A08"/>
    <w:rsid w:val="00C6469D"/>
    <w:rsid w:val="00DF288A"/>
    <w:rsid w:val="00E1399A"/>
    <w:rsid w:val="00E66A23"/>
    <w:rsid w:val="00EA1DA8"/>
    <w:rsid w:val="00EA1E2F"/>
    <w:rsid w:val="00F6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E2F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1E2F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A1E2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A1E2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A1E2F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link w:val="MNormalCar"/>
    <w:rsid w:val="00EA1E2F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A1E2F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A1E2F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A1E2F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A1E2F"/>
    <w:pPr>
      <w:numPr>
        <w:numId w:val="2"/>
      </w:numPr>
    </w:pPr>
  </w:style>
  <w:style w:type="paragraph" w:customStyle="1" w:styleId="MEsqNum">
    <w:name w:val="MEsqNum"/>
    <w:basedOn w:val="MNormal"/>
    <w:rsid w:val="00EA1E2F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A1E2F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A1E2F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A1E2F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A1E2F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A1E2F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link w:val="MTema2Car"/>
    <w:rsid w:val="00EA1E2F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A1E2F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A1E2F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A1E2F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A1E2F"/>
    <w:rPr>
      <w:color w:val="0000FF"/>
      <w:u w:val="single"/>
    </w:rPr>
  </w:style>
  <w:style w:type="paragraph" w:styleId="Encabezado">
    <w:name w:val="header"/>
    <w:basedOn w:val="Normal"/>
    <w:rsid w:val="00EA1E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A1E2F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A1E2F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rsid w:val="00EA1E2F"/>
  </w:style>
  <w:style w:type="paragraph" w:customStyle="1" w:styleId="MTemaNormal">
    <w:name w:val="MTemaNormal"/>
    <w:basedOn w:val="MNormal"/>
    <w:rsid w:val="00EA1E2F"/>
    <w:pPr>
      <w:ind w:left="567"/>
    </w:pPr>
  </w:style>
  <w:style w:type="paragraph" w:customStyle="1" w:styleId="MTemaVietas">
    <w:name w:val="MTemaViñetas"/>
    <w:basedOn w:val="MVietas"/>
    <w:rsid w:val="00EA1E2F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A1E2F"/>
    <w:pPr>
      <w:numPr>
        <w:ilvl w:val="2"/>
        <w:numId w:val="9"/>
      </w:numPr>
      <w:tabs>
        <w:tab w:val="clear" w:pos="720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A1E2F"/>
    <w:pPr>
      <w:numPr>
        <w:numId w:val="10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A1E2F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EA1E2F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A1E2F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A1E2F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A1E2F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A1E2F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A1E2F"/>
    <w:pPr>
      <w:numPr>
        <w:numId w:val="12"/>
      </w:numPr>
    </w:pPr>
  </w:style>
  <w:style w:type="paragraph" w:customStyle="1" w:styleId="MEsqNum2">
    <w:name w:val="MEsqNum2"/>
    <w:basedOn w:val="MEsqNum"/>
    <w:rsid w:val="00EA1E2F"/>
    <w:pPr>
      <w:numPr>
        <w:ilvl w:val="1"/>
      </w:numPr>
    </w:pPr>
  </w:style>
  <w:style w:type="paragraph" w:customStyle="1" w:styleId="MTema">
    <w:name w:val="MTema"/>
    <w:basedOn w:val="MTema1"/>
    <w:rsid w:val="00EA1E2F"/>
    <w:pPr>
      <w:numPr>
        <w:numId w:val="0"/>
      </w:numPr>
    </w:pPr>
    <w:rPr>
      <w:sz w:val="20"/>
    </w:rPr>
  </w:style>
  <w:style w:type="paragraph" w:customStyle="1" w:styleId="paragraph2">
    <w:name w:val="paragraph2"/>
    <w:basedOn w:val="Normal"/>
    <w:rsid w:val="00EA1E2F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table" w:styleId="Tablaconcuadrcula">
    <w:name w:val="Table Grid"/>
    <w:basedOn w:val="Tablanormal"/>
    <w:rsid w:val="00596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NormalCar">
    <w:name w:val="MNormal Car"/>
    <w:basedOn w:val="Fuentedeprrafopredeter"/>
    <w:link w:val="MNormal"/>
    <w:rsid w:val="00F615E6"/>
    <w:rPr>
      <w:rFonts w:ascii="Verdana" w:hAnsi="Verdana" w:cs="Arial"/>
      <w:szCs w:val="24"/>
      <w:lang w:val="es-ES" w:eastAsia="es-ES"/>
    </w:rPr>
  </w:style>
  <w:style w:type="character" w:customStyle="1" w:styleId="MTema2Car">
    <w:name w:val="MTema2 Car"/>
    <w:basedOn w:val="Fuentedeprrafopredeter"/>
    <w:link w:val="MTema2"/>
    <w:rsid w:val="00F615E6"/>
    <w:rPr>
      <w:rFonts w:ascii="Verdana" w:hAnsi="Verdana" w:cs="Arial"/>
      <w:b/>
      <w:bCs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123</TotalTime>
  <Pages>4</Pages>
  <Words>557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3617</CharactersWithSpaces>
  <SharedDoc>false</SharedDoc>
  <HLinks>
    <vt:vector size="234" baseType="variant"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_Toc244850330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_Toc244850329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_Toc244850328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_Toc244850327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_Toc244850326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_Toc244850325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_Toc244850324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_Toc244850323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_Toc244850322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_Toc244850321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_Toc244850320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_Toc244850319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_Toc244850318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_Toc244850317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_Toc244850316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_Toc244850315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_Toc244850314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_Toc244850313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_Toc244850312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_Toc244850311</vt:lpwstr>
      </vt:variant>
      <vt:variant>
        <vt:i4>1703984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_Toc244850310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_Toc244850309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_Toc244850308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_Toc244850307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_Toc244850306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_Toc244850305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_Toc244850304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_Toc244850303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_Toc244850302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_Toc244850301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_Toc244850300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_Toc244850299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_Toc244850298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_Toc244850297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_Toc244850296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_Toc244850295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_Toc244850294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_Toc244850293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_Toc244850292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8</cp:revision>
  <cp:lastPrinted>2002-06-06T23:19:00Z</cp:lastPrinted>
  <dcterms:created xsi:type="dcterms:W3CDTF">2010-10-28T00:45:00Z</dcterms:created>
  <dcterms:modified xsi:type="dcterms:W3CDTF">2010-10-28T19:58:00Z</dcterms:modified>
</cp:coreProperties>
</file>