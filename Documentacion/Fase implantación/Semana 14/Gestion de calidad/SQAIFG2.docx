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8F6" w:rsidRDefault="0068138D" w:rsidP="00B711FE">
      <w:pPr>
        <w:pStyle w:val="TitulosP1"/>
      </w:pPr>
      <w:r>
        <w:t>Interpool</w:t>
      </w:r>
    </w:p>
    <w:p w:rsidR="006A78F6" w:rsidRDefault="0068138D" w:rsidP="00B711FE">
      <w:pPr>
        <w:pStyle w:val="TitulosP1"/>
      </w:pPr>
      <w:r>
        <w:t>Informe Final de SQA</w:t>
      </w:r>
    </w:p>
    <w:p w:rsidR="006A78F6" w:rsidRDefault="00126349" w:rsidP="00B711FE">
      <w:pPr>
        <w:pStyle w:val="TitulosP1"/>
      </w:pPr>
      <w:r>
        <w:t>Versión 14.0</w:t>
      </w:r>
    </w:p>
    <w:p w:rsidR="006A78F6" w:rsidRPr="00EE2B30" w:rsidRDefault="0068138D">
      <w:pPr>
        <w:pStyle w:val="infoblue"/>
        <w:rPr>
          <w:i w:val="0"/>
        </w:rPr>
      </w:pPr>
      <w:r>
        <w:t> </w:t>
      </w:r>
    </w:p>
    <w:p w:rsidR="006A78F6" w:rsidRDefault="006A78F6" w:rsidP="00D37CAB">
      <w:pPr>
        <w:pStyle w:val="MTtulo1"/>
        <w:spacing w:before="360" w:after="360"/>
        <w:outlineLvl w:val="9"/>
      </w:pPr>
    </w:p>
    <w:p w:rsidR="006A78F6" w:rsidRDefault="0068138D" w:rsidP="00B711FE">
      <w:pPr>
        <w:pStyle w:val="tit2"/>
      </w:pPr>
      <w:r>
        <w:t>Historia de revisiones</w:t>
      </w:r>
    </w:p>
    <w:tbl>
      <w:tblPr>
        <w:tblW w:w="0" w:type="auto"/>
        <w:tblInd w:w="-100" w:type="dxa"/>
        <w:tblLayout w:type="fixed"/>
        <w:tblCellMar>
          <w:left w:w="0" w:type="dxa"/>
          <w:right w:w="0" w:type="dxa"/>
        </w:tblCellMar>
        <w:tblLook w:val="0000"/>
      </w:tblPr>
      <w:tblGrid>
        <w:gridCol w:w="2194"/>
        <w:gridCol w:w="1118"/>
        <w:gridCol w:w="3311"/>
        <w:gridCol w:w="2097"/>
      </w:tblGrid>
      <w:tr w:rsidR="006A78F6">
        <w:tc>
          <w:tcPr>
            <w:tcW w:w="2194" w:type="dxa"/>
            <w:tcBorders>
              <w:top w:val="single" w:sz="6" w:space="0" w:color="auto"/>
              <w:left w:val="single" w:sz="6" w:space="0" w:color="auto"/>
              <w:bottom w:val="single" w:sz="6" w:space="0" w:color="auto"/>
              <w:right w:val="single" w:sz="6" w:space="0" w:color="auto"/>
            </w:tcBorders>
            <w:shd w:val="clear" w:color="auto" w:fill="FFFFFF"/>
          </w:tcPr>
          <w:p w:rsidR="006A78F6" w:rsidRDefault="0068138D">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6A78F6" w:rsidRDefault="0068138D">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6A78F6" w:rsidRDefault="0068138D">
            <w:pPr>
              <w:pStyle w:val="MNormal"/>
            </w:pPr>
            <w:r>
              <w:t xml:space="preserve"> Descripción</w:t>
            </w:r>
          </w:p>
        </w:tc>
        <w:tc>
          <w:tcPr>
            <w:tcW w:w="2097" w:type="dxa"/>
            <w:tcBorders>
              <w:top w:val="single" w:sz="6" w:space="0" w:color="auto"/>
              <w:left w:val="nil"/>
              <w:bottom w:val="single" w:sz="6" w:space="0" w:color="auto"/>
              <w:right w:val="single" w:sz="6" w:space="0" w:color="auto"/>
            </w:tcBorders>
            <w:shd w:val="clear" w:color="auto" w:fill="FFFFFF"/>
          </w:tcPr>
          <w:p w:rsidR="006A78F6" w:rsidRDefault="0068138D">
            <w:pPr>
              <w:pStyle w:val="MNormal"/>
              <w:jc w:val="center"/>
            </w:pPr>
            <w:r>
              <w:t>Autor</w:t>
            </w:r>
          </w:p>
        </w:tc>
      </w:tr>
      <w:tr w:rsidR="006A78F6">
        <w:tc>
          <w:tcPr>
            <w:tcW w:w="2194" w:type="dxa"/>
            <w:tcBorders>
              <w:top w:val="nil"/>
              <w:left w:val="single" w:sz="6" w:space="0" w:color="auto"/>
              <w:bottom w:val="single" w:sz="6" w:space="0" w:color="auto"/>
              <w:right w:val="single" w:sz="6" w:space="0" w:color="auto"/>
            </w:tcBorders>
          </w:tcPr>
          <w:p w:rsidR="006A78F6" w:rsidRDefault="0068138D">
            <w:pPr>
              <w:pStyle w:val="MNormal"/>
              <w:jc w:val="center"/>
            </w:pPr>
            <w:r>
              <w:t>08/11/10</w:t>
            </w:r>
          </w:p>
        </w:tc>
        <w:tc>
          <w:tcPr>
            <w:tcW w:w="1118" w:type="dxa"/>
            <w:tcBorders>
              <w:top w:val="nil"/>
              <w:left w:val="nil"/>
              <w:bottom w:val="single" w:sz="6" w:space="0" w:color="auto"/>
              <w:right w:val="single" w:sz="6" w:space="0" w:color="auto"/>
            </w:tcBorders>
          </w:tcPr>
          <w:p w:rsidR="006A78F6" w:rsidRDefault="0068138D">
            <w:pPr>
              <w:pStyle w:val="MNormal"/>
              <w:jc w:val="center"/>
            </w:pPr>
            <w:r>
              <w:t>14.0</w:t>
            </w:r>
          </w:p>
        </w:tc>
        <w:tc>
          <w:tcPr>
            <w:tcW w:w="3311" w:type="dxa"/>
            <w:tcBorders>
              <w:top w:val="nil"/>
              <w:left w:val="nil"/>
              <w:bottom w:val="single" w:sz="6" w:space="0" w:color="auto"/>
              <w:right w:val="single" w:sz="6" w:space="0" w:color="auto"/>
            </w:tcBorders>
          </w:tcPr>
          <w:p w:rsidR="006A78F6" w:rsidRDefault="0068138D">
            <w:pPr>
              <w:pStyle w:val="MNormal"/>
            </w:pPr>
            <w:r>
              <w:t xml:space="preserve"> Creación del Documento</w:t>
            </w:r>
          </w:p>
        </w:tc>
        <w:tc>
          <w:tcPr>
            <w:tcW w:w="2097" w:type="dxa"/>
            <w:tcBorders>
              <w:top w:val="nil"/>
              <w:left w:val="nil"/>
              <w:bottom w:val="single" w:sz="6" w:space="0" w:color="auto"/>
              <w:right w:val="single" w:sz="6" w:space="0" w:color="auto"/>
            </w:tcBorders>
          </w:tcPr>
          <w:p w:rsidR="006A78F6" w:rsidRDefault="0068138D">
            <w:pPr>
              <w:pStyle w:val="MNormal"/>
              <w:jc w:val="center"/>
            </w:pPr>
            <w:r>
              <w:t>Javier Madeiro</w:t>
            </w:r>
          </w:p>
        </w:tc>
      </w:tr>
      <w:tr w:rsidR="006A78F6">
        <w:tc>
          <w:tcPr>
            <w:tcW w:w="2194" w:type="dxa"/>
            <w:tcBorders>
              <w:top w:val="nil"/>
              <w:left w:val="single" w:sz="6" w:space="0" w:color="auto"/>
              <w:bottom w:val="single" w:sz="6" w:space="0" w:color="auto"/>
              <w:right w:val="single" w:sz="6" w:space="0" w:color="auto"/>
            </w:tcBorders>
          </w:tcPr>
          <w:p w:rsidR="006A78F6" w:rsidRDefault="006A78F6" w:rsidP="00D37CAB">
            <w:pPr>
              <w:pStyle w:val="MNormal"/>
              <w:jc w:val="center"/>
            </w:pPr>
          </w:p>
        </w:tc>
        <w:tc>
          <w:tcPr>
            <w:tcW w:w="1118" w:type="dxa"/>
            <w:tcBorders>
              <w:top w:val="nil"/>
              <w:left w:val="nil"/>
              <w:bottom w:val="single" w:sz="6" w:space="0" w:color="auto"/>
              <w:right w:val="single" w:sz="6" w:space="0" w:color="auto"/>
            </w:tcBorders>
          </w:tcPr>
          <w:p w:rsidR="006A78F6" w:rsidRDefault="006A78F6" w:rsidP="00D37CAB">
            <w:pPr>
              <w:pStyle w:val="MNormal"/>
              <w:jc w:val="center"/>
            </w:pPr>
          </w:p>
        </w:tc>
        <w:tc>
          <w:tcPr>
            <w:tcW w:w="3311" w:type="dxa"/>
            <w:tcBorders>
              <w:top w:val="nil"/>
              <w:left w:val="nil"/>
              <w:bottom w:val="single" w:sz="6" w:space="0" w:color="auto"/>
              <w:right w:val="single" w:sz="6" w:space="0" w:color="auto"/>
            </w:tcBorders>
          </w:tcPr>
          <w:p w:rsidR="006A78F6" w:rsidRDefault="006A78F6">
            <w:pPr>
              <w:pStyle w:val="MNormal"/>
            </w:pPr>
          </w:p>
        </w:tc>
        <w:tc>
          <w:tcPr>
            <w:tcW w:w="2097" w:type="dxa"/>
            <w:tcBorders>
              <w:top w:val="nil"/>
              <w:left w:val="nil"/>
              <w:bottom w:val="single" w:sz="6" w:space="0" w:color="auto"/>
              <w:right w:val="single" w:sz="6" w:space="0" w:color="auto"/>
            </w:tcBorders>
          </w:tcPr>
          <w:p w:rsidR="006A78F6" w:rsidRDefault="006A78F6" w:rsidP="00D37CAB">
            <w:pPr>
              <w:pStyle w:val="MNormal"/>
              <w:jc w:val="center"/>
            </w:pPr>
          </w:p>
        </w:tc>
      </w:tr>
      <w:tr w:rsidR="006A78F6">
        <w:tc>
          <w:tcPr>
            <w:tcW w:w="2194" w:type="dxa"/>
            <w:tcBorders>
              <w:top w:val="nil"/>
              <w:left w:val="single" w:sz="6" w:space="0" w:color="auto"/>
              <w:bottom w:val="single" w:sz="6" w:space="0" w:color="auto"/>
              <w:right w:val="single" w:sz="6" w:space="0" w:color="auto"/>
            </w:tcBorders>
          </w:tcPr>
          <w:p w:rsidR="006A78F6" w:rsidRDefault="0068138D">
            <w:pPr>
              <w:pStyle w:val="MNormal"/>
            </w:pPr>
            <w:r>
              <w:t> </w:t>
            </w:r>
          </w:p>
        </w:tc>
        <w:tc>
          <w:tcPr>
            <w:tcW w:w="1118" w:type="dxa"/>
            <w:tcBorders>
              <w:top w:val="nil"/>
              <w:left w:val="nil"/>
              <w:bottom w:val="single" w:sz="6" w:space="0" w:color="auto"/>
              <w:right w:val="single" w:sz="6" w:space="0" w:color="auto"/>
            </w:tcBorders>
          </w:tcPr>
          <w:p w:rsidR="006A78F6" w:rsidRDefault="0068138D">
            <w:pPr>
              <w:pStyle w:val="MNormal"/>
            </w:pPr>
            <w:r>
              <w:t> </w:t>
            </w:r>
          </w:p>
        </w:tc>
        <w:tc>
          <w:tcPr>
            <w:tcW w:w="3311" w:type="dxa"/>
            <w:tcBorders>
              <w:top w:val="nil"/>
              <w:left w:val="nil"/>
              <w:bottom w:val="single" w:sz="6" w:space="0" w:color="auto"/>
              <w:right w:val="single" w:sz="6" w:space="0" w:color="auto"/>
            </w:tcBorders>
          </w:tcPr>
          <w:p w:rsidR="006A78F6" w:rsidRDefault="0068138D">
            <w:pPr>
              <w:pStyle w:val="MNormal"/>
            </w:pPr>
            <w:r>
              <w:t> </w:t>
            </w:r>
          </w:p>
        </w:tc>
        <w:tc>
          <w:tcPr>
            <w:tcW w:w="2097" w:type="dxa"/>
            <w:tcBorders>
              <w:top w:val="nil"/>
              <w:left w:val="nil"/>
              <w:bottom w:val="single" w:sz="6" w:space="0" w:color="auto"/>
              <w:right w:val="single" w:sz="6" w:space="0" w:color="auto"/>
            </w:tcBorders>
          </w:tcPr>
          <w:p w:rsidR="006A78F6" w:rsidRDefault="0068138D">
            <w:pPr>
              <w:pStyle w:val="MNormal"/>
            </w:pPr>
            <w:r>
              <w:t> </w:t>
            </w:r>
          </w:p>
        </w:tc>
      </w:tr>
      <w:tr w:rsidR="006A78F6">
        <w:tc>
          <w:tcPr>
            <w:tcW w:w="2194" w:type="dxa"/>
            <w:tcBorders>
              <w:top w:val="nil"/>
              <w:left w:val="single" w:sz="6" w:space="0" w:color="auto"/>
              <w:bottom w:val="single" w:sz="6" w:space="0" w:color="auto"/>
              <w:right w:val="single" w:sz="6" w:space="0" w:color="auto"/>
            </w:tcBorders>
          </w:tcPr>
          <w:p w:rsidR="006A78F6" w:rsidRDefault="0068138D">
            <w:pPr>
              <w:pStyle w:val="MNormal"/>
            </w:pPr>
            <w:r>
              <w:t> </w:t>
            </w:r>
          </w:p>
        </w:tc>
        <w:tc>
          <w:tcPr>
            <w:tcW w:w="1118" w:type="dxa"/>
            <w:tcBorders>
              <w:top w:val="nil"/>
              <w:left w:val="nil"/>
              <w:bottom w:val="single" w:sz="6" w:space="0" w:color="auto"/>
              <w:right w:val="single" w:sz="6" w:space="0" w:color="auto"/>
            </w:tcBorders>
          </w:tcPr>
          <w:p w:rsidR="006A78F6" w:rsidRDefault="0068138D">
            <w:pPr>
              <w:pStyle w:val="MNormal"/>
            </w:pPr>
            <w:r>
              <w:t> </w:t>
            </w:r>
          </w:p>
        </w:tc>
        <w:tc>
          <w:tcPr>
            <w:tcW w:w="3311" w:type="dxa"/>
            <w:tcBorders>
              <w:top w:val="nil"/>
              <w:left w:val="nil"/>
              <w:bottom w:val="single" w:sz="6" w:space="0" w:color="auto"/>
              <w:right w:val="single" w:sz="6" w:space="0" w:color="auto"/>
            </w:tcBorders>
          </w:tcPr>
          <w:p w:rsidR="006A78F6" w:rsidRDefault="0068138D">
            <w:pPr>
              <w:pStyle w:val="MNormal"/>
            </w:pPr>
            <w:r>
              <w:t> </w:t>
            </w:r>
          </w:p>
        </w:tc>
        <w:tc>
          <w:tcPr>
            <w:tcW w:w="2097" w:type="dxa"/>
            <w:tcBorders>
              <w:top w:val="nil"/>
              <w:left w:val="nil"/>
              <w:bottom w:val="single" w:sz="6" w:space="0" w:color="auto"/>
              <w:right w:val="single" w:sz="6" w:space="0" w:color="auto"/>
            </w:tcBorders>
          </w:tcPr>
          <w:p w:rsidR="006A78F6" w:rsidRDefault="0068138D">
            <w:pPr>
              <w:pStyle w:val="MNormal"/>
            </w:pPr>
            <w:r>
              <w:t> </w:t>
            </w:r>
          </w:p>
        </w:tc>
      </w:tr>
    </w:tbl>
    <w:p w:rsidR="006A78F6" w:rsidRDefault="006A78F6">
      <w:pPr>
        <w:pStyle w:val="MEsqNum"/>
        <w:numPr>
          <w:ilvl w:val="0"/>
          <w:numId w:val="0"/>
        </w:numPr>
      </w:pPr>
    </w:p>
    <w:p w:rsidR="006A78F6" w:rsidRDefault="0068138D" w:rsidP="00B711FE">
      <w:pPr>
        <w:pStyle w:val="contenido"/>
      </w:pPr>
      <w:r>
        <w:br w:type="page"/>
      </w:r>
      <w:r>
        <w:lastRenderedPageBreak/>
        <w:t>Contenido</w:t>
      </w:r>
    </w:p>
    <w:sdt>
      <w:sdtPr>
        <w:rPr>
          <w:rFonts w:ascii="Arial" w:eastAsia="Times New Roman" w:hAnsi="Arial" w:cs="Times New Roman"/>
          <w:b w:val="0"/>
          <w:bCs w:val="0"/>
          <w:color w:val="auto"/>
          <w:sz w:val="20"/>
          <w:szCs w:val="24"/>
          <w:lang w:eastAsia="es-ES"/>
        </w:rPr>
        <w:id w:val="5217664"/>
        <w:docPartObj>
          <w:docPartGallery w:val="Table of Contents"/>
          <w:docPartUnique/>
        </w:docPartObj>
      </w:sdtPr>
      <w:sdtContent>
        <w:p w:rsidR="007B6369" w:rsidRPr="007B6369" w:rsidRDefault="007B6369" w:rsidP="007B6369">
          <w:pPr>
            <w:pStyle w:val="TtulodeTDC"/>
            <w:spacing w:before="0"/>
            <w:rPr>
              <w:sz w:val="16"/>
              <w:szCs w:val="16"/>
            </w:rPr>
          </w:pPr>
        </w:p>
        <w:p w:rsidR="0064504F" w:rsidRDefault="001F5EA2">
          <w:pPr>
            <w:pStyle w:val="TDC1"/>
            <w:tabs>
              <w:tab w:val="left" w:pos="400"/>
              <w:tab w:val="right" w:leader="dot" w:pos="8494"/>
            </w:tabs>
            <w:rPr>
              <w:rFonts w:asciiTheme="minorHAnsi" w:eastAsiaTheme="minorEastAsia" w:hAnsiTheme="minorHAnsi" w:cstheme="minorBidi"/>
              <w:b w:val="0"/>
              <w:bCs w:val="0"/>
              <w:caps w:val="0"/>
              <w:noProof/>
              <w:sz w:val="22"/>
              <w:szCs w:val="22"/>
            </w:rPr>
          </w:pPr>
          <w:r w:rsidRPr="001F5EA2">
            <w:fldChar w:fldCharType="begin"/>
          </w:r>
          <w:r w:rsidR="007B6369">
            <w:instrText xml:space="preserve"> TOC \o "1-3" \h \z \u </w:instrText>
          </w:r>
          <w:r w:rsidRPr="001F5EA2">
            <w:fldChar w:fldCharType="separate"/>
          </w:r>
          <w:hyperlink w:anchor="_Toc277370313" w:history="1">
            <w:r w:rsidR="0064504F" w:rsidRPr="000D4A32">
              <w:rPr>
                <w:rStyle w:val="Hipervnculo"/>
                <w:noProof/>
              </w:rPr>
              <w:t>1.</w:t>
            </w:r>
            <w:r w:rsidR="0064504F">
              <w:rPr>
                <w:rFonts w:asciiTheme="minorHAnsi" w:eastAsiaTheme="minorEastAsia" w:hAnsiTheme="minorHAnsi" w:cstheme="minorBidi"/>
                <w:b w:val="0"/>
                <w:bCs w:val="0"/>
                <w:caps w:val="0"/>
                <w:noProof/>
                <w:sz w:val="22"/>
                <w:szCs w:val="22"/>
              </w:rPr>
              <w:tab/>
            </w:r>
            <w:r w:rsidR="0064504F" w:rsidRPr="000D4A32">
              <w:rPr>
                <w:rStyle w:val="Hipervnculo"/>
                <w:noProof/>
              </w:rPr>
              <w:t>Resultados Finales de SQA</w:t>
            </w:r>
            <w:r w:rsidR="0064504F">
              <w:rPr>
                <w:noProof/>
                <w:webHidden/>
              </w:rPr>
              <w:tab/>
            </w:r>
            <w:r w:rsidR="0064504F">
              <w:rPr>
                <w:noProof/>
                <w:webHidden/>
              </w:rPr>
              <w:fldChar w:fldCharType="begin"/>
            </w:r>
            <w:r w:rsidR="0064504F">
              <w:rPr>
                <w:noProof/>
                <w:webHidden/>
              </w:rPr>
              <w:instrText xml:space="preserve"> PAGEREF _Toc277370313 \h </w:instrText>
            </w:r>
            <w:r w:rsidR="0064504F">
              <w:rPr>
                <w:noProof/>
                <w:webHidden/>
              </w:rPr>
            </w:r>
            <w:r w:rsidR="0064504F">
              <w:rPr>
                <w:noProof/>
                <w:webHidden/>
              </w:rPr>
              <w:fldChar w:fldCharType="separate"/>
            </w:r>
            <w:r w:rsidR="0064504F">
              <w:rPr>
                <w:noProof/>
                <w:webHidden/>
              </w:rPr>
              <w:t>3</w:t>
            </w:r>
            <w:r w:rsidR="0064504F">
              <w:rPr>
                <w:noProof/>
                <w:webHidden/>
              </w:rPr>
              <w:fldChar w:fldCharType="end"/>
            </w:r>
          </w:hyperlink>
        </w:p>
        <w:p w:rsidR="0064504F" w:rsidRDefault="0064504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14" w:history="1">
            <w:r w:rsidRPr="000D4A32">
              <w:rPr>
                <w:rStyle w:val="Hipervnculo"/>
                <w:noProof/>
              </w:rPr>
              <w:t>1.1.</w:t>
            </w:r>
            <w:r>
              <w:rPr>
                <w:rFonts w:asciiTheme="minorHAnsi" w:eastAsiaTheme="minorEastAsia" w:hAnsiTheme="minorHAnsi" w:cstheme="minorBidi"/>
                <w:smallCaps w:val="0"/>
                <w:noProof/>
                <w:sz w:val="22"/>
                <w:szCs w:val="22"/>
              </w:rPr>
              <w:tab/>
            </w:r>
            <w:r w:rsidRPr="000D4A32">
              <w:rPr>
                <w:rStyle w:val="Hipervnculo"/>
                <w:noProof/>
              </w:rPr>
              <w:t>Planificado vs. Realizado</w:t>
            </w:r>
            <w:r>
              <w:rPr>
                <w:noProof/>
                <w:webHidden/>
              </w:rPr>
              <w:tab/>
            </w:r>
            <w:r>
              <w:rPr>
                <w:noProof/>
                <w:webHidden/>
              </w:rPr>
              <w:fldChar w:fldCharType="begin"/>
            </w:r>
            <w:r>
              <w:rPr>
                <w:noProof/>
                <w:webHidden/>
              </w:rPr>
              <w:instrText xml:space="preserve"> PAGEREF _Toc277370314 \h </w:instrText>
            </w:r>
            <w:r>
              <w:rPr>
                <w:noProof/>
                <w:webHidden/>
              </w:rPr>
            </w:r>
            <w:r>
              <w:rPr>
                <w:noProof/>
                <w:webHidden/>
              </w:rPr>
              <w:fldChar w:fldCharType="separate"/>
            </w:r>
            <w:r>
              <w:rPr>
                <w:noProof/>
                <w:webHidden/>
              </w:rPr>
              <w:t>3</w:t>
            </w:r>
            <w:r>
              <w:rPr>
                <w:noProof/>
                <w:webHidden/>
              </w:rPr>
              <w:fldChar w:fldCharType="end"/>
            </w:r>
          </w:hyperlink>
        </w:p>
        <w:p w:rsidR="0064504F" w:rsidRDefault="0064504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15" w:history="1">
            <w:r w:rsidRPr="000D4A32">
              <w:rPr>
                <w:rStyle w:val="Hipervnculo"/>
                <w:noProof/>
              </w:rPr>
              <w:t>1.2.</w:t>
            </w:r>
            <w:r>
              <w:rPr>
                <w:rFonts w:asciiTheme="minorHAnsi" w:eastAsiaTheme="minorEastAsia" w:hAnsiTheme="minorHAnsi" w:cstheme="minorBidi"/>
                <w:smallCaps w:val="0"/>
                <w:noProof/>
                <w:sz w:val="22"/>
                <w:szCs w:val="22"/>
              </w:rPr>
              <w:tab/>
            </w:r>
            <w:r w:rsidRPr="000D4A32">
              <w:rPr>
                <w:rStyle w:val="Hipervnculo"/>
                <w:noProof/>
              </w:rPr>
              <w:t>Cantidad de errores encontrados</w:t>
            </w:r>
            <w:r>
              <w:rPr>
                <w:noProof/>
                <w:webHidden/>
              </w:rPr>
              <w:tab/>
            </w:r>
            <w:r>
              <w:rPr>
                <w:noProof/>
                <w:webHidden/>
              </w:rPr>
              <w:fldChar w:fldCharType="begin"/>
            </w:r>
            <w:r>
              <w:rPr>
                <w:noProof/>
                <w:webHidden/>
              </w:rPr>
              <w:instrText xml:space="preserve"> PAGEREF _Toc277370315 \h </w:instrText>
            </w:r>
            <w:r>
              <w:rPr>
                <w:noProof/>
                <w:webHidden/>
              </w:rPr>
            </w:r>
            <w:r>
              <w:rPr>
                <w:noProof/>
                <w:webHidden/>
              </w:rPr>
              <w:fldChar w:fldCharType="separate"/>
            </w:r>
            <w:r>
              <w:rPr>
                <w:noProof/>
                <w:webHidden/>
              </w:rPr>
              <w:t>5</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16" w:history="1">
            <w:r w:rsidRPr="000D4A32">
              <w:rPr>
                <w:rStyle w:val="Hipervnculo"/>
                <w:noProof/>
              </w:rPr>
              <w:t>1.2.1.</w:t>
            </w:r>
            <w:r>
              <w:rPr>
                <w:rFonts w:asciiTheme="minorHAnsi" w:eastAsiaTheme="minorEastAsia" w:hAnsiTheme="minorHAnsi" w:cstheme="minorBidi"/>
                <w:i w:val="0"/>
                <w:iCs w:val="0"/>
                <w:noProof/>
                <w:sz w:val="22"/>
                <w:szCs w:val="22"/>
              </w:rPr>
              <w:tab/>
            </w:r>
            <w:r w:rsidRPr="000D4A32">
              <w:rPr>
                <w:rStyle w:val="Hipervnculo"/>
                <w:noProof/>
              </w:rPr>
              <w:t>Documentación</w:t>
            </w:r>
            <w:r>
              <w:rPr>
                <w:noProof/>
                <w:webHidden/>
              </w:rPr>
              <w:tab/>
            </w:r>
            <w:r>
              <w:rPr>
                <w:noProof/>
                <w:webHidden/>
              </w:rPr>
              <w:fldChar w:fldCharType="begin"/>
            </w:r>
            <w:r>
              <w:rPr>
                <w:noProof/>
                <w:webHidden/>
              </w:rPr>
              <w:instrText xml:space="preserve"> PAGEREF _Toc277370316 \h </w:instrText>
            </w:r>
            <w:r>
              <w:rPr>
                <w:noProof/>
                <w:webHidden/>
              </w:rPr>
            </w:r>
            <w:r>
              <w:rPr>
                <w:noProof/>
                <w:webHidden/>
              </w:rPr>
              <w:fldChar w:fldCharType="separate"/>
            </w:r>
            <w:r>
              <w:rPr>
                <w:noProof/>
                <w:webHidden/>
              </w:rPr>
              <w:t>5</w:t>
            </w:r>
            <w:r>
              <w:rPr>
                <w:noProof/>
                <w:webHidden/>
              </w:rPr>
              <w:fldChar w:fldCharType="end"/>
            </w:r>
          </w:hyperlink>
        </w:p>
        <w:p w:rsidR="0064504F" w:rsidRDefault="0064504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17" w:history="1">
            <w:r w:rsidRPr="000D4A32">
              <w:rPr>
                <w:rStyle w:val="Hipervnculo"/>
                <w:noProof/>
              </w:rPr>
              <w:t>1.3.</w:t>
            </w:r>
            <w:r>
              <w:rPr>
                <w:rFonts w:asciiTheme="minorHAnsi" w:eastAsiaTheme="minorEastAsia" w:hAnsiTheme="minorHAnsi" w:cstheme="minorBidi"/>
                <w:smallCaps w:val="0"/>
                <w:noProof/>
                <w:sz w:val="22"/>
                <w:szCs w:val="22"/>
              </w:rPr>
              <w:tab/>
            </w:r>
            <w:r w:rsidRPr="000D4A32">
              <w:rPr>
                <w:rStyle w:val="Hipervnculo"/>
                <w:noProof/>
              </w:rPr>
              <w:t>Grado de Apego al proceso (Ajuste al proceso)</w:t>
            </w:r>
            <w:r>
              <w:rPr>
                <w:noProof/>
                <w:webHidden/>
              </w:rPr>
              <w:tab/>
            </w:r>
            <w:r>
              <w:rPr>
                <w:noProof/>
                <w:webHidden/>
              </w:rPr>
              <w:fldChar w:fldCharType="begin"/>
            </w:r>
            <w:r>
              <w:rPr>
                <w:noProof/>
                <w:webHidden/>
              </w:rPr>
              <w:instrText xml:space="preserve"> PAGEREF _Toc277370317 \h </w:instrText>
            </w:r>
            <w:r>
              <w:rPr>
                <w:noProof/>
                <w:webHidden/>
              </w:rPr>
            </w:r>
            <w:r>
              <w:rPr>
                <w:noProof/>
                <w:webHidden/>
              </w:rPr>
              <w:fldChar w:fldCharType="separate"/>
            </w:r>
            <w:r>
              <w:rPr>
                <w:noProof/>
                <w:webHidden/>
              </w:rPr>
              <w:t>11</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18" w:history="1">
            <w:r w:rsidRPr="000D4A32">
              <w:rPr>
                <w:rStyle w:val="Hipervnculo"/>
                <w:noProof/>
              </w:rPr>
              <w:t>1.3.1.</w:t>
            </w:r>
            <w:r>
              <w:rPr>
                <w:rFonts w:asciiTheme="minorHAnsi" w:eastAsiaTheme="minorEastAsia" w:hAnsiTheme="minorHAnsi" w:cstheme="minorBidi"/>
                <w:i w:val="0"/>
                <w:iCs w:val="0"/>
                <w:noProof/>
                <w:sz w:val="22"/>
                <w:szCs w:val="22"/>
              </w:rPr>
              <w:tab/>
            </w:r>
            <w:r w:rsidRPr="000D4A32">
              <w:rPr>
                <w:rStyle w:val="Hipervnculo"/>
                <w:noProof/>
              </w:rPr>
              <w:t>Documentación</w:t>
            </w:r>
            <w:r>
              <w:rPr>
                <w:noProof/>
                <w:webHidden/>
              </w:rPr>
              <w:tab/>
            </w:r>
            <w:r>
              <w:rPr>
                <w:noProof/>
                <w:webHidden/>
              </w:rPr>
              <w:fldChar w:fldCharType="begin"/>
            </w:r>
            <w:r>
              <w:rPr>
                <w:noProof/>
                <w:webHidden/>
              </w:rPr>
              <w:instrText xml:space="preserve"> PAGEREF _Toc277370318 \h </w:instrText>
            </w:r>
            <w:r>
              <w:rPr>
                <w:noProof/>
                <w:webHidden/>
              </w:rPr>
            </w:r>
            <w:r>
              <w:rPr>
                <w:noProof/>
                <w:webHidden/>
              </w:rPr>
              <w:fldChar w:fldCharType="separate"/>
            </w:r>
            <w:r>
              <w:rPr>
                <w:noProof/>
                <w:webHidden/>
              </w:rPr>
              <w:t>11</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19" w:history="1">
            <w:r w:rsidRPr="000D4A32">
              <w:rPr>
                <w:rStyle w:val="Hipervnculo"/>
                <w:noProof/>
              </w:rPr>
              <w:t>1.3.2.</w:t>
            </w:r>
            <w:r>
              <w:rPr>
                <w:rFonts w:asciiTheme="minorHAnsi" w:eastAsiaTheme="minorEastAsia" w:hAnsiTheme="minorHAnsi" w:cstheme="minorBidi"/>
                <w:i w:val="0"/>
                <w:iCs w:val="0"/>
                <w:noProof/>
                <w:sz w:val="22"/>
                <w:szCs w:val="22"/>
              </w:rPr>
              <w:tab/>
            </w:r>
            <w:r w:rsidRPr="000D4A32">
              <w:rPr>
                <w:rStyle w:val="Hipervnculo"/>
                <w:noProof/>
              </w:rPr>
              <w:t>Evaluación del apego al proceso</w:t>
            </w:r>
            <w:r>
              <w:rPr>
                <w:noProof/>
                <w:webHidden/>
              </w:rPr>
              <w:tab/>
            </w:r>
            <w:r>
              <w:rPr>
                <w:noProof/>
                <w:webHidden/>
              </w:rPr>
              <w:fldChar w:fldCharType="begin"/>
            </w:r>
            <w:r>
              <w:rPr>
                <w:noProof/>
                <w:webHidden/>
              </w:rPr>
              <w:instrText xml:space="preserve"> PAGEREF _Toc277370319 \h </w:instrText>
            </w:r>
            <w:r>
              <w:rPr>
                <w:noProof/>
                <w:webHidden/>
              </w:rPr>
            </w:r>
            <w:r>
              <w:rPr>
                <w:noProof/>
                <w:webHidden/>
              </w:rPr>
              <w:fldChar w:fldCharType="separate"/>
            </w:r>
            <w:r>
              <w:rPr>
                <w:noProof/>
                <w:webHidden/>
              </w:rPr>
              <w:t>13</w:t>
            </w:r>
            <w:r>
              <w:rPr>
                <w:noProof/>
                <w:webHidden/>
              </w:rPr>
              <w:fldChar w:fldCharType="end"/>
            </w:r>
          </w:hyperlink>
        </w:p>
        <w:p w:rsidR="0064504F" w:rsidRDefault="0064504F">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7370320" w:history="1">
            <w:r w:rsidRPr="000D4A32">
              <w:rPr>
                <w:rStyle w:val="Hipervnculo"/>
                <w:noProof/>
              </w:rPr>
              <w:t>2.</w:t>
            </w:r>
            <w:r>
              <w:rPr>
                <w:rFonts w:asciiTheme="minorHAnsi" w:eastAsiaTheme="minorEastAsia" w:hAnsiTheme="minorHAnsi" w:cstheme="minorBidi"/>
                <w:b w:val="0"/>
                <w:bCs w:val="0"/>
                <w:caps w:val="0"/>
                <w:noProof/>
                <w:sz w:val="22"/>
                <w:szCs w:val="22"/>
              </w:rPr>
              <w:tab/>
            </w:r>
            <w:r w:rsidRPr="000D4A32">
              <w:rPr>
                <w:rStyle w:val="Hipervnculo"/>
                <w:noProof/>
              </w:rPr>
              <w:t>Evaluación Final</w:t>
            </w:r>
            <w:r>
              <w:rPr>
                <w:noProof/>
                <w:webHidden/>
              </w:rPr>
              <w:tab/>
            </w:r>
            <w:r>
              <w:rPr>
                <w:noProof/>
                <w:webHidden/>
              </w:rPr>
              <w:fldChar w:fldCharType="begin"/>
            </w:r>
            <w:r>
              <w:rPr>
                <w:noProof/>
                <w:webHidden/>
              </w:rPr>
              <w:instrText xml:space="preserve"> PAGEREF _Toc277370320 \h </w:instrText>
            </w:r>
            <w:r>
              <w:rPr>
                <w:noProof/>
                <w:webHidden/>
              </w:rPr>
            </w:r>
            <w:r>
              <w:rPr>
                <w:noProof/>
                <w:webHidden/>
              </w:rPr>
              <w:fldChar w:fldCharType="separate"/>
            </w:r>
            <w:r>
              <w:rPr>
                <w:noProof/>
                <w:webHidden/>
              </w:rPr>
              <w:t>16</w:t>
            </w:r>
            <w:r>
              <w:rPr>
                <w:noProof/>
                <w:webHidden/>
              </w:rPr>
              <w:fldChar w:fldCharType="end"/>
            </w:r>
          </w:hyperlink>
        </w:p>
        <w:p w:rsidR="0064504F" w:rsidRDefault="0064504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21" w:history="1">
            <w:r w:rsidRPr="000D4A32">
              <w:rPr>
                <w:rStyle w:val="Hipervnculo"/>
                <w:noProof/>
              </w:rPr>
              <w:t>2.1.</w:t>
            </w:r>
            <w:r>
              <w:rPr>
                <w:rFonts w:asciiTheme="minorHAnsi" w:eastAsiaTheme="minorEastAsia" w:hAnsiTheme="minorHAnsi" w:cstheme="minorBidi"/>
                <w:smallCaps w:val="0"/>
                <w:noProof/>
                <w:sz w:val="22"/>
                <w:szCs w:val="22"/>
              </w:rPr>
              <w:tab/>
            </w:r>
            <w:r w:rsidRPr="000D4A32">
              <w:rPr>
                <w:rStyle w:val="Hipervnculo"/>
                <w:noProof/>
              </w:rPr>
              <w:t>Fase Inicial</w:t>
            </w:r>
            <w:r>
              <w:rPr>
                <w:noProof/>
                <w:webHidden/>
              </w:rPr>
              <w:tab/>
            </w:r>
            <w:r>
              <w:rPr>
                <w:noProof/>
                <w:webHidden/>
              </w:rPr>
              <w:fldChar w:fldCharType="begin"/>
            </w:r>
            <w:r>
              <w:rPr>
                <w:noProof/>
                <w:webHidden/>
              </w:rPr>
              <w:instrText xml:space="preserve"> PAGEREF _Toc277370321 \h </w:instrText>
            </w:r>
            <w:r>
              <w:rPr>
                <w:noProof/>
                <w:webHidden/>
              </w:rPr>
            </w:r>
            <w:r>
              <w:rPr>
                <w:noProof/>
                <w:webHidden/>
              </w:rPr>
              <w:fldChar w:fldCharType="separate"/>
            </w:r>
            <w:r>
              <w:rPr>
                <w:noProof/>
                <w:webHidden/>
              </w:rPr>
              <w:t>16</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2" w:history="1">
            <w:r w:rsidRPr="000D4A32">
              <w:rPr>
                <w:rStyle w:val="Hipervnculo"/>
                <w:noProof/>
              </w:rPr>
              <w:t>2.1.1.</w:t>
            </w:r>
            <w:r>
              <w:rPr>
                <w:rFonts w:asciiTheme="minorHAnsi" w:eastAsiaTheme="minorEastAsia" w:hAnsiTheme="minorHAnsi" w:cstheme="minorBidi"/>
                <w:i w:val="0"/>
                <w:iCs w:val="0"/>
                <w:noProof/>
                <w:sz w:val="22"/>
                <w:szCs w:val="22"/>
              </w:rPr>
              <w:tab/>
            </w:r>
            <w:r w:rsidRPr="000D4A32">
              <w:rPr>
                <w:rStyle w:val="Hipervnculo"/>
                <w:noProof/>
              </w:rPr>
              <w:t>Primera Iteración</w:t>
            </w:r>
            <w:r>
              <w:rPr>
                <w:noProof/>
                <w:webHidden/>
              </w:rPr>
              <w:tab/>
            </w:r>
            <w:r>
              <w:rPr>
                <w:noProof/>
                <w:webHidden/>
              </w:rPr>
              <w:fldChar w:fldCharType="begin"/>
            </w:r>
            <w:r>
              <w:rPr>
                <w:noProof/>
                <w:webHidden/>
              </w:rPr>
              <w:instrText xml:space="preserve"> PAGEREF _Toc277370322 \h </w:instrText>
            </w:r>
            <w:r>
              <w:rPr>
                <w:noProof/>
                <w:webHidden/>
              </w:rPr>
            </w:r>
            <w:r>
              <w:rPr>
                <w:noProof/>
                <w:webHidden/>
              </w:rPr>
              <w:fldChar w:fldCharType="separate"/>
            </w:r>
            <w:r>
              <w:rPr>
                <w:noProof/>
                <w:webHidden/>
              </w:rPr>
              <w:t>16</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3" w:history="1">
            <w:r w:rsidRPr="000D4A32">
              <w:rPr>
                <w:rStyle w:val="Hipervnculo"/>
                <w:noProof/>
              </w:rPr>
              <w:t>2.1.2.</w:t>
            </w:r>
            <w:r>
              <w:rPr>
                <w:rFonts w:asciiTheme="minorHAnsi" w:eastAsiaTheme="minorEastAsia" w:hAnsiTheme="minorHAnsi" w:cstheme="minorBidi"/>
                <w:i w:val="0"/>
                <w:iCs w:val="0"/>
                <w:noProof/>
                <w:sz w:val="22"/>
                <w:szCs w:val="22"/>
              </w:rPr>
              <w:tab/>
            </w:r>
            <w:r w:rsidRPr="000D4A32">
              <w:rPr>
                <w:rStyle w:val="Hipervnculo"/>
                <w:noProof/>
              </w:rPr>
              <w:t>Segunda Iteración</w:t>
            </w:r>
            <w:r>
              <w:rPr>
                <w:noProof/>
                <w:webHidden/>
              </w:rPr>
              <w:tab/>
            </w:r>
            <w:r>
              <w:rPr>
                <w:noProof/>
                <w:webHidden/>
              </w:rPr>
              <w:fldChar w:fldCharType="begin"/>
            </w:r>
            <w:r>
              <w:rPr>
                <w:noProof/>
                <w:webHidden/>
              </w:rPr>
              <w:instrText xml:space="preserve"> PAGEREF _Toc277370323 \h </w:instrText>
            </w:r>
            <w:r>
              <w:rPr>
                <w:noProof/>
                <w:webHidden/>
              </w:rPr>
            </w:r>
            <w:r>
              <w:rPr>
                <w:noProof/>
                <w:webHidden/>
              </w:rPr>
              <w:fldChar w:fldCharType="separate"/>
            </w:r>
            <w:r>
              <w:rPr>
                <w:noProof/>
                <w:webHidden/>
              </w:rPr>
              <w:t>16</w:t>
            </w:r>
            <w:r>
              <w:rPr>
                <w:noProof/>
                <w:webHidden/>
              </w:rPr>
              <w:fldChar w:fldCharType="end"/>
            </w:r>
          </w:hyperlink>
        </w:p>
        <w:p w:rsidR="0064504F" w:rsidRDefault="0064504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24" w:history="1">
            <w:r w:rsidRPr="000D4A32">
              <w:rPr>
                <w:rStyle w:val="Hipervnculo"/>
                <w:noProof/>
              </w:rPr>
              <w:t>2.2.</w:t>
            </w:r>
            <w:r>
              <w:rPr>
                <w:rFonts w:asciiTheme="minorHAnsi" w:eastAsiaTheme="minorEastAsia" w:hAnsiTheme="minorHAnsi" w:cstheme="minorBidi"/>
                <w:smallCaps w:val="0"/>
                <w:noProof/>
                <w:sz w:val="22"/>
                <w:szCs w:val="22"/>
              </w:rPr>
              <w:tab/>
            </w:r>
            <w:r w:rsidRPr="000D4A32">
              <w:rPr>
                <w:rStyle w:val="Hipervnculo"/>
                <w:noProof/>
              </w:rPr>
              <w:t>Fase Elaboración</w:t>
            </w:r>
            <w:r>
              <w:rPr>
                <w:noProof/>
                <w:webHidden/>
              </w:rPr>
              <w:tab/>
            </w:r>
            <w:r>
              <w:rPr>
                <w:noProof/>
                <w:webHidden/>
              </w:rPr>
              <w:fldChar w:fldCharType="begin"/>
            </w:r>
            <w:r>
              <w:rPr>
                <w:noProof/>
                <w:webHidden/>
              </w:rPr>
              <w:instrText xml:space="preserve"> PAGEREF _Toc277370324 \h </w:instrText>
            </w:r>
            <w:r>
              <w:rPr>
                <w:noProof/>
                <w:webHidden/>
              </w:rPr>
            </w:r>
            <w:r>
              <w:rPr>
                <w:noProof/>
                <w:webHidden/>
              </w:rPr>
              <w:fldChar w:fldCharType="separate"/>
            </w:r>
            <w:r>
              <w:rPr>
                <w:noProof/>
                <w:webHidden/>
              </w:rPr>
              <w:t>17</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5" w:history="1">
            <w:r w:rsidRPr="000D4A32">
              <w:rPr>
                <w:rStyle w:val="Hipervnculo"/>
                <w:noProof/>
              </w:rPr>
              <w:t>2.2.1.</w:t>
            </w:r>
            <w:r>
              <w:rPr>
                <w:rFonts w:asciiTheme="minorHAnsi" w:eastAsiaTheme="minorEastAsia" w:hAnsiTheme="minorHAnsi" w:cstheme="minorBidi"/>
                <w:i w:val="0"/>
                <w:iCs w:val="0"/>
                <w:noProof/>
                <w:sz w:val="22"/>
                <w:szCs w:val="22"/>
              </w:rPr>
              <w:tab/>
            </w:r>
            <w:r w:rsidRPr="000D4A32">
              <w:rPr>
                <w:rStyle w:val="Hipervnculo"/>
                <w:noProof/>
              </w:rPr>
              <w:t>Primera Iteración</w:t>
            </w:r>
            <w:r>
              <w:rPr>
                <w:noProof/>
                <w:webHidden/>
              </w:rPr>
              <w:tab/>
            </w:r>
            <w:r>
              <w:rPr>
                <w:noProof/>
                <w:webHidden/>
              </w:rPr>
              <w:fldChar w:fldCharType="begin"/>
            </w:r>
            <w:r>
              <w:rPr>
                <w:noProof/>
                <w:webHidden/>
              </w:rPr>
              <w:instrText xml:space="preserve"> PAGEREF _Toc277370325 \h </w:instrText>
            </w:r>
            <w:r>
              <w:rPr>
                <w:noProof/>
                <w:webHidden/>
              </w:rPr>
            </w:r>
            <w:r>
              <w:rPr>
                <w:noProof/>
                <w:webHidden/>
              </w:rPr>
              <w:fldChar w:fldCharType="separate"/>
            </w:r>
            <w:r>
              <w:rPr>
                <w:noProof/>
                <w:webHidden/>
              </w:rPr>
              <w:t>17</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6" w:history="1">
            <w:r w:rsidRPr="000D4A32">
              <w:rPr>
                <w:rStyle w:val="Hipervnculo"/>
                <w:noProof/>
              </w:rPr>
              <w:t>2.2.2.</w:t>
            </w:r>
            <w:r>
              <w:rPr>
                <w:rFonts w:asciiTheme="minorHAnsi" w:eastAsiaTheme="minorEastAsia" w:hAnsiTheme="minorHAnsi" w:cstheme="minorBidi"/>
                <w:i w:val="0"/>
                <w:iCs w:val="0"/>
                <w:noProof/>
                <w:sz w:val="22"/>
                <w:szCs w:val="22"/>
              </w:rPr>
              <w:tab/>
            </w:r>
            <w:r w:rsidRPr="000D4A32">
              <w:rPr>
                <w:rStyle w:val="Hipervnculo"/>
                <w:noProof/>
              </w:rPr>
              <w:t>Segunda Iteración</w:t>
            </w:r>
            <w:r>
              <w:rPr>
                <w:noProof/>
                <w:webHidden/>
              </w:rPr>
              <w:tab/>
            </w:r>
            <w:r>
              <w:rPr>
                <w:noProof/>
                <w:webHidden/>
              </w:rPr>
              <w:fldChar w:fldCharType="begin"/>
            </w:r>
            <w:r>
              <w:rPr>
                <w:noProof/>
                <w:webHidden/>
              </w:rPr>
              <w:instrText xml:space="preserve"> PAGEREF _Toc277370326 \h </w:instrText>
            </w:r>
            <w:r>
              <w:rPr>
                <w:noProof/>
                <w:webHidden/>
              </w:rPr>
            </w:r>
            <w:r>
              <w:rPr>
                <w:noProof/>
                <w:webHidden/>
              </w:rPr>
              <w:fldChar w:fldCharType="separate"/>
            </w:r>
            <w:r>
              <w:rPr>
                <w:noProof/>
                <w:webHidden/>
              </w:rPr>
              <w:t>17</w:t>
            </w:r>
            <w:r>
              <w:rPr>
                <w:noProof/>
                <w:webHidden/>
              </w:rPr>
              <w:fldChar w:fldCharType="end"/>
            </w:r>
          </w:hyperlink>
        </w:p>
        <w:p w:rsidR="0064504F" w:rsidRDefault="0064504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27" w:history="1">
            <w:r w:rsidRPr="000D4A32">
              <w:rPr>
                <w:rStyle w:val="Hipervnculo"/>
                <w:noProof/>
              </w:rPr>
              <w:t>2.3.</w:t>
            </w:r>
            <w:r>
              <w:rPr>
                <w:rFonts w:asciiTheme="minorHAnsi" w:eastAsiaTheme="minorEastAsia" w:hAnsiTheme="minorHAnsi" w:cstheme="minorBidi"/>
                <w:smallCaps w:val="0"/>
                <w:noProof/>
                <w:sz w:val="22"/>
                <w:szCs w:val="22"/>
              </w:rPr>
              <w:tab/>
            </w:r>
            <w:r w:rsidRPr="000D4A32">
              <w:rPr>
                <w:rStyle w:val="Hipervnculo"/>
                <w:noProof/>
              </w:rPr>
              <w:t>Fase Construcción</w:t>
            </w:r>
            <w:r>
              <w:rPr>
                <w:noProof/>
                <w:webHidden/>
              </w:rPr>
              <w:tab/>
            </w:r>
            <w:r>
              <w:rPr>
                <w:noProof/>
                <w:webHidden/>
              </w:rPr>
              <w:fldChar w:fldCharType="begin"/>
            </w:r>
            <w:r>
              <w:rPr>
                <w:noProof/>
                <w:webHidden/>
              </w:rPr>
              <w:instrText xml:space="preserve"> PAGEREF _Toc277370327 \h </w:instrText>
            </w:r>
            <w:r>
              <w:rPr>
                <w:noProof/>
                <w:webHidden/>
              </w:rPr>
            </w:r>
            <w:r>
              <w:rPr>
                <w:noProof/>
                <w:webHidden/>
              </w:rPr>
              <w:fldChar w:fldCharType="separate"/>
            </w:r>
            <w:r>
              <w:rPr>
                <w:noProof/>
                <w:webHidden/>
              </w:rPr>
              <w:t>18</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8" w:history="1">
            <w:r w:rsidRPr="000D4A32">
              <w:rPr>
                <w:rStyle w:val="Hipervnculo"/>
                <w:noProof/>
              </w:rPr>
              <w:t>2.3.1.</w:t>
            </w:r>
            <w:r>
              <w:rPr>
                <w:rFonts w:asciiTheme="minorHAnsi" w:eastAsiaTheme="minorEastAsia" w:hAnsiTheme="minorHAnsi" w:cstheme="minorBidi"/>
                <w:i w:val="0"/>
                <w:iCs w:val="0"/>
                <w:noProof/>
                <w:sz w:val="22"/>
                <w:szCs w:val="22"/>
              </w:rPr>
              <w:tab/>
            </w:r>
            <w:r w:rsidRPr="000D4A32">
              <w:rPr>
                <w:rStyle w:val="Hipervnculo"/>
                <w:noProof/>
              </w:rPr>
              <w:t>Primera Iteración</w:t>
            </w:r>
            <w:r>
              <w:rPr>
                <w:noProof/>
                <w:webHidden/>
              </w:rPr>
              <w:tab/>
            </w:r>
            <w:r>
              <w:rPr>
                <w:noProof/>
                <w:webHidden/>
              </w:rPr>
              <w:fldChar w:fldCharType="begin"/>
            </w:r>
            <w:r>
              <w:rPr>
                <w:noProof/>
                <w:webHidden/>
              </w:rPr>
              <w:instrText xml:space="preserve"> PAGEREF _Toc277370328 \h </w:instrText>
            </w:r>
            <w:r>
              <w:rPr>
                <w:noProof/>
                <w:webHidden/>
              </w:rPr>
            </w:r>
            <w:r>
              <w:rPr>
                <w:noProof/>
                <w:webHidden/>
              </w:rPr>
              <w:fldChar w:fldCharType="separate"/>
            </w:r>
            <w:r>
              <w:rPr>
                <w:noProof/>
                <w:webHidden/>
              </w:rPr>
              <w:t>18</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29" w:history="1">
            <w:r w:rsidRPr="000D4A32">
              <w:rPr>
                <w:rStyle w:val="Hipervnculo"/>
                <w:noProof/>
              </w:rPr>
              <w:t>2.3.2.</w:t>
            </w:r>
            <w:r>
              <w:rPr>
                <w:rFonts w:asciiTheme="minorHAnsi" w:eastAsiaTheme="minorEastAsia" w:hAnsiTheme="minorHAnsi" w:cstheme="minorBidi"/>
                <w:i w:val="0"/>
                <w:iCs w:val="0"/>
                <w:noProof/>
                <w:sz w:val="22"/>
                <w:szCs w:val="22"/>
              </w:rPr>
              <w:tab/>
            </w:r>
            <w:r w:rsidRPr="000D4A32">
              <w:rPr>
                <w:rStyle w:val="Hipervnculo"/>
                <w:noProof/>
              </w:rPr>
              <w:t>Segunda Iteración</w:t>
            </w:r>
            <w:r>
              <w:rPr>
                <w:noProof/>
                <w:webHidden/>
              </w:rPr>
              <w:tab/>
            </w:r>
            <w:r>
              <w:rPr>
                <w:noProof/>
                <w:webHidden/>
              </w:rPr>
              <w:fldChar w:fldCharType="begin"/>
            </w:r>
            <w:r>
              <w:rPr>
                <w:noProof/>
                <w:webHidden/>
              </w:rPr>
              <w:instrText xml:space="preserve"> PAGEREF _Toc277370329 \h </w:instrText>
            </w:r>
            <w:r>
              <w:rPr>
                <w:noProof/>
                <w:webHidden/>
              </w:rPr>
            </w:r>
            <w:r>
              <w:rPr>
                <w:noProof/>
                <w:webHidden/>
              </w:rPr>
              <w:fldChar w:fldCharType="separate"/>
            </w:r>
            <w:r>
              <w:rPr>
                <w:noProof/>
                <w:webHidden/>
              </w:rPr>
              <w:t>18</w:t>
            </w:r>
            <w:r>
              <w:rPr>
                <w:noProof/>
                <w:webHidden/>
              </w:rPr>
              <w:fldChar w:fldCharType="end"/>
            </w:r>
          </w:hyperlink>
        </w:p>
        <w:p w:rsidR="0064504F" w:rsidRDefault="0064504F">
          <w:pPr>
            <w:pStyle w:val="TDC2"/>
            <w:tabs>
              <w:tab w:val="left" w:pos="800"/>
              <w:tab w:val="right" w:leader="dot" w:pos="8494"/>
            </w:tabs>
            <w:rPr>
              <w:rFonts w:asciiTheme="minorHAnsi" w:eastAsiaTheme="minorEastAsia" w:hAnsiTheme="minorHAnsi" w:cstheme="minorBidi"/>
              <w:smallCaps w:val="0"/>
              <w:noProof/>
              <w:sz w:val="22"/>
              <w:szCs w:val="22"/>
            </w:rPr>
          </w:pPr>
          <w:hyperlink w:anchor="_Toc277370330" w:history="1">
            <w:r w:rsidRPr="000D4A32">
              <w:rPr>
                <w:rStyle w:val="Hipervnculo"/>
                <w:noProof/>
              </w:rPr>
              <w:t>2.4.</w:t>
            </w:r>
            <w:r>
              <w:rPr>
                <w:rFonts w:asciiTheme="minorHAnsi" w:eastAsiaTheme="minorEastAsia" w:hAnsiTheme="minorHAnsi" w:cstheme="minorBidi"/>
                <w:smallCaps w:val="0"/>
                <w:noProof/>
                <w:sz w:val="22"/>
                <w:szCs w:val="22"/>
              </w:rPr>
              <w:tab/>
            </w:r>
            <w:r w:rsidRPr="000D4A32">
              <w:rPr>
                <w:rStyle w:val="Hipervnculo"/>
                <w:noProof/>
              </w:rPr>
              <w:t>Fase Implantación</w:t>
            </w:r>
            <w:r>
              <w:rPr>
                <w:noProof/>
                <w:webHidden/>
              </w:rPr>
              <w:tab/>
            </w:r>
            <w:r>
              <w:rPr>
                <w:noProof/>
                <w:webHidden/>
              </w:rPr>
              <w:fldChar w:fldCharType="begin"/>
            </w:r>
            <w:r>
              <w:rPr>
                <w:noProof/>
                <w:webHidden/>
              </w:rPr>
              <w:instrText xml:space="preserve"> PAGEREF _Toc277370330 \h </w:instrText>
            </w:r>
            <w:r>
              <w:rPr>
                <w:noProof/>
                <w:webHidden/>
              </w:rPr>
            </w:r>
            <w:r>
              <w:rPr>
                <w:noProof/>
                <w:webHidden/>
              </w:rPr>
              <w:fldChar w:fldCharType="separate"/>
            </w:r>
            <w:r>
              <w:rPr>
                <w:noProof/>
                <w:webHidden/>
              </w:rPr>
              <w:t>19</w:t>
            </w:r>
            <w:r>
              <w:rPr>
                <w:noProof/>
                <w:webHidden/>
              </w:rPr>
              <w:fldChar w:fldCharType="end"/>
            </w:r>
          </w:hyperlink>
        </w:p>
        <w:p w:rsidR="0064504F" w:rsidRDefault="0064504F">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7370331" w:history="1">
            <w:r w:rsidRPr="000D4A32">
              <w:rPr>
                <w:rStyle w:val="Hipervnculo"/>
                <w:noProof/>
              </w:rPr>
              <w:t>2.4.1.</w:t>
            </w:r>
            <w:r>
              <w:rPr>
                <w:rFonts w:asciiTheme="minorHAnsi" w:eastAsiaTheme="minorEastAsia" w:hAnsiTheme="minorHAnsi" w:cstheme="minorBidi"/>
                <w:i w:val="0"/>
                <w:iCs w:val="0"/>
                <w:noProof/>
                <w:sz w:val="22"/>
                <w:szCs w:val="22"/>
              </w:rPr>
              <w:tab/>
            </w:r>
            <w:r w:rsidRPr="000D4A32">
              <w:rPr>
                <w:rStyle w:val="Hipervnculo"/>
                <w:noProof/>
              </w:rPr>
              <w:t>Primera Iteración</w:t>
            </w:r>
            <w:r>
              <w:rPr>
                <w:noProof/>
                <w:webHidden/>
              </w:rPr>
              <w:tab/>
            </w:r>
            <w:r>
              <w:rPr>
                <w:noProof/>
                <w:webHidden/>
              </w:rPr>
              <w:fldChar w:fldCharType="begin"/>
            </w:r>
            <w:r>
              <w:rPr>
                <w:noProof/>
                <w:webHidden/>
              </w:rPr>
              <w:instrText xml:space="preserve"> PAGEREF _Toc277370331 \h </w:instrText>
            </w:r>
            <w:r>
              <w:rPr>
                <w:noProof/>
                <w:webHidden/>
              </w:rPr>
            </w:r>
            <w:r>
              <w:rPr>
                <w:noProof/>
                <w:webHidden/>
              </w:rPr>
              <w:fldChar w:fldCharType="separate"/>
            </w:r>
            <w:r>
              <w:rPr>
                <w:noProof/>
                <w:webHidden/>
              </w:rPr>
              <w:t>19</w:t>
            </w:r>
            <w:r>
              <w:rPr>
                <w:noProof/>
                <w:webHidden/>
              </w:rPr>
              <w:fldChar w:fldCharType="end"/>
            </w:r>
          </w:hyperlink>
        </w:p>
        <w:p w:rsidR="007B6369" w:rsidRDefault="001F5EA2">
          <w:r>
            <w:fldChar w:fldCharType="end"/>
          </w:r>
        </w:p>
      </w:sdtContent>
    </w:sdt>
    <w:p w:rsidR="00B711FE" w:rsidRDefault="00B711FE" w:rsidP="00746C09">
      <w:pPr>
        <w:pStyle w:val="TtulodeTDC"/>
      </w:pPr>
    </w:p>
    <w:p w:rsidR="006A78F6" w:rsidRDefault="006A78F6"/>
    <w:p w:rsidR="006A78F6" w:rsidRDefault="006A78F6"/>
    <w:p w:rsidR="006A78F6" w:rsidRDefault="006A78F6"/>
    <w:p w:rsidR="006A78F6" w:rsidRPr="003110F1" w:rsidRDefault="0068138D" w:rsidP="001645B0">
      <w:pPr>
        <w:pStyle w:val="MTema1"/>
      </w:pPr>
      <w:r>
        <w:br w:type="page"/>
      </w:r>
      <w:bookmarkStart w:id="0" w:name="_Toc277225367"/>
      <w:bookmarkStart w:id="1" w:name="_Toc277370313"/>
      <w:r w:rsidRPr="003110F1">
        <w:lastRenderedPageBreak/>
        <w:t>Resultados Finales de SQA</w:t>
      </w:r>
      <w:bookmarkEnd w:id="0"/>
      <w:bookmarkEnd w:id="1"/>
    </w:p>
    <w:p w:rsidR="006A78F6" w:rsidRPr="003110F1" w:rsidRDefault="0068138D" w:rsidP="001645B0">
      <w:pPr>
        <w:pStyle w:val="TextoComun"/>
      </w:pPr>
      <w:r w:rsidRPr="003110F1">
        <w:t xml:space="preserve">En este punto se detallan las mediciones sobre las actividades realizadas por el responsable de SQA a lo largo del proyecto en cuanto a planificación vs. realizado, errores encontrados, cantidad de revisiones por documento o producto, grado de ajuste al proceso. </w:t>
      </w:r>
    </w:p>
    <w:p w:rsidR="006A78F6" w:rsidRPr="001645B0" w:rsidRDefault="0068138D" w:rsidP="001645B0">
      <w:pPr>
        <w:pStyle w:val="MTema2"/>
      </w:pPr>
      <w:bookmarkStart w:id="2" w:name="_Toc277225368"/>
      <w:bookmarkStart w:id="3" w:name="_Toc277370314"/>
      <w:r w:rsidRPr="001645B0">
        <w:t>Planificado vs. Realizado</w:t>
      </w:r>
      <w:bookmarkEnd w:id="2"/>
      <w:bookmarkEnd w:id="3"/>
    </w:p>
    <w:p w:rsidR="006A78F6" w:rsidRPr="003110F1" w:rsidRDefault="0068138D" w:rsidP="001645B0">
      <w:pPr>
        <w:pStyle w:val="TextoComun"/>
      </w:pPr>
      <w:r w:rsidRPr="003110F1">
        <w:t>En el Plan de Calidad en su versión 1.3 (semana 4), en el punto 3.2.7 se detalla la siguiente planificación concerniente a las actividades del área de calidad: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50"/>
        <w:gridCol w:w="3600"/>
      </w:tblGrid>
      <w:tr w:rsidR="006A78F6" w:rsidRPr="003110F1" w:rsidTr="0027218D">
        <w:trPr>
          <w:trHeight w:val="308"/>
        </w:trPr>
        <w:tc>
          <w:tcPr>
            <w:tcW w:w="4750" w:type="dxa"/>
            <w:shd w:val="clear" w:color="auto" w:fill="C0C0C0"/>
            <w:vAlign w:val="center"/>
          </w:tcPr>
          <w:p w:rsidR="006A78F6" w:rsidRPr="003110F1" w:rsidRDefault="0068138D">
            <w:pPr>
              <w:pStyle w:val="MNormal"/>
              <w:jc w:val="center"/>
              <w:rPr>
                <w:b/>
              </w:rPr>
            </w:pPr>
            <w:r w:rsidRPr="003110F1">
              <w:rPr>
                <w:b/>
              </w:rPr>
              <w:t>Actividad</w:t>
            </w:r>
          </w:p>
        </w:tc>
        <w:tc>
          <w:tcPr>
            <w:tcW w:w="3600" w:type="dxa"/>
            <w:shd w:val="clear" w:color="auto" w:fill="C0C0C0"/>
            <w:vAlign w:val="center"/>
          </w:tcPr>
          <w:p w:rsidR="006A78F6" w:rsidRPr="003110F1" w:rsidRDefault="0068138D">
            <w:pPr>
              <w:pStyle w:val="MNormal"/>
              <w:jc w:val="center"/>
              <w:rPr>
                <w:b/>
              </w:rPr>
            </w:pPr>
            <w:r w:rsidRPr="003110F1">
              <w:rPr>
                <w:b/>
              </w:rPr>
              <w:t>Semana cuando se realizaría</w:t>
            </w:r>
          </w:p>
        </w:tc>
      </w:tr>
      <w:tr w:rsidR="006A78F6" w:rsidRPr="003110F1" w:rsidTr="0027218D">
        <w:trPr>
          <w:trHeight w:val="308"/>
        </w:trPr>
        <w:tc>
          <w:tcPr>
            <w:tcW w:w="4750" w:type="dxa"/>
            <w:vAlign w:val="center"/>
          </w:tcPr>
          <w:p w:rsidR="006A78F6" w:rsidRPr="003110F1" w:rsidRDefault="0068138D">
            <w:pPr>
              <w:pStyle w:val="MNormal"/>
            </w:pPr>
            <w:r w:rsidRPr="003110F1">
              <w:t>Identificar las propiedades de calidad</w:t>
            </w:r>
          </w:p>
        </w:tc>
        <w:tc>
          <w:tcPr>
            <w:tcW w:w="3600" w:type="dxa"/>
            <w:vAlign w:val="center"/>
          </w:tcPr>
          <w:p w:rsidR="006A78F6" w:rsidRPr="003110F1" w:rsidRDefault="0068138D" w:rsidP="004B5F2B">
            <w:pPr>
              <w:pStyle w:val="MNormal"/>
            </w:pPr>
            <w:r w:rsidRPr="003110F1">
              <w:t>1,2,3,4</w:t>
            </w:r>
          </w:p>
        </w:tc>
      </w:tr>
      <w:tr w:rsidR="006A78F6" w:rsidRPr="003110F1" w:rsidTr="0027218D">
        <w:trPr>
          <w:trHeight w:val="308"/>
        </w:trPr>
        <w:tc>
          <w:tcPr>
            <w:tcW w:w="4750" w:type="dxa"/>
            <w:vAlign w:val="center"/>
          </w:tcPr>
          <w:p w:rsidR="006A78F6" w:rsidRPr="003110F1" w:rsidRDefault="0068138D">
            <w:pPr>
              <w:pStyle w:val="MNormal"/>
            </w:pPr>
            <w:r w:rsidRPr="003110F1">
              <w:t>Plan de calidad</w:t>
            </w:r>
          </w:p>
        </w:tc>
        <w:tc>
          <w:tcPr>
            <w:tcW w:w="3600" w:type="dxa"/>
            <w:vAlign w:val="center"/>
          </w:tcPr>
          <w:p w:rsidR="006A78F6" w:rsidRPr="003110F1" w:rsidRDefault="0068138D" w:rsidP="004B5F2B">
            <w:pPr>
              <w:pStyle w:val="MNormal"/>
            </w:pPr>
            <w:r w:rsidRPr="003110F1">
              <w:t>2,4</w:t>
            </w:r>
          </w:p>
        </w:tc>
      </w:tr>
      <w:tr w:rsidR="006A78F6" w:rsidRPr="003110F1" w:rsidTr="0027218D">
        <w:trPr>
          <w:trHeight w:val="308"/>
        </w:trPr>
        <w:tc>
          <w:tcPr>
            <w:tcW w:w="4750" w:type="dxa"/>
            <w:vAlign w:val="center"/>
          </w:tcPr>
          <w:p w:rsidR="006A78F6" w:rsidRPr="003110F1" w:rsidRDefault="0068138D">
            <w:pPr>
              <w:pStyle w:val="MNormal"/>
            </w:pPr>
            <w:r w:rsidRPr="003110F1">
              <w:t>Evaluar y ajustar el plan de SQA</w:t>
            </w:r>
          </w:p>
        </w:tc>
        <w:tc>
          <w:tcPr>
            <w:tcW w:w="3600" w:type="dxa"/>
            <w:vAlign w:val="center"/>
          </w:tcPr>
          <w:p w:rsidR="006A78F6" w:rsidRPr="003110F1" w:rsidRDefault="0068138D" w:rsidP="004B5F2B">
            <w:pPr>
              <w:pStyle w:val="MNormal"/>
            </w:pPr>
            <w:r w:rsidRPr="003110F1">
              <w:t>9,11</w:t>
            </w:r>
          </w:p>
        </w:tc>
      </w:tr>
      <w:tr w:rsidR="006A78F6" w:rsidRPr="003110F1" w:rsidTr="0027218D">
        <w:trPr>
          <w:trHeight w:val="308"/>
        </w:trPr>
        <w:tc>
          <w:tcPr>
            <w:tcW w:w="4750" w:type="dxa"/>
            <w:vAlign w:val="center"/>
          </w:tcPr>
          <w:p w:rsidR="006A78F6" w:rsidRPr="003110F1" w:rsidRDefault="0068138D">
            <w:pPr>
              <w:pStyle w:val="MNormal"/>
            </w:pPr>
            <w:r w:rsidRPr="003110F1">
              <w:t>Revisión técnica formal</w:t>
            </w:r>
          </w:p>
        </w:tc>
        <w:tc>
          <w:tcPr>
            <w:tcW w:w="3600" w:type="dxa"/>
            <w:vAlign w:val="center"/>
          </w:tcPr>
          <w:p w:rsidR="006A78F6" w:rsidRPr="003110F1" w:rsidRDefault="0068138D" w:rsidP="004B5F2B">
            <w:pPr>
              <w:pStyle w:val="MNormal"/>
            </w:pPr>
            <w:r w:rsidRPr="003110F1">
              <w:t>5,7,9,11</w:t>
            </w:r>
          </w:p>
        </w:tc>
      </w:tr>
      <w:tr w:rsidR="006A78F6" w:rsidRPr="003110F1" w:rsidTr="0027218D">
        <w:trPr>
          <w:trHeight w:val="308"/>
        </w:trPr>
        <w:tc>
          <w:tcPr>
            <w:tcW w:w="4750" w:type="dxa"/>
            <w:vAlign w:val="center"/>
          </w:tcPr>
          <w:p w:rsidR="006A78F6" w:rsidRPr="003110F1" w:rsidRDefault="0068138D">
            <w:pPr>
              <w:pStyle w:val="MNormal"/>
            </w:pPr>
            <w:r w:rsidRPr="003110F1">
              <w:t>Revisar las entregas</w:t>
            </w:r>
          </w:p>
        </w:tc>
        <w:tc>
          <w:tcPr>
            <w:tcW w:w="3600" w:type="dxa"/>
            <w:vAlign w:val="center"/>
          </w:tcPr>
          <w:p w:rsidR="006A78F6" w:rsidRPr="003110F1" w:rsidRDefault="0068138D" w:rsidP="004B5F2B">
            <w:pPr>
              <w:pStyle w:val="MNormal"/>
            </w:pPr>
            <w:r w:rsidRPr="003110F1">
              <w:t>1,2,3,4,5,6,7,8,9,10,11,12,13,14</w:t>
            </w:r>
          </w:p>
        </w:tc>
      </w:tr>
      <w:tr w:rsidR="006A78F6" w:rsidRPr="003110F1" w:rsidTr="0027218D">
        <w:trPr>
          <w:trHeight w:val="308"/>
        </w:trPr>
        <w:tc>
          <w:tcPr>
            <w:tcW w:w="4750" w:type="dxa"/>
            <w:vAlign w:val="center"/>
          </w:tcPr>
          <w:p w:rsidR="006A78F6" w:rsidRPr="003110F1" w:rsidRDefault="0068138D">
            <w:pPr>
              <w:pStyle w:val="MNormal"/>
            </w:pPr>
            <w:r w:rsidRPr="003110F1">
              <w:t>Revisar el ajuste al proceso</w:t>
            </w:r>
          </w:p>
        </w:tc>
        <w:tc>
          <w:tcPr>
            <w:tcW w:w="3600" w:type="dxa"/>
            <w:vAlign w:val="center"/>
          </w:tcPr>
          <w:p w:rsidR="006A78F6" w:rsidRPr="003110F1" w:rsidRDefault="0068138D" w:rsidP="004B5F2B">
            <w:pPr>
              <w:pStyle w:val="MNormal"/>
            </w:pPr>
            <w:r w:rsidRPr="003110F1">
              <w:t xml:space="preserve">3,5,7,9,11,13,14 </w:t>
            </w:r>
          </w:p>
        </w:tc>
      </w:tr>
      <w:tr w:rsidR="006A78F6" w:rsidRPr="003110F1" w:rsidTr="0027218D">
        <w:trPr>
          <w:trHeight w:val="308"/>
        </w:trPr>
        <w:tc>
          <w:tcPr>
            <w:tcW w:w="4750" w:type="dxa"/>
            <w:vAlign w:val="center"/>
          </w:tcPr>
          <w:p w:rsidR="006A78F6" w:rsidRPr="003110F1" w:rsidRDefault="0068138D">
            <w:pPr>
              <w:pStyle w:val="MNormal"/>
            </w:pPr>
            <w:r w:rsidRPr="003110F1">
              <w:t>Evaluar la calidad de los productos</w:t>
            </w:r>
          </w:p>
        </w:tc>
        <w:tc>
          <w:tcPr>
            <w:tcW w:w="3600" w:type="dxa"/>
            <w:vAlign w:val="center"/>
          </w:tcPr>
          <w:p w:rsidR="006A78F6" w:rsidRPr="003110F1" w:rsidRDefault="0068138D" w:rsidP="004B5F2B">
            <w:pPr>
              <w:pStyle w:val="MNormal"/>
            </w:pPr>
            <w:r w:rsidRPr="003110F1">
              <w:t>3,5,7,9,11,13,14</w:t>
            </w:r>
          </w:p>
        </w:tc>
      </w:tr>
      <w:tr w:rsidR="006A78F6" w:rsidRPr="003110F1" w:rsidTr="0027218D">
        <w:trPr>
          <w:trHeight w:val="308"/>
        </w:trPr>
        <w:tc>
          <w:tcPr>
            <w:tcW w:w="4750" w:type="dxa"/>
            <w:vAlign w:val="center"/>
          </w:tcPr>
          <w:p w:rsidR="006A78F6" w:rsidRPr="003110F1" w:rsidRDefault="0068138D">
            <w:pPr>
              <w:pStyle w:val="MNormal"/>
            </w:pPr>
            <w:r w:rsidRPr="003110F1">
              <w:t>Realizar el informe final de calidad</w:t>
            </w:r>
          </w:p>
        </w:tc>
        <w:tc>
          <w:tcPr>
            <w:tcW w:w="3600" w:type="dxa"/>
            <w:vAlign w:val="center"/>
          </w:tcPr>
          <w:p w:rsidR="006A78F6" w:rsidRPr="003110F1" w:rsidRDefault="0068138D" w:rsidP="004B5F2B">
            <w:pPr>
              <w:pStyle w:val="MNormal"/>
            </w:pPr>
            <w:r w:rsidRPr="003110F1">
              <w:t>14</w:t>
            </w:r>
          </w:p>
        </w:tc>
      </w:tr>
    </w:tbl>
    <w:p w:rsidR="00AF650D" w:rsidRDefault="00AF650D" w:rsidP="001645B0">
      <w:pPr>
        <w:pStyle w:val="TextoComun"/>
      </w:pPr>
    </w:p>
    <w:p w:rsidR="006A78F6" w:rsidRPr="004E12FD" w:rsidRDefault="0068138D" w:rsidP="001645B0">
      <w:pPr>
        <w:pStyle w:val="TextoComun"/>
      </w:pPr>
      <w:r w:rsidRPr="004E12FD">
        <w:t>Finalmente, las actividades llevadas a cabo por el equipo de QA fueron las siguientes: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50"/>
        <w:gridCol w:w="3600"/>
      </w:tblGrid>
      <w:tr w:rsidR="006A78F6" w:rsidRPr="003110F1" w:rsidTr="0027218D">
        <w:trPr>
          <w:trHeight w:val="308"/>
        </w:trPr>
        <w:tc>
          <w:tcPr>
            <w:tcW w:w="4750" w:type="dxa"/>
            <w:shd w:val="clear" w:color="auto" w:fill="C0C0C0"/>
            <w:vAlign w:val="center"/>
          </w:tcPr>
          <w:p w:rsidR="006A78F6" w:rsidRPr="003110F1" w:rsidRDefault="0068138D">
            <w:pPr>
              <w:pStyle w:val="MNormal"/>
              <w:jc w:val="center"/>
              <w:rPr>
                <w:b/>
              </w:rPr>
            </w:pPr>
            <w:r w:rsidRPr="003110F1">
              <w:rPr>
                <w:b/>
              </w:rPr>
              <w:t>Actividad</w:t>
            </w:r>
          </w:p>
        </w:tc>
        <w:tc>
          <w:tcPr>
            <w:tcW w:w="3600" w:type="dxa"/>
            <w:shd w:val="clear" w:color="auto" w:fill="C0C0C0"/>
            <w:vAlign w:val="center"/>
          </w:tcPr>
          <w:p w:rsidR="006A78F6" w:rsidRPr="003110F1" w:rsidRDefault="0068138D">
            <w:pPr>
              <w:pStyle w:val="MNormal"/>
              <w:jc w:val="center"/>
              <w:rPr>
                <w:b/>
              </w:rPr>
            </w:pPr>
            <w:r w:rsidRPr="003110F1">
              <w:rPr>
                <w:b/>
              </w:rPr>
              <w:t>Semana cuando se realizo</w:t>
            </w:r>
          </w:p>
        </w:tc>
      </w:tr>
      <w:tr w:rsidR="006A78F6" w:rsidRPr="003110F1" w:rsidTr="0027218D">
        <w:trPr>
          <w:trHeight w:val="308"/>
        </w:trPr>
        <w:tc>
          <w:tcPr>
            <w:tcW w:w="4750" w:type="dxa"/>
            <w:vAlign w:val="center"/>
          </w:tcPr>
          <w:p w:rsidR="006A78F6" w:rsidRPr="003110F1" w:rsidRDefault="0068138D">
            <w:pPr>
              <w:pStyle w:val="MNormal"/>
            </w:pPr>
            <w:r w:rsidRPr="003110F1">
              <w:t>Identificar las propiedades de calidad</w:t>
            </w:r>
          </w:p>
        </w:tc>
        <w:tc>
          <w:tcPr>
            <w:tcW w:w="3600" w:type="dxa"/>
            <w:vAlign w:val="center"/>
          </w:tcPr>
          <w:p w:rsidR="006A78F6" w:rsidRPr="003110F1" w:rsidRDefault="0068138D">
            <w:pPr>
              <w:pStyle w:val="MNormal"/>
            </w:pPr>
            <w:r w:rsidRPr="003110F1">
              <w:t>1,2,3,4</w:t>
            </w:r>
          </w:p>
        </w:tc>
      </w:tr>
      <w:tr w:rsidR="006A78F6" w:rsidRPr="003110F1" w:rsidTr="0027218D">
        <w:trPr>
          <w:trHeight w:val="308"/>
        </w:trPr>
        <w:tc>
          <w:tcPr>
            <w:tcW w:w="4750" w:type="dxa"/>
            <w:vAlign w:val="center"/>
          </w:tcPr>
          <w:p w:rsidR="006A78F6" w:rsidRPr="003110F1" w:rsidRDefault="0068138D">
            <w:pPr>
              <w:pStyle w:val="MNormal"/>
            </w:pPr>
            <w:r w:rsidRPr="003110F1">
              <w:t>Plan de calidad</w:t>
            </w:r>
          </w:p>
        </w:tc>
        <w:tc>
          <w:tcPr>
            <w:tcW w:w="3600" w:type="dxa"/>
            <w:vAlign w:val="center"/>
          </w:tcPr>
          <w:p w:rsidR="006A78F6" w:rsidRPr="003110F1" w:rsidRDefault="0068138D">
            <w:pPr>
              <w:pStyle w:val="MNormal"/>
            </w:pPr>
            <w:r w:rsidRPr="003110F1">
              <w:t>2,3,4</w:t>
            </w:r>
          </w:p>
        </w:tc>
      </w:tr>
      <w:tr w:rsidR="006A78F6" w:rsidRPr="003110F1" w:rsidTr="0027218D">
        <w:trPr>
          <w:trHeight w:val="308"/>
        </w:trPr>
        <w:tc>
          <w:tcPr>
            <w:tcW w:w="4750" w:type="dxa"/>
            <w:vAlign w:val="center"/>
          </w:tcPr>
          <w:p w:rsidR="006A78F6" w:rsidRPr="003110F1" w:rsidRDefault="0068138D">
            <w:pPr>
              <w:pStyle w:val="MNormal"/>
            </w:pPr>
            <w:r w:rsidRPr="003110F1">
              <w:t>Evaluar y ajustar el plan de SQA</w:t>
            </w:r>
          </w:p>
        </w:tc>
        <w:tc>
          <w:tcPr>
            <w:tcW w:w="3600" w:type="dxa"/>
            <w:vAlign w:val="center"/>
          </w:tcPr>
          <w:p w:rsidR="006A78F6" w:rsidRPr="003110F1" w:rsidRDefault="0068138D">
            <w:pPr>
              <w:pStyle w:val="MNormal"/>
            </w:pPr>
            <w:r w:rsidRPr="003110F1">
              <w:t>9,11</w:t>
            </w:r>
          </w:p>
        </w:tc>
      </w:tr>
      <w:tr w:rsidR="006A78F6" w:rsidRPr="003110F1" w:rsidTr="0027218D">
        <w:trPr>
          <w:trHeight w:val="308"/>
        </w:trPr>
        <w:tc>
          <w:tcPr>
            <w:tcW w:w="4750" w:type="dxa"/>
            <w:vAlign w:val="center"/>
          </w:tcPr>
          <w:p w:rsidR="006A78F6" w:rsidRPr="003110F1" w:rsidRDefault="0068138D">
            <w:pPr>
              <w:pStyle w:val="MNormal"/>
            </w:pPr>
            <w:r w:rsidRPr="003110F1">
              <w:t>Revisión técnica formal</w:t>
            </w:r>
          </w:p>
        </w:tc>
        <w:tc>
          <w:tcPr>
            <w:tcW w:w="3600" w:type="dxa"/>
            <w:vAlign w:val="center"/>
          </w:tcPr>
          <w:p w:rsidR="006A78F6" w:rsidRPr="003110F1" w:rsidRDefault="0068138D">
            <w:pPr>
              <w:pStyle w:val="MNormal"/>
            </w:pPr>
            <w:r w:rsidRPr="003110F1">
              <w:t>5,7,9,11,13</w:t>
            </w:r>
          </w:p>
        </w:tc>
      </w:tr>
      <w:tr w:rsidR="006A78F6" w:rsidRPr="003110F1" w:rsidTr="0027218D">
        <w:trPr>
          <w:trHeight w:val="308"/>
        </w:trPr>
        <w:tc>
          <w:tcPr>
            <w:tcW w:w="4750" w:type="dxa"/>
            <w:vAlign w:val="center"/>
          </w:tcPr>
          <w:p w:rsidR="006A78F6" w:rsidRPr="003110F1" w:rsidRDefault="0068138D">
            <w:pPr>
              <w:pStyle w:val="MNormal"/>
            </w:pPr>
            <w:r w:rsidRPr="003110F1">
              <w:t>Revisar las entregas</w:t>
            </w:r>
          </w:p>
        </w:tc>
        <w:tc>
          <w:tcPr>
            <w:tcW w:w="3600" w:type="dxa"/>
            <w:vAlign w:val="center"/>
          </w:tcPr>
          <w:p w:rsidR="006A78F6" w:rsidRPr="003110F1" w:rsidRDefault="0068138D">
            <w:pPr>
              <w:pStyle w:val="MNormal"/>
            </w:pPr>
            <w:r w:rsidRPr="003110F1">
              <w:t>1,2,3,4,5,6,7,8,9,10,11,12,13,14</w:t>
            </w:r>
          </w:p>
        </w:tc>
      </w:tr>
      <w:tr w:rsidR="006A78F6" w:rsidRPr="003110F1" w:rsidTr="0027218D">
        <w:trPr>
          <w:trHeight w:val="308"/>
        </w:trPr>
        <w:tc>
          <w:tcPr>
            <w:tcW w:w="4750" w:type="dxa"/>
            <w:vAlign w:val="center"/>
          </w:tcPr>
          <w:p w:rsidR="006A78F6" w:rsidRPr="003110F1" w:rsidRDefault="0068138D">
            <w:pPr>
              <w:pStyle w:val="MNormal"/>
            </w:pPr>
            <w:r w:rsidRPr="003110F1">
              <w:t>Revisar el ajuste al proceso</w:t>
            </w:r>
          </w:p>
        </w:tc>
        <w:tc>
          <w:tcPr>
            <w:tcW w:w="3600" w:type="dxa"/>
            <w:vAlign w:val="center"/>
          </w:tcPr>
          <w:p w:rsidR="006A78F6" w:rsidRPr="003110F1" w:rsidRDefault="004D2535" w:rsidP="004B5F2B">
            <w:pPr>
              <w:pStyle w:val="MNormal"/>
            </w:pPr>
            <w:r>
              <w:t>3,7,9,12</w:t>
            </w:r>
            <w:r w:rsidR="0068138D" w:rsidRPr="003110F1">
              <w:t xml:space="preserve">,13 </w:t>
            </w:r>
          </w:p>
        </w:tc>
      </w:tr>
      <w:tr w:rsidR="006A78F6" w:rsidRPr="003110F1" w:rsidTr="0027218D">
        <w:trPr>
          <w:trHeight w:val="308"/>
        </w:trPr>
        <w:tc>
          <w:tcPr>
            <w:tcW w:w="4750" w:type="dxa"/>
            <w:vAlign w:val="center"/>
          </w:tcPr>
          <w:p w:rsidR="006A78F6" w:rsidRPr="003110F1" w:rsidRDefault="0068138D">
            <w:pPr>
              <w:pStyle w:val="MNormal"/>
            </w:pPr>
            <w:r w:rsidRPr="003110F1">
              <w:t>Evaluar la calidad de los productos</w:t>
            </w:r>
          </w:p>
        </w:tc>
        <w:tc>
          <w:tcPr>
            <w:tcW w:w="3600" w:type="dxa"/>
            <w:vAlign w:val="center"/>
          </w:tcPr>
          <w:p w:rsidR="006A78F6" w:rsidRPr="003110F1" w:rsidRDefault="0068138D">
            <w:pPr>
              <w:pStyle w:val="MNormal"/>
            </w:pPr>
            <w:r w:rsidRPr="003110F1">
              <w:t>3,5,7,9,11,13,14</w:t>
            </w:r>
          </w:p>
        </w:tc>
      </w:tr>
      <w:tr w:rsidR="006A78F6" w:rsidRPr="003110F1" w:rsidTr="0027218D">
        <w:trPr>
          <w:trHeight w:val="308"/>
        </w:trPr>
        <w:tc>
          <w:tcPr>
            <w:tcW w:w="4750" w:type="dxa"/>
            <w:vAlign w:val="center"/>
          </w:tcPr>
          <w:p w:rsidR="006A78F6" w:rsidRPr="003110F1" w:rsidRDefault="0068138D">
            <w:pPr>
              <w:pStyle w:val="MNormal"/>
            </w:pPr>
            <w:r w:rsidRPr="003110F1">
              <w:t>Realizar el informe final de calidad</w:t>
            </w:r>
          </w:p>
        </w:tc>
        <w:tc>
          <w:tcPr>
            <w:tcW w:w="3600" w:type="dxa"/>
            <w:vAlign w:val="center"/>
          </w:tcPr>
          <w:p w:rsidR="006A78F6" w:rsidRPr="003110F1" w:rsidRDefault="0068138D">
            <w:pPr>
              <w:pStyle w:val="MNormal"/>
            </w:pPr>
            <w:r w:rsidRPr="003110F1">
              <w:t>14</w:t>
            </w:r>
          </w:p>
        </w:tc>
      </w:tr>
    </w:tbl>
    <w:p w:rsidR="004E12FD" w:rsidRDefault="004E12FD">
      <w:pPr>
        <w:rPr>
          <w:rFonts w:ascii="Verdana" w:hAnsi="Verdana" w:cs="Arial"/>
          <w:bCs/>
        </w:rPr>
      </w:pPr>
      <w:r>
        <w:br w:type="page"/>
      </w:r>
    </w:p>
    <w:p w:rsidR="006A78F6" w:rsidRPr="003110F1" w:rsidRDefault="0068138D" w:rsidP="001645B0">
      <w:pPr>
        <w:pStyle w:val="TextoComun"/>
      </w:pPr>
      <w:r w:rsidRPr="004E12FD">
        <w:lastRenderedPageBreak/>
        <w:t>A continuación se pasa a detallar la cantidad de actividades de calidad previstas en el Plan de Calidad contra las actividades de calidad que fueron realizadas: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030"/>
        <w:gridCol w:w="1080"/>
        <w:gridCol w:w="1620"/>
        <w:gridCol w:w="1620"/>
      </w:tblGrid>
      <w:tr w:rsidR="006A78F6" w:rsidRPr="003110F1" w:rsidTr="004073BF">
        <w:trPr>
          <w:trHeight w:val="308"/>
        </w:trPr>
        <w:tc>
          <w:tcPr>
            <w:tcW w:w="4030" w:type="dxa"/>
            <w:shd w:val="clear" w:color="auto" w:fill="BFBFBF" w:themeFill="background1" w:themeFillShade="BF"/>
            <w:vAlign w:val="center"/>
          </w:tcPr>
          <w:p w:rsidR="006A78F6" w:rsidRPr="003110F1" w:rsidRDefault="0068138D">
            <w:pPr>
              <w:pStyle w:val="MNormal"/>
              <w:jc w:val="center"/>
              <w:rPr>
                <w:b/>
              </w:rPr>
            </w:pPr>
            <w:r w:rsidRPr="003110F1">
              <w:rPr>
                <w:b/>
              </w:rPr>
              <w:t>Actividad</w:t>
            </w:r>
          </w:p>
        </w:tc>
        <w:tc>
          <w:tcPr>
            <w:tcW w:w="1080" w:type="dxa"/>
            <w:shd w:val="clear" w:color="auto" w:fill="BFBFBF" w:themeFill="background1" w:themeFillShade="BF"/>
            <w:vAlign w:val="center"/>
          </w:tcPr>
          <w:p w:rsidR="006A78F6" w:rsidRPr="003110F1" w:rsidRDefault="0068138D">
            <w:pPr>
              <w:pStyle w:val="MNormal"/>
              <w:jc w:val="center"/>
              <w:rPr>
                <w:b/>
              </w:rPr>
            </w:pPr>
            <w:r w:rsidRPr="003110F1">
              <w:rPr>
                <w:b/>
              </w:rPr>
              <w:t>Código</w:t>
            </w:r>
          </w:p>
        </w:tc>
        <w:tc>
          <w:tcPr>
            <w:tcW w:w="1620" w:type="dxa"/>
            <w:shd w:val="clear" w:color="auto" w:fill="BFBFBF" w:themeFill="background1" w:themeFillShade="BF"/>
            <w:vAlign w:val="center"/>
          </w:tcPr>
          <w:p w:rsidR="006A78F6" w:rsidRPr="003110F1" w:rsidRDefault="0068138D">
            <w:pPr>
              <w:pStyle w:val="MNormal"/>
              <w:jc w:val="center"/>
              <w:rPr>
                <w:b/>
              </w:rPr>
            </w:pPr>
            <w:r w:rsidRPr="003110F1">
              <w:rPr>
                <w:b/>
              </w:rPr>
              <w:t>Planificadas</w:t>
            </w:r>
          </w:p>
        </w:tc>
        <w:tc>
          <w:tcPr>
            <w:tcW w:w="1620" w:type="dxa"/>
            <w:shd w:val="clear" w:color="auto" w:fill="BFBFBF" w:themeFill="background1" w:themeFillShade="BF"/>
            <w:vAlign w:val="center"/>
          </w:tcPr>
          <w:p w:rsidR="006A78F6" w:rsidRPr="003110F1" w:rsidRDefault="0068138D">
            <w:pPr>
              <w:pStyle w:val="MNormal"/>
              <w:jc w:val="center"/>
              <w:rPr>
                <w:b/>
              </w:rPr>
            </w:pPr>
            <w:r w:rsidRPr="003110F1">
              <w:rPr>
                <w:b/>
              </w:rPr>
              <w:t>Realizadas</w:t>
            </w:r>
          </w:p>
        </w:tc>
      </w:tr>
      <w:tr w:rsidR="006A78F6" w:rsidRPr="003110F1" w:rsidTr="0027218D">
        <w:trPr>
          <w:trHeight w:val="308"/>
        </w:trPr>
        <w:tc>
          <w:tcPr>
            <w:tcW w:w="4030" w:type="dxa"/>
            <w:vAlign w:val="center"/>
          </w:tcPr>
          <w:p w:rsidR="006A78F6" w:rsidRPr="003110F1" w:rsidRDefault="0068138D">
            <w:pPr>
              <w:pStyle w:val="MNormal"/>
            </w:pPr>
            <w:r w:rsidRPr="003110F1">
              <w:t>Identificar las propiedades de calidad</w:t>
            </w:r>
          </w:p>
        </w:tc>
        <w:tc>
          <w:tcPr>
            <w:tcW w:w="1080" w:type="dxa"/>
            <w:vAlign w:val="center"/>
          </w:tcPr>
          <w:p w:rsidR="006A78F6" w:rsidRPr="003110F1" w:rsidRDefault="0068138D">
            <w:pPr>
              <w:pStyle w:val="MNormal"/>
              <w:jc w:val="center"/>
            </w:pPr>
            <w:r w:rsidRPr="003110F1">
              <w:t>Q1</w:t>
            </w:r>
          </w:p>
        </w:tc>
        <w:tc>
          <w:tcPr>
            <w:tcW w:w="1620" w:type="dxa"/>
            <w:vAlign w:val="center"/>
          </w:tcPr>
          <w:p w:rsidR="006A78F6" w:rsidRPr="003110F1" w:rsidRDefault="0068138D">
            <w:pPr>
              <w:pStyle w:val="MNormal"/>
              <w:jc w:val="right"/>
            </w:pPr>
            <w:r w:rsidRPr="003110F1">
              <w:t>4</w:t>
            </w:r>
          </w:p>
        </w:tc>
        <w:tc>
          <w:tcPr>
            <w:tcW w:w="1620" w:type="dxa"/>
            <w:vAlign w:val="center"/>
          </w:tcPr>
          <w:p w:rsidR="006A78F6" w:rsidRPr="003110F1" w:rsidRDefault="0068138D">
            <w:pPr>
              <w:pStyle w:val="MNormal"/>
              <w:jc w:val="right"/>
            </w:pPr>
            <w:r w:rsidRPr="003110F1">
              <w:t>4</w:t>
            </w:r>
          </w:p>
        </w:tc>
      </w:tr>
      <w:tr w:rsidR="006A78F6" w:rsidRPr="003110F1" w:rsidTr="0027218D">
        <w:trPr>
          <w:trHeight w:val="308"/>
        </w:trPr>
        <w:tc>
          <w:tcPr>
            <w:tcW w:w="4030" w:type="dxa"/>
            <w:vAlign w:val="center"/>
          </w:tcPr>
          <w:p w:rsidR="006A78F6" w:rsidRPr="003110F1" w:rsidRDefault="0068138D">
            <w:pPr>
              <w:pStyle w:val="MNormal"/>
            </w:pPr>
            <w:r w:rsidRPr="003110F1">
              <w:t>Plan de calidad</w:t>
            </w:r>
          </w:p>
        </w:tc>
        <w:tc>
          <w:tcPr>
            <w:tcW w:w="1080" w:type="dxa"/>
            <w:vAlign w:val="center"/>
          </w:tcPr>
          <w:p w:rsidR="006A78F6" w:rsidRPr="003110F1" w:rsidRDefault="0068138D">
            <w:pPr>
              <w:pStyle w:val="MNormal"/>
              <w:jc w:val="center"/>
            </w:pPr>
            <w:r w:rsidRPr="003110F1">
              <w:t>Q2</w:t>
            </w:r>
          </w:p>
        </w:tc>
        <w:tc>
          <w:tcPr>
            <w:tcW w:w="1620" w:type="dxa"/>
            <w:vAlign w:val="center"/>
          </w:tcPr>
          <w:p w:rsidR="006A78F6" w:rsidRPr="003110F1" w:rsidRDefault="0068138D">
            <w:pPr>
              <w:pStyle w:val="MNormal"/>
              <w:jc w:val="right"/>
            </w:pPr>
            <w:r w:rsidRPr="003110F1">
              <w:t>2</w:t>
            </w:r>
          </w:p>
        </w:tc>
        <w:tc>
          <w:tcPr>
            <w:tcW w:w="1620" w:type="dxa"/>
            <w:vAlign w:val="center"/>
          </w:tcPr>
          <w:p w:rsidR="006A78F6" w:rsidRPr="003110F1" w:rsidRDefault="0068138D">
            <w:pPr>
              <w:pStyle w:val="MNormal"/>
              <w:jc w:val="right"/>
            </w:pPr>
            <w:r w:rsidRPr="003110F1">
              <w:t>3</w:t>
            </w:r>
          </w:p>
        </w:tc>
      </w:tr>
      <w:tr w:rsidR="006A78F6" w:rsidRPr="003110F1" w:rsidTr="0027218D">
        <w:trPr>
          <w:trHeight w:val="308"/>
        </w:trPr>
        <w:tc>
          <w:tcPr>
            <w:tcW w:w="4030" w:type="dxa"/>
            <w:vAlign w:val="center"/>
          </w:tcPr>
          <w:p w:rsidR="006A78F6" w:rsidRPr="003110F1" w:rsidRDefault="0068138D">
            <w:pPr>
              <w:pStyle w:val="MNormal"/>
            </w:pPr>
            <w:r w:rsidRPr="003110F1">
              <w:t>Evaluar y ajustar el plan de SQA</w:t>
            </w:r>
          </w:p>
        </w:tc>
        <w:tc>
          <w:tcPr>
            <w:tcW w:w="1080" w:type="dxa"/>
            <w:vAlign w:val="center"/>
          </w:tcPr>
          <w:p w:rsidR="006A78F6" w:rsidRPr="003110F1" w:rsidRDefault="0068138D">
            <w:pPr>
              <w:pStyle w:val="MNormal"/>
              <w:jc w:val="center"/>
            </w:pPr>
            <w:r w:rsidRPr="003110F1">
              <w:t>Q3</w:t>
            </w:r>
          </w:p>
        </w:tc>
        <w:tc>
          <w:tcPr>
            <w:tcW w:w="1620" w:type="dxa"/>
            <w:vAlign w:val="center"/>
          </w:tcPr>
          <w:p w:rsidR="006A78F6" w:rsidRPr="003110F1" w:rsidRDefault="0068138D">
            <w:pPr>
              <w:pStyle w:val="MNormal"/>
              <w:jc w:val="right"/>
            </w:pPr>
            <w:r w:rsidRPr="003110F1">
              <w:t>2</w:t>
            </w:r>
          </w:p>
        </w:tc>
        <w:tc>
          <w:tcPr>
            <w:tcW w:w="1620" w:type="dxa"/>
            <w:vAlign w:val="center"/>
          </w:tcPr>
          <w:p w:rsidR="006A78F6" w:rsidRPr="003110F1" w:rsidRDefault="0068138D">
            <w:pPr>
              <w:pStyle w:val="MNormal"/>
              <w:jc w:val="right"/>
            </w:pPr>
            <w:r w:rsidRPr="003110F1">
              <w:t>2</w:t>
            </w:r>
          </w:p>
        </w:tc>
      </w:tr>
      <w:tr w:rsidR="006A78F6" w:rsidRPr="003110F1" w:rsidTr="0027218D">
        <w:trPr>
          <w:trHeight w:val="308"/>
        </w:trPr>
        <w:tc>
          <w:tcPr>
            <w:tcW w:w="4030" w:type="dxa"/>
            <w:vAlign w:val="center"/>
          </w:tcPr>
          <w:p w:rsidR="006A78F6" w:rsidRPr="003110F1" w:rsidRDefault="0068138D">
            <w:pPr>
              <w:pStyle w:val="MNormal"/>
            </w:pPr>
            <w:r w:rsidRPr="003110F1">
              <w:t>Revisión técnica formal</w:t>
            </w:r>
          </w:p>
        </w:tc>
        <w:tc>
          <w:tcPr>
            <w:tcW w:w="1080" w:type="dxa"/>
            <w:vAlign w:val="center"/>
          </w:tcPr>
          <w:p w:rsidR="006A78F6" w:rsidRPr="003110F1" w:rsidRDefault="0068138D">
            <w:pPr>
              <w:pStyle w:val="MNormal"/>
              <w:jc w:val="center"/>
            </w:pPr>
            <w:r w:rsidRPr="003110F1">
              <w:t>Q4</w:t>
            </w:r>
          </w:p>
        </w:tc>
        <w:tc>
          <w:tcPr>
            <w:tcW w:w="1620" w:type="dxa"/>
            <w:vAlign w:val="center"/>
          </w:tcPr>
          <w:p w:rsidR="006A78F6" w:rsidRPr="003110F1" w:rsidRDefault="0068138D">
            <w:pPr>
              <w:pStyle w:val="MNormal"/>
              <w:jc w:val="right"/>
            </w:pPr>
            <w:r w:rsidRPr="003110F1">
              <w:t>4</w:t>
            </w:r>
          </w:p>
        </w:tc>
        <w:tc>
          <w:tcPr>
            <w:tcW w:w="1620" w:type="dxa"/>
            <w:vAlign w:val="center"/>
          </w:tcPr>
          <w:p w:rsidR="006A78F6" w:rsidRPr="003110F1" w:rsidRDefault="0068138D">
            <w:pPr>
              <w:pStyle w:val="MNormal"/>
              <w:jc w:val="right"/>
            </w:pPr>
            <w:r w:rsidRPr="003110F1">
              <w:t>5</w:t>
            </w:r>
          </w:p>
        </w:tc>
      </w:tr>
      <w:tr w:rsidR="006A78F6" w:rsidRPr="003110F1" w:rsidTr="0027218D">
        <w:trPr>
          <w:trHeight w:val="308"/>
        </w:trPr>
        <w:tc>
          <w:tcPr>
            <w:tcW w:w="4030" w:type="dxa"/>
            <w:vAlign w:val="center"/>
          </w:tcPr>
          <w:p w:rsidR="006A78F6" w:rsidRPr="003110F1" w:rsidRDefault="0068138D">
            <w:pPr>
              <w:pStyle w:val="MNormal"/>
            </w:pPr>
            <w:r w:rsidRPr="003110F1">
              <w:t>Revisar las entregas</w:t>
            </w:r>
          </w:p>
        </w:tc>
        <w:tc>
          <w:tcPr>
            <w:tcW w:w="1080" w:type="dxa"/>
            <w:vAlign w:val="center"/>
          </w:tcPr>
          <w:p w:rsidR="006A78F6" w:rsidRPr="003110F1" w:rsidRDefault="0068138D">
            <w:pPr>
              <w:pStyle w:val="MNormal"/>
              <w:jc w:val="center"/>
            </w:pPr>
            <w:r w:rsidRPr="003110F1">
              <w:t>Q5</w:t>
            </w:r>
          </w:p>
        </w:tc>
        <w:tc>
          <w:tcPr>
            <w:tcW w:w="1620" w:type="dxa"/>
            <w:vAlign w:val="center"/>
          </w:tcPr>
          <w:p w:rsidR="006A78F6" w:rsidRPr="003110F1" w:rsidRDefault="0068138D">
            <w:pPr>
              <w:pStyle w:val="MNormal"/>
              <w:jc w:val="right"/>
            </w:pPr>
            <w:r w:rsidRPr="003110F1">
              <w:t>14</w:t>
            </w:r>
          </w:p>
        </w:tc>
        <w:tc>
          <w:tcPr>
            <w:tcW w:w="1620" w:type="dxa"/>
            <w:vAlign w:val="center"/>
          </w:tcPr>
          <w:p w:rsidR="006A78F6" w:rsidRPr="003110F1" w:rsidRDefault="0068138D">
            <w:pPr>
              <w:pStyle w:val="MNormal"/>
              <w:jc w:val="right"/>
            </w:pPr>
            <w:r w:rsidRPr="003110F1">
              <w:t>14</w:t>
            </w:r>
          </w:p>
        </w:tc>
      </w:tr>
      <w:tr w:rsidR="006A78F6" w:rsidRPr="003110F1" w:rsidTr="0027218D">
        <w:trPr>
          <w:trHeight w:val="308"/>
        </w:trPr>
        <w:tc>
          <w:tcPr>
            <w:tcW w:w="4030" w:type="dxa"/>
            <w:vAlign w:val="center"/>
          </w:tcPr>
          <w:p w:rsidR="006A78F6" w:rsidRPr="003110F1" w:rsidRDefault="0068138D">
            <w:pPr>
              <w:pStyle w:val="MNormal"/>
            </w:pPr>
            <w:r w:rsidRPr="003110F1">
              <w:t>Revisar el ajuste al proceso</w:t>
            </w:r>
          </w:p>
        </w:tc>
        <w:tc>
          <w:tcPr>
            <w:tcW w:w="1080" w:type="dxa"/>
            <w:vAlign w:val="center"/>
          </w:tcPr>
          <w:p w:rsidR="006A78F6" w:rsidRPr="003110F1" w:rsidRDefault="0068138D" w:rsidP="004B5F2B">
            <w:pPr>
              <w:pStyle w:val="MNormal"/>
              <w:jc w:val="center"/>
            </w:pPr>
            <w:r w:rsidRPr="003110F1">
              <w:t>Q6</w:t>
            </w:r>
          </w:p>
        </w:tc>
        <w:tc>
          <w:tcPr>
            <w:tcW w:w="1620" w:type="dxa"/>
            <w:vAlign w:val="center"/>
          </w:tcPr>
          <w:p w:rsidR="006A78F6" w:rsidRPr="003110F1" w:rsidRDefault="0068138D" w:rsidP="004B5F2B">
            <w:pPr>
              <w:pStyle w:val="MNormal"/>
              <w:jc w:val="right"/>
            </w:pPr>
            <w:r w:rsidRPr="003110F1">
              <w:t>7</w:t>
            </w:r>
          </w:p>
        </w:tc>
        <w:tc>
          <w:tcPr>
            <w:tcW w:w="1620" w:type="dxa"/>
            <w:vAlign w:val="center"/>
          </w:tcPr>
          <w:p w:rsidR="006A78F6" w:rsidRPr="003110F1" w:rsidRDefault="0068138D" w:rsidP="004B5F2B">
            <w:pPr>
              <w:pStyle w:val="MNormal"/>
              <w:jc w:val="right"/>
            </w:pPr>
            <w:r w:rsidRPr="003110F1">
              <w:t>5</w:t>
            </w:r>
          </w:p>
        </w:tc>
      </w:tr>
      <w:tr w:rsidR="006A78F6" w:rsidRPr="003110F1" w:rsidTr="0027218D">
        <w:trPr>
          <w:trHeight w:val="308"/>
        </w:trPr>
        <w:tc>
          <w:tcPr>
            <w:tcW w:w="4030" w:type="dxa"/>
            <w:vAlign w:val="center"/>
          </w:tcPr>
          <w:p w:rsidR="006A78F6" w:rsidRPr="003110F1" w:rsidRDefault="0068138D">
            <w:pPr>
              <w:pStyle w:val="MNormal"/>
            </w:pPr>
            <w:r w:rsidRPr="003110F1">
              <w:t>Evaluar la calidad de los productos</w:t>
            </w:r>
          </w:p>
        </w:tc>
        <w:tc>
          <w:tcPr>
            <w:tcW w:w="1080" w:type="dxa"/>
            <w:vAlign w:val="center"/>
          </w:tcPr>
          <w:p w:rsidR="006A78F6" w:rsidRPr="003110F1" w:rsidRDefault="0068138D">
            <w:pPr>
              <w:pStyle w:val="MNormal"/>
              <w:jc w:val="center"/>
            </w:pPr>
            <w:r w:rsidRPr="003110F1">
              <w:t>Q7</w:t>
            </w:r>
          </w:p>
        </w:tc>
        <w:tc>
          <w:tcPr>
            <w:tcW w:w="1620" w:type="dxa"/>
            <w:vAlign w:val="center"/>
          </w:tcPr>
          <w:p w:rsidR="006A78F6" w:rsidRPr="003110F1" w:rsidRDefault="0068138D">
            <w:pPr>
              <w:pStyle w:val="MNormal"/>
              <w:jc w:val="right"/>
            </w:pPr>
            <w:r w:rsidRPr="003110F1">
              <w:t>7</w:t>
            </w:r>
          </w:p>
        </w:tc>
        <w:tc>
          <w:tcPr>
            <w:tcW w:w="1620" w:type="dxa"/>
            <w:vAlign w:val="center"/>
          </w:tcPr>
          <w:p w:rsidR="006A78F6" w:rsidRPr="003110F1" w:rsidRDefault="0068138D">
            <w:pPr>
              <w:pStyle w:val="MNormal"/>
              <w:jc w:val="right"/>
            </w:pPr>
            <w:r w:rsidRPr="003110F1">
              <w:t>7</w:t>
            </w:r>
          </w:p>
        </w:tc>
      </w:tr>
      <w:tr w:rsidR="006A78F6" w:rsidRPr="003110F1" w:rsidTr="0027218D">
        <w:trPr>
          <w:trHeight w:val="308"/>
        </w:trPr>
        <w:tc>
          <w:tcPr>
            <w:tcW w:w="4030" w:type="dxa"/>
            <w:vAlign w:val="center"/>
          </w:tcPr>
          <w:p w:rsidR="006A78F6" w:rsidRPr="003110F1" w:rsidRDefault="0068138D">
            <w:pPr>
              <w:pStyle w:val="MNormal"/>
            </w:pPr>
            <w:r w:rsidRPr="003110F1">
              <w:t>Realizar el informe final de calidad</w:t>
            </w:r>
          </w:p>
        </w:tc>
        <w:tc>
          <w:tcPr>
            <w:tcW w:w="1080" w:type="dxa"/>
            <w:vAlign w:val="center"/>
          </w:tcPr>
          <w:p w:rsidR="006A78F6" w:rsidRPr="003110F1" w:rsidRDefault="0068138D">
            <w:pPr>
              <w:pStyle w:val="MNormal"/>
              <w:jc w:val="center"/>
            </w:pPr>
            <w:r w:rsidRPr="003110F1">
              <w:t>Q8</w:t>
            </w:r>
          </w:p>
        </w:tc>
        <w:tc>
          <w:tcPr>
            <w:tcW w:w="1620" w:type="dxa"/>
            <w:vAlign w:val="center"/>
          </w:tcPr>
          <w:p w:rsidR="006A78F6" w:rsidRPr="003110F1" w:rsidRDefault="0068138D">
            <w:pPr>
              <w:pStyle w:val="MNormal"/>
              <w:jc w:val="right"/>
            </w:pPr>
            <w:r w:rsidRPr="003110F1">
              <w:t>1</w:t>
            </w:r>
          </w:p>
        </w:tc>
        <w:tc>
          <w:tcPr>
            <w:tcW w:w="1620" w:type="dxa"/>
            <w:vAlign w:val="center"/>
          </w:tcPr>
          <w:p w:rsidR="006A78F6" w:rsidRPr="003110F1" w:rsidRDefault="0068138D">
            <w:pPr>
              <w:pStyle w:val="MNormal"/>
              <w:jc w:val="right"/>
            </w:pPr>
            <w:r w:rsidRPr="003110F1">
              <w:t>1</w:t>
            </w:r>
          </w:p>
        </w:tc>
      </w:tr>
    </w:tbl>
    <w:p w:rsidR="006A78F6" w:rsidRDefault="006A78F6" w:rsidP="003110F1">
      <w:pPr>
        <w:pStyle w:val="MTemaNormal"/>
      </w:pPr>
    </w:p>
    <w:p w:rsidR="001C0E0A" w:rsidRDefault="001C0E0A" w:rsidP="000C24EF">
      <w:pPr>
        <w:pStyle w:val="TextoComun"/>
      </w:pPr>
      <w:r>
        <w:t>El correspondiente gráfico de la tabla anterior es el siguiente:</w:t>
      </w:r>
    </w:p>
    <w:p w:rsidR="00DD0124" w:rsidRPr="003110F1" w:rsidRDefault="001F5EA2" w:rsidP="003110F1">
      <w:pPr>
        <w:pStyle w:val="MTemaNormal"/>
      </w:pPr>
      <w:r w:rsidRPr="001F5EA2">
        <w:rPr>
          <w:noProof/>
          <w:lang w:val="es-UY" w:eastAsia="es-UY"/>
        </w:rPr>
        <w:pict>
          <v:group id="_x0000_s1030" style="position:absolute;left:0;text-align:left;margin-left:10.95pt;margin-top:12.05pt;width:278.25pt;height:4in;z-index:251660288" coordorigin="1845,6225" coordsize="5565,5760">
            <v:shapetype id="_x0000_t202" coordsize="21600,21600" o:spt="202" path="m,l,21600r21600,l21600,xe">
              <v:stroke joinstyle="miter"/>
              <v:path gradientshapeok="t" o:connecttype="rect"/>
            </v:shapetype>
            <v:shape id="_x0000_s1027" type="#_x0000_t202" style="position:absolute;left:4860;top:11580;width:2550;height:405" stroked="f">
              <v:textbox style="mso-next-textbox:#_x0000_s1027">
                <w:txbxContent>
                  <w:p w:rsidR="0046151D" w:rsidRPr="002F3A33" w:rsidRDefault="0046151D">
                    <w:pPr>
                      <w:rPr>
                        <w:rFonts w:ascii="Verdana" w:hAnsi="Verdana"/>
                        <w:sz w:val="16"/>
                        <w:szCs w:val="16"/>
                        <w:lang w:val="es-ES_tradnl"/>
                      </w:rPr>
                    </w:pPr>
                    <w:r w:rsidRPr="002F3A33">
                      <w:rPr>
                        <w:rFonts w:ascii="Verdana" w:hAnsi="Verdana"/>
                        <w:sz w:val="16"/>
                        <w:szCs w:val="16"/>
                        <w:lang w:val="es-ES_tradnl"/>
                      </w:rPr>
                      <w:t>Actividad</w:t>
                    </w:r>
                    <w:r>
                      <w:rPr>
                        <w:rFonts w:ascii="Verdana" w:hAnsi="Verdana"/>
                        <w:sz w:val="16"/>
                        <w:szCs w:val="16"/>
                        <w:lang w:val="es-ES_tradnl"/>
                      </w:rPr>
                      <w:t>es por Código</w:t>
                    </w:r>
                  </w:p>
                </w:txbxContent>
              </v:textbox>
            </v:shape>
            <v:shape id="_x0000_s1029" type="#_x0000_t202" style="position:absolute;left:1845;top:6225;width:2325;height:465" filled="f" stroked="f">
              <v:textbox style="mso-next-textbox:#_x0000_s1029">
                <w:txbxContent>
                  <w:p w:rsidR="0046151D" w:rsidRPr="002F3A33" w:rsidRDefault="0046151D" w:rsidP="002F3A33">
                    <w:pPr>
                      <w:rPr>
                        <w:rFonts w:ascii="Verdana" w:hAnsi="Verdana"/>
                        <w:sz w:val="16"/>
                        <w:szCs w:val="16"/>
                        <w:lang w:val="es-UY"/>
                      </w:rPr>
                    </w:pPr>
                    <w:r w:rsidRPr="002F3A33">
                      <w:rPr>
                        <w:rFonts w:ascii="Verdana" w:hAnsi="Verdana"/>
                        <w:sz w:val="16"/>
                        <w:szCs w:val="16"/>
                        <w:lang w:val="es-UY"/>
                      </w:rPr>
                      <w:t>Nro. de Actividades</w:t>
                    </w:r>
                  </w:p>
                  <w:p w:rsidR="0046151D" w:rsidRDefault="0046151D"/>
                </w:txbxContent>
              </v:textbox>
            </v:shape>
          </v:group>
        </w:pict>
      </w:r>
    </w:p>
    <w:p w:rsidR="006A78F6" w:rsidRPr="003110F1" w:rsidRDefault="001C0E0A" w:rsidP="003110F1">
      <w:pPr>
        <w:pStyle w:val="MTemaNormal"/>
      </w:pPr>
      <w:r w:rsidRPr="001C0E0A">
        <w:rPr>
          <w:noProof/>
        </w:rPr>
        <w:drawing>
          <wp:inline distT="0" distB="0" distL="0" distR="0">
            <wp:extent cx="6039297" cy="3419475"/>
            <wp:effectExtent l="1905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78F6" w:rsidRPr="002C5FAF" w:rsidRDefault="0068138D" w:rsidP="001645B0">
      <w:pPr>
        <w:pStyle w:val="MTema2"/>
      </w:pPr>
      <w:r w:rsidRPr="002C5FAF">
        <w:br w:type="page"/>
      </w:r>
      <w:bookmarkStart w:id="4" w:name="_Toc277225369"/>
      <w:bookmarkStart w:id="5" w:name="_Toc277370315"/>
      <w:r w:rsidRPr="00C25E68">
        <w:lastRenderedPageBreak/>
        <w:t>Cantidad</w:t>
      </w:r>
      <w:r w:rsidRPr="002C5FAF">
        <w:t xml:space="preserve"> de errores encontrados</w:t>
      </w:r>
      <w:bookmarkEnd w:id="4"/>
      <w:bookmarkEnd w:id="5"/>
    </w:p>
    <w:p w:rsidR="006A78F6" w:rsidRPr="00C25E68" w:rsidRDefault="000416D4" w:rsidP="007E5824">
      <w:pPr>
        <w:pStyle w:val="MTema3"/>
      </w:pPr>
      <w:bookmarkStart w:id="6" w:name="_Toc277225370"/>
      <w:bookmarkStart w:id="7" w:name="_Toc277370316"/>
      <w:r w:rsidRPr="00C25E68">
        <w:t>Documentación</w:t>
      </w:r>
      <w:bookmarkEnd w:id="6"/>
      <w:bookmarkEnd w:id="7"/>
    </w:p>
    <w:p w:rsidR="00AA20AD" w:rsidRDefault="00AA20AD" w:rsidP="001645B0">
      <w:pPr>
        <w:pStyle w:val="TextoComun"/>
      </w:pPr>
      <w:r>
        <w:t>A continuación</w:t>
      </w:r>
      <w:r w:rsidR="00830552">
        <w:t xml:space="preserve"> se pasa</w:t>
      </w:r>
      <w:r>
        <w:t xml:space="preserve"> a detallar </w:t>
      </w:r>
      <w:r w:rsidR="00830552">
        <w:t xml:space="preserve">nombre y código de </w:t>
      </w:r>
      <w:r>
        <w:t>los documentos que fueron planificados entregar</w:t>
      </w:r>
      <w:r w:rsidR="00830552">
        <w:t xml:space="preserve"> durante el transcurso del proyecto, a su vez para cada uno se indica la cantidad de veces que se planifico entregarlo, la cantidad de veces que efectivamente se entrego y la cantidad de revisiones que se les realizo.</w:t>
      </w:r>
    </w:p>
    <w:tbl>
      <w:tblPr>
        <w:tblW w:w="9312" w:type="dxa"/>
        <w:tblInd w:w="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70" w:type="dxa"/>
          <w:right w:w="70" w:type="dxa"/>
        </w:tblCellMar>
        <w:tblLook w:val="04A0"/>
      </w:tblPr>
      <w:tblGrid>
        <w:gridCol w:w="5118"/>
        <w:gridCol w:w="1359"/>
        <w:gridCol w:w="1417"/>
        <w:gridCol w:w="1418"/>
      </w:tblGrid>
      <w:tr w:rsidR="00C4064E" w:rsidRPr="00BD0AAB" w:rsidTr="00C4064E">
        <w:trPr>
          <w:trHeight w:val="255"/>
        </w:trPr>
        <w:tc>
          <w:tcPr>
            <w:tcW w:w="5118" w:type="dxa"/>
            <w:shd w:val="clear" w:color="auto" w:fill="BFBFBF" w:themeFill="background1" w:themeFillShade="BF"/>
            <w:noWrap/>
            <w:vAlign w:val="center"/>
            <w:hideMark/>
          </w:tcPr>
          <w:p w:rsidR="00C4064E" w:rsidRPr="000D5431" w:rsidRDefault="00C4064E" w:rsidP="008B5D99">
            <w:pPr>
              <w:rPr>
                <w:rFonts w:ascii="Verdana" w:hAnsi="Verdana" w:cs="Arial"/>
                <w:b/>
                <w:szCs w:val="20"/>
                <w:lang w:val="es-UY" w:eastAsia="es-UY"/>
              </w:rPr>
            </w:pPr>
            <w:r w:rsidRPr="000D5431">
              <w:rPr>
                <w:rFonts w:ascii="Verdana" w:hAnsi="Verdana" w:cs="Arial"/>
                <w:b/>
                <w:szCs w:val="20"/>
                <w:lang w:val="es-UY" w:eastAsia="es-UY"/>
              </w:rPr>
              <w:t>Nombre del Documento</w:t>
            </w:r>
          </w:p>
        </w:tc>
        <w:tc>
          <w:tcPr>
            <w:tcW w:w="1359" w:type="dxa"/>
            <w:shd w:val="clear" w:color="auto" w:fill="BFBFBF" w:themeFill="background1" w:themeFillShade="BF"/>
            <w:noWrap/>
            <w:vAlign w:val="center"/>
            <w:hideMark/>
          </w:tcPr>
          <w:p w:rsidR="00C4064E" w:rsidRPr="000D5431" w:rsidRDefault="00C4064E" w:rsidP="008B5D99">
            <w:pPr>
              <w:rPr>
                <w:rFonts w:ascii="Verdana" w:hAnsi="Verdana" w:cs="Arial"/>
                <w:szCs w:val="20"/>
                <w:lang w:val="es-UY" w:eastAsia="es-UY"/>
              </w:rPr>
            </w:pPr>
            <w:r w:rsidRPr="008B5D99">
              <w:rPr>
                <w:rFonts w:ascii="Verdana" w:hAnsi="Verdana" w:cs="Arial"/>
                <w:b/>
                <w:szCs w:val="20"/>
                <w:lang w:val="es-UY" w:eastAsia="es-UY"/>
              </w:rPr>
              <w:t>Código</w:t>
            </w:r>
          </w:p>
        </w:tc>
        <w:tc>
          <w:tcPr>
            <w:tcW w:w="1417" w:type="dxa"/>
            <w:shd w:val="clear" w:color="auto" w:fill="BFBFBF" w:themeFill="background1" w:themeFillShade="BF"/>
            <w:noWrap/>
            <w:vAlign w:val="center"/>
            <w:hideMark/>
          </w:tcPr>
          <w:p w:rsidR="00C4064E" w:rsidRPr="00C4064E" w:rsidRDefault="00C4064E" w:rsidP="007633B1">
            <w:pPr>
              <w:jc w:val="center"/>
              <w:rPr>
                <w:rFonts w:ascii="Verdana" w:hAnsi="Verdana" w:cs="Arial"/>
                <w:b/>
                <w:szCs w:val="20"/>
                <w:lang w:val="es-UY" w:eastAsia="es-UY"/>
              </w:rPr>
            </w:pPr>
            <w:r w:rsidRPr="00C4064E">
              <w:rPr>
                <w:rFonts w:ascii="Verdana" w:hAnsi="Verdana" w:cs="Arial"/>
                <w:b/>
                <w:szCs w:val="20"/>
                <w:lang w:val="es-UY" w:eastAsia="es-UY"/>
              </w:rPr>
              <w:t>Entregados</w:t>
            </w:r>
          </w:p>
        </w:tc>
        <w:tc>
          <w:tcPr>
            <w:tcW w:w="1418" w:type="dxa"/>
            <w:shd w:val="clear" w:color="auto" w:fill="BFBFBF" w:themeFill="background1" w:themeFillShade="BF"/>
            <w:noWrap/>
            <w:vAlign w:val="center"/>
            <w:hideMark/>
          </w:tcPr>
          <w:p w:rsidR="00C4064E" w:rsidRPr="00C4064E" w:rsidRDefault="00C4064E" w:rsidP="007633B1">
            <w:pPr>
              <w:jc w:val="center"/>
              <w:rPr>
                <w:rFonts w:ascii="Verdana" w:hAnsi="Verdana" w:cs="Arial"/>
                <w:b/>
                <w:szCs w:val="20"/>
                <w:lang w:val="es-UY" w:eastAsia="es-UY"/>
              </w:rPr>
            </w:pPr>
            <w:r w:rsidRPr="00C4064E">
              <w:rPr>
                <w:rFonts w:ascii="Verdana" w:hAnsi="Verdana" w:cs="Arial"/>
                <w:b/>
                <w:szCs w:val="20"/>
                <w:lang w:val="es-UY" w:eastAsia="es-UY"/>
              </w:rPr>
              <w:t>Revisados</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Acta de reunión con el director del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GPARD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Acta de reunión de equipo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GPARE</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7</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7</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Acta de reunión de requerimientos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RQACT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Alcance del sistema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RQALS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Descripción de la arquitectura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DSARQ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Descripción de la versión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SCMDV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Documentación técnica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DOCTEC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Documento de diseño del prototipo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PRODIS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70"/>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w:t>
            </w:r>
            <w:r>
              <w:rPr>
                <w:lang w:val="es-UY" w:eastAsia="es-UY"/>
              </w:rPr>
              <w:t>.</w:t>
            </w:r>
            <w:r w:rsidRPr="00BD0AAB">
              <w:rPr>
                <w:lang w:val="es-UY" w:eastAsia="es-UY"/>
              </w:rPr>
              <w:t xml:space="preserve"> de evaluación y ajuste del plan de calidad</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SQADAP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Documento de requerimientos para el prototipo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PROREQ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w:t>
            </w:r>
            <w:r>
              <w:rPr>
                <w:lang w:val="es-UY" w:eastAsia="es-UY"/>
              </w:rPr>
              <w:t>.</w:t>
            </w:r>
            <w:r w:rsidRPr="00BD0AAB">
              <w:rPr>
                <w:lang w:val="es-UY" w:eastAsia="es-UY"/>
              </w:rPr>
              <w:t xml:space="preserve"> de evaluación y ajuste del plan de VyV</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VRDAP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w:t>
            </w:r>
            <w:r>
              <w:rPr>
                <w:lang w:val="es-UY" w:eastAsia="es-UY"/>
              </w:rPr>
              <w:t>.</w:t>
            </w:r>
            <w:r w:rsidRPr="00BD0AAB">
              <w:rPr>
                <w:lang w:val="es-UY" w:eastAsia="es-UY"/>
              </w:rPr>
              <w:t xml:space="preserve"> de </w:t>
            </w:r>
            <w:r>
              <w:rPr>
                <w:lang w:val="es-UY" w:eastAsia="es-UY"/>
              </w:rPr>
              <w:t>e</w:t>
            </w:r>
            <w:r w:rsidRPr="00BD0AAB">
              <w:rPr>
                <w:lang w:val="es-UY" w:eastAsia="es-UY"/>
              </w:rPr>
              <w:t xml:space="preserve">valuación y </w:t>
            </w:r>
            <w:r>
              <w:rPr>
                <w:lang w:val="es-UY" w:eastAsia="es-UY"/>
              </w:rPr>
              <w:t>a</w:t>
            </w:r>
            <w:r w:rsidRPr="00BD0AAB">
              <w:rPr>
                <w:lang w:val="es-UY" w:eastAsia="es-UY"/>
              </w:rPr>
              <w:t xml:space="preserve">justes al </w:t>
            </w:r>
            <w:r>
              <w:rPr>
                <w:lang w:val="es-UY" w:eastAsia="es-UY"/>
              </w:rPr>
              <w:t>p</w:t>
            </w:r>
            <w:r w:rsidRPr="00BD0AAB">
              <w:rPr>
                <w:lang w:val="es-UY" w:eastAsia="es-UY"/>
              </w:rPr>
              <w:t xml:space="preserve">lan del </w:t>
            </w:r>
            <w:r>
              <w:rPr>
                <w:lang w:val="es-UY" w:eastAsia="es-UY"/>
              </w:rPr>
              <w:t>p</w:t>
            </w:r>
            <w:r w:rsidRPr="00BD0AAB">
              <w:rPr>
                <w:lang w:val="es-UY" w:eastAsia="es-UY"/>
              </w:rPr>
              <w:t>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GPOODAP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Documento de riesgos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GPDRI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 xml:space="preserve">Documento de validación con el cliente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RQDVC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Documento de visión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RQDV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Documento informativo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COMDI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Encuesta de satisfacción del cliente</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COMENS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Entrega semanal de SQA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SQAES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Especificación de requerimientos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RQDRQ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Estándar de documentación de usuario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IPEDU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Estándar de documentación técnica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IMEDT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Estándar de implementación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IMEI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Estimaciones y mediciones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GPEM</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Evaluación de la verificación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VREV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Evaluación de satisfacción del cliente</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COMESC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Gestión de cambios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SCMGC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Glosario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RQGLO</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calidad</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SQAIF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conclusiones de la fase</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GPICF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integración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IMIIN</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center"/>
            <w:hideMark/>
          </w:tcPr>
          <w:p w:rsidR="00C4064E" w:rsidRPr="00BD0AAB" w:rsidRDefault="00C4064E" w:rsidP="001645B0">
            <w:pPr>
              <w:pStyle w:val="Tabla"/>
              <w:rPr>
                <w:lang w:val="es-UY" w:eastAsia="es-UY"/>
              </w:rPr>
            </w:pPr>
            <w:r w:rsidRPr="00BD0AAB">
              <w:rPr>
                <w:lang w:val="es-UY" w:eastAsia="es-UY"/>
              </w:rPr>
              <w:t>Informe de la línea base del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SCMILB</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 xml:space="preserve">Informe de revisión de SQA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SQAIR</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RTF</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SQARTF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situación de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GPISP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12</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 xml:space="preserve">Informe de verificación de documento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VRIVD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verificación de integración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VRIVI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vAlign w:val="bottom"/>
            <w:hideMark/>
          </w:tcPr>
          <w:p w:rsidR="00C4064E" w:rsidRPr="00BD0AAB" w:rsidRDefault="00C4064E" w:rsidP="001645B0">
            <w:pPr>
              <w:pStyle w:val="Tabla"/>
              <w:rPr>
                <w:lang w:val="es-UY" w:eastAsia="es-UY"/>
              </w:rPr>
            </w:pPr>
            <w:r w:rsidRPr="00BD0AAB">
              <w:rPr>
                <w:lang w:val="es-UY" w:eastAsia="es-UY"/>
              </w:rPr>
              <w:t>Inf</w:t>
            </w:r>
            <w:r w:rsidR="005156E4">
              <w:rPr>
                <w:lang w:val="es-UY" w:eastAsia="es-UY"/>
              </w:rPr>
              <w:t>orme de verificación de integración(prototipo)</w:t>
            </w:r>
            <w:r w:rsidRPr="00BD0AAB">
              <w:rPr>
                <w:lang w:val="es-UY" w:eastAsia="es-UY"/>
              </w:rPr>
              <w:t xml:space="preserve"> </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PROIV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de verificación del sistema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VRIVS</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center"/>
            <w:hideMark/>
          </w:tcPr>
          <w:p w:rsidR="00C4064E" w:rsidRPr="00BD0AAB" w:rsidRDefault="00C4064E" w:rsidP="001645B0">
            <w:pPr>
              <w:pStyle w:val="Tabla"/>
              <w:rPr>
                <w:lang w:val="es-UY" w:eastAsia="es-UY"/>
              </w:rPr>
            </w:pPr>
            <w:r w:rsidRPr="00BD0AAB">
              <w:rPr>
                <w:lang w:val="es-UY" w:eastAsia="es-UY"/>
              </w:rPr>
              <w:t>Informe de verificación unitaria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IMIVU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configuración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SCMIF</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GPIFP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Informe final de verificación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VRIFV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7633B1">
        <w:trPr>
          <w:trHeight w:val="255"/>
        </w:trPr>
        <w:tc>
          <w:tcPr>
            <w:tcW w:w="5118"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Pr>
                <w:lang w:val="es-UY" w:eastAsia="es-UY"/>
              </w:rPr>
              <w:t>Lecciones a</w:t>
            </w:r>
            <w:r w:rsidRPr="00BD0AAB">
              <w:rPr>
                <w:lang w:val="es-UY" w:eastAsia="es-UY"/>
              </w:rPr>
              <w:t>prendidas</w:t>
            </w:r>
          </w:p>
        </w:tc>
        <w:tc>
          <w:tcPr>
            <w:tcW w:w="1359"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GPLA</w:t>
            </w:r>
          </w:p>
        </w:tc>
        <w:tc>
          <w:tcPr>
            <w:tcW w:w="1417"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c>
          <w:tcPr>
            <w:tcW w:w="1418" w:type="dxa"/>
            <w:tcBorders>
              <w:bottom w:val="single" w:sz="4" w:space="0" w:color="000000" w:themeColor="text1"/>
            </w:tcBorders>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7633B1" w:rsidRPr="00BD0AAB" w:rsidTr="007633B1">
        <w:trPr>
          <w:trHeight w:val="255"/>
        </w:trPr>
        <w:tc>
          <w:tcPr>
            <w:tcW w:w="5118" w:type="dxa"/>
            <w:shd w:val="pct25" w:color="auto" w:fill="auto"/>
            <w:noWrap/>
            <w:vAlign w:val="center"/>
            <w:hideMark/>
          </w:tcPr>
          <w:p w:rsidR="007633B1" w:rsidRPr="000D5431" w:rsidRDefault="007633B1" w:rsidP="00B12DC2">
            <w:pPr>
              <w:rPr>
                <w:rFonts w:ascii="Verdana" w:hAnsi="Verdana" w:cs="Arial"/>
                <w:b/>
                <w:szCs w:val="20"/>
                <w:lang w:val="es-UY" w:eastAsia="es-UY"/>
              </w:rPr>
            </w:pPr>
            <w:r w:rsidRPr="000D5431">
              <w:rPr>
                <w:rFonts w:ascii="Verdana" w:hAnsi="Verdana" w:cs="Arial"/>
                <w:b/>
                <w:szCs w:val="20"/>
                <w:lang w:val="es-UY" w:eastAsia="es-UY"/>
              </w:rPr>
              <w:lastRenderedPageBreak/>
              <w:t>Nombre del Documento</w:t>
            </w:r>
          </w:p>
        </w:tc>
        <w:tc>
          <w:tcPr>
            <w:tcW w:w="1359" w:type="dxa"/>
            <w:shd w:val="pct25" w:color="auto" w:fill="auto"/>
            <w:noWrap/>
            <w:vAlign w:val="center"/>
            <w:hideMark/>
          </w:tcPr>
          <w:p w:rsidR="007633B1" w:rsidRPr="000D5431" w:rsidRDefault="007633B1" w:rsidP="00B12DC2">
            <w:pPr>
              <w:rPr>
                <w:rFonts w:ascii="Verdana" w:hAnsi="Verdana" w:cs="Arial"/>
                <w:szCs w:val="20"/>
                <w:lang w:val="es-UY" w:eastAsia="es-UY"/>
              </w:rPr>
            </w:pPr>
            <w:r w:rsidRPr="008B5D99">
              <w:rPr>
                <w:rFonts w:ascii="Verdana" w:hAnsi="Verdana" w:cs="Arial"/>
                <w:b/>
                <w:szCs w:val="20"/>
                <w:lang w:val="es-UY" w:eastAsia="es-UY"/>
              </w:rPr>
              <w:t>Código</w:t>
            </w:r>
          </w:p>
        </w:tc>
        <w:tc>
          <w:tcPr>
            <w:tcW w:w="1417" w:type="dxa"/>
            <w:shd w:val="pct25" w:color="auto" w:fill="auto"/>
            <w:noWrap/>
            <w:vAlign w:val="center"/>
            <w:hideMark/>
          </w:tcPr>
          <w:p w:rsidR="007633B1" w:rsidRPr="00C4064E" w:rsidRDefault="007633B1" w:rsidP="00B12DC2">
            <w:pPr>
              <w:jc w:val="center"/>
              <w:rPr>
                <w:rFonts w:ascii="Verdana" w:hAnsi="Verdana" w:cs="Arial"/>
                <w:b/>
                <w:szCs w:val="20"/>
                <w:lang w:val="es-UY" w:eastAsia="es-UY"/>
              </w:rPr>
            </w:pPr>
            <w:r w:rsidRPr="00C4064E">
              <w:rPr>
                <w:rFonts w:ascii="Verdana" w:hAnsi="Verdana" w:cs="Arial"/>
                <w:b/>
                <w:szCs w:val="20"/>
                <w:lang w:val="es-UY" w:eastAsia="es-UY"/>
              </w:rPr>
              <w:t>Entregados</w:t>
            </w:r>
          </w:p>
        </w:tc>
        <w:tc>
          <w:tcPr>
            <w:tcW w:w="1418" w:type="dxa"/>
            <w:shd w:val="pct25" w:color="auto" w:fill="auto"/>
            <w:noWrap/>
            <w:vAlign w:val="center"/>
            <w:hideMark/>
          </w:tcPr>
          <w:p w:rsidR="007633B1" w:rsidRPr="00C4064E" w:rsidRDefault="007633B1" w:rsidP="00B12DC2">
            <w:pPr>
              <w:jc w:val="center"/>
              <w:rPr>
                <w:rFonts w:ascii="Verdana" w:hAnsi="Verdana" w:cs="Arial"/>
                <w:b/>
                <w:szCs w:val="20"/>
                <w:lang w:val="es-UY" w:eastAsia="es-UY"/>
              </w:rPr>
            </w:pPr>
            <w:r w:rsidRPr="00C4064E">
              <w:rPr>
                <w:rFonts w:ascii="Verdana" w:hAnsi="Verdana" w:cs="Arial"/>
                <w:b/>
                <w:szCs w:val="20"/>
                <w:lang w:val="es-UY" w:eastAsia="es-UY"/>
              </w:rPr>
              <w:t>Revisados</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Manejo del </w:t>
            </w:r>
            <w:r>
              <w:rPr>
                <w:lang w:val="es-UY" w:eastAsia="es-UY"/>
              </w:rPr>
              <w:t>a</w:t>
            </w:r>
            <w:r w:rsidRPr="00BD0AAB">
              <w:rPr>
                <w:lang w:val="es-UY" w:eastAsia="es-UY"/>
              </w:rPr>
              <w:t xml:space="preserve">mbiente </w:t>
            </w:r>
            <w:r>
              <w:rPr>
                <w:lang w:val="es-UY" w:eastAsia="es-UY"/>
              </w:rPr>
              <w:t>c</w:t>
            </w:r>
            <w:r w:rsidRPr="00BD0AAB">
              <w:rPr>
                <w:lang w:val="es-UY" w:eastAsia="es-UY"/>
              </w:rPr>
              <w:t>ontrolado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SCMMAC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Materiales para capacitación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MATCAP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Materiales para soporte al usuario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IPEDU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Modelo de casos de prueba</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VRMCP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Modelo de casos de uso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RQMOD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Pr>
                <w:lang w:val="es-UY" w:eastAsia="es-UY"/>
              </w:rPr>
              <w:t>Modelo de d</w:t>
            </w:r>
            <w:r w:rsidRPr="00BD0AAB">
              <w:rPr>
                <w:lang w:val="es-UY" w:eastAsia="es-UY"/>
              </w:rPr>
              <w:t>atos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DSOOMDA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Modelo de diseño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DSMDI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Pr>
                <w:lang w:val="es-UY" w:eastAsia="es-UY"/>
              </w:rPr>
              <w:t>Modelo de d</w:t>
            </w:r>
            <w:r w:rsidRPr="00BD0AAB">
              <w:rPr>
                <w:lang w:val="es-UY" w:eastAsia="es-UY"/>
              </w:rPr>
              <w:t>ominio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RQOOMDO</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Modelo de </w:t>
            </w:r>
            <w:r>
              <w:rPr>
                <w:lang w:val="es-UY" w:eastAsia="es-UY"/>
              </w:rPr>
              <w:t>i</w:t>
            </w:r>
            <w:r w:rsidRPr="00BD0AAB">
              <w:rPr>
                <w:lang w:val="es-UY" w:eastAsia="es-UY"/>
              </w:rPr>
              <w:t>mplementación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IMOOMIM</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Notas de la versión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SQANV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Pautas para la interfaz de usuario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RPIU</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Plan de calidad</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SQAPLA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Plan de configuración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2</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desarrollo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IMPPD</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8</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8</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implantación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integración de la iteración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IMPII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la iteración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GPPIT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8</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6</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proyecto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GPPLA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Plan de verificación de la iteración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VRPVI</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5</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Plan de verificación y validación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VRPVV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hideMark/>
          </w:tcPr>
          <w:p w:rsidR="00C4064E" w:rsidRPr="00BD0AAB" w:rsidRDefault="00C4064E" w:rsidP="001645B0">
            <w:pPr>
              <w:pStyle w:val="Tabla"/>
              <w:rPr>
                <w:lang w:val="es-UY" w:eastAsia="es-UY"/>
              </w:rPr>
            </w:pPr>
            <w:r w:rsidRPr="00BD0AAB">
              <w:rPr>
                <w:lang w:val="es-UY" w:eastAsia="es-UY"/>
              </w:rPr>
              <w:t>Prototipo (</w:t>
            </w:r>
            <w:r>
              <w:rPr>
                <w:lang w:val="es-UY" w:eastAsia="es-UY"/>
              </w:rPr>
              <w:t>r</w:t>
            </w:r>
            <w:r w:rsidRPr="00BD0AAB">
              <w:rPr>
                <w:lang w:val="es-UY" w:eastAsia="es-UY"/>
              </w:rPr>
              <w:t>iesgos técnicos)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PRORT</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Registro de actividades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GPRAC</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Registro de </w:t>
            </w:r>
            <w:r>
              <w:rPr>
                <w:lang w:val="es-UY" w:eastAsia="es-UY"/>
              </w:rPr>
              <w:t>r</w:t>
            </w:r>
            <w:r w:rsidRPr="00BD0AAB">
              <w:rPr>
                <w:lang w:val="es-UY" w:eastAsia="es-UY"/>
              </w:rPr>
              <w:t>astreo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DSRR</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Pr>
                <w:lang w:val="es-UY" w:eastAsia="es-UY"/>
              </w:rPr>
              <w:t>Registro de v</w:t>
            </w:r>
            <w:r w:rsidRPr="00BD0AAB">
              <w:rPr>
                <w:lang w:val="es-UY" w:eastAsia="es-UY"/>
              </w:rPr>
              <w:t>ersiones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SCMRV</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4</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Reporte de pruebas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VRRPP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3</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 xml:space="preserve">Reporte de pruebas del </w:t>
            </w:r>
            <w:r>
              <w:rPr>
                <w:lang w:val="es-UY" w:eastAsia="es-UY"/>
              </w:rPr>
              <w:t>p</w:t>
            </w:r>
            <w:r w:rsidRPr="00BD0AAB">
              <w:rPr>
                <w:lang w:val="es-UY" w:eastAsia="es-UY"/>
              </w:rPr>
              <w:t>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VRRPP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Pr>
                <w:lang w:val="es-UY" w:eastAsia="es-UY"/>
              </w:rPr>
              <w:t>Reporte f</w:t>
            </w:r>
            <w:r w:rsidRPr="00BD0AAB">
              <w:rPr>
                <w:lang w:val="es-UY" w:eastAsia="es-UY"/>
              </w:rPr>
              <w:t xml:space="preserve">inal de </w:t>
            </w:r>
            <w:r>
              <w:rPr>
                <w:lang w:val="es-UY" w:eastAsia="es-UY"/>
              </w:rPr>
              <w:t>p</w:t>
            </w:r>
            <w:r w:rsidRPr="00BD0AAB">
              <w:rPr>
                <w:lang w:val="es-UY" w:eastAsia="es-UY"/>
              </w:rPr>
              <w:t xml:space="preserve">ruebas de </w:t>
            </w:r>
            <w:r>
              <w:rPr>
                <w:lang w:val="es-UY" w:eastAsia="es-UY"/>
              </w:rPr>
              <w:t>a</w:t>
            </w:r>
            <w:r w:rsidRPr="00BD0AAB">
              <w:rPr>
                <w:lang w:val="es-UY" w:eastAsia="es-UY"/>
              </w:rPr>
              <w:t>ceptación</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IPOORFPA</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1</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Requerimientos de prototipo</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PROREQ</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r w:rsidR="00C4064E" w:rsidRPr="00BD0AAB" w:rsidTr="00C4064E">
        <w:trPr>
          <w:trHeight w:val="255"/>
        </w:trPr>
        <w:tc>
          <w:tcPr>
            <w:tcW w:w="51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Revisión</w:t>
            </w:r>
            <w:r>
              <w:rPr>
                <w:lang w:val="es-UY" w:eastAsia="es-UY"/>
              </w:rPr>
              <w:t xml:space="preserve"> por p</w:t>
            </w:r>
            <w:r w:rsidRPr="00BD0AAB">
              <w:rPr>
                <w:lang w:val="es-UY" w:eastAsia="es-UY"/>
              </w:rPr>
              <w:t>ares</w:t>
            </w:r>
          </w:p>
        </w:tc>
        <w:tc>
          <w:tcPr>
            <w:tcW w:w="1359"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IMOORRP</w:t>
            </w:r>
          </w:p>
        </w:tc>
        <w:tc>
          <w:tcPr>
            <w:tcW w:w="1417"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c>
          <w:tcPr>
            <w:tcW w:w="1418" w:type="dxa"/>
            <w:shd w:val="clear" w:color="auto" w:fill="auto"/>
            <w:noWrap/>
            <w:vAlign w:val="bottom"/>
            <w:hideMark/>
          </w:tcPr>
          <w:p w:rsidR="00C4064E" w:rsidRPr="00BD0AAB" w:rsidRDefault="00C4064E" w:rsidP="001645B0">
            <w:pPr>
              <w:pStyle w:val="Tabla"/>
              <w:rPr>
                <w:lang w:val="es-UY" w:eastAsia="es-UY"/>
              </w:rPr>
            </w:pPr>
            <w:r w:rsidRPr="00BD0AAB">
              <w:rPr>
                <w:lang w:val="es-UY" w:eastAsia="es-UY"/>
              </w:rPr>
              <w:t>0</w:t>
            </w:r>
          </w:p>
        </w:tc>
      </w:tr>
    </w:tbl>
    <w:p w:rsidR="00BF7B9B" w:rsidRDefault="00BF7B9B" w:rsidP="001645B0">
      <w:pPr>
        <w:pStyle w:val="TextoComun"/>
      </w:pPr>
    </w:p>
    <w:p w:rsidR="00967F4C" w:rsidRDefault="00967F4C" w:rsidP="001645B0">
      <w:pPr>
        <w:pStyle w:val="TextoComun"/>
      </w:pPr>
      <w:r>
        <w:t xml:space="preserve">Al </w:t>
      </w:r>
      <w:r w:rsidR="001B6CB0">
        <w:t>comienzo</w:t>
      </w:r>
      <w:r>
        <w:t xml:space="preserve"> del proyecto e</w:t>
      </w:r>
      <w:r w:rsidR="002E6B92">
        <w:t xml:space="preserve">l equipo de calidad se </w:t>
      </w:r>
      <w:r w:rsidR="0042313E">
        <w:t>propuso</w:t>
      </w:r>
      <w:r w:rsidR="002E6B92">
        <w:t xml:space="preserve"> como </w:t>
      </w:r>
      <w:r w:rsidR="00BF7B9B">
        <w:t>objetivo</w:t>
      </w:r>
      <w:r w:rsidR="002E6B92">
        <w:t xml:space="preserve"> revisar el total de l</w:t>
      </w:r>
      <w:r>
        <w:t>a</w:t>
      </w:r>
      <w:r w:rsidR="002E6B92">
        <w:t xml:space="preserve">s </w:t>
      </w:r>
      <w:r>
        <w:t>versiones</w:t>
      </w:r>
      <w:r w:rsidR="002E6B92">
        <w:t xml:space="preserve"> </w:t>
      </w:r>
      <w:r>
        <w:t xml:space="preserve">de los documentos </w:t>
      </w:r>
      <w:r w:rsidR="002E6B92">
        <w:t>entregados</w:t>
      </w:r>
      <w:r>
        <w:t xml:space="preserve">, de los 62 documentos que </w:t>
      </w:r>
      <w:r w:rsidR="00BF7B9B">
        <w:t xml:space="preserve">finalmente </w:t>
      </w:r>
      <w:r>
        <w:t>fueron entregados (</w:t>
      </w:r>
      <w:r w:rsidR="00BF7B9B">
        <w:t xml:space="preserve">sumando un total de </w:t>
      </w:r>
      <w:r>
        <w:t>217 versiones) fueron revisad</w:t>
      </w:r>
      <w:r w:rsidR="00BF7B9B">
        <w:t>a</w:t>
      </w:r>
      <w:r>
        <w:t>s</w:t>
      </w:r>
      <w:r w:rsidR="00BF7B9B">
        <w:t xml:space="preserve"> 208 versiones</w:t>
      </w:r>
      <w:r w:rsidR="00824745">
        <w:t xml:space="preserve"> de los mismos</w:t>
      </w:r>
      <w:r w:rsidR="00BF7B9B">
        <w:t>, no quedando documentos sin revisar.</w:t>
      </w:r>
    </w:p>
    <w:p w:rsidR="00614E68" w:rsidRDefault="001B6CB0" w:rsidP="001645B0">
      <w:pPr>
        <w:pStyle w:val="TextoComun"/>
      </w:pPr>
      <w:r>
        <w:t xml:space="preserve">En estas revisiones se </w:t>
      </w:r>
      <w:r w:rsidR="00F5049C">
        <w:t>verifico</w:t>
      </w:r>
      <w:r>
        <w:t xml:space="preserve"> que los productos cumplan con</w:t>
      </w:r>
      <w:r w:rsidR="00F5049C">
        <w:t xml:space="preserve"> lo detallado en</w:t>
      </w:r>
      <w:r>
        <w:t xml:space="preserve"> el </w:t>
      </w:r>
      <w:r w:rsidR="00D96F38">
        <w:t xml:space="preserve">documento de </w:t>
      </w:r>
      <w:r>
        <w:t>“</w:t>
      </w:r>
      <w:r w:rsidR="00D96F38">
        <w:t xml:space="preserve">Requerimientos de Calidad para la </w:t>
      </w:r>
      <w:r>
        <w:t>Documentación”</w:t>
      </w:r>
      <w:r w:rsidR="00614E68">
        <w:t>,</w:t>
      </w:r>
      <w:r w:rsidR="00F5049C">
        <w:t xml:space="preserve"> en el cuál se definen criterios de gramática, ortografía, claridad</w:t>
      </w:r>
      <w:r w:rsidR="00614E68">
        <w:t xml:space="preserve"> y</w:t>
      </w:r>
      <w:r w:rsidR="00F5049C">
        <w:t xml:space="preserve"> formato. Si bien </w:t>
      </w:r>
      <w:r w:rsidR="00D96F38">
        <w:t xml:space="preserve">no </w:t>
      </w:r>
      <w:r w:rsidR="00F5049C">
        <w:t xml:space="preserve">se implemento un </w:t>
      </w:r>
      <w:r w:rsidR="00D96F38">
        <w:t>control de registro</w:t>
      </w:r>
      <w:r w:rsidR="00F5049C">
        <w:t>,</w:t>
      </w:r>
      <w:r w:rsidR="00D96F38">
        <w:t xml:space="preserve"> </w:t>
      </w:r>
      <w:r w:rsidR="00F5049C">
        <w:t>para</w:t>
      </w:r>
      <w:r w:rsidR="00D96F38">
        <w:t xml:space="preserve"> </w:t>
      </w:r>
      <w:r w:rsidR="00F5049C">
        <w:t xml:space="preserve">los </w:t>
      </w:r>
      <w:r w:rsidR="00D96F38">
        <w:t xml:space="preserve">errores </w:t>
      </w:r>
      <w:r w:rsidR="00F5049C">
        <w:t xml:space="preserve">detectados en revisiones de “rutina”, si </w:t>
      </w:r>
      <w:r w:rsidR="00614E68">
        <w:t>fueron registrados en el Informe de Revisión de SQA los descubiertos mediante revisiones más minuciosas llevadas a cabo sobre documentos “críticos”, también claro esta se registraron los resultados de las revisiones técnicas formales (RTF). Más adelante en este punto se detallara más sobre este tema.</w:t>
      </w:r>
    </w:p>
    <w:p w:rsidR="00540E7C" w:rsidRDefault="00540E7C" w:rsidP="001645B0">
      <w:pPr>
        <w:pStyle w:val="TextoComun"/>
      </w:pPr>
      <w:r>
        <w:t>En la siguiente página se despliega</w:t>
      </w:r>
      <w:r w:rsidR="00727F47">
        <w:t xml:space="preserve"> un</w:t>
      </w:r>
      <w:r>
        <w:t xml:space="preserve"> gráfic</w:t>
      </w:r>
      <w:r w:rsidR="00727F47">
        <w:t xml:space="preserve">o correspondiente a la cantidad de </w:t>
      </w:r>
      <w:r>
        <w:t xml:space="preserve">revisiones </w:t>
      </w:r>
      <w:r w:rsidR="00346648">
        <w:t xml:space="preserve">de “rutina” </w:t>
      </w:r>
      <w:r>
        <w:t xml:space="preserve">realizadas por </w:t>
      </w:r>
      <w:r w:rsidR="00F54C3D">
        <w:t>documento</w:t>
      </w:r>
      <w:r>
        <w:t xml:space="preserve">, </w:t>
      </w:r>
      <w:r w:rsidR="00F54C3D">
        <w:t xml:space="preserve">notar que </w:t>
      </w:r>
      <w:r>
        <w:t>se han excluido de la misma aquellos documentos los cuales no han sido entregados</w:t>
      </w:r>
      <w:r w:rsidR="00F54C3D">
        <w:t>.</w:t>
      </w:r>
    </w:p>
    <w:p w:rsidR="00136073" w:rsidRDefault="00136073">
      <w:pPr>
        <w:rPr>
          <w:rFonts w:ascii="Verdana" w:hAnsi="Verdana" w:cs="Arial"/>
          <w:b/>
          <w:bCs/>
        </w:rPr>
      </w:pPr>
      <w:r>
        <w:br w:type="page"/>
      </w:r>
    </w:p>
    <w:p w:rsidR="001B6CB0" w:rsidRPr="009354CD" w:rsidRDefault="001F5EA2" w:rsidP="008E4A94">
      <w:pPr>
        <w:rPr>
          <w:rFonts w:ascii="Verdana" w:hAnsi="Verdana" w:cs="Arial"/>
          <w:b/>
          <w:bCs/>
        </w:rPr>
      </w:pPr>
      <w:r w:rsidRPr="001F5EA2">
        <w:pict>
          <v:group id="_x0000_s1034" style="width:409.45pt;height:699.75pt;mso-position-horizontal-relative:char;mso-position-vertical-relative:line" coordorigin="2010,1411" coordsize="8189,139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278;top:8617;width:3780;height:315;rotation:270" fillcolor="black [3213]" stroked="f">
              <v:shadow color="#868686"/>
              <v:textpath style="font-family:&quot;Verdana&quot;;font-size:10pt;v-text-kern:t" trim="t" fitpath="t" string="Nro. de revisiones por documento"/>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489;top:1411;width:7710;height:13995">
              <v:imagedata r:id="rId9" o:title=""/>
            </v:shape>
            <w10:wrap type="none"/>
            <w10:anchorlock/>
          </v:group>
          <o:OLEObject Type="Embed" ProgID="MSPhotoEd.3" ShapeID="_x0000_s1033" DrawAspect="Content" ObjectID="_1351112196" r:id="rId10"/>
        </w:pict>
      </w:r>
    </w:p>
    <w:p w:rsidR="00413A0F" w:rsidRDefault="00413A0F" w:rsidP="001645B0">
      <w:pPr>
        <w:pStyle w:val="TextoComun"/>
      </w:pPr>
      <w:r>
        <w:lastRenderedPageBreak/>
        <w:t>El total de revisiones de documentos reali</w:t>
      </w:r>
      <w:r w:rsidR="00B90982">
        <w:t xml:space="preserve">zados por el equipo de calidad </w:t>
      </w:r>
      <w:r>
        <w:t>agrupado por línea de trabajo</w:t>
      </w:r>
      <w:r w:rsidR="00B90982">
        <w:t>,</w:t>
      </w:r>
      <w:r>
        <w:t xml:space="preserve"> se puede apreciar en </w:t>
      </w:r>
      <w:r w:rsidR="0019603A">
        <w:t>la siguiente tabla</w:t>
      </w:r>
      <w:r>
        <w:t>.</w:t>
      </w:r>
    </w:p>
    <w:tbl>
      <w:tblPr>
        <w:tblStyle w:val="Tablaconcuadrcula"/>
        <w:tblW w:w="0" w:type="auto"/>
        <w:jc w:val="center"/>
        <w:tblLook w:val="0480"/>
      </w:tblPr>
      <w:tblGrid>
        <w:gridCol w:w="4197"/>
        <w:gridCol w:w="1614"/>
      </w:tblGrid>
      <w:tr w:rsidR="0019603A" w:rsidRPr="003110F1" w:rsidTr="0019603A">
        <w:trPr>
          <w:trHeight w:val="695"/>
          <w:jc w:val="center"/>
        </w:trPr>
        <w:tc>
          <w:tcPr>
            <w:tcW w:w="4197" w:type="dxa"/>
            <w:shd w:val="clear" w:color="auto" w:fill="BFBFBF" w:themeFill="background1" w:themeFillShade="BF"/>
            <w:vAlign w:val="center"/>
          </w:tcPr>
          <w:p w:rsidR="0019603A" w:rsidRPr="003110F1" w:rsidRDefault="0019603A" w:rsidP="00B12DC2">
            <w:pPr>
              <w:pStyle w:val="MNormal"/>
              <w:jc w:val="center"/>
              <w:rPr>
                <w:b/>
              </w:rPr>
            </w:pPr>
            <w:r>
              <w:rPr>
                <w:b/>
              </w:rPr>
              <w:t>Línea de Trabajo</w:t>
            </w:r>
          </w:p>
        </w:tc>
        <w:tc>
          <w:tcPr>
            <w:tcW w:w="1585" w:type="dxa"/>
            <w:shd w:val="clear" w:color="auto" w:fill="BFBFBF" w:themeFill="background1" w:themeFillShade="BF"/>
            <w:vAlign w:val="center"/>
          </w:tcPr>
          <w:p w:rsidR="0019603A" w:rsidRPr="003110F1" w:rsidRDefault="0019603A" w:rsidP="0019603A">
            <w:pPr>
              <w:pStyle w:val="MNormal"/>
              <w:jc w:val="center"/>
              <w:rPr>
                <w:b/>
              </w:rPr>
            </w:pPr>
            <w:r w:rsidRPr="003110F1">
              <w:rPr>
                <w:b/>
              </w:rPr>
              <w:t xml:space="preserve">Documentos </w:t>
            </w:r>
            <w:r>
              <w:rPr>
                <w:b/>
              </w:rPr>
              <w:t>Revisados</w:t>
            </w:r>
          </w:p>
        </w:tc>
      </w:tr>
      <w:tr w:rsidR="0019603A" w:rsidRPr="003110F1" w:rsidTr="0019603A">
        <w:trPr>
          <w:jc w:val="center"/>
        </w:trPr>
        <w:tc>
          <w:tcPr>
            <w:tcW w:w="4197" w:type="dxa"/>
            <w:vAlign w:val="center"/>
          </w:tcPr>
          <w:p w:rsidR="0019603A" w:rsidRDefault="0019603A" w:rsidP="001645B0">
            <w:pPr>
              <w:pStyle w:val="Tabla"/>
            </w:pPr>
            <w:r>
              <w:t>Comunicación</w:t>
            </w:r>
          </w:p>
        </w:tc>
        <w:tc>
          <w:tcPr>
            <w:tcW w:w="1585" w:type="dxa"/>
            <w:vAlign w:val="bottom"/>
          </w:tcPr>
          <w:p w:rsidR="0019603A" w:rsidRDefault="0019603A">
            <w:pPr>
              <w:jc w:val="right"/>
              <w:rPr>
                <w:rFonts w:cs="Arial"/>
                <w:szCs w:val="20"/>
              </w:rPr>
            </w:pPr>
            <w:r>
              <w:rPr>
                <w:rFonts w:cs="Arial"/>
                <w:szCs w:val="20"/>
              </w:rPr>
              <w:t>2</w:t>
            </w:r>
          </w:p>
        </w:tc>
      </w:tr>
      <w:tr w:rsidR="0019603A" w:rsidRPr="003110F1" w:rsidTr="0019603A">
        <w:trPr>
          <w:jc w:val="center"/>
        </w:trPr>
        <w:tc>
          <w:tcPr>
            <w:tcW w:w="4197" w:type="dxa"/>
            <w:vAlign w:val="center"/>
          </w:tcPr>
          <w:p w:rsidR="0019603A" w:rsidRDefault="0019603A" w:rsidP="001645B0">
            <w:pPr>
              <w:pStyle w:val="Tabla"/>
            </w:pPr>
            <w:r>
              <w:t>Diseño</w:t>
            </w:r>
          </w:p>
        </w:tc>
        <w:tc>
          <w:tcPr>
            <w:tcW w:w="1585" w:type="dxa"/>
            <w:vAlign w:val="bottom"/>
          </w:tcPr>
          <w:p w:rsidR="0019603A" w:rsidRDefault="0019603A">
            <w:pPr>
              <w:jc w:val="right"/>
              <w:rPr>
                <w:rFonts w:cs="Arial"/>
                <w:szCs w:val="20"/>
              </w:rPr>
            </w:pPr>
            <w:r>
              <w:rPr>
                <w:rFonts w:cs="Arial"/>
                <w:szCs w:val="20"/>
              </w:rPr>
              <w:t>17</w:t>
            </w:r>
          </w:p>
        </w:tc>
      </w:tr>
      <w:tr w:rsidR="0019603A" w:rsidRPr="003110F1" w:rsidTr="0019603A">
        <w:trPr>
          <w:jc w:val="center"/>
        </w:trPr>
        <w:tc>
          <w:tcPr>
            <w:tcW w:w="4197" w:type="dxa"/>
            <w:vAlign w:val="center"/>
          </w:tcPr>
          <w:p w:rsidR="0019603A" w:rsidRDefault="0019603A" w:rsidP="001645B0">
            <w:pPr>
              <w:pStyle w:val="Tabla"/>
            </w:pPr>
            <w:r>
              <w:t>Gestión de Calidad</w:t>
            </w:r>
          </w:p>
        </w:tc>
        <w:tc>
          <w:tcPr>
            <w:tcW w:w="1585" w:type="dxa"/>
            <w:vAlign w:val="bottom"/>
          </w:tcPr>
          <w:p w:rsidR="0019603A" w:rsidRDefault="0019603A">
            <w:pPr>
              <w:jc w:val="right"/>
              <w:rPr>
                <w:rFonts w:cs="Arial"/>
                <w:szCs w:val="20"/>
              </w:rPr>
            </w:pPr>
            <w:r>
              <w:rPr>
                <w:rFonts w:cs="Arial"/>
                <w:szCs w:val="20"/>
              </w:rPr>
              <w:t>29</w:t>
            </w:r>
          </w:p>
        </w:tc>
      </w:tr>
      <w:tr w:rsidR="0019603A" w:rsidRPr="003110F1" w:rsidTr="0019603A">
        <w:trPr>
          <w:jc w:val="center"/>
        </w:trPr>
        <w:tc>
          <w:tcPr>
            <w:tcW w:w="4197" w:type="dxa"/>
            <w:vAlign w:val="center"/>
          </w:tcPr>
          <w:p w:rsidR="0019603A" w:rsidRDefault="0019603A" w:rsidP="001645B0">
            <w:pPr>
              <w:pStyle w:val="Tabla"/>
            </w:pPr>
            <w:r>
              <w:t>Gestión de Configuración y Control de Cambios (SCM)</w:t>
            </w:r>
          </w:p>
        </w:tc>
        <w:tc>
          <w:tcPr>
            <w:tcW w:w="1585" w:type="dxa"/>
            <w:vAlign w:val="bottom"/>
          </w:tcPr>
          <w:p w:rsidR="0019603A" w:rsidRDefault="0019603A">
            <w:pPr>
              <w:jc w:val="right"/>
              <w:rPr>
                <w:rFonts w:cs="Arial"/>
                <w:szCs w:val="20"/>
              </w:rPr>
            </w:pPr>
            <w:r>
              <w:rPr>
                <w:rFonts w:cs="Arial"/>
                <w:szCs w:val="20"/>
              </w:rPr>
              <w:t>14</w:t>
            </w:r>
          </w:p>
        </w:tc>
      </w:tr>
      <w:tr w:rsidR="0019603A" w:rsidRPr="003110F1" w:rsidTr="0019603A">
        <w:trPr>
          <w:jc w:val="center"/>
        </w:trPr>
        <w:tc>
          <w:tcPr>
            <w:tcW w:w="4197" w:type="dxa"/>
            <w:vAlign w:val="center"/>
          </w:tcPr>
          <w:p w:rsidR="0019603A" w:rsidRDefault="0019603A" w:rsidP="001645B0">
            <w:pPr>
              <w:pStyle w:val="Tabla"/>
            </w:pPr>
            <w:r>
              <w:t>Gestión de Proyecto</w:t>
            </w:r>
          </w:p>
        </w:tc>
        <w:tc>
          <w:tcPr>
            <w:tcW w:w="1585" w:type="dxa"/>
            <w:vAlign w:val="bottom"/>
          </w:tcPr>
          <w:p w:rsidR="0019603A" w:rsidRDefault="0019603A">
            <w:pPr>
              <w:jc w:val="right"/>
              <w:rPr>
                <w:rFonts w:cs="Arial"/>
                <w:szCs w:val="20"/>
              </w:rPr>
            </w:pPr>
            <w:r>
              <w:rPr>
                <w:rFonts w:cs="Arial"/>
                <w:szCs w:val="20"/>
              </w:rPr>
              <w:t>65</w:t>
            </w:r>
          </w:p>
        </w:tc>
      </w:tr>
      <w:tr w:rsidR="0019603A" w:rsidRPr="003110F1" w:rsidTr="0019603A">
        <w:trPr>
          <w:jc w:val="center"/>
        </w:trPr>
        <w:tc>
          <w:tcPr>
            <w:tcW w:w="4197" w:type="dxa"/>
            <w:vAlign w:val="center"/>
          </w:tcPr>
          <w:p w:rsidR="0019603A" w:rsidRDefault="0019603A" w:rsidP="001645B0">
            <w:pPr>
              <w:pStyle w:val="Tabla"/>
            </w:pPr>
            <w:r>
              <w:t>Implantación</w:t>
            </w:r>
          </w:p>
        </w:tc>
        <w:tc>
          <w:tcPr>
            <w:tcW w:w="1585" w:type="dxa"/>
            <w:vAlign w:val="bottom"/>
          </w:tcPr>
          <w:p w:rsidR="0019603A" w:rsidRDefault="0019603A">
            <w:pPr>
              <w:jc w:val="right"/>
              <w:rPr>
                <w:rFonts w:cs="Arial"/>
                <w:szCs w:val="20"/>
              </w:rPr>
            </w:pPr>
            <w:r>
              <w:rPr>
                <w:rFonts w:cs="Arial"/>
                <w:szCs w:val="20"/>
              </w:rPr>
              <w:t>4</w:t>
            </w:r>
          </w:p>
        </w:tc>
      </w:tr>
      <w:tr w:rsidR="0019603A" w:rsidRPr="003110F1" w:rsidTr="0019603A">
        <w:trPr>
          <w:jc w:val="center"/>
        </w:trPr>
        <w:tc>
          <w:tcPr>
            <w:tcW w:w="4197" w:type="dxa"/>
            <w:vAlign w:val="center"/>
          </w:tcPr>
          <w:p w:rsidR="0019603A" w:rsidRDefault="0019603A" w:rsidP="001645B0">
            <w:pPr>
              <w:pStyle w:val="Tabla"/>
            </w:pPr>
            <w:r>
              <w:t>Implementación</w:t>
            </w:r>
          </w:p>
        </w:tc>
        <w:tc>
          <w:tcPr>
            <w:tcW w:w="1585" w:type="dxa"/>
            <w:vAlign w:val="bottom"/>
          </w:tcPr>
          <w:p w:rsidR="0019603A" w:rsidRDefault="0019603A">
            <w:pPr>
              <w:jc w:val="right"/>
              <w:rPr>
                <w:rFonts w:cs="Arial"/>
                <w:szCs w:val="20"/>
              </w:rPr>
            </w:pPr>
            <w:r>
              <w:rPr>
                <w:rFonts w:cs="Arial"/>
                <w:szCs w:val="20"/>
              </w:rPr>
              <w:t>21</w:t>
            </w:r>
          </w:p>
        </w:tc>
      </w:tr>
      <w:tr w:rsidR="0019603A" w:rsidRPr="003110F1" w:rsidTr="0019603A">
        <w:trPr>
          <w:jc w:val="center"/>
        </w:trPr>
        <w:tc>
          <w:tcPr>
            <w:tcW w:w="4197" w:type="dxa"/>
            <w:vAlign w:val="center"/>
          </w:tcPr>
          <w:p w:rsidR="0019603A" w:rsidRDefault="0019603A" w:rsidP="001645B0">
            <w:pPr>
              <w:pStyle w:val="Tabla"/>
            </w:pPr>
            <w:r>
              <w:t>Requerimientos (Análisis)</w:t>
            </w:r>
          </w:p>
        </w:tc>
        <w:tc>
          <w:tcPr>
            <w:tcW w:w="1585" w:type="dxa"/>
            <w:vAlign w:val="bottom"/>
          </w:tcPr>
          <w:p w:rsidR="0019603A" w:rsidRDefault="0019603A">
            <w:pPr>
              <w:jc w:val="right"/>
              <w:rPr>
                <w:rFonts w:cs="Arial"/>
                <w:szCs w:val="20"/>
              </w:rPr>
            </w:pPr>
            <w:r>
              <w:rPr>
                <w:rFonts w:cs="Arial"/>
                <w:szCs w:val="20"/>
              </w:rPr>
              <w:t>24</w:t>
            </w:r>
          </w:p>
        </w:tc>
      </w:tr>
      <w:tr w:rsidR="0019603A" w:rsidRPr="003110F1" w:rsidTr="0019603A">
        <w:trPr>
          <w:jc w:val="center"/>
        </w:trPr>
        <w:tc>
          <w:tcPr>
            <w:tcW w:w="4197" w:type="dxa"/>
            <w:vAlign w:val="center"/>
          </w:tcPr>
          <w:p w:rsidR="0019603A" w:rsidRDefault="0019603A" w:rsidP="001645B0">
            <w:pPr>
              <w:pStyle w:val="Tabla"/>
            </w:pPr>
            <w:r>
              <w:t>Verificación</w:t>
            </w:r>
          </w:p>
        </w:tc>
        <w:tc>
          <w:tcPr>
            <w:tcW w:w="1585" w:type="dxa"/>
            <w:vAlign w:val="bottom"/>
          </w:tcPr>
          <w:p w:rsidR="0019603A" w:rsidRDefault="0019603A">
            <w:pPr>
              <w:jc w:val="right"/>
              <w:rPr>
                <w:rFonts w:cs="Arial"/>
                <w:szCs w:val="20"/>
              </w:rPr>
            </w:pPr>
            <w:r>
              <w:rPr>
                <w:rFonts w:cs="Arial"/>
                <w:szCs w:val="20"/>
              </w:rPr>
              <w:t>32</w:t>
            </w:r>
          </w:p>
        </w:tc>
      </w:tr>
    </w:tbl>
    <w:p w:rsidR="00AC6353" w:rsidRDefault="00AC6353" w:rsidP="001645B0">
      <w:pPr>
        <w:pStyle w:val="TextoComun"/>
      </w:pPr>
    </w:p>
    <w:p w:rsidR="003841D4" w:rsidRDefault="00AC6353" w:rsidP="001645B0">
      <w:pPr>
        <w:pStyle w:val="TextoComun"/>
      </w:pPr>
      <w:r>
        <w:t>A continuación se ilustra el correspondiente grafico.</w:t>
      </w:r>
    </w:p>
    <w:p w:rsidR="003841D4" w:rsidRDefault="003053D4" w:rsidP="001645B0">
      <w:pPr>
        <w:pStyle w:val="TextoComun"/>
      </w:pPr>
      <w:r w:rsidRPr="003053D4">
        <w:rPr>
          <w:noProof/>
        </w:rPr>
        <w:drawing>
          <wp:inline distT="0" distB="0" distL="0" distR="0">
            <wp:extent cx="5400040" cy="3574314"/>
            <wp:effectExtent l="19050" t="0" r="0" b="0"/>
            <wp:docPr id="8"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36A7" w:rsidRDefault="000A5693" w:rsidP="001645B0">
      <w:pPr>
        <w:pStyle w:val="TextoComun"/>
      </w:pPr>
      <w:r>
        <w:t>Apréciese que las líneas de trabajo que presentaron un mayor volumen de documentos fueron la de Gestión de Proyecto, Verificación y Gestión</w:t>
      </w:r>
      <w:r w:rsidR="007E0575">
        <w:t xml:space="preserve"> de Calidad, seguidas por la de Análisis y la de Implementación.</w:t>
      </w:r>
    </w:p>
    <w:p w:rsidR="00094641" w:rsidRPr="00487372" w:rsidRDefault="004445CE" w:rsidP="00512602">
      <w:pPr>
        <w:pStyle w:val="MTEMA4"/>
      </w:pPr>
      <w:r w:rsidRPr="00487372">
        <w:t xml:space="preserve">Errores </w:t>
      </w:r>
      <w:r w:rsidRPr="00764C92">
        <w:t>registrados</w:t>
      </w:r>
      <w:r w:rsidRPr="00487372">
        <w:t xml:space="preserve"> en la documentación</w:t>
      </w:r>
    </w:p>
    <w:p w:rsidR="00FD5BB1" w:rsidRDefault="00FD5BB1" w:rsidP="001645B0">
      <w:pPr>
        <w:pStyle w:val="TextoComun"/>
      </w:pPr>
      <w:r>
        <w:t>Como fue mencionado</w:t>
      </w:r>
      <w:r w:rsidR="00094641">
        <w:t xml:space="preserve"> anteriormente, durante el proyecto </w:t>
      </w:r>
      <w:r>
        <w:t>no se llevo un registro errores por revisión</w:t>
      </w:r>
      <w:r w:rsidR="00094641">
        <w:t xml:space="preserve"> de “rutina”</w:t>
      </w:r>
      <w:r>
        <w:t xml:space="preserve"> realizada, </w:t>
      </w:r>
      <w:r w:rsidR="00094641">
        <w:t>si fueron registrados aquellos errores detectados durante las revisiones técnicas formales o las inspecciones detalladas en el Informe de Revisión.</w:t>
      </w:r>
    </w:p>
    <w:p w:rsidR="00094641" w:rsidRDefault="007E4E43" w:rsidP="001645B0">
      <w:pPr>
        <w:pStyle w:val="TextoComun"/>
      </w:pPr>
      <w:r>
        <w:t>Los documentos a revisar mediante revisiones técnicas formales, fueron seleccionados en base a la importancia de los mismos de acuerdo la fase del proyecto que se estaba cursando</w:t>
      </w:r>
      <w:r w:rsidR="00880006">
        <w:t>. Los documentos considerados “claves” para el proyecto son los definidos en el punto 4.2 del Plan de Calidad.</w:t>
      </w:r>
    </w:p>
    <w:p w:rsidR="006B3A8E" w:rsidRDefault="006B3A8E" w:rsidP="001645B0">
      <w:pPr>
        <w:pStyle w:val="TextoComun"/>
      </w:pPr>
      <w:r>
        <w:lastRenderedPageBreak/>
        <w:t>A continuación se desglosan los errores encontrados en cada una de las revisiones.</w:t>
      </w:r>
    </w:p>
    <w:p w:rsidR="00880006" w:rsidRDefault="006B3A8E" w:rsidP="00A12F74">
      <w:pPr>
        <w:pStyle w:val="Vieta"/>
      </w:pPr>
      <w:r>
        <w:t xml:space="preserve">Fase </w:t>
      </w:r>
      <w:r w:rsidR="004548D4">
        <w:t>inicial</w:t>
      </w:r>
    </w:p>
    <w:p w:rsidR="006B3A8E" w:rsidRDefault="00967BF4" w:rsidP="00C74DFA">
      <w:pPr>
        <w:pStyle w:val="TICK"/>
        <w:ind w:left="1843"/>
      </w:pPr>
      <w:r>
        <w:t>Informe de Revisi</w:t>
      </w:r>
      <w:r w:rsidR="00E13789">
        <w:t>ón (Semana 3)</w:t>
      </w:r>
    </w:p>
    <w:p w:rsidR="00967BF4" w:rsidRDefault="00967BF4" w:rsidP="00C74DFA">
      <w:pPr>
        <w:pStyle w:val="TIC"/>
        <w:ind w:left="2268" w:hanging="357"/>
      </w:pPr>
      <w:r>
        <w:t xml:space="preserve">Producto revisado: </w:t>
      </w:r>
      <w:r w:rsidRPr="00AD2799">
        <w:t>E</w:t>
      </w:r>
      <w:r>
        <w:t>specificación de Requerimientos.</w:t>
      </w:r>
    </w:p>
    <w:p w:rsidR="00967BF4" w:rsidRPr="00AF650D" w:rsidRDefault="00967BF4" w:rsidP="00C74DFA">
      <w:pPr>
        <w:pStyle w:val="TIC"/>
        <w:ind w:left="2268" w:hanging="357"/>
      </w:pPr>
      <w:r w:rsidRPr="00AF650D">
        <w:t xml:space="preserve">Nro. </w:t>
      </w:r>
      <w:r w:rsidR="00524294" w:rsidRPr="00AF650D">
        <w:t>d</w:t>
      </w:r>
      <w:r w:rsidRPr="00AF650D">
        <w:t>e errores encontrados: 28.</w:t>
      </w:r>
    </w:p>
    <w:p w:rsidR="004548D4" w:rsidRDefault="004548D4" w:rsidP="001645B0">
      <w:pPr>
        <w:pStyle w:val="TextoComun"/>
      </w:pPr>
    </w:p>
    <w:p w:rsidR="004548D4" w:rsidRPr="00521FA5" w:rsidRDefault="004548D4" w:rsidP="00A12F74">
      <w:pPr>
        <w:pStyle w:val="Vieta"/>
      </w:pPr>
      <w:r w:rsidRPr="00521FA5">
        <w:t>Fase de elaboración</w:t>
      </w:r>
    </w:p>
    <w:p w:rsidR="004548D4" w:rsidRPr="00521FA5" w:rsidRDefault="004548D4" w:rsidP="00AF650D">
      <w:pPr>
        <w:pStyle w:val="TICK"/>
        <w:ind w:left="1843"/>
      </w:pPr>
      <w:r w:rsidRPr="00521FA5">
        <w:t xml:space="preserve">Informe de Revisión </w:t>
      </w:r>
      <w:r w:rsidR="00E13789" w:rsidRPr="00521FA5">
        <w:t>(Semana 5)</w:t>
      </w:r>
    </w:p>
    <w:p w:rsidR="004548D4" w:rsidRPr="00521FA5" w:rsidRDefault="004548D4" w:rsidP="00AF650D">
      <w:pPr>
        <w:pStyle w:val="TIC"/>
        <w:ind w:left="2268" w:hanging="357"/>
      </w:pPr>
      <w:r w:rsidRPr="00521FA5">
        <w:t>Producto revisado: P</w:t>
      </w:r>
      <w:r w:rsidRPr="00AF650D">
        <w:t>autas para la interfaz de usuario</w:t>
      </w:r>
      <w:r w:rsidRPr="00521FA5">
        <w:t>.</w:t>
      </w:r>
    </w:p>
    <w:p w:rsidR="004548D4" w:rsidRDefault="00524294" w:rsidP="00AF650D">
      <w:pPr>
        <w:pStyle w:val="TIC"/>
        <w:ind w:left="2268" w:hanging="357"/>
      </w:pPr>
      <w:r>
        <w:t>Total</w:t>
      </w:r>
      <w:r w:rsidR="004548D4" w:rsidRPr="00521FA5">
        <w:t xml:space="preserve"> </w:t>
      </w:r>
      <w:r>
        <w:t>d</w:t>
      </w:r>
      <w:r w:rsidR="004548D4" w:rsidRPr="00521FA5">
        <w:t>e errores encontrados: 11.</w:t>
      </w:r>
    </w:p>
    <w:p w:rsidR="00AF650D" w:rsidRPr="00521FA5" w:rsidRDefault="00AF650D" w:rsidP="00AF650D">
      <w:pPr>
        <w:pStyle w:val="TIC"/>
        <w:numPr>
          <w:ilvl w:val="0"/>
          <w:numId w:val="0"/>
        </w:numPr>
        <w:ind w:left="2268"/>
      </w:pPr>
    </w:p>
    <w:p w:rsidR="004548D4" w:rsidRPr="00521FA5" w:rsidRDefault="004548D4" w:rsidP="00AF650D">
      <w:pPr>
        <w:pStyle w:val="TIC"/>
        <w:ind w:left="2268" w:hanging="357"/>
      </w:pPr>
      <w:r w:rsidRPr="00521FA5">
        <w:t>Producto revisado: M</w:t>
      </w:r>
      <w:r w:rsidRPr="00AF650D">
        <w:t>odelo de casos de uso</w:t>
      </w:r>
      <w:r w:rsidRPr="00521FA5">
        <w:t>.</w:t>
      </w:r>
    </w:p>
    <w:p w:rsidR="004548D4" w:rsidRDefault="00524294" w:rsidP="00AF650D">
      <w:pPr>
        <w:pStyle w:val="TIC"/>
        <w:ind w:left="2268" w:hanging="357"/>
      </w:pPr>
      <w:r>
        <w:t>Total</w:t>
      </w:r>
      <w:r w:rsidR="004548D4" w:rsidRPr="00521FA5">
        <w:t xml:space="preserve"> </w:t>
      </w:r>
      <w:r>
        <w:t>d</w:t>
      </w:r>
      <w:r w:rsidR="004548D4" w:rsidRPr="00521FA5">
        <w:t>e errores encontrados: 24.</w:t>
      </w:r>
    </w:p>
    <w:p w:rsidR="00AF650D" w:rsidRPr="00521FA5" w:rsidRDefault="00AF650D" w:rsidP="00AF650D">
      <w:pPr>
        <w:pStyle w:val="TIC"/>
        <w:numPr>
          <w:ilvl w:val="0"/>
          <w:numId w:val="0"/>
        </w:numPr>
        <w:ind w:left="2268"/>
      </w:pPr>
    </w:p>
    <w:p w:rsidR="00CC178E" w:rsidRPr="00521FA5" w:rsidRDefault="00CC178E" w:rsidP="00AF650D">
      <w:pPr>
        <w:pStyle w:val="TICK"/>
        <w:ind w:left="1843"/>
      </w:pPr>
      <w:r w:rsidRPr="00521FA5">
        <w:t>Revisión Técnica Formal</w:t>
      </w:r>
      <w:r w:rsidR="00E13789" w:rsidRPr="00521FA5">
        <w:t xml:space="preserve"> (</w:t>
      </w:r>
      <w:r w:rsidR="00F02802" w:rsidRPr="00521FA5">
        <w:t>Semana 5</w:t>
      </w:r>
      <w:r w:rsidR="00E13789" w:rsidRPr="00521FA5">
        <w:t>)</w:t>
      </w:r>
    </w:p>
    <w:p w:rsidR="00CC178E" w:rsidRPr="00521FA5" w:rsidRDefault="00CC178E" w:rsidP="00AF650D">
      <w:pPr>
        <w:pStyle w:val="TIC"/>
        <w:ind w:left="2268" w:hanging="357"/>
      </w:pPr>
      <w:r w:rsidRPr="00521FA5">
        <w:t xml:space="preserve">Producto revisado: </w:t>
      </w:r>
      <w:r w:rsidRPr="00AF650D">
        <w:t>Descripción de la Arquitectura</w:t>
      </w:r>
      <w:r w:rsidRPr="00521FA5">
        <w:t>.</w:t>
      </w:r>
    </w:p>
    <w:p w:rsidR="00CC178E" w:rsidRDefault="00524294" w:rsidP="00AF650D">
      <w:pPr>
        <w:pStyle w:val="TIC"/>
        <w:ind w:left="2268" w:hanging="357"/>
      </w:pPr>
      <w:r>
        <w:t>Total</w:t>
      </w:r>
      <w:r w:rsidR="00CC178E" w:rsidRPr="00521FA5">
        <w:t xml:space="preserve"> </w:t>
      </w:r>
      <w:r>
        <w:t>d</w:t>
      </w:r>
      <w:r w:rsidR="00CC178E" w:rsidRPr="00521FA5">
        <w:t>e errores encontrados: 12.</w:t>
      </w:r>
    </w:p>
    <w:p w:rsidR="00AF650D" w:rsidRPr="00521FA5" w:rsidRDefault="00AF650D" w:rsidP="00AF650D">
      <w:pPr>
        <w:pStyle w:val="TIC"/>
        <w:numPr>
          <w:ilvl w:val="0"/>
          <w:numId w:val="0"/>
        </w:numPr>
        <w:ind w:left="2268"/>
      </w:pPr>
    </w:p>
    <w:p w:rsidR="00CC178E" w:rsidRPr="00521FA5" w:rsidRDefault="00CC178E" w:rsidP="00AF650D">
      <w:pPr>
        <w:pStyle w:val="TIC"/>
        <w:ind w:left="2268" w:hanging="357"/>
      </w:pPr>
      <w:r w:rsidRPr="00521FA5">
        <w:t>Producto revisado: Especificación de Requerimientos.</w:t>
      </w:r>
    </w:p>
    <w:p w:rsidR="00CC178E" w:rsidRDefault="00524294" w:rsidP="00AF650D">
      <w:pPr>
        <w:pStyle w:val="TIC"/>
        <w:ind w:left="2268" w:hanging="357"/>
      </w:pPr>
      <w:r>
        <w:t>Total</w:t>
      </w:r>
      <w:r w:rsidR="00CC178E" w:rsidRPr="00521FA5">
        <w:t xml:space="preserve"> </w:t>
      </w:r>
      <w:r>
        <w:t>d</w:t>
      </w:r>
      <w:r w:rsidR="00CC178E" w:rsidRPr="00521FA5">
        <w:t>e errores encontrados: 22.</w:t>
      </w:r>
    </w:p>
    <w:p w:rsidR="00AF650D" w:rsidRPr="00521FA5" w:rsidRDefault="00AF650D" w:rsidP="00AF650D">
      <w:pPr>
        <w:pStyle w:val="TIC"/>
        <w:numPr>
          <w:ilvl w:val="0"/>
          <w:numId w:val="0"/>
        </w:numPr>
        <w:ind w:left="2268"/>
      </w:pPr>
    </w:p>
    <w:p w:rsidR="00F02802" w:rsidRPr="00521FA5" w:rsidRDefault="00F02802" w:rsidP="00AF650D">
      <w:pPr>
        <w:pStyle w:val="TICK"/>
        <w:ind w:left="1843"/>
      </w:pPr>
      <w:r w:rsidRPr="00521FA5">
        <w:t>Revisión Técnica Formal (Semana 7)</w:t>
      </w:r>
    </w:p>
    <w:p w:rsidR="00F02802" w:rsidRPr="00521FA5" w:rsidRDefault="00F02802" w:rsidP="00AF650D">
      <w:pPr>
        <w:pStyle w:val="TIC"/>
        <w:ind w:left="2268" w:hanging="357"/>
      </w:pPr>
      <w:r w:rsidRPr="00521FA5">
        <w:t xml:space="preserve">Producto revisado: </w:t>
      </w:r>
      <w:r w:rsidRPr="00AF650D">
        <w:t>Descripción de la Arquitectura</w:t>
      </w:r>
      <w:r w:rsidRPr="00521FA5">
        <w:t>.</w:t>
      </w:r>
    </w:p>
    <w:p w:rsidR="00F02802" w:rsidRDefault="00524294" w:rsidP="00AF650D">
      <w:pPr>
        <w:pStyle w:val="TIC"/>
        <w:ind w:left="2268" w:hanging="357"/>
      </w:pPr>
      <w:r>
        <w:t>Total</w:t>
      </w:r>
      <w:r w:rsidR="00F02802" w:rsidRPr="00521FA5">
        <w:t xml:space="preserve"> </w:t>
      </w:r>
      <w:r>
        <w:t>d</w:t>
      </w:r>
      <w:r w:rsidR="00F02802" w:rsidRPr="00521FA5">
        <w:t xml:space="preserve">e errores encontrados: </w:t>
      </w:r>
      <w:r w:rsidR="00D61920" w:rsidRPr="00521FA5">
        <w:t>9</w:t>
      </w:r>
      <w:r w:rsidR="00F02802" w:rsidRPr="00521FA5">
        <w:t>.</w:t>
      </w:r>
    </w:p>
    <w:p w:rsidR="00AF650D" w:rsidRPr="00521FA5" w:rsidRDefault="00AF650D" w:rsidP="00AF650D">
      <w:pPr>
        <w:pStyle w:val="TIC"/>
        <w:numPr>
          <w:ilvl w:val="0"/>
          <w:numId w:val="0"/>
        </w:numPr>
        <w:ind w:left="2268"/>
      </w:pPr>
    </w:p>
    <w:p w:rsidR="00F02802" w:rsidRPr="00521FA5" w:rsidRDefault="00F02802" w:rsidP="00AF650D">
      <w:pPr>
        <w:pStyle w:val="TIC"/>
        <w:ind w:left="2268" w:hanging="357"/>
      </w:pPr>
      <w:r w:rsidRPr="00521FA5">
        <w:t>Producto revisado: M</w:t>
      </w:r>
      <w:r w:rsidRPr="00AF650D">
        <w:t>odelo de casos de uso</w:t>
      </w:r>
      <w:r w:rsidRPr="00521FA5">
        <w:t>.</w:t>
      </w:r>
    </w:p>
    <w:p w:rsidR="00521FA5" w:rsidRDefault="00524294" w:rsidP="00AF650D">
      <w:pPr>
        <w:pStyle w:val="TIC"/>
        <w:ind w:left="2268" w:hanging="357"/>
      </w:pPr>
      <w:r>
        <w:t>Total</w:t>
      </w:r>
      <w:r w:rsidR="00F02802" w:rsidRPr="00521FA5">
        <w:t xml:space="preserve"> </w:t>
      </w:r>
      <w:r>
        <w:t>d</w:t>
      </w:r>
      <w:r w:rsidR="00F02802" w:rsidRPr="00521FA5">
        <w:t xml:space="preserve">e errores encontrados: </w:t>
      </w:r>
      <w:r w:rsidR="00D61920" w:rsidRPr="00521FA5">
        <w:t>18</w:t>
      </w:r>
      <w:r w:rsidR="00F02802" w:rsidRPr="00521FA5">
        <w:t>.</w:t>
      </w:r>
    </w:p>
    <w:p w:rsidR="00AF650D" w:rsidRPr="00521FA5" w:rsidRDefault="00AF650D" w:rsidP="00AF650D">
      <w:pPr>
        <w:pStyle w:val="TIC"/>
        <w:numPr>
          <w:ilvl w:val="0"/>
          <w:numId w:val="0"/>
        </w:numPr>
        <w:ind w:left="2268"/>
      </w:pPr>
    </w:p>
    <w:p w:rsidR="00521FA5" w:rsidRPr="00521FA5" w:rsidRDefault="00521FA5" w:rsidP="00A12F74">
      <w:pPr>
        <w:pStyle w:val="Vieta"/>
      </w:pPr>
      <w:r w:rsidRPr="00521FA5">
        <w:t>Fase de construcción</w:t>
      </w:r>
    </w:p>
    <w:p w:rsidR="00521FA5" w:rsidRPr="00521FA5" w:rsidRDefault="00521FA5" w:rsidP="00AF650D">
      <w:pPr>
        <w:pStyle w:val="TICK"/>
        <w:ind w:left="1843"/>
      </w:pPr>
      <w:r w:rsidRPr="00521FA5">
        <w:t>Revisión Técnica Formal (Semana 9)</w:t>
      </w:r>
    </w:p>
    <w:p w:rsidR="00521FA5" w:rsidRPr="00521FA5" w:rsidRDefault="00521FA5" w:rsidP="00AF650D">
      <w:pPr>
        <w:pStyle w:val="TIC"/>
        <w:ind w:left="2268" w:hanging="357"/>
      </w:pPr>
      <w:r w:rsidRPr="00521FA5">
        <w:t xml:space="preserve">Producto revisado: </w:t>
      </w:r>
      <w:r w:rsidRPr="00AF650D">
        <w:t>Project de planificación del proyecto</w:t>
      </w:r>
      <w:r w:rsidRPr="00521FA5">
        <w:t>.</w:t>
      </w:r>
    </w:p>
    <w:p w:rsidR="00BF4CBE" w:rsidRDefault="00372669" w:rsidP="00AF650D">
      <w:pPr>
        <w:pStyle w:val="TIC"/>
        <w:ind w:left="2268" w:hanging="357"/>
      </w:pPr>
      <w:r>
        <w:t>Total</w:t>
      </w:r>
      <w:r w:rsidR="00521FA5" w:rsidRPr="00521FA5">
        <w:t xml:space="preserve"> </w:t>
      </w:r>
      <w:r>
        <w:t>d</w:t>
      </w:r>
      <w:r w:rsidR="00521FA5" w:rsidRPr="00521FA5">
        <w:t xml:space="preserve">e errores encontrados: </w:t>
      </w:r>
      <w:r w:rsidR="00521FA5">
        <w:t>3</w:t>
      </w:r>
      <w:r w:rsidR="00521FA5" w:rsidRPr="00521FA5">
        <w:t>.</w:t>
      </w:r>
    </w:p>
    <w:p w:rsidR="00AF650D" w:rsidRPr="00521FA5" w:rsidRDefault="00AF650D" w:rsidP="00AF650D">
      <w:pPr>
        <w:pStyle w:val="TIC"/>
        <w:numPr>
          <w:ilvl w:val="0"/>
          <w:numId w:val="0"/>
        </w:numPr>
        <w:ind w:left="2268"/>
      </w:pPr>
    </w:p>
    <w:p w:rsidR="00BF4CBE" w:rsidRPr="00521FA5" w:rsidRDefault="00BF4CBE" w:rsidP="00AF650D">
      <w:pPr>
        <w:pStyle w:val="TICK"/>
        <w:ind w:left="1843"/>
      </w:pPr>
      <w:r w:rsidRPr="00521FA5">
        <w:t xml:space="preserve">Revisión Técnica Formal (Semana </w:t>
      </w:r>
      <w:r>
        <w:t>12</w:t>
      </w:r>
      <w:r w:rsidRPr="00521FA5">
        <w:t>)</w:t>
      </w:r>
    </w:p>
    <w:p w:rsidR="00BF4CBE" w:rsidRPr="00521FA5" w:rsidRDefault="00BF4CBE" w:rsidP="00AF650D">
      <w:pPr>
        <w:pStyle w:val="TIC"/>
        <w:ind w:left="2268" w:hanging="357"/>
      </w:pPr>
      <w:r w:rsidRPr="00521FA5">
        <w:t xml:space="preserve">Producto revisado: </w:t>
      </w:r>
      <w:r w:rsidRPr="00AF650D">
        <w:t>Código / Modelo de Diseño</w:t>
      </w:r>
      <w:r w:rsidRPr="00521FA5">
        <w:t>.</w:t>
      </w:r>
    </w:p>
    <w:p w:rsidR="004445CE" w:rsidRDefault="00372669" w:rsidP="00AF650D">
      <w:pPr>
        <w:pStyle w:val="TIC"/>
        <w:ind w:left="2268" w:hanging="357"/>
      </w:pPr>
      <w:r>
        <w:t>Total</w:t>
      </w:r>
      <w:r w:rsidR="00BF4CBE" w:rsidRPr="00521FA5">
        <w:t xml:space="preserve"> </w:t>
      </w:r>
      <w:r>
        <w:t>d</w:t>
      </w:r>
      <w:r w:rsidR="00BF4CBE" w:rsidRPr="00521FA5">
        <w:t xml:space="preserve">e errores encontrados: </w:t>
      </w:r>
      <w:r w:rsidR="00BF4CBE">
        <w:t>0</w:t>
      </w:r>
      <w:r w:rsidR="00BF4CBE" w:rsidRPr="00521FA5">
        <w:t>.</w:t>
      </w:r>
    </w:p>
    <w:p w:rsidR="005B65AD" w:rsidRPr="00AF650D" w:rsidRDefault="005B65AD" w:rsidP="005B65AD">
      <w:pPr>
        <w:pStyle w:val="TIC"/>
        <w:numPr>
          <w:ilvl w:val="0"/>
          <w:numId w:val="0"/>
        </w:numPr>
        <w:ind w:left="1287" w:hanging="360"/>
      </w:pPr>
    </w:p>
    <w:p w:rsidR="005B65AD" w:rsidRPr="00521FA5" w:rsidRDefault="005B65AD" w:rsidP="005B65AD">
      <w:pPr>
        <w:pStyle w:val="TICK"/>
        <w:ind w:left="1843"/>
      </w:pPr>
      <w:r w:rsidRPr="00521FA5">
        <w:t xml:space="preserve">Revisión Técnica Formal (Semana </w:t>
      </w:r>
      <w:r>
        <w:t>13</w:t>
      </w:r>
      <w:r w:rsidRPr="00521FA5">
        <w:t>)</w:t>
      </w:r>
    </w:p>
    <w:p w:rsidR="005B65AD" w:rsidRPr="00521FA5" w:rsidRDefault="005B65AD" w:rsidP="005B65AD">
      <w:pPr>
        <w:pStyle w:val="TIC"/>
        <w:ind w:left="2268" w:hanging="357"/>
      </w:pPr>
      <w:r w:rsidRPr="00521FA5">
        <w:t xml:space="preserve">Producto revisado: </w:t>
      </w:r>
      <w:r>
        <w:t>Juego Interpool</w:t>
      </w:r>
      <w:r w:rsidRPr="00AF650D">
        <w:t xml:space="preserve"> / </w:t>
      </w:r>
      <w:r>
        <w:t>Alcance acordado</w:t>
      </w:r>
      <w:r w:rsidRPr="00521FA5">
        <w:t>.</w:t>
      </w:r>
    </w:p>
    <w:p w:rsidR="005B65AD" w:rsidRPr="005B65AD" w:rsidRDefault="005B65AD" w:rsidP="00DC13D8">
      <w:pPr>
        <w:pStyle w:val="TIC"/>
        <w:ind w:left="2268" w:hanging="357"/>
      </w:pPr>
      <w:r>
        <w:t>Total</w:t>
      </w:r>
      <w:r w:rsidRPr="00521FA5">
        <w:t xml:space="preserve"> </w:t>
      </w:r>
      <w:r>
        <w:t>d</w:t>
      </w:r>
      <w:r w:rsidRPr="00521FA5">
        <w:t xml:space="preserve">e errores encontrados: </w:t>
      </w:r>
      <w:r>
        <w:t>0</w:t>
      </w:r>
      <w:r w:rsidRPr="00521FA5">
        <w:t>.</w:t>
      </w:r>
    </w:p>
    <w:p w:rsidR="005B65AD" w:rsidRDefault="005B65AD">
      <w:pPr>
        <w:rPr>
          <w:rFonts w:ascii="Verdana" w:hAnsi="Verdana" w:cs="Arial"/>
          <w:bCs/>
        </w:rPr>
      </w:pPr>
      <w:r>
        <w:br w:type="page"/>
      </w:r>
    </w:p>
    <w:p w:rsidR="00764C92" w:rsidRPr="00487372" w:rsidRDefault="00764C92" w:rsidP="00512602">
      <w:pPr>
        <w:pStyle w:val="MTEMA4"/>
      </w:pPr>
      <w:r w:rsidRPr="00487372">
        <w:lastRenderedPageBreak/>
        <w:t xml:space="preserve">Errores registrados en </w:t>
      </w:r>
      <w:r>
        <w:t>el código</w:t>
      </w:r>
    </w:p>
    <w:p w:rsidR="003C2310" w:rsidRDefault="00753A5E" w:rsidP="001645B0">
      <w:pPr>
        <w:pStyle w:val="TextoComun"/>
      </w:pPr>
      <w:r>
        <w:t>Fueron realizadas en total tres revisiones de código</w:t>
      </w:r>
      <w:r w:rsidR="000A63D4">
        <w:t>, para llevar a cabo las mismas nos basamos en la herramienta de análisis de código StyleCop, la cual chequea reglas de estilo y de consistencia</w:t>
      </w:r>
      <w:r w:rsidR="003C2310">
        <w:t xml:space="preserve"> en el código</w:t>
      </w:r>
      <w:r w:rsidR="000A63D4">
        <w:t>.</w:t>
      </w:r>
    </w:p>
    <w:p w:rsidR="003C2310" w:rsidRDefault="003C2310" w:rsidP="001645B0">
      <w:pPr>
        <w:pStyle w:val="TextoComun"/>
      </w:pPr>
      <w:r>
        <w:t xml:space="preserve">A continuación se despliega una tabla y su correspondiente gráfico asociado, detallando el </w:t>
      </w:r>
      <w:r w:rsidR="000C10FB">
        <w:t>número</w:t>
      </w:r>
      <w:r>
        <w:t xml:space="preserve"> de </w:t>
      </w:r>
      <w:r w:rsidR="000C10FB">
        <w:t>“</w:t>
      </w:r>
      <w:r>
        <w:t>warnings</w:t>
      </w:r>
      <w:r w:rsidR="000C10FB">
        <w:t>”</w:t>
      </w:r>
      <w:r>
        <w:t xml:space="preserve"> detectados en cada una de la</w:t>
      </w:r>
      <w:r w:rsidR="00E74E59">
        <w:t>s</w:t>
      </w:r>
      <w:r>
        <w:t xml:space="preserve"> revisiones. </w:t>
      </w:r>
    </w:p>
    <w:tbl>
      <w:tblPr>
        <w:tblStyle w:val="Tablaconcuadrcula"/>
        <w:tblW w:w="0" w:type="auto"/>
        <w:jc w:val="center"/>
        <w:tblLook w:val="0480"/>
      </w:tblPr>
      <w:tblGrid>
        <w:gridCol w:w="3034"/>
        <w:gridCol w:w="2126"/>
      </w:tblGrid>
      <w:tr w:rsidR="003C2310" w:rsidRPr="003110F1" w:rsidTr="001E0D89">
        <w:trPr>
          <w:trHeight w:val="404"/>
          <w:jc w:val="center"/>
        </w:trPr>
        <w:tc>
          <w:tcPr>
            <w:tcW w:w="3034" w:type="dxa"/>
            <w:shd w:val="clear" w:color="auto" w:fill="BFBFBF" w:themeFill="background1" w:themeFillShade="BF"/>
            <w:vAlign w:val="center"/>
          </w:tcPr>
          <w:p w:rsidR="003C2310" w:rsidRPr="003110F1" w:rsidRDefault="003C2310" w:rsidP="00B12DC2">
            <w:pPr>
              <w:pStyle w:val="MNormal"/>
              <w:jc w:val="center"/>
              <w:rPr>
                <w:b/>
              </w:rPr>
            </w:pPr>
            <w:r>
              <w:rPr>
                <w:b/>
              </w:rPr>
              <w:t>Semana</w:t>
            </w:r>
          </w:p>
        </w:tc>
        <w:tc>
          <w:tcPr>
            <w:tcW w:w="2126" w:type="dxa"/>
            <w:shd w:val="clear" w:color="auto" w:fill="BFBFBF" w:themeFill="background1" w:themeFillShade="BF"/>
            <w:vAlign w:val="center"/>
          </w:tcPr>
          <w:p w:rsidR="003C2310" w:rsidRPr="003110F1" w:rsidRDefault="003C2310" w:rsidP="000C10FB">
            <w:pPr>
              <w:pStyle w:val="MNormal"/>
              <w:jc w:val="center"/>
              <w:rPr>
                <w:b/>
              </w:rPr>
            </w:pPr>
            <w:r>
              <w:rPr>
                <w:b/>
              </w:rPr>
              <w:t>Warnings</w:t>
            </w:r>
          </w:p>
        </w:tc>
      </w:tr>
      <w:tr w:rsidR="003C2310" w:rsidRPr="003110F1" w:rsidTr="001E0D89">
        <w:trPr>
          <w:jc w:val="center"/>
        </w:trPr>
        <w:tc>
          <w:tcPr>
            <w:tcW w:w="3034" w:type="dxa"/>
            <w:vAlign w:val="center"/>
          </w:tcPr>
          <w:p w:rsidR="003C2310" w:rsidRDefault="003C2310" w:rsidP="001645B0">
            <w:pPr>
              <w:pStyle w:val="Tabla"/>
            </w:pPr>
            <w:r>
              <w:t>Semana 10</w:t>
            </w:r>
          </w:p>
        </w:tc>
        <w:tc>
          <w:tcPr>
            <w:tcW w:w="2126" w:type="dxa"/>
            <w:vAlign w:val="bottom"/>
          </w:tcPr>
          <w:p w:rsidR="003C2310" w:rsidRDefault="003C2310" w:rsidP="00B12DC2">
            <w:pPr>
              <w:jc w:val="right"/>
              <w:rPr>
                <w:rFonts w:cs="Arial"/>
                <w:szCs w:val="20"/>
              </w:rPr>
            </w:pPr>
            <w:r>
              <w:rPr>
                <w:rFonts w:cs="Arial"/>
                <w:szCs w:val="20"/>
              </w:rPr>
              <w:t>1154</w:t>
            </w:r>
          </w:p>
        </w:tc>
      </w:tr>
      <w:tr w:rsidR="003C2310" w:rsidRPr="003110F1" w:rsidTr="001E0D89">
        <w:trPr>
          <w:jc w:val="center"/>
        </w:trPr>
        <w:tc>
          <w:tcPr>
            <w:tcW w:w="3034" w:type="dxa"/>
            <w:vAlign w:val="center"/>
          </w:tcPr>
          <w:p w:rsidR="003C2310" w:rsidRDefault="003C2310" w:rsidP="001645B0">
            <w:pPr>
              <w:pStyle w:val="Tabla"/>
            </w:pPr>
            <w:r>
              <w:t>Semana 12</w:t>
            </w:r>
          </w:p>
        </w:tc>
        <w:tc>
          <w:tcPr>
            <w:tcW w:w="2126" w:type="dxa"/>
            <w:vAlign w:val="bottom"/>
          </w:tcPr>
          <w:p w:rsidR="003C2310" w:rsidRDefault="003C2310" w:rsidP="00B12DC2">
            <w:pPr>
              <w:jc w:val="right"/>
              <w:rPr>
                <w:rFonts w:cs="Arial"/>
                <w:szCs w:val="20"/>
              </w:rPr>
            </w:pPr>
            <w:r>
              <w:rPr>
                <w:rFonts w:cs="Arial"/>
                <w:szCs w:val="20"/>
              </w:rPr>
              <w:t>0</w:t>
            </w:r>
          </w:p>
        </w:tc>
      </w:tr>
      <w:tr w:rsidR="003C2310" w:rsidRPr="003110F1" w:rsidTr="001E0D89">
        <w:trPr>
          <w:jc w:val="center"/>
        </w:trPr>
        <w:tc>
          <w:tcPr>
            <w:tcW w:w="3034" w:type="dxa"/>
            <w:vAlign w:val="center"/>
          </w:tcPr>
          <w:p w:rsidR="003C2310" w:rsidRDefault="003C2310" w:rsidP="001645B0">
            <w:pPr>
              <w:pStyle w:val="Tabla"/>
            </w:pPr>
            <w:r>
              <w:t>Semana 14</w:t>
            </w:r>
          </w:p>
        </w:tc>
        <w:tc>
          <w:tcPr>
            <w:tcW w:w="2126" w:type="dxa"/>
            <w:vAlign w:val="bottom"/>
          </w:tcPr>
          <w:p w:rsidR="003C2310" w:rsidRDefault="003C2310" w:rsidP="00B12DC2">
            <w:pPr>
              <w:jc w:val="right"/>
              <w:rPr>
                <w:rFonts w:cs="Arial"/>
                <w:szCs w:val="20"/>
              </w:rPr>
            </w:pPr>
            <w:r>
              <w:rPr>
                <w:rFonts w:cs="Arial"/>
                <w:szCs w:val="20"/>
              </w:rPr>
              <w:t>0</w:t>
            </w:r>
          </w:p>
        </w:tc>
      </w:tr>
    </w:tbl>
    <w:p w:rsidR="00D37924" w:rsidRDefault="00D37924" w:rsidP="001645B0">
      <w:pPr>
        <w:pStyle w:val="TextoComun"/>
      </w:pPr>
    </w:p>
    <w:p w:rsidR="000D57FB" w:rsidRDefault="00D37924" w:rsidP="001645B0">
      <w:pPr>
        <w:pStyle w:val="TextoComun"/>
      </w:pPr>
      <w:r w:rsidRPr="00D37924">
        <w:rPr>
          <w:noProof/>
        </w:rPr>
        <w:drawing>
          <wp:inline distT="0" distB="0" distL="0" distR="0">
            <wp:extent cx="5324475" cy="3219450"/>
            <wp:effectExtent l="19050" t="0" r="0" b="0"/>
            <wp:docPr id="9"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5621A" w:rsidRPr="00D05A51" w:rsidRDefault="00D37924" w:rsidP="001645B0">
      <w:pPr>
        <w:pStyle w:val="TextoComun"/>
      </w:pPr>
      <w:r>
        <w:t>Como se puede apreciar en la gráfica, en la primer revisión del código se detecto un importante número de warnings, debido a esto el equipo considero necesario designar a un responsable de</w:t>
      </w:r>
      <w:r w:rsidR="00D05A51">
        <w:t xml:space="preserve"> controlar que la herramienta sea utilizada por todos los implementadores, con el fin de el número de advertencias se mantenga bajo.</w:t>
      </w:r>
    </w:p>
    <w:p w:rsidR="00D05A51" w:rsidRDefault="00D05A51">
      <w:pPr>
        <w:rPr>
          <w:rFonts w:ascii="Verdana" w:hAnsi="Verdana" w:cs="Arial"/>
          <w:b/>
          <w:bCs/>
        </w:rPr>
      </w:pPr>
      <w:bookmarkStart w:id="8" w:name="_Toc277225371"/>
      <w:r>
        <w:br w:type="page"/>
      </w:r>
    </w:p>
    <w:p w:rsidR="006A78F6" w:rsidRPr="003110F1" w:rsidRDefault="0068138D" w:rsidP="001645B0">
      <w:pPr>
        <w:pStyle w:val="MTema2"/>
        <w:spacing w:before="0"/>
      </w:pPr>
      <w:bookmarkStart w:id="9" w:name="_Toc277370317"/>
      <w:r w:rsidRPr="003110F1">
        <w:lastRenderedPageBreak/>
        <w:t>Grado de Apego al proceso (Ajuste al proceso)</w:t>
      </w:r>
      <w:bookmarkEnd w:id="8"/>
      <w:bookmarkEnd w:id="9"/>
    </w:p>
    <w:p w:rsidR="00C664B4" w:rsidRPr="003110F1" w:rsidRDefault="000B3C81" w:rsidP="001645B0">
      <w:pPr>
        <w:pStyle w:val="TextoComun"/>
      </w:pPr>
      <w:r w:rsidRPr="003110F1">
        <w:t xml:space="preserve">El apego al proceso </w:t>
      </w:r>
      <w:r w:rsidR="00575C66" w:rsidRPr="003110F1">
        <w:t xml:space="preserve">MUM </w:t>
      </w:r>
      <w:r w:rsidRPr="003110F1">
        <w:t>fue controlado</w:t>
      </w:r>
      <w:r w:rsidR="003110F1">
        <w:t xml:space="preserve"> mediante las siguientes actividades</w:t>
      </w:r>
      <w:r w:rsidR="00C664B4" w:rsidRPr="003110F1">
        <w:t>:</w:t>
      </w:r>
    </w:p>
    <w:p w:rsidR="000B3C81" w:rsidRPr="003110F1" w:rsidRDefault="005B37AC" w:rsidP="003110F1">
      <w:pPr>
        <w:pStyle w:val="Vieta"/>
      </w:pPr>
      <w:r w:rsidRPr="003110F1">
        <w:t xml:space="preserve">Seguimiento de los </w:t>
      </w:r>
      <w:r w:rsidR="00D8586A" w:rsidRPr="003110F1">
        <w:t>documentos</w:t>
      </w:r>
      <w:r w:rsidR="00C664B4" w:rsidRPr="003110F1">
        <w:t xml:space="preserve"> para cada semana.</w:t>
      </w:r>
    </w:p>
    <w:p w:rsidR="00575C66" w:rsidRPr="003110F1" w:rsidRDefault="00575C66" w:rsidP="003110F1">
      <w:pPr>
        <w:pStyle w:val="Vieta"/>
      </w:pPr>
      <w:r w:rsidRPr="003110F1">
        <w:t>Revisión minuciosa de productos claves (</w:t>
      </w:r>
      <w:r w:rsidR="005B37AC" w:rsidRPr="003110F1">
        <w:t>definidos en el punto 4.2 del Plan de Calidad</w:t>
      </w:r>
      <w:r w:rsidRPr="003110F1">
        <w:t>)</w:t>
      </w:r>
      <w:r w:rsidR="005B37AC" w:rsidRPr="003110F1">
        <w:t>.</w:t>
      </w:r>
    </w:p>
    <w:p w:rsidR="00131107" w:rsidRPr="00B12DC2" w:rsidRDefault="005B37AC" w:rsidP="00B12DC2">
      <w:pPr>
        <w:pStyle w:val="Vieta"/>
      </w:pPr>
      <w:r w:rsidRPr="003110F1">
        <w:t>Verificar</w:t>
      </w:r>
      <w:r w:rsidR="00575C66" w:rsidRPr="003110F1">
        <w:t xml:space="preserve"> el cumplimiento de los objetivos y de las actividades </w:t>
      </w:r>
      <w:r w:rsidR="003110F1" w:rsidRPr="003110F1">
        <w:t>críticas</w:t>
      </w:r>
      <w:r w:rsidR="00575C66" w:rsidRPr="003110F1">
        <w:t xml:space="preserve"> de cada fase.</w:t>
      </w:r>
    </w:p>
    <w:p w:rsidR="005B37AC" w:rsidRPr="001645B0" w:rsidRDefault="00D8586A" w:rsidP="007E5824">
      <w:pPr>
        <w:pStyle w:val="MTema3"/>
      </w:pPr>
      <w:bookmarkStart w:id="10" w:name="_Toc277225372"/>
      <w:bookmarkStart w:id="11" w:name="_Toc277370318"/>
      <w:r w:rsidRPr="001645B0">
        <w:t>Documentación</w:t>
      </w:r>
      <w:bookmarkEnd w:id="10"/>
      <w:bookmarkEnd w:id="11"/>
    </w:p>
    <w:p w:rsidR="000B3C81" w:rsidRPr="00652E36" w:rsidRDefault="00D8586A" w:rsidP="001645B0">
      <w:pPr>
        <w:pStyle w:val="TextoComun"/>
      </w:pPr>
      <w:r w:rsidRPr="00652E36">
        <w:t>El primer día de la semana (</w:t>
      </w:r>
      <w:r w:rsidR="0099219E" w:rsidRPr="00652E36">
        <w:t>d</w:t>
      </w:r>
      <w:r w:rsidRPr="00652E36">
        <w:t xml:space="preserve">omingo), el equipo de QA </w:t>
      </w:r>
      <w:r w:rsidR="003B79AA" w:rsidRPr="00652E36">
        <w:t>dejaba</w:t>
      </w:r>
      <w:r w:rsidRPr="00652E36">
        <w:t xml:space="preserve"> a disposición de los integrantes del equipo una planilla con la lista de documentos a entregar para la semana, en la misma se detallaban los siguientes </w:t>
      </w:r>
      <w:r w:rsidR="003B79AA" w:rsidRPr="00652E36">
        <w:t>puntos</w:t>
      </w:r>
      <w:r w:rsidRPr="00652E36">
        <w:t>: nombre del documento</w:t>
      </w:r>
      <w:r w:rsidR="003B79AA" w:rsidRPr="00652E36">
        <w:t xml:space="preserve"> y</w:t>
      </w:r>
      <w:r w:rsidRPr="00652E36">
        <w:t xml:space="preserve"> responsable</w:t>
      </w:r>
      <w:r w:rsidR="004B5F2B" w:rsidRPr="00652E36">
        <w:t xml:space="preserve"> del mismo, fecha de entrega al equipo de QA y nombre de quien realizaría la revisión.</w:t>
      </w:r>
    </w:p>
    <w:p w:rsidR="004B5F2B" w:rsidRPr="00652E36" w:rsidRDefault="004B5F2B" w:rsidP="001645B0">
      <w:pPr>
        <w:pStyle w:val="TextoComun"/>
      </w:pPr>
      <w:r w:rsidRPr="00652E36">
        <w:t>En la siguiente tabla se detalla la cantidad de documentos entregados y los que no, de acuerdo a la planificación semanal.</w:t>
      </w:r>
    </w:p>
    <w:tbl>
      <w:tblPr>
        <w:tblStyle w:val="Tablaconcuadrcula"/>
        <w:tblW w:w="0" w:type="auto"/>
        <w:jc w:val="center"/>
        <w:tblInd w:w="567" w:type="dxa"/>
        <w:tblLook w:val="0480"/>
      </w:tblPr>
      <w:tblGrid>
        <w:gridCol w:w="1255"/>
        <w:gridCol w:w="1855"/>
        <w:gridCol w:w="1925"/>
      </w:tblGrid>
      <w:tr w:rsidR="0027218D" w:rsidRPr="003110F1" w:rsidTr="00B12DC2">
        <w:trPr>
          <w:trHeight w:val="192"/>
          <w:jc w:val="center"/>
        </w:trPr>
        <w:tc>
          <w:tcPr>
            <w:tcW w:w="1255" w:type="dxa"/>
            <w:shd w:val="clear" w:color="auto" w:fill="BFBFBF" w:themeFill="background1" w:themeFillShade="BF"/>
            <w:vAlign w:val="center"/>
          </w:tcPr>
          <w:p w:rsidR="0027218D" w:rsidRPr="003110F1" w:rsidRDefault="0027218D" w:rsidP="001645B0">
            <w:pPr>
              <w:pStyle w:val="Tabla"/>
            </w:pPr>
            <w:r w:rsidRPr="003110F1">
              <w:t>Semana</w:t>
            </w:r>
          </w:p>
        </w:tc>
        <w:tc>
          <w:tcPr>
            <w:tcW w:w="1855" w:type="dxa"/>
            <w:shd w:val="clear" w:color="auto" w:fill="BFBFBF" w:themeFill="background1" w:themeFillShade="BF"/>
            <w:vAlign w:val="center"/>
          </w:tcPr>
          <w:p w:rsidR="0027218D" w:rsidRPr="003110F1" w:rsidRDefault="0027218D" w:rsidP="001645B0">
            <w:pPr>
              <w:pStyle w:val="Tabla"/>
            </w:pPr>
            <w:r w:rsidRPr="003110F1">
              <w:t>Entregados</w:t>
            </w:r>
          </w:p>
        </w:tc>
        <w:tc>
          <w:tcPr>
            <w:tcW w:w="1925" w:type="dxa"/>
            <w:shd w:val="clear" w:color="auto" w:fill="BFBFBF" w:themeFill="background1" w:themeFillShade="BF"/>
            <w:vAlign w:val="center"/>
          </w:tcPr>
          <w:p w:rsidR="0027218D" w:rsidRPr="003110F1" w:rsidRDefault="0027218D" w:rsidP="001645B0">
            <w:pPr>
              <w:pStyle w:val="Tabla"/>
            </w:pPr>
            <w:r w:rsidRPr="003110F1">
              <w:t>No Entregados</w:t>
            </w:r>
          </w:p>
        </w:tc>
      </w:tr>
      <w:tr w:rsidR="00C00E3F" w:rsidRPr="003110F1" w:rsidTr="00B12DC2">
        <w:trPr>
          <w:jc w:val="center"/>
        </w:trPr>
        <w:tc>
          <w:tcPr>
            <w:tcW w:w="1255" w:type="dxa"/>
          </w:tcPr>
          <w:p w:rsidR="00C00E3F" w:rsidRPr="003110F1" w:rsidRDefault="00C00E3F" w:rsidP="001645B0">
            <w:pPr>
              <w:pStyle w:val="Tabla"/>
            </w:pPr>
            <w:r w:rsidRPr="003110F1">
              <w:t>0</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0</w:t>
            </w:r>
          </w:p>
        </w:tc>
      </w:tr>
      <w:tr w:rsidR="00C00E3F" w:rsidRPr="003110F1" w:rsidTr="00B12DC2">
        <w:trPr>
          <w:jc w:val="center"/>
        </w:trPr>
        <w:tc>
          <w:tcPr>
            <w:tcW w:w="1255" w:type="dxa"/>
          </w:tcPr>
          <w:p w:rsidR="00C00E3F" w:rsidRPr="003110F1" w:rsidRDefault="00C00E3F" w:rsidP="001645B0">
            <w:pPr>
              <w:pStyle w:val="Tabla"/>
            </w:pPr>
            <w:r w:rsidRPr="003110F1">
              <w:t>1</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7</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2</w:t>
            </w:r>
          </w:p>
        </w:tc>
      </w:tr>
      <w:tr w:rsidR="00C00E3F" w:rsidRPr="003110F1" w:rsidTr="00B12DC2">
        <w:trPr>
          <w:jc w:val="center"/>
        </w:trPr>
        <w:tc>
          <w:tcPr>
            <w:tcW w:w="1255" w:type="dxa"/>
          </w:tcPr>
          <w:p w:rsidR="00C00E3F" w:rsidRPr="003110F1" w:rsidRDefault="00C00E3F" w:rsidP="001645B0">
            <w:pPr>
              <w:pStyle w:val="Tabla"/>
            </w:pPr>
            <w:r w:rsidRPr="003110F1">
              <w:t>2</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19</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3</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14</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5</w:t>
            </w:r>
          </w:p>
        </w:tc>
      </w:tr>
      <w:tr w:rsidR="00C00E3F" w:rsidRPr="003110F1" w:rsidTr="00B12DC2">
        <w:trPr>
          <w:jc w:val="center"/>
        </w:trPr>
        <w:tc>
          <w:tcPr>
            <w:tcW w:w="1255" w:type="dxa"/>
          </w:tcPr>
          <w:p w:rsidR="00C00E3F" w:rsidRPr="003110F1" w:rsidRDefault="00C00E3F" w:rsidP="001645B0">
            <w:pPr>
              <w:pStyle w:val="Tabla"/>
            </w:pPr>
            <w:r w:rsidRPr="003110F1">
              <w:t>4</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28</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4</w:t>
            </w:r>
          </w:p>
        </w:tc>
      </w:tr>
      <w:tr w:rsidR="00C00E3F" w:rsidRPr="003110F1" w:rsidTr="00B12DC2">
        <w:trPr>
          <w:jc w:val="center"/>
        </w:trPr>
        <w:tc>
          <w:tcPr>
            <w:tcW w:w="1255" w:type="dxa"/>
          </w:tcPr>
          <w:p w:rsidR="00C00E3F" w:rsidRPr="003110F1" w:rsidRDefault="00C00E3F" w:rsidP="001645B0">
            <w:pPr>
              <w:pStyle w:val="Tabla"/>
            </w:pPr>
            <w:r w:rsidRPr="003110F1">
              <w:t>5</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11</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3</w:t>
            </w:r>
          </w:p>
        </w:tc>
      </w:tr>
      <w:tr w:rsidR="00C00E3F" w:rsidRPr="003110F1" w:rsidTr="00B12DC2">
        <w:trPr>
          <w:jc w:val="center"/>
        </w:trPr>
        <w:tc>
          <w:tcPr>
            <w:tcW w:w="1255" w:type="dxa"/>
          </w:tcPr>
          <w:p w:rsidR="00C00E3F" w:rsidRPr="003110F1" w:rsidRDefault="00C00E3F" w:rsidP="001645B0">
            <w:pPr>
              <w:pStyle w:val="Tabla"/>
            </w:pPr>
            <w:r w:rsidRPr="003110F1">
              <w:t>6</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18</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7</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11</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3</w:t>
            </w:r>
          </w:p>
        </w:tc>
      </w:tr>
      <w:tr w:rsidR="00C00E3F" w:rsidRPr="003110F1" w:rsidTr="00B12DC2">
        <w:trPr>
          <w:jc w:val="center"/>
        </w:trPr>
        <w:tc>
          <w:tcPr>
            <w:tcW w:w="1255" w:type="dxa"/>
          </w:tcPr>
          <w:p w:rsidR="00C00E3F" w:rsidRPr="003110F1" w:rsidRDefault="00C00E3F" w:rsidP="001645B0">
            <w:pPr>
              <w:pStyle w:val="Tabla"/>
            </w:pPr>
            <w:r w:rsidRPr="003110F1">
              <w:t>8</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15</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9</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15</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10</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16</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4</w:t>
            </w:r>
          </w:p>
        </w:tc>
      </w:tr>
      <w:tr w:rsidR="00C00E3F" w:rsidRPr="003110F1" w:rsidTr="00B12DC2">
        <w:trPr>
          <w:jc w:val="center"/>
        </w:trPr>
        <w:tc>
          <w:tcPr>
            <w:tcW w:w="1255" w:type="dxa"/>
          </w:tcPr>
          <w:p w:rsidR="00C00E3F" w:rsidRPr="003110F1" w:rsidRDefault="00C00E3F" w:rsidP="001645B0">
            <w:pPr>
              <w:pStyle w:val="Tabla"/>
            </w:pPr>
            <w:r w:rsidRPr="003110F1">
              <w:t>11</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15</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8</w:t>
            </w:r>
          </w:p>
        </w:tc>
      </w:tr>
      <w:tr w:rsidR="00C00E3F" w:rsidRPr="003110F1" w:rsidTr="00B12DC2">
        <w:trPr>
          <w:jc w:val="center"/>
        </w:trPr>
        <w:tc>
          <w:tcPr>
            <w:tcW w:w="1255" w:type="dxa"/>
          </w:tcPr>
          <w:p w:rsidR="00C00E3F" w:rsidRPr="003110F1" w:rsidRDefault="00C00E3F" w:rsidP="001645B0">
            <w:pPr>
              <w:pStyle w:val="Tabla"/>
            </w:pPr>
            <w:r w:rsidRPr="003110F1">
              <w:t>12</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13</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2</w:t>
            </w:r>
          </w:p>
        </w:tc>
      </w:tr>
      <w:tr w:rsidR="00C00E3F" w:rsidRPr="003110F1" w:rsidTr="00B12DC2">
        <w:trPr>
          <w:jc w:val="center"/>
        </w:trPr>
        <w:tc>
          <w:tcPr>
            <w:tcW w:w="1255" w:type="dxa"/>
          </w:tcPr>
          <w:p w:rsidR="00C00E3F" w:rsidRPr="003110F1" w:rsidRDefault="00C00E3F" w:rsidP="001645B0">
            <w:pPr>
              <w:pStyle w:val="Tabla"/>
            </w:pPr>
            <w:r w:rsidRPr="003110F1">
              <w:t>13</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16</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4</w:t>
            </w:r>
          </w:p>
        </w:tc>
      </w:tr>
      <w:tr w:rsidR="00C00E3F" w:rsidRPr="003110F1" w:rsidTr="00B12DC2">
        <w:trPr>
          <w:jc w:val="center"/>
        </w:trPr>
        <w:tc>
          <w:tcPr>
            <w:tcW w:w="1255" w:type="dxa"/>
          </w:tcPr>
          <w:p w:rsidR="00C00E3F" w:rsidRPr="003110F1" w:rsidRDefault="00C00E3F" w:rsidP="001645B0">
            <w:pPr>
              <w:pStyle w:val="Tabla"/>
            </w:pPr>
            <w:r w:rsidRPr="003110F1">
              <w:t>14</w:t>
            </w:r>
          </w:p>
        </w:tc>
        <w:tc>
          <w:tcPr>
            <w:tcW w:w="1855" w:type="dxa"/>
            <w:vAlign w:val="bottom"/>
          </w:tcPr>
          <w:p w:rsidR="00C00E3F" w:rsidRPr="003110F1" w:rsidRDefault="00C00E3F">
            <w:pPr>
              <w:jc w:val="right"/>
              <w:rPr>
                <w:rFonts w:ascii="Verdana" w:hAnsi="Verdana" w:cs="Arial"/>
                <w:szCs w:val="20"/>
              </w:rPr>
            </w:pPr>
            <w:r w:rsidRPr="003110F1">
              <w:rPr>
                <w:rFonts w:ascii="Verdana" w:hAnsi="Verdana" w:cs="Arial"/>
                <w:szCs w:val="20"/>
              </w:rPr>
              <w:t>18</w:t>
            </w:r>
          </w:p>
        </w:tc>
        <w:tc>
          <w:tcPr>
            <w:tcW w:w="1925" w:type="dxa"/>
            <w:vAlign w:val="bottom"/>
          </w:tcPr>
          <w:p w:rsidR="00C00E3F" w:rsidRPr="003110F1" w:rsidRDefault="00C00E3F">
            <w:pPr>
              <w:jc w:val="right"/>
              <w:rPr>
                <w:rFonts w:ascii="Verdana" w:hAnsi="Verdana" w:cs="Arial"/>
                <w:szCs w:val="20"/>
              </w:rPr>
            </w:pPr>
            <w:r w:rsidRPr="003110F1">
              <w:rPr>
                <w:rFonts w:ascii="Verdana" w:hAnsi="Verdana" w:cs="Arial"/>
                <w:szCs w:val="20"/>
              </w:rPr>
              <w:t>0</w:t>
            </w:r>
          </w:p>
        </w:tc>
      </w:tr>
    </w:tbl>
    <w:p w:rsidR="000B3C81" w:rsidRPr="003110F1" w:rsidRDefault="000B3C81" w:rsidP="001645B0">
      <w:pPr>
        <w:pStyle w:val="TextoComun"/>
      </w:pPr>
      <w:r w:rsidRPr="003110F1">
        <w:t>A continuación se muestra el gráfico de la tabla anterior:</w:t>
      </w:r>
    </w:p>
    <w:p w:rsidR="001D278F" w:rsidRDefault="00D56063" w:rsidP="001645B0">
      <w:pPr>
        <w:pStyle w:val="Tabla"/>
      </w:pPr>
      <w:r w:rsidRPr="003110F1">
        <w:rPr>
          <w:noProof/>
        </w:rPr>
        <w:drawing>
          <wp:inline distT="0" distB="0" distL="0" distR="0">
            <wp:extent cx="5848350" cy="2876550"/>
            <wp:effectExtent l="1905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94AB4" w:rsidRDefault="00A94AB4" w:rsidP="001645B0">
      <w:pPr>
        <w:pStyle w:val="TextoComun"/>
      </w:pPr>
      <w:r>
        <w:lastRenderedPageBreak/>
        <w:t xml:space="preserve">Durante el proyecto se planifico entregar 284 documentos, de los cuales fueron entregados 217, dando </w:t>
      </w:r>
      <w:r w:rsidR="006325B0">
        <w:t xml:space="preserve">como resultado </w:t>
      </w:r>
      <w:r>
        <w:t>un promedio semanal de</w:t>
      </w:r>
      <w:r w:rsidR="00D446D5">
        <w:t>l</w:t>
      </w:r>
      <w:r>
        <w:t xml:space="preserve"> 76% de documentos entregados.</w:t>
      </w:r>
    </w:p>
    <w:p w:rsidR="00C339F9" w:rsidRDefault="00C339F9" w:rsidP="001645B0">
      <w:pPr>
        <w:pStyle w:val="TextoComun"/>
      </w:pPr>
      <w:r>
        <w:t xml:space="preserve">Analizando </w:t>
      </w:r>
      <w:r w:rsidR="007337C7">
        <w:t>la cantidad de</w:t>
      </w:r>
      <w:r>
        <w:t xml:space="preserve"> documentos entregados </w:t>
      </w:r>
      <w:r w:rsidR="00046C8D">
        <w:t>contra</w:t>
      </w:r>
      <w:r>
        <w:t xml:space="preserve"> l</w:t>
      </w:r>
      <w:r w:rsidR="007337C7">
        <w:t xml:space="preserve">a cantidad de </w:t>
      </w:r>
      <w:r w:rsidR="007337C7" w:rsidRPr="004F60CF">
        <w:t>documentos</w:t>
      </w:r>
      <w:r w:rsidR="007337C7">
        <w:t xml:space="preserve"> n</w:t>
      </w:r>
      <w:r>
        <w:t>o entregados por línea de trabajo</w:t>
      </w:r>
      <w:r w:rsidR="00046C8D">
        <w:t>,</w:t>
      </w:r>
      <w:r>
        <w:t xml:space="preserve"> se obtuvieron los siguientes datos:</w:t>
      </w:r>
    </w:p>
    <w:tbl>
      <w:tblPr>
        <w:tblStyle w:val="Tablaconcuadrcula"/>
        <w:tblW w:w="0" w:type="auto"/>
        <w:jc w:val="center"/>
        <w:tblLook w:val="0480"/>
      </w:tblPr>
      <w:tblGrid>
        <w:gridCol w:w="4197"/>
        <w:gridCol w:w="1495"/>
        <w:gridCol w:w="1978"/>
      </w:tblGrid>
      <w:tr w:rsidR="001736F9" w:rsidRPr="003110F1" w:rsidTr="00F5114E">
        <w:trPr>
          <w:trHeight w:val="695"/>
          <w:jc w:val="center"/>
        </w:trPr>
        <w:tc>
          <w:tcPr>
            <w:tcW w:w="4197" w:type="dxa"/>
            <w:shd w:val="clear" w:color="auto" w:fill="BFBFBF" w:themeFill="background1" w:themeFillShade="BF"/>
            <w:vAlign w:val="center"/>
          </w:tcPr>
          <w:p w:rsidR="001736F9" w:rsidRPr="003110F1" w:rsidRDefault="001736F9" w:rsidP="00B12DC2">
            <w:pPr>
              <w:pStyle w:val="MNormal"/>
              <w:jc w:val="center"/>
              <w:rPr>
                <w:b/>
              </w:rPr>
            </w:pPr>
            <w:r>
              <w:rPr>
                <w:b/>
              </w:rPr>
              <w:t>Línea de Trabajo</w:t>
            </w:r>
          </w:p>
        </w:tc>
        <w:tc>
          <w:tcPr>
            <w:tcW w:w="1495" w:type="dxa"/>
            <w:shd w:val="clear" w:color="auto" w:fill="BFBFBF" w:themeFill="background1" w:themeFillShade="BF"/>
            <w:vAlign w:val="center"/>
          </w:tcPr>
          <w:p w:rsidR="001736F9" w:rsidRPr="003110F1" w:rsidRDefault="001736F9" w:rsidP="00B12DC2">
            <w:pPr>
              <w:pStyle w:val="MNormal"/>
              <w:jc w:val="center"/>
              <w:rPr>
                <w:b/>
              </w:rPr>
            </w:pPr>
            <w:r w:rsidRPr="003110F1">
              <w:rPr>
                <w:b/>
              </w:rPr>
              <w:t>Documento Entregados</w:t>
            </w:r>
          </w:p>
        </w:tc>
        <w:tc>
          <w:tcPr>
            <w:tcW w:w="1978" w:type="dxa"/>
            <w:shd w:val="clear" w:color="auto" w:fill="BFBFBF" w:themeFill="background1" w:themeFillShade="BF"/>
            <w:vAlign w:val="center"/>
          </w:tcPr>
          <w:p w:rsidR="001736F9" w:rsidRPr="003110F1" w:rsidRDefault="001736F9" w:rsidP="00B12DC2">
            <w:pPr>
              <w:pStyle w:val="MNormal"/>
              <w:jc w:val="center"/>
              <w:rPr>
                <w:b/>
              </w:rPr>
            </w:pPr>
            <w:r w:rsidRPr="003110F1">
              <w:rPr>
                <w:b/>
              </w:rPr>
              <w:t>Documentos No Entregados</w:t>
            </w:r>
          </w:p>
        </w:tc>
      </w:tr>
      <w:tr w:rsidR="00436AC7" w:rsidRPr="003110F1" w:rsidTr="00F5114E">
        <w:trPr>
          <w:jc w:val="center"/>
        </w:trPr>
        <w:tc>
          <w:tcPr>
            <w:tcW w:w="4197" w:type="dxa"/>
            <w:vAlign w:val="center"/>
          </w:tcPr>
          <w:p w:rsidR="00436AC7" w:rsidRDefault="00436AC7" w:rsidP="001645B0">
            <w:pPr>
              <w:pStyle w:val="Tabla"/>
            </w:pPr>
            <w:r>
              <w:t>Comunicación</w:t>
            </w:r>
          </w:p>
        </w:tc>
        <w:tc>
          <w:tcPr>
            <w:tcW w:w="1495" w:type="dxa"/>
            <w:vAlign w:val="center"/>
          </w:tcPr>
          <w:p w:rsidR="00436AC7" w:rsidRDefault="00436AC7">
            <w:pPr>
              <w:jc w:val="right"/>
              <w:rPr>
                <w:rFonts w:cs="Arial"/>
                <w:szCs w:val="20"/>
              </w:rPr>
            </w:pPr>
            <w:r>
              <w:rPr>
                <w:rFonts w:cs="Arial"/>
                <w:szCs w:val="20"/>
              </w:rPr>
              <w:t>2</w:t>
            </w:r>
          </w:p>
        </w:tc>
        <w:tc>
          <w:tcPr>
            <w:tcW w:w="1978" w:type="dxa"/>
            <w:vAlign w:val="center"/>
          </w:tcPr>
          <w:p w:rsidR="00436AC7" w:rsidRDefault="00436AC7">
            <w:pPr>
              <w:jc w:val="right"/>
              <w:rPr>
                <w:rFonts w:cs="Arial"/>
                <w:szCs w:val="20"/>
              </w:rPr>
            </w:pPr>
            <w:r>
              <w:rPr>
                <w:rFonts w:cs="Arial"/>
                <w:szCs w:val="20"/>
              </w:rPr>
              <w:t>0</w:t>
            </w:r>
          </w:p>
        </w:tc>
      </w:tr>
      <w:tr w:rsidR="00436AC7" w:rsidRPr="003110F1" w:rsidTr="00F5114E">
        <w:trPr>
          <w:jc w:val="center"/>
        </w:trPr>
        <w:tc>
          <w:tcPr>
            <w:tcW w:w="4197" w:type="dxa"/>
            <w:vAlign w:val="center"/>
          </w:tcPr>
          <w:p w:rsidR="00436AC7" w:rsidRDefault="00436AC7" w:rsidP="001645B0">
            <w:pPr>
              <w:pStyle w:val="Tabla"/>
            </w:pPr>
            <w:r>
              <w:t>Diseño</w:t>
            </w:r>
          </w:p>
        </w:tc>
        <w:tc>
          <w:tcPr>
            <w:tcW w:w="1495" w:type="dxa"/>
            <w:vAlign w:val="center"/>
          </w:tcPr>
          <w:p w:rsidR="00436AC7" w:rsidRDefault="00436AC7">
            <w:pPr>
              <w:jc w:val="right"/>
              <w:rPr>
                <w:rFonts w:cs="Arial"/>
                <w:szCs w:val="20"/>
              </w:rPr>
            </w:pPr>
            <w:r>
              <w:rPr>
                <w:rFonts w:cs="Arial"/>
                <w:szCs w:val="20"/>
              </w:rPr>
              <w:t>17</w:t>
            </w:r>
          </w:p>
        </w:tc>
        <w:tc>
          <w:tcPr>
            <w:tcW w:w="1978" w:type="dxa"/>
            <w:vAlign w:val="center"/>
          </w:tcPr>
          <w:p w:rsidR="00436AC7" w:rsidRDefault="00436AC7">
            <w:pPr>
              <w:jc w:val="right"/>
              <w:rPr>
                <w:rFonts w:cs="Arial"/>
                <w:szCs w:val="20"/>
              </w:rPr>
            </w:pPr>
            <w:r>
              <w:rPr>
                <w:rFonts w:cs="Arial"/>
                <w:szCs w:val="20"/>
              </w:rPr>
              <w:t>8</w:t>
            </w:r>
          </w:p>
        </w:tc>
      </w:tr>
      <w:tr w:rsidR="00830B16" w:rsidRPr="003110F1" w:rsidTr="00F5114E">
        <w:trPr>
          <w:jc w:val="center"/>
        </w:trPr>
        <w:tc>
          <w:tcPr>
            <w:tcW w:w="4197" w:type="dxa"/>
            <w:vAlign w:val="center"/>
          </w:tcPr>
          <w:p w:rsidR="00830B16" w:rsidRDefault="00830B16" w:rsidP="001645B0">
            <w:pPr>
              <w:pStyle w:val="Tabla"/>
            </w:pPr>
            <w:r>
              <w:t>Gestión de Calidad</w:t>
            </w:r>
          </w:p>
        </w:tc>
        <w:tc>
          <w:tcPr>
            <w:tcW w:w="1495" w:type="dxa"/>
            <w:vAlign w:val="center"/>
          </w:tcPr>
          <w:p w:rsidR="00830B16" w:rsidRDefault="00830B16" w:rsidP="00B12DC2">
            <w:pPr>
              <w:jc w:val="right"/>
              <w:rPr>
                <w:rFonts w:cs="Arial"/>
                <w:szCs w:val="20"/>
              </w:rPr>
            </w:pPr>
            <w:r>
              <w:rPr>
                <w:rFonts w:cs="Arial"/>
                <w:szCs w:val="20"/>
              </w:rPr>
              <w:t>29</w:t>
            </w:r>
          </w:p>
        </w:tc>
        <w:tc>
          <w:tcPr>
            <w:tcW w:w="1978" w:type="dxa"/>
            <w:vAlign w:val="center"/>
          </w:tcPr>
          <w:p w:rsidR="00830B16" w:rsidRDefault="00830B16" w:rsidP="00B12DC2">
            <w:pPr>
              <w:jc w:val="right"/>
              <w:rPr>
                <w:rFonts w:cs="Arial"/>
                <w:szCs w:val="20"/>
              </w:rPr>
            </w:pPr>
            <w:r>
              <w:rPr>
                <w:rFonts w:cs="Arial"/>
                <w:szCs w:val="20"/>
              </w:rPr>
              <w:t>3</w:t>
            </w:r>
          </w:p>
        </w:tc>
      </w:tr>
      <w:tr w:rsidR="007337C7" w:rsidRPr="003110F1" w:rsidTr="00F5114E">
        <w:trPr>
          <w:jc w:val="center"/>
        </w:trPr>
        <w:tc>
          <w:tcPr>
            <w:tcW w:w="4197" w:type="dxa"/>
            <w:vAlign w:val="center"/>
          </w:tcPr>
          <w:p w:rsidR="007337C7" w:rsidRDefault="007337C7" w:rsidP="001645B0">
            <w:pPr>
              <w:pStyle w:val="Tabla"/>
            </w:pPr>
            <w:r>
              <w:t>Gestión de Configuración y Control de Cambios (SCM)</w:t>
            </w:r>
          </w:p>
        </w:tc>
        <w:tc>
          <w:tcPr>
            <w:tcW w:w="1495" w:type="dxa"/>
            <w:vAlign w:val="center"/>
          </w:tcPr>
          <w:p w:rsidR="007337C7" w:rsidRDefault="007337C7" w:rsidP="00B12DC2">
            <w:pPr>
              <w:jc w:val="right"/>
              <w:rPr>
                <w:rFonts w:cs="Arial"/>
                <w:szCs w:val="20"/>
              </w:rPr>
            </w:pPr>
            <w:r>
              <w:rPr>
                <w:rFonts w:cs="Arial"/>
                <w:szCs w:val="20"/>
              </w:rPr>
              <w:t>15</w:t>
            </w:r>
          </w:p>
        </w:tc>
        <w:tc>
          <w:tcPr>
            <w:tcW w:w="1978" w:type="dxa"/>
            <w:vAlign w:val="center"/>
          </w:tcPr>
          <w:p w:rsidR="007337C7" w:rsidRDefault="007337C7" w:rsidP="00B12DC2">
            <w:pPr>
              <w:jc w:val="right"/>
              <w:rPr>
                <w:rFonts w:cs="Arial"/>
                <w:szCs w:val="20"/>
              </w:rPr>
            </w:pPr>
            <w:r>
              <w:rPr>
                <w:rFonts w:cs="Arial"/>
                <w:szCs w:val="20"/>
              </w:rPr>
              <w:t>12</w:t>
            </w:r>
          </w:p>
        </w:tc>
      </w:tr>
      <w:tr w:rsidR="00830B16" w:rsidRPr="003110F1" w:rsidTr="00F5114E">
        <w:trPr>
          <w:jc w:val="center"/>
        </w:trPr>
        <w:tc>
          <w:tcPr>
            <w:tcW w:w="4197" w:type="dxa"/>
            <w:vAlign w:val="center"/>
          </w:tcPr>
          <w:p w:rsidR="00830B16" w:rsidRDefault="00830B16" w:rsidP="001645B0">
            <w:pPr>
              <w:pStyle w:val="Tabla"/>
            </w:pPr>
            <w:r>
              <w:t>Gestión de Proyecto</w:t>
            </w:r>
          </w:p>
        </w:tc>
        <w:tc>
          <w:tcPr>
            <w:tcW w:w="1495" w:type="dxa"/>
            <w:vAlign w:val="center"/>
          </w:tcPr>
          <w:p w:rsidR="00830B16" w:rsidRDefault="00830B16">
            <w:pPr>
              <w:jc w:val="right"/>
              <w:rPr>
                <w:rFonts w:cs="Arial"/>
                <w:szCs w:val="20"/>
              </w:rPr>
            </w:pPr>
            <w:r>
              <w:rPr>
                <w:rFonts w:cs="Arial"/>
                <w:szCs w:val="20"/>
              </w:rPr>
              <w:t>72</w:t>
            </w:r>
          </w:p>
        </w:tc>
        <w:tc>
          <w:tcPr>
            <w:tcW w:w="1978" w:type="dxa"/>
            <w:vAlign w:val="center"/>
          </w:tcPr>
          <w:p w:rsidR="00830B16" w:rsidRDefault="00830B16">
            <w:pPr>
              <w:jc w:val="right"/>
              <w:rPr>
                <w:rFonts w:cs="Arial"/>
                <w:szCs w:val="20"/>
              </w:rPr>
            </w:pPr>
            <w:r>
              <w:rPr>
                <w:rFonts w:cs="Arial"/>
                <w:szCs w:val="20"/>
              </w:rPr>
              <w:t>2</w:t>
            </w:r>
          </w:p>
        </w:tc>
      </w:tr>
      <w:tr w:rsidR="00830B16" w:rsidRPr="003110F1" w:rsidTr="00F5114E">
        <w:trPr>
          <w:jc w:val="center"/>
        </w:trPr>
        <w:tc>
          <w:tcPr>
            <w:tcW w:w="4197" w:type="dxa"/>
            <w:vAlign w:val="center"/>
          </w:tcPr>
          <w:p w:rsidR="00830B16" w:rsidRDefault="00830B16" w:rsidP="001645B0">
            <w:pPr>
              <w:pStyle w:val="Tabla"/>
            </w:pPr>
            <w:r>
              <w:t>Implantación</w:t>
            </w:r>
          </w:p>
        </w:tc>
        <w:tc>
          <w:tcPr>
            <w:tcW w:w="1495" w:type="dxa"/>
            <w:vAlign w:val="center"/>
          </w:tcPr>
          <w:p w:rsidR="00830B16" w:rsidRDefault="00830B16">
            <w:pPr>
              <w:jc w:val="right"/>
              <w:rPr>
                <w:rFonts w:cs="Arial"/>
                <w:szCs w:val="20"/>
              </w:rPr>
            </w:pPr>
            <w:r>
              <w:rPr>
                <w:rFonts w:cs="Arial"/>
                <w:szCs w:val="20"/>
              </w:rPr>
              <w:t>4</w:t>
            </w:r>
          </w:p>
        </w:tc>
        <w:tc>
          <w:tcPr>
            <w:tcW w:w="1978" w:type="dxa"/>
            <w:vAlign w:val="center"/>
          </w:tcPr>
          <w:p w:rsidR="00830B16" w:rsidRDefault="00830B16">
            <w:pPr>
              <w:jc w:val="right"/>
              <w:rPr>
                <w:rFonts w:cs="Arial"/>
                <w:szCs w:val="20"/>
              </w:rPr>
            </w:pPr>
            <w:r>
              <w:rPr>
                <w:rFonts w:cs="Arial"/>
                <w:szCs w:val="20"/>
              </w:rPr>
              <w:t>5</w:t>
            </w:r>
          </w:p>
        </w:tc>
      </w:tr>
      <w:tr w:rsidR="00830B16" w:rsidRPr="003110F1" w:rsidTr="00F5114E">
        <w:trPr>
          <w:jc w:val="center"/>
        </w:trPr>
        <w:tc>
          <w:tcPr>
            <w:tcW w:w="4197" w:type="dxa"/>
            <w:vAlign w:val="center"/>
          </w:tcPr>
          <w:p w:rsidR="00830B16" w:rsidRDefault="00830B16" w:rsidP="001645B0">
            <w:pPr>
              <w:pStyle w:val="Tabla"/>
            </w:pPr>
            <w:r>
              <w:t>Implementación</w:t>
            </w:r>
          </w:p>
        </w:tc>
        <w:tc>
          <w:tcPr>
            <w:tcW w:w="1495" w:type="dxa"/>
            <w:vAlign w:val="center"/>
          </w:tcPr>
          <w:p w:rsidR="00830B16" w:rsidRDefault="00830B16">
            <w:pPr>
              <w:jc w:val="right"/>
              <w:rPr>
                <w:rFonts w:cs="Arial"/>
                <w:szCs w:val="20"/>
              </w:rPr>
            </w:pPr>
            <w:r>
              <w:rPr>
                <w:rFonts w:cs="Arial"/>
                <w:szCs w:val="20"/>
              </w:rPr>
              <w:t>21</w:t>
            </w:r>
          </w:p>
        </w:tc>
        <w:tc>
          <w:tcPr>
            <w:tcW w:w="1978" w:type="dxa"/>
            <w:vAlign w:val="center"/>
          </w:tcPr>
          <w:p w:rsidR="00830B16" w:rsidRDefault="00830B16">
            <w:pPr>
              <w:jc w:val="right"/>
              <w:rPr>
                <w:rFonts w:cs="Arial"/>
                <w:szCs w:val="20"/>
              </w:rPr>
            </w:pPr>
            <w:r>
              <w:rPr>
                <w:rFonts w:cs="Arial"/>
                <w:szCs w:val="20"/>
              </w:rPr>
              <w:t>21</w:t>
            </w:r>
          </w:p>
        </w:tc>
      </w:tr>
      <w:tr w:rsidR="00830B16" w:rsidRPr="003110F1" w:rsidTr="00F5114E">
        <w:trPr>
          <w:jc w:val="center"/>
        </w:trPr>
        <w:tc>
          <w:tcPr>
            <w:tcW w:w="4197" w:type="dxa"/>
            <w:vAlign w:val="center"/>
          </w:tcPr>
          <w:p w:rsidR="00830B16" w:rsidRDefault="00830B16" w:rsidP="001645B0">
            <w:pPr>
              <w:pStyle w:val="Tabla"/>
            </w:pPr>
            <w:r>
              <w:t>Requerimientos (Análisis)</w:t>
            </w:r>
          </w:p>
        </w:tc>
        <w:tc>
          <w:tcPr>
            <w:tcW w:w="1495" w:type="dxa"/>
            <w:vAlign w:val="center"/>
          </w:tcPr>
          <w:p w:rsidR="00830B16" w:rsidRDefault="00830B16">
            <w:pPr>
              <w:jc w:val="right"/>
              <w:rPr>
                <w:rFonts w:cs="Arial"/>
                <w:szCs w:val="20"/>
              </w:rPr>
            </w:pPr>
            <w:r>
              <w:rPr>
                <w:rFonts w:cs="Arial"/>
                <w:szCs w:val="20"/>
              </w:rPr>
              <w:t>25</w:t>
            </w:r>
          </w:p>
        </w:tc>
        <w:tc>
          <w:tcPr>
            <w:tcW w:w="1978" w:type="dxa"/>
            <w:vAlign w:val="center"/>
          </w:tcPr>
          <w:p w:rsidR="00830B16" w:rsidRDefault="00830B16">
            <w:pPr>
              <w:jc w:val="right"/>
              <w:rPr>
                <w:rFonts w:cs="Arial"/>
                <w:szCs w:val="20"/>
              </w:rPr>
            </w:pPr>
            <w:r>
              <w:rPr>
                <w:rFonts w:cs="Arial"/>
                <w:szCs w:val="20"/>
              </w:rPr>
              <w:t>7</w:t>
            </w:r>
          </w:p>
        </w:tc>
      </w:tr>
      <w:tr w:rsidR="00830B16" w:rsidRPr="003110F1" w:rsidTr="00F5114E">
        <w:trPr>
          <w:jc w:val="center"/>
        </w:trPr>
        <w:tc>
          <w:tcPr>
            <w:tcW w:w="4197" w:type="dxa"/>
            <w:vAlign w:val="center"/>
          </w:tcPr>
          <w:p w:rsidR="00830B16" w:rsidRDefault="00830B16" w:rsidP="001645B0">
            <w:pPr>
              <w:pStyle w:val="Tabla"/>
            </w:pPr>
            <w:r>
              <w:t>Verificación</w:t>
            </w:r>
          </w:p>
        </w:tc>
        <w:tc>
          <w:tcPr>
            <w:tcW w:w="1495" w:type="dxa"/>
            <w:vAlign w:val="center"/>
          </w:tcPr>
          <w:p w:rsidR="00830B16" w:rsidRDefault="00830B16">
            <w:pPr>
              <w:jc w:val="right"/>
              <w:rPr>
                <w:rFonts w:cs="Arial"/>
                <w:szCs w:val="20"/>
              </w:rPr>
            </w:pPr>
            <w:r>
              <w:rPr>
                <w:rFonts w:cs="Arial"/>
                <w:szCs w:val="20"/>
              </w:rPr>
              <w:t>32</w:t>
            </w:r>
          </w:p>
        </w:tc>
        <w:tc>
          <w:tcPr>
            <w:tcW w:w="1978" w:type="dxa"/>
            <w:vAlign w:val="center"/>
          </w:tcPr>
          <w:p w:rsidR="00830B16" w:rsidRDefault="00830B16">
            <w:pPr>
              <w:jc w:val="right"/>
              <w:rPr>
                <w:rFonts w:cs="Arial"/>
                <w:szCs w:val="20"/>
              </w:rPr>
            </w:pPr>
            <w:r>
              <w:rPr>
                <w:rFonts w:cs="Arial"/>
                <w:szCs w:val="20"/>
              </w:rPr>
              <w:t>9</w:t>
            </w:r>
          </w:p>
        </w:tc>
      </w:tr>
    </w:tbl>
    <w:p w:rsidR="001D278F" w:rsidRDefault="001D278F" w:rsidP="001645B0">
      <w:pPr>
        <w:pStyle w:val="TextoComun"/>
      </w:pPr>
    </w:p>
    <w:p w:rsidR="007337C7" w:rsidRDefault="007337C7" w:rsidP="001645B0">
      <w:pPr>
        <w:pStyle w:val="TextoComun"/>
      </w:pPr>
      <w:r w:rsidRPr="003110F1">
        <w:t>A continuación se muestra el gráfico de la tabla anterior:</w:t>
      </w:r>
    </w:p>
    <w:p w:rsidR="007337C7" w:rsidRDefault="007337C7" w:rsidP="001D278F">
      <w:pPr>
        <w:jc w:val="center"/>
        <w:rPr>
          <w:rFonts w:ascii="Verdana" w:hAnsi="Verdana" w:cs="Arial"/>
        </w:rPr>
      </w:pPr>
      <w:r w:rsidRPr="007337C7">
        <w:rPr>
          <w:rFonts w:ascii="Verdana" w:hAnsi="Verdana" w:cs="Arial"/>
          <w:noProof/>
        </w:rPr>
        <w:drawing>
          <wp:inline distT="0" distB="0" distL="0" distR="0">
            <wp:extent cx="6260916" cy="4572000"/>
            <wp:effectExtent l="19050" t="0" r="6534"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br w:type="page"/>
      </w:r>
    </w:p>
    <w:p w:rsidR="00D61F98" w:rsidRDefault="00D61F98" w:rsidP="001645B0">
      <w:pPr>
        <w:pStyle w:val="TextoComun"/>
      </w:pPr>
      <w:r>
        <w:lastRenderedPageBreak/>
        <w:t>Considerando la siguiente escala:</w:t>
      </w:r>
    </w:p>
    <w:p w:rsidR="00D61F98" w:rsidRDefault="00D61F98" w:rsidP="0037316B">
      <w:pPr>
        <w:pStyle w:val="Vieta"/>
        <w:ind w:left="1281" w:hanging="357"/>
      </w:pPr>
      <w:r>
        <w:t>Alto: se cumplió con la gran mayoría de las actividades indicadas en el proceso, y se generaron todos los documentos en él descriptos en tiempo y forma.</w:t>
      </w:r>
    </w:p>
    <w:p w:rsidR="00D61F98" w:rsidRDefault="00D61F98" w:rsidP="0037316B">
      <w:pPr>
        <w:pStyle w:val="Vieta"/>
        <w:ind w:left="1281" w:hanging="357"/>
      </w:pPr>
      <w:r>
        <w:t>Medio: se cumplió con varias de las actividades indicadas en el proceso, y se generaron todos los documentos en él descriptos en tiempo y forma.</w:t>
      </w:r>
    </w:p>
    <w:p w:rsidR="00D61F98" w:rsidRDefault="00D61F98" w:rsidP="0037316B">
      <w:pPr>
        <w:pStyle w:val="Vieta"/>
        <w:ind w:left="1281" w:hanging="357"/>
      </w:pPr>
      <w:r>
        <w:t>Bajo: se cumplió con varias de las actividades indicadas en el proceso y NO se generaron todos lo</w:t>
      </w:r>
      <w:r w:rsidR="008419DA">
        <w:t>s</w:t>
      </w:r>
      <w:r>
        <w:t xml:space="preserve"> </w:t>
      </w:r>
      <w:r w:rsidR="008419DA">
        <w:t xml:space="preserve">documentos </w:t>
      </w:r>
      <w:r>
        <w:t>en él descriptos en tiempo y forma, o se cumplió con unas pocas de las actividades del MUM.</w:t>
      </w:r>
    </w:p>
    <w:p w:rsidR="00D61F98" w:rsidRDefault="00D61F98" w:rsidP="001645B0">
      <w:pPr>
        <w:pStyle w:val="TextoComun"/>
      </w:pPr>
      <w:r>
        <w:t>se puede realizar la siguiente evaluación subjetiva:</w:t>
      </w:r>
    </w:p>
    <w:tbl>
      <w:tblPr>
        <w:tblStyle w:val="Tablaconcuadrcula"/>
        <w:tblW w:w="0" w:type="auto"/>
        <w:jc w:val="center"/>
        <w:tblLook w:val="0480"/>
      </w:tblPr>
      <w:tblGrid>
        <w:gridCol w:w="4197"/>
        <w:gridCol w:w="1776"/>
      </w:tblGrid>
      <w:tr w:rsidR="004F2458" w:rsidRPr="003110F1" w:rsidTr="00B12DC2">
        <w:trPr>
          <w:trHeight w:val="695"/>
          <w:jc w:val="center"/>
        </w:trPr>
        <w:tc>
          <w:tcPr>
            <w:tcW w:w="4197" w:type="dxa"/>
            <w:shd w:val="clear" w:color="auto" w:fill="BFBFBF" w:themeFill="background1" w:themeFillShade="BF"/>
            <w:vAlign w:val="center"/>
          </w:tcPr>
          <w:p w:rsidR="004F2458" w:rsidRPr="003110F1" w:rsidRDefault="004F2458" w:rsidP="00B12DC2">
            <w:pPr>
              <w:pStyle w:val="MNormal"/>
              <w:jc w:val="center"/>
              <w:rPr>
                <w:b/>
              </w:rPr>
            </w:pPr>
            <w:r>
              <w:rPr>
                <w:b/>
              </w:rPr>
              <w:t>Línea de Trabajo</w:t>
            </w:r>
          </w:p>
        </w:tc>
        <w:tc>
          <w:tcPr>
            <w:tcW w:w="1495" w:type="dxa"/>
            <w:shd w:val="clear" w:color="auto" w:fill="BFBFBF" w:themeFill="background1" w:themeFillShade="BF"/>
            <w:vAlign w:val="center"/>
          </w:tcPr>
          <w:p w:rsidR="004F2458" w:rsidRPr="003110F1" w:rsidRDefault="008C524F" w:rsidP="00B12DC2">
            <w:pPr>
              <w:pStyle w:val="MNormal"/>
              <w:jc w:val="center"/>
              <w:rPr>
                <w:b/>
              </w:rPr>
            </w:pPr>
            <w:r>
              <w:rPr>
                <w:b/>
              </w:rPr>
              <w:t>Nivel de Cumplimiento</w:t>
            </w:r>
          </w:p>
        </w:tc>
      </w:tr>
      <w:tr w:rsidR="004F2458" w:rsidRPr="003110F1" w:rsidTr="00B12DC2">
        <w:trPr>
          <w:jc w:val="center"/>
        </w:trPr>
        <w:tc>
          <w:tcPr>
            <w:tcW w:w="4197" w:type="dxa"/>
            <w:vAlign w:val="center"/>
          </w:tcPr>
          <w:p w:rsidR="004F2458" w:rsidRDefault="004F2458" w:rsidP="001645B0">
            <w:pPr>
              <w:pStyle w:val="Tabla"/>
            </w:pPr>
            <w:r>
              <w:t>Comunicación</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Diseño</w:t>
            </w:r>
          </w:p>
        </w:tc>
        <w:tc>
          <w:tcPr>
            <w:tcW w:w="1495" w:type="dxa"/>
            <w:vAlign w:val="center"/>
          </w:tcPr>
          <w:p w:rsidR="004F2458" w:rsidRDefault="008C524F" w:rsidP="000D125C">
            <w:pPr>
              <w:rPr>
                <w:rFonts w:cs="Arial"/>
                <w:szCs w:val="20"/>
              </w:rPr>
            </w:pPr>
            <w:r>
              <w:rPr>
                <w:rFonts w:cs="Arial"/>
                <w:szCs w:val="20"/>
              </w:rPr>
              <w:t>Medio</w:t>
            </w:r>
          </w:p>
        </w:tc>
      </w:tr>
      <w:tr w:rsidR="004F2458" w:rsidRPr="003110F1" w:rsidTr="00B12DC2">
        <w:trPr>
          <w:jc w:val="center"/>
        </w:trPr>
        <w:tc>
          <w:tcPr>
            <w:tcW w:w="4197" w:type="dxa"/>
            <w:vAlign w:val="center"/>
          </w:tcPr>
          <w:p w:rsidR="004F2458" w:rsidRDefault="004F2458" w:rsidP="001645B0">
            <w:pPr>
              <w:pStyle w:val="Tabla"/>
            </w:pPr>
            <w:r>
              <w:t>Gestión de Calidad</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Gestión de Configuración y Control de Cambios</w:t>
            </w:r>
          </w:p>
        </w:tc>
        <w:tc>
          <w:tcPr>
            <w:tcW w:w="1495" w:type="dxa"/>
            <w:vAlign w:val="center"/>
          </w:tcPr>
          <w:p w:rsidR="004F2458" w:rsidRDefault="008C524F" w:rsidP="000D125C">
            <w:pPr>
              <w:rPr>
                <w:rFonts w:cs="Arial"/>
                <w:szCs w:val="20"/>
              </w:rPr>
            </w:pPr>
            <w:r>
              <w:rPr>
                <w:rFonts w:cs="Arial"/>
                <w:szCs w:val="20"/>
              </w:rPr>
              <w:t>Medio</w:t>
            </w:r>
          </w:p>
        </w:tc>
      </w:tr>
      <w:tr w:rsidR="004F2458" w:rsidRPr="003110F1" w:rsidTr="00B12DC2">
        <w:trPr>
          <w:jc w:val="center"/>
        </w:trPr>
        <w:tc>
          <w:tcPr>
            <w:tcW w:w="4197" w:type="dxa"/>
            <w:vAlign w:val="center"/>
          </w:tcPr>
          <w:p w:rsidR="004F2458" w:rsidRDefault="004F2458" w:rsidP="001645B0">
            <w:pPr>
              <w:pStyle w:val="Tabla"/>
            </w:pPr>
            <w:r>
              <w:t>Gestión de Proyecto</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Implantación</w:t>
            </w:r>
          </w:p>
        </w:tc>
        <w:tc>
          <w:tcPr>
            <w:tcW w:w="1495" w:type="dxa"/>
            <w:vAlign w:val="center"/>
          </w:tcPr>
          <w:p w:rsidR="004F2458" w:rsidRDefault="008C524F" w:rsidP="000D125C">
            <w:pPr>
              <w:rPr>
                <w:rFonts w:cs="Arial"/>
                <w:szCs w:val="20"/>
              </w:rPr>
            </w:pPr>
            <w:r>
              <w:rPr>
                <w:rFonts w:cs="Arial"/>
                <w:szCs w:val="20"/>
              </w:rPr>
              <w:t>Medio</w:t>
            </w:r>
            <w:r w:rsidR="003944BB">
              <w:rPr>
                <w:rFonts w:cs="Arial"/>
                <w:szCs w:val="20"/>
              </w:rPr>
              <w:t>/Bajo</w:t>
            </w:r>
          </w:p>
        </w:tc>
      </w:tr>
      <w:tr w:rsidR="004F2458" w:rsidRPr="003110F1" w:rsidTr="00B12DC2">
        <w:trPr>
          <w:jc w:val="center"/>
        </w:trPr>
        <w:tc>
          <w:tcPr>
            <w:tcW w:w="4197" w:type="dxa"/>
            <w:vAlign w:val="center"/>
          </w:tcPr>
          <w:p w:rsidR="004F2458" w:rsidRDefault="004F2458" w:rsidP="001645B0">
            <w:pPr>
              <w:pStyle w:val="Tabla"/>
            </w:pPr>
            <w:r>
              <w:t>Implementación</w:t>
            </w:r>
          </w:p>
        </w:tc>
        <w:tc>
          <w:tcPr>
            <w:tcW w:w="1495" w:type="dxa"/>
            <w:vAlign w:val="center"/>
          </w:tcPr>
          <w:p w:rsidR="004F2458" w:rsidRDefault="008C524F" w:rsidP="000D125C">
            <w:pPr>
              <w:rPr>
                <w:rFonts w:cs="Arial"/>
                <w:szCs w:val="20"/>
              </w:rPr>
            </w:pPr>
            <w:r>
              <w:rPr>
                <w:rFonts w:cs="Arial"/>
                <w:szCs w:val="20"/>
              </w:rPr>
              <w:t>Medio</w:t>
            </w:r>
          </w:p>
        </w:tc>
      </w:tr>
      <w:tr w:rsidR="004F2458" w:rsidRPr="003110F1" w:rsidTr="00B12DC2">
        <w:trPr>
          <w:jc w:val="center"/>
        </w:trPr>
        <w:tc>
          <w:tcPr>
            <w:tcW w:w="4197" w:type="dxa"/>
            <w:vAlign w:val="center"/>
          </w:tcPr>
          <w:p w:rsidR="004F2458" w:rsidRDefault="004F2458" w:rsidP="001645B0">
            <w:pPr>
              <w:pStyle w:val="Tabla"/>
            </w:pPr>
            <w:r>
              <w:t>Requerimientos (Análisis)</w:t>
            </w:r>
          </w:p>
        </w:tc>
        <w:tc>
          <w:tcPr>
            <w:tcW w:w="1495" w:type="dxa"/>
            <w:vAlign w:val="center"/>
          </w:tcPr>
          <w:p w:rsidR="004F2458" w:rsidRDefault="008C524F" w:rsidP="000D125C">
            <w:pPr>
              <w:rPr>
                <w:rFonts w:cs="Arial"/>
                <w:szCs w:val="20"/>
              </w:rPr>
            </w:pPr>
            <w:r>
              <w:rPr>
                <w:rFonts w:cs="Arial"/>
                <w:szCs w:val="20"/>
              </w:rPr>
              <w:t>Alto</w:t>
            </w:r>
          </w:p>
        </w:tc>
      </w:tr>
      <w:tr w:rsidR="004F2458" w:rsidRPr="003110F1" w:rsidTr="00B12DC2">
        <w:trPr>
          <w:jc w:val="center"/>
        </w:trPr>
        <w:tc>
          <w:tcPr>
            <w:tcW w:w="4197" w:type="dxa"/>
            <w:vAlign w:val="center"/>
          </w:tcPr>
          <w:p w:rsidR="004F2458" w:rsidRDefault="004F2458" w:rsidP="001645B0">
            <w:pPr>
              <w:pStyle w:val="Tabla"/>
            </w:pPr>
            <w:r>
              <w:t>Verificación</w:t>
            </w:r>
          </w:p>
        </w:tc>
        <w:tc>
          <w:tcPr>
            <w:tcW w:w="1495" w:type="dxa"/>
            <w:vAlign w:val="center"/>
          </w:tcPr>
          <w:p w:rsidR="004F2458" w:rsidRDefault="008C524F" w:rsidP="000D125C">
            <w:pPr>
              <w:rPr>
                <w:rFonts w:cs="Arial"/>
                <w:szCs w:val="20"/>
              </w:rPr>
            </w:pPr>
            <w:r>
              <w:rPr>
                <w:rFonts w:cs="Arial"/>
                <w:szCs w:val="20"/>
              </w:rPr>
              <w:t>Alto</w:t>
            </w:r>
          </w:p>
        </w:tc>
      </w:tr>
    </w:tbl>
    <w:p w:rsidR="001D278F" w:rsidRDefault="001D278F" w:rsidP="00C93705">
      <w:pPr>
        <w:rPr>
          <w:rFonts w:ascii="Verdana" w:hAnsi="Verdana"/>
        </w:rPr>
      </w:pPr>
    </w:p>
    <w:p w:rsidR="001D278F" w:rsidRPr="000416D4" w:rsidRDefault="001D278F" w:rsidP="007E5824">
      <w:pPr>
        <w:pStyle w:val="MTema3"/>
      </w:pPr>
      <w:bookmarkStart w:id="12" w:name="_Toc277370319"/>
      <w:r>
        <w:t>Evaluación del apego al proceso</w:t>
      </w:r>
      <w:bookmarkEnd w:id="12"/>
    </w:p>
    <w:p w:rsidR="001D278F" w:rsidRPr="00E22417" w:rsidRDefault="001D278F" w:rsidP="00512602">
      <w:pPr>
        <w:pStyle w:val="MTEMA4"/>
      </w:pPr>
      <w:r w:rsidRPr="00E22417">
        <w:t>Requerimientos</w:t>
      </w:r>
    </w:p>
    <w:p w:rsidR="00C93705" w:rsidRPr="00E22417" w:rsidRDefault="00C93705" w:rsidP="001645B0">
      <w:pPr>
        <w:pStyle w:val="TextoComun"/>
      </w:pPr>
      <w:r w:rsidRPr="00E22417">
        <w:t>La línea de trabajo Requerimientos se apego rápidamente al modelo de proceso, en etapas tempranas participo activamente de las reuniones de requerimientos, logrando una pronta comprensión de la definición y alcance del producto requerido por el cliente, manteniendo una buena comunicación con el mismo.</w:t>
      </w:r>
    </w:p>
    <w:p w:rsidR="00C93705" w:rsidRPr="00E22417" w:rsidRDefault="00C93705" w:rsidP="001645B0">
      <w:pPr>
        <w:pStyle w:val="TextoComun"/>
      </w:pPr>
      <w:r w:rsidRPr="00E22417">
        <w:t xml:space="preserve">Si bien cumplió de forma aceptable con las entregas de documentación, las primeras versiones las mismas presentaron un nivel de calidad relativamente bajo, principalmente </w:t>
      </w:r>
      <w:r w:rsidR="004D78D0">
        <w:t>a la no completitud de los documentos</w:t>
      </w:r>
      <w:r w:rsidRPr="00E22417">
        <w:t>.</w:t>
      </w:r>
    </w:p>
    <w:p w:rsidR="00C93705" w:rsidRPr="00E22417" w:rsidRDefault="00C93705" w:rsidP="001645B0">
      <w:pPr>
        <w:pStyle w:val="TextoComun"/>
      </w:pPr>
      <w:r w:rsidRPr="00E22417">
        <w:t xml:space="preserve">Las revisiones técnicas y las sucesivas reuniones con el cliente, contribuyeron a que a fines de la semana seis los documentos de la línea cuenten con un grado de detalle suficiente, </w:t>
      </w:r>
      <w:r w:rsidR="004D78D0">
        <w:t xml:space="preserve">pudiendo entonces ser tomados como elementos de entrada para </w:t>
      </w:r>
      <w:r w:rsidRPr="00E22417">
        <w:t xml:space="preserve"> las demás líneas.</w:t>
      </w:r>
    </w:p>
    <w:p w:rsidR="001D278F" w:rsidRPr="00E22417" w:rsidRDefault="001D278F" w:rsidP="00512602">
      <w:pPr>
        <w:pStyle w:val="MTEMA4"/>
      </w:pPr>
      <w:r w:rsidRPr="00E22417">
        <w:t>Comunicación</w:t>
      </w:r>
    </w:p>
    <w:p w:rsidR="00C93705" w:rsidRPr="00E22417" w:rsidRDefault="00C93705" w:rsidP="001645B0">
      <w:pPr>
        <w:pStyle w:val="TextoComun"/>
      </w:pPr>
      <w:r w:rsidRPr="00E22417">
        <w:t>La comunicación del equipo fue muy buena y efectiva, en la semana cero fueron definidos las posibles herramientas de comunicación entre los integrantes del equipo, a principios de la semana uno se opto por utilizar el mail, Gtalk y Google Docs como herramientas de comunicación.</w:t>
      </w:r>
    </w:p>
    <w:p w:rsidR="00C93705" w:rsidRPr="00E22417" w:rsidRDefault="00C93705" w:rsidP="001645B0">
      <w:pPr>
        <w:pStyle w:val="TextoComun"/>
      </w:pPr>
      <w:r w:rsidRPr="00E22417">
        <w:t>Durante el transcurso del proyecto se realizaron documentos internos de información general, también fueron generadas reuniones (sin abusar) cada vez que se entendió que eran necesarias.</w:t>
      </w:r>
    </w:p>
    <w:p w:rsidR="00C93705" w:rsidRPr="00E22417" w:rsidRDefault="00C93705" w:rsidP="001645B0">
      <w:pPr>
        <w:pStyle w:val="TextoComun"/>
      </w:pPr>
    </w:p>
    <w:p w:rsidR="00C93705" w:rsidRPr="00E22417" w:rsidRDefault="00C93705" w:rsidP="001645B0">
      <w:pPr>
        <w:pStyle w:val="TextoComun"/>
      </w:pPr>
      <w:r w:rsidRPr="00E22417">
        <w:lastRenderedPageBreak/>
        <w:t xml:space="preserve">La comunicación con el cliente fue definida en la primer reunión con el mismo, para la comunicación se decidió utilizar mail y Skype. Cabe destacar que la comunicación con el cliente presento una dificultad extra, ya que el mismo </w:t>
      </w:r>
      <w:r w:rsidR="001D278F" w:rsidRPr="00E22417">
        <w:t>reside</w:t>
      </w:r>
      <w:r w:rsidRPr="00E22417">
        <w:t xml:space="preserve"> en el exterior.  Si bien el cliente presento una buena disposición para atender al equipo, su disponibilidad no fue la mejor.</w:t>
      </w:r>
    </w:p>
    <w:p w:rsidR="001D278F" w:rsidRPr="00E22417" w:rsidRDefault="001D278F" w:rsidP="00512602">
      <w:pPr>
        <w:pStyle w:val="MTEMA4"/>
      </w:pPr>
      <w:r w:rsidRPr="00E22417">
        <w:t>Diseño</w:t>
      </w:r>
    </w:p>
    <w:p w:rsidR="00C93705" w:rsidRPr="00E22417" w:rsidRDefault="00C93705" w:rsidP="001645B0">
      <w:pPr>
        <w:pStyle w:val="TextoComun"/>
      </w:pPr>
      <w:r w:rsidRPr="00E22417">
        <w:t xml:space="preserve">Esta línea de trabajo junto a la línea de Gestión de la Configuración fueron las que tuvieron un menor apego al proceso. </w:t>
      </w:r>
    </w:p>
    <w:p w:rsidR="00C93705" w:rsidRPr="00E22417" w:rsidRDefault="00C93705" w:rsidP="001645B0">
      <w:pPr>
        <w:pStyle w:val="TextoComun"/>
      </w:pPr>
      <w:r w:rsidRPr="00E22417">
        <w:t>El diseño de la arquitectura en principio anticipaba ser una tarea complicada, si bien se determino una arquitectura estable y lo suficientemente robusta en las primeras semanas de la fase de construcción, la disciplina de implementación en ningún momento pudo contar con un diseño con el nivel de detalle necesario como para tomarlo como entrada, debido a que el documento de Modelo de Diseño y el de la Descripción de la Arquitectura eran incompletos y sub</w:t>
      </w:r>
      <w:r w:rsidR="00F02003">
        <w:t xml:space="preserve"> </w:t>
      </w:r>
      <w:r w:rsidRPr="00E22417">
        <w:t>especificados.</w:t>
      </w:r>
    </w:p>
    <w:p w:rsidR="004D78D0" w:rsidRDefault="00C93705" w:rsidP="001645B0">
      <w:pPr>
        <w:pStyle w:val="TextoComun"/>
      </w:pPr>
      <w:r w:rsidRPr="00E22417">
        <w:t xml:space="preserve">El equipo de calidad realizo dos revisiones técnicas del Documento de Arquitectura, pero de todos modos </w:t>
      </w:r>
      <w:r w:rsidR="004D78D0">
        <w:t>no se alcanzo al nivel de detalle esperado.</w:t>
      </w:r>
    </w:p>
    <w:p w:rsidR="00C93705" w:rsidRPr="00E22417" w:rsidRDefault="00C93705" w:rsidP="001645B0">
      <w:pPr>
        <w:pStyle w:val="TextoComun"/>
      </w:pPr>
      <w:r w:rsidRPr="00E22417">
        <w:t xml:space="preserve">Por otro lado, se pudo observar que el apoyo </w:t>
      </w:r>
      <w:r w:rsidR="004D78D0">
        <w:t>a</w:t>
      </w:r>
      <w:r w:rsidRPr="00E22417">
        <w:t xml:space="preserve"> la línea de implementación fue escaso, quedando la sensación de que se estuvo diseñando sobre lo ya implementado.</w:t>
      </w:r>
    </w:p>
    <w:p w:rsidR="00C93705" w:rsidRPr="00E22417" w:rsidRDefault="00C93705" w:rsidP="001645B0">
      <w:pPr>
        <w:pStyle w:val="TextoComun"/>
      </w:pPr>
      <w:r w:rsidRPr="00E22417">
        <w:t>El nivel de cumplimiento con la documentaci</w:t>
      </w:r>
      <w:r w:rsidR="00F02003">
        <w:t>ón fue aceptable entregando el 68%</w:t>
      </w:r>
      <w:r w:rsidRPr="00E22417">
        <w:t xml:space="preserve"> de los documentos planificados.</w:t>
      </w:r>
    </w:p>
    <w:p w:rsidR="001D278F" w:rsidRPr="00E22417" w:rsidRDefault="001D278F" w:rsidP="00512602">
      <w:pPr>
        <w:pStyle w:val="MTEMA4"/>
      </w:pPr>
      <w:r w:rsidRPr="00E22417">
        <w:t>Implementación</w:t>
      </w:r>
    </w:p>
    <w:p w:rsidR="00C93705" w:rsidRPr="00E22417" w:rsidRDefault="00C93705" w:rsidP="001645B0">
      <w:pPr>
        <w:pStyle w:val="TextoComun"/>
      </w:pPr>
      <w:r w:rsidRPr="00E22417">
        <w:t>A pesar de estar utilizando tecnologías relativamente nuevas para el equipo de desarrollo, esta disciplina desde el comienzo se logró un buen apego al proceso.</w:t>
      </w:r>
    </w:p>
    <w:p w:rsidR="00C93705" w:rsidRPr="00E22417" w:rsidRDefault="00C93705" w:rsidP="001645B0">
      <w:pPr>
        <w:pStyle w:val="TextoComun"/>
      </w:pPr>
      <w:r w:rsidRPr="00E22417">
        <w:t>En todas las fases cumplió con el objetivo propuesto para la misma, en la fase inicial y en la fase de elaboración elaboro prototipos con el fin de evaluar riesgos técnicos y probar la factibilidad de la arquitectura del sistema.</w:t>
      </w:r>
    </w:p>
    <w:p w:rsidR="00C93705" w:rsidRPr="00E22417" w:rsidRDefault="00C93705" w:rsidP="001645B0">
      <w:pPr>
        <w:pStyle w:val="TextoComun"/>
      </w:pPr>
      <w:r w:rsidRPr="00E22417">
        <w:t>Con respecto a las pruebas unitarias si bien nunca desarrollaron un documento al respecto fueron implementadas y ejecutadas en forma efectiva.</w:t>
      </w:r>
    </w:p>
    <w:p w:rsidR="00C93705" w:rsidRPr="00E22417" w:rsidRDefault="00C93705" w:rsidP="001645B0">
      <w:pPr>
        <w:pStyle w:val="TextoComun"/>
      </w:pPr>
      <w:r w:rsidRPr="00E22417">
        <w:t>Una falta que tuvo esta línea fue con respecto a la documentación, ya que solamente entrego el 50% de la misma.</w:t>
      </w:r>
    </w:p>
    <w:p w:rsidR="001D278F" w:rsidRPr="00E22417" w:rsidRDefault="001D278F" w:rsidP="00512602">
      <w:pPr>
        <w:pStyle w:val="MTEMA4"/>
      </w:pPr>
      <w:r w:rsidRPr="00E22417">
        <w:t>Verificación</w:t>
      </w:r>
    </w:p>
    <w:p w:rsidR="00C93705" w:rsidRPr="00E22417" w:rsidRDefault="00C93705" w:rsidP="001645B0">
      <w:pPr>
        <w:pStyle w:val="TextoComun"/>
      </w:pPr>
      <w:r w:rsidRPr="00E22417">
        <w:t>Dentro de esta disciplina se mantuvo un buen apego al proceso, el responsable asistió a la mayoría de las reuniones con el cliente obteniendo un alto conocimiento de los requerimientos solicitados por el cliente. De esta manera pudo evaluar el apego entre lo documentado y lo implementado.</w:t>
      </w:r>
    </w:p>
    <w:p w:rsidR="00C93705" w:rsidRPr="00E22417" w:rsidRDefault="00C93705" w:rsidP="001645B0">
      <w:pPr>
        <w:pStyle w:val="TextoComun"/>
      </w:pPr>
      <w:r w:rsidRPr="00E22417">
        <w:t>Se elaboró el Plan de verificación y el modelo de casos de prueba, los cuales se fueron adaptando a medida se iban definiendo los requerimientos, obteniendo un buen nivel de estos documentos.</w:t>
      </w:r>
    </w:p>
    <w:p w:rsidR="00C93705" w:rsidRPr="00E22417" w:rsidRDefault="00C93705" w:rsidP="001645B0">
      <w:pPr>
        <w:pStyle w:val="TextoComun"/>
      </w:pPr>
      <w:r w:rsidRPr="00E22417">
        <w:t>Se realizó la verificación del sistema. Las pruebas unitarias estaban a cargo de los implementadores, las cuales por falta de tiempo no fueron documentadas y se realizaron pocas pruebas de integración.</w:t>
      </w:r>
    </w:p>
    <w:p w:rsidR="00C93705" w:rsidRPr="00E22417" w:rsidRDefault="00C93705" w:rsidP="001645B0">
      <w:pPr>
        <w:pStyle w:val="TextoComun"/>
      </w:pPr>
      <w:r w:rsidRPr="00E22417">
        <w:t>En las últimas semanas, debido a que se estiró la fase de construcción, fue donde se hubo un “ida y vuelta” entre las disciplinas de verificación e implementación, logrando disminuir a cero los errores críticos encontrados y eliminando en gran medida los remanentes.</w:t>
      </w:r>
    </w:p>
    <w:p w:rsidR="001D278F" w:rsidRPr="00E22417" w:rsidRDefault="001D278F" w:rsidP="00512602">
      <w:pPr>
        <w:pStyle w:val="MTEMA4"/>
      </w:pPr>
      <w:r w:rsidRPr="00E22417">
        <w:lastRenderedPageBreak/>
        <w:t>Gestión de la Configuración</w:t>
      </w:r>
    </w:p>
    <w:p w:rsidR="00C93705" w:rsidRPr="00E22417" w:rsidRDefault="00C93705" w:rsidP="001645B0">
      <w:pPr>
        <w:pStyle w:val="TextoComun"/>
      </w:pPr>
      <w:r w:rsidRPr="00E22417">
        <w:t>Esta línea de trabajo cumplió en tiempo y forma con la definición de métodos y herramientas para proveer el entorno de Gestión de la Configuración.</w:t>
      </w:r>
    </w:p>
    <w:p w:rsidR="00C93705" w:rsidRPr="00E22417" w:rsidRDefault="00C93705" w:rsidP="001645B0">
      <w:pPr>
        <w:pStyle w:val="TextoComun"/>
      </w:pPr>
      <w:r w:rsidRPr="00E22417">
        <w:t>Asesoro de forma adecuada en todo momento en la configuración de herramientas para la implementación, verificación y gestión de incidentes.</w:t>
      </w:r>
    </w:p>
    <w:p w:rsidR="00C93705" w:rsidRPr="00E22417" w:rsidRDefault="00C93705" w:rsidP="001645B0">
      <w:pPr>
        <w:pStyle w:val="TextoComun"/>
      </w:pPr>
      <w:r w:rsidRPr="00E22417">
        <w:t xml:space="preserve">Debido a que el responsable de la disciplina se debió dedicar mayoritariamente sus horas de esfuerzo a su rol de Implementador en la etapa de construcción y elaboración, se perdió de a ratos el seguimiento de la línea base. </w:t>
      </w:r>
    </w:p>
    <w:p w:rsidR="00C93705" w:rsidRPr="00E22417" w:rsidRDefault="00C93705" w:rsidP="001645B0">
      <w:pPr>
        <w:pStyle w:val="TextoComun"/>
      </w:pPr>
      <w:r w:rsidRPr="00E22417">
        <w:t>Afortunadamente, no surgieron problemas graves que ameritaran la gestión de cambios, la cual se realizo de manera informal.</w:t>
      </w:r>
    </w:p>
    <w:p w:rsidR="00C93705" w:rsidRPr="00E22417" w:rsidRDefault="00C93705" w:rsidP="001645B0">
      <w:pPr>
        <w:pStyle w:val="TextoComun"/>
      </w:pPr>
      <w:r w:rsidRPr="00E22417">
        <w:t>En lo que respecta a la documentación entregada</w:t>
      </w:r>
      <w:r w:rsidR="00FF5AD2">
        <w:t>,</w:t>
      </w:r>
      <w:r w:rsidRPr="00E22417">
        <w:t xml:space="preserve"> esta </w:t>
      </w:r>
      <w:r w:rsidR="008261BA" w:rsidRPr="00E22417">
        <w:t>línea</w:t>
      </w:r>
      <w:r w:rsidRPr="00E22417">
        <w:t xml:space="preserve"> de trabajo </w:t>
      </w:r>
      <w:r w:rsidR="00FF5AD2">
        <w:t>cumplió con el 56% de los documentos planificados</w:t>
      </w:r>
      <w:r w:rsidRPr="00E22417">
        <w:t>.</w:t>
      </w:r>
    </w:p>
    <w:p w:rsidR="001D278F" w:rsidRPr="00E22417" w:rsidRDefault="001D278F" w:rsidP="00512602">
      <w:pPr>
        <w:pStyle w:val="MTEMA4"/>
      </w:pPr>
      <w:r w:rsidRPr="00E22417">
        <w:t>Gestión del Proyecto</w:t>
      </w:r>
    </w:p>
    <w:p w:rsidR="00C93705" w:rsidRPr="00E22417" w:rsidRDefault="001D278F" w:rsidP="001645B0">
      <w:pPr>
        <w:pStyle w:val="TextoComun"/>
      </w:pPr>
      <w:r w:rsidRPr="00E22417">
        <w:t>Esta disciplina tuv</w:t>
      </w:r>
      <w:r w:rsidR="00C93705" w:rsidRPr="00E22417">
        <w:t xml:space="preserve">o un buen apego al modelo de proceso, realizando una correcta planificación y gestión de los recursos humanos. </w:t>
      </w:r>
    </w:p>
    <w:p w:rsidR="00C93705" w:rsidRPr="00E22417" w:rsidRDefault="00C93705" w:rsidP="001645B0">
      <w:pPr>
        <w:pStyle w:val="TextoComun"/>
      </w:pPr>
      <w:r w:rsidRPr="00E22417">
        <w:t>El seguimiento del avance del proyecto fue adecuado, así como las estimaciones y mediciones realizadas durante el mismo. Un punto a mejorar a criterio del director de proyecto fue la gestión de riesgos la cual no fue evaluada de forma precisa.</w:t>
      </w:r>
    </w:p>
    <w:p w:rsidR="00C93705" w:rsidRPr="00E22417" w:rsidRDefault="00C93705" w:rsidP="001645B0">
      <w:pPr>
        <w:pStyle w:val="TextoComun"/>
      </w:pPr>
      <w:r w:rsidRPr="00E22417">
        <w:t>Se debe destacar el alto nivel de cumplimiento con la planificación de entregables, siendo la línea que mejor cumplió en este aspecto.</w:t>
      </w:r>
    </w:p>
    <w:p w:rsidR="001D278F" w:rsidRPr="00E22417" w:rsidRDefault="001D278F" w:rsidP="00512602">
      <w:pPr>
        <w:pStyle w:val="MTEMA4"/>
      </w:pPr>
      <w:r w:rsidRPr="00E22417">
        <w:t>Gestión de la Calidad</w:t>
      </w:r>
    </w:p>
    <w:p w:rsidR="00C93705" w:rsidRPr="00E22417" w:rsidRDefault="00C93705" w:rsidP="001645B0">
      <w:pPr>
        <w:pStyle w:val="TextoComun"/>
      </w:pPr>
      <w:r w:rsidRPr="00E22417">
        <w:t>En lí</w:t>
      </w:r>
      <w:r w:rsidR="001D278F" w:rsidRPr="00E22417">
        <w:t>neas generales la disciplina tuv</w:t>
      </w:r>
      <w:r w:rsidRPr="00E22417">
        <w:t xml:space="preserve">o un buen apego al proceso, definiendo en una etapa temprana del proyecto los atributos de calidad requeridos por el cliente, los cuales fueron luego validados por el mismo. </w:t>
      </w:r>
    </w:p>
    <w:p w:rsidR="00C93705" w:rsidRPr="00E22417" w:rsidRDefault="00C93705" w:rsidP="001645B0">
      <w:pPr>
        <w:pStyle w:val="TextoComun"/>
      </w:pPr>
      <w:r w:rsidRPr="00E22417">
        <w:t xml:space="preserve">Se realizo una buena planificación de los entregables para la semana para cada una de las líneas de trabajo; mientras que revisar el ajuste al proceso fue realizado por medios informales y a través de las reuniones grupales. </w:t>
      </w:r>
    </w:p>
    <w:p w:rsidR="00191E30" w:rsidRPr="004C196C" w:rsidRDefault="00C93705" w:rsidP="004C196C">
      <w:pPr>
        <w:pStyle w:val="TextoComun"/>
      </w:pPr>
      <w:r w:rsidRPr="00E22417">
        <w:t>Se revisaron prácticamente todos los entregables, logrando que los mismos cumplieran con los atributos de calidad mínimos exigidos. También se realizaron revisiones técnicas en forma efectiva, con el fin de mejorar la calidad de los documentos considerados claves para lograr el éxito del proyecto.</w:t>
      </w:r>
    </w:p>
    <w:p w:rsidR="004C196C" w:rsidRDefault="004C196C">
      <w:pPr>
        <w:rPr>
          <w:rFonts w:ascii="Verdana" w:hAnsi="Verdana" w:cs="Arial"/>
          <w:b/>
          <w:bCs/>
          <w:sz w:val="22"/>
        </w:rPr>
      </w:pPr>
      <w:bookmarkStart w:id="13" w:name="_Toc75437735"/>
      <w:bookmarkStart w:id="14" w:name="_Toc151641787"/>
      <w:r>
        <w:br w:type="page"/>
      </w:r>
    </w:p>
    <w:p w:rsidR="001645B0" w:rsidRPr="001645B0" w:rsidRDefault="001645B0" w:rsidP="001645B0">
      <w:pPr>
        <w:pStyle w:val="MTema1"/>
      </w:pPr>
      <w:bookmarkStart w:id="15" w:name="_Toc277370320"/>
      <w:r w:rsidRPr="001645B0">
        <w:lastRenderedPageBreak/>
        <w:t>Evaluación Final</w:t>
      </w:r>
      <w:bookmarkEnd w:id="13"/>
      <w:bookmarkEnd w:id="14"/>
      <w:bookmarkEnd w:id="15"/>
    </w:p>
    <w:p w:rsidR="001645B0" w:rsidRPr="001645B0" w:rsidRDefault="001645B0" w:rsidP="001645B0">
      <w:pPr>
        <w:pStyle w:val="MTema2"/>
      </w:pPr>
      <w:bookmarkStart w:id="16" w:name="_Toc75437736"/>
      <w:bookmarkStart w:id="17" w:name="_Toc151641788"/>
      <w:bookmarkStart w:id="18" w:name="_Toc277370321"/>
      <w:r w:rsidRPr="001645B0">
        <w:t>Fase Inicial</w:t>
      </w:r>
      <w:bookmarkEnd w:id="16"/>
      <w:bookmarkEnd w:id="17"/>
      <w:bookmarkEnd w:id="18"/>
    </w:p>
    <w:p w:rsidR="001645B0" w:rsidRDefault="001645B0" w:rsidP="007E5824">
      <w:pPr>
        <w:pStyle w:val="MTema3"/>
      </w:pPr>
      <w:bookmarkStart w:id="19" w:name="_Toc75437737"/>
      <w:bookmarkStart w:id="20" w:name="_Toc151641789"/>
      <w:bookmarkStart w:id="21" w:name="_Toc277370322"/>
      <w:r w:rsidRPr="001645B0">
        <w:t>Primera</w:t>
      </w:r>
      <w:r>
        <w:t xml:space="preserve"> Iteración</w:t>
      </w:r>
      <w:bookmarkEnd w:id="19"/>
      <w:bookmarkEnd w:id="20"/>
      <w:bookmarkEnd w:id="21"/>
    </w:p>
    <w:p w:rsidR="001645B0" w:rsidRDefault="001645B0" w:rsidP="00512602">
      <w:pPr>
        <w:pStyle w:val="MTEMA4"/>
      </w:pPr>
      <w:r w:rsidRPr="001645B0">
        <w:t>Desarrollo</w:t>
      </w:r>
      <w:r>
        <w:t xml:space="preserve"> </w:t>
      </w:r>
      <w:r w:rsidRPr="001645B0">
        <w:t>del</w:t>
      </w:r>
      <w:r>
        <w:t xml:space="preserve"> Proyecto:</w:t>
      </w:r>
    </w:p>
    <w:p w:rsidR="00304828" w:rsidRDefault="00304828" w:rsidP="007E5824">
      <w:pPr>
        <w:pStyle w:val="TextoComun"/>
      </w:pPr>
      <w:r>
        <w:t>En la primer semana se definieron los roles de cada integrante de equipo</w:t>
      </w:r>
      <w:r w:rsidR="00561B6D">
        <w:t>, cada uno dedico parte de su tiempo a estudiar y comprender el modelo de proceso.</w:t>
      </w:r>
    </w:p>
    <w:p w:rsidR="00304828" w:rsidRDefault="00561B6D" w:rsidP="007E5824">
      <w:pPr>
        <w:pStyle w:val="TextoComun"/>
      </w:pPr>
      <w:r>
        <w:t>Podemos decir que el</w:t>
      </w:r>
      <w:r w:rsidR="00304828">
        <w:t xml:space="preserve"> equipo </w:t>
      </w:r>
      <w:r>
        <w:t xml:space="preserve">se </w:t>
      </w:r>
      <w:r w:rsidR="00304828">
        <w:t>enfoco en evaluar la factibilidad del producto</w:t>
      </w:r>
      <w:r>
        <w:t>, así como en</w:t>
      </w:r>
      <w:r w:rsidR="00304828">
        <w:t xml:space="preserve"> comprender en profundidad los requerido por el cliente, cotejando con lo que realmente se puede hacer.</w:t>
      </w:r>
    </w:p>
    <w:p w:rsidR="00304828" w:rsidRDefault="00561B6D" w:rsidP="00304828">
      <w:pPr>
        <w:pStyle w:val="TextoComun"/>
      </w:pPr>
      <w:r>
        <w:t>Se describió gran parte de los casos de uso, el modelo de dominio, el modelo entidad relación de la base de datos y se empezó a trabajar sobre la arquitectura candidata.</w:t>
      </w:r>
    </w:p>
    <w:p w:rsidR="007E5824" w:rsidRDefault="00561B6D" w:rsidP="00512602">
      <w:pPr>
        <w:pStyle w:val="MTEMA4"/>
      </w:pPr>
      <w:r w:rsidRPr="001645B0">
        <w:t>Desarrollo</w:t>
      </w:r>
      <w:r>
        <w:t xml:space="preserve"> de la línea de trabajo Calidad</w:t>
      </w:r>
    </w:p>
    <w:p w:rsidR="007E5824" w:rsidRDefault="00561B6D" w:rsidP="007E5824">
      <w:pPr>
        <w:pStyle w:val="TextoComun"/>
      </w:pPr>
      <w:r>
        <w:t>Gran parte del tiempo fue dedicada a estudiar estándares de calidad para el desarrollo de software, así como estándares del mercado para desarrollo de juegos con interfaz táctil.</w:t>
      </w:r>
    </w:p>
    <w:p w:rsidR="00561B6D" w:rsidRDefault="00561B6D" w:rsidP="007E5824">
      <w:pPr>
        <w:pStyle w:val="TextoComun"/>
      </w:pPr>
      <w:r>
        <w:t>En esta fase se define la metodología a utilizar para la entrega de los documentos semanales, definiendo también estándares de calidad para los mismos.</w:t>
      </w:r>
    </w:p>
    <w:p w:rsidR="00561B6D" w:rsidRDefault="00EC576F" w:rsidP="007E5824">
      <w:pPr>
        <w:pStyle w:val="TextoComun"/>
      </w:pPr>
      <w:r>
        <w:t>Se</w:t>
      </w:r>
      <w:r w:rsidR="00561B6D">
        <w:t xml:space="preserve"> comienza con la creación del Plan de Calidad, a estudiar los requerimientos funcionales y no funcionales para determinar los atributos de calidad claves para el juego.</w:t>
      </w:r>
    </w:p>
    <w:p w:rsidR="007E5824" w:rsidRDefault="007E5824" w:rsidP="007E5824">
      <w:pPr>
        <w:pStyle w:val="MTema3"/>
      </w:pPr>
      <w:bookmarkStart w:id="22" w:name="_Toc277370323"/>
      <w:r w:rsidRPr="007E5824">
        <w:t>Segunda</w:t>
      </w:r>
      <w:r>
        <w:t xml:space="preserve"> Iteración</w:t>
      </w:r>
      <w:bookmarkEnd w:id="22"/>
    </w:p>
    <w:p w:rsidR="007E5824" w:rsidRDefault="007E5824" w:rsidP="00512602">
      <w:pPr>
        <w:pStyle w:val="MTEMA4"/>
      </w:pPr>
      <w:r w:rsidRPr="001645B0">
        <w:t>Desarrollo</w:t>
      </w:r>
      <w:r>
        <w:t xml:space="preserve"> </w:t>
      </w:r>
      <w:r w:rsidRPr="001645B0">
        <w:t>del</w:t>
      </w:r>
      <w:r>
        <w:t xml:space="preserve"> Proyecto:</w:t>
      </w:r>
    </w:p>
    <w:p w:rsidR="00F86AA1" w:rsidRDefault="00F86AA1" w:rsidP="00F86AA1">
      <w:pPr>
        <w:pStyle w:val="TextoComun"/>
      </w:pPr>
      <w:r>
        <w:t xml:space="preserve">En esta iteración fue definido </w:t>
      </w:r>
      <w:r w:rsidRPr="00443A0B">
        <w:t xml:space="preserve">el alcance </w:t>
      </w:r>
      <w:r>
        <w:t>con el cliente, podemos decir que a esta altura del proyecto los requerimientos se encontraban estabilizados pero sub e</w:t>
      </w:r>
      <w:r w:rsidR="002146D7">
        <w:t>specificados.</w:t>
      </w:r>
    </w:p>
    <w:p w:rsidR="00F86AA1" w:rsidRPr="000C24EF" w:rsidRDefault="00F86AA1" w:rsidP="000C24EF">
      <w:pPr>
        <w:pStyle w:val="TextoComun"/>
      </w:pPr>
      <w:r>
        <w:t>Se definen las tecnologías a utilizar, implementando el prototipo con éxito, pudiendo validar así los estudios realizados sobre la factibilidad de la arquitectura.</w:t>
      </w:r>
    </w:p>
    <w:p w:rsidR="00F86AA1" w:rsidRPr="000C24EF" w:rsidRDefault="00F86AA1" w:rsidP="000C24EF">
      <w:pPr>
        <w:pStyle w:val="TextoComun"/>
      </w:pPr>
      <w:r>
        <w:t xml:space="preserve">También fue validada por el cliente la interfaz los primeros bosquejos para la interfaz del juego. </w:t>
      </w:r>
    </w:p>
    <w:p w:rsidR="00F86AA1" w:rsidRDefault="00F86AA1" w:rsidP="000C24EF">
      <w:pPr>
        <w:pStyle w:val="TextoComun"/>
      </w:pPr>
      <w:r>
        <w:t>Se finaliza la construcción de los planes de las actividades de gestión. Se comienza a utilizar el SVN por el e</w:t>
      </w:r>
      <w:r w:rsidR="004E3C4C">
        <w:t>quipo en todas las disciplinas.</w:t>
      </w:r>
    </w:p>
    <w:p w:rsidR="004E3C4C" w:rsidRPr="000C24EF" w:rsidRDefault="004E3C4C" w:rsidP="004E3C4C">
      <w:pPr>
        <w:pStyle w:val="TextoComun"/>
      </w:pPr>
      <w:r>
        <w:t>El equipo cumplió con los objetivos propuestos por el modelo para la fase, en conjunto con el director del proyecto se decidió pasar a la fase de elaboración.</w:t>
      </w:r>
    </w:p>
    <w:p w:rsidR="007E5824" w:rsidRPr="00512602" w:rsidRDefault="00561B6D" w:rsidP="00512602">
      <w:pPr>
        <w:pStyle w:val="MTEMA4"/>
      </w:pPr>
      <w:r w:rsidRPr="00512602">
        <w:t>Desarrollo de la línea de trabajo Calidad</w:t>
      </w:r>
    </w:p>
    <w:p w:rsidR="007E5824" w:rsidRDefault="00506507" w:rsidP="007E5824">
      <w:pPr>
        <w:pStyle w:val="TextoComun"/>
      </w:pPr>
      <w:r>
        <w:t xml:space="preserve">Se termino de elaborar el Plan de </w:t>
      </w:r>
      <w:r w:rsidR="002348DA">
        <w:t>Calidad. Los atributos de calidad para el Interpool fueron definidos y validados por el cliente, de forma conjunta con se fueron definidos los niveles de aceptación.</w:t>
      </w:r>
    </w:p>
    <w:p w:rsidR="00C74DFA" w:rsidRDefault="00C74DFA">
      <w:pPr>
        <w:rPr>
          <w:rFonts w:ascii="Verdana" w:hAnsi="Verdana" w:cs="Arial"/>
          <w:b/>
          <w:bCs/>
        </w:rPr>
      </w:pPr>
      <w:r>
        <w:br w:type="page"/>
      </w:r>
    </w:p>
    <w:p w:rsidR="007E5824" w:rsidRPr="001645B0" w:rsidRDefault="007E5824" w:rsidP="007E5824">
      <w:pPr>
        <w:pStyle w:val="MTema2"/>
      </w:pPr>
      <w:bookmarkStart w:id="23" w:name="_Toc277370324"/>
      <w:r w:rsidRPr="001645B0">
        <w:lastRenderedPageBreak/>
        <w:t xml:space="preserve">Fase </w:t>
      </w:r>
      <w:r w:rsidR="007F458D">
        <w:t>Elaboración</w:t>
      </w:r>
      <w:bookmarkEnd w:id="23"/>
    </w:p>
    <w:p w:rsidR="007E5824" w:rsidRDefault="007E5824" w:rsidP="007E5824">
      <w:pPr>
        <w:pStyle w:val="MTema3"/>
      </w:pPr>
      <w:bookmarkStart w:id="24" w:name="_Toc277370325"/>
      <w:r w:rsidRPr="001645B0">
        <w:t>Primera</w:t>
      </w:r>
      <w:r>
        <w:t xml:space="preserve"> Iteración</w:t>
      </w:r>
      <w:bookmarkEnd w:id="24"/>
    </w:p>
    <w:p w:rsidR="007E5824" w:rsidRDefault="007E5824" w:rsidP="00512602">
      <w:pPr>
        <w:pStyle w:val="MTEMA4"/>
      </w:pPr>
      <w:r w:rsidRPr="001645B0">
        <w:t>Desarrollo</w:t>
      </w:r>
      <w:r>
        <w:t xml:space="preserve"> </w:t>
      </w:r>
      <w:r w:rsidRPr="001645B0">
        <w:t>del</w:t>
      </w:r>
      <w:r>
        <w:t xml:space="preserve"> Proyecto</w:t>
      </w:r>
    </w:p>
    <w:p w:rsidR="007E5824" w:rsidRDefault="00BA2732" w:rsidP="007E5824">
      <w:pPr>
        <w:pStyle w:val="TextoComun"/>
      </w:pPr>
      <w:r>
        <w:t>En la última semana de la iteración se consolido el alcance con reuniones grupales y sesiones de RTF a los documentos relevantes, se realizo un primer estimado de esfuerzo de construcción en horas y en líneas de código.</w:t>
      </w:r>
    </w:p>
    <w:p w:rsidR="007E5824" w:rsidRDefault="007E5824" w:rsidP="00512602">
      <w:pPr>
        <w:pStyle w:val="MTEMA4"/>
      </w:pPr>
      <w:r w:rsidRPr="001645B0">
        <w:t>Desarrollo</w:t>
      </w:r>
      <w:r>
        <w:t xml:space="preserve"> de la línea de trabajo Calidad</w:t>
      </w:r>
    </w:p>
    <w:p w:rsidR="0046151D" w:rsidRDefault="0046151D" w:rsidP="007E5824">
      <w:pPr>
        <w:pStyle w:val="TextoComun"/>
      </w:pPr>
      <w:r>
        <w:t xml:space="preserve">La línea de calidad dedico gran parte del tiempo a revisiones del documento de requerimientos y el del documento de pautas para la interfaz de usuario, con la finalidad de enriquecer el contenido de los mismos. La </w:t>
      </w:r>
      <w:r w:rsidR="0064504F">
        <w:t>última</w:t>
      </w:r>
      <w:r>
        <w:t xml:space="preserve"> semana de la iteración, semana 6, los documentos fueron validados satisfactoriamente por el cliente.</w:t>
      </w:r>
    </w:p>
    <w:p w:rsidR="007E5824" w:rsidRDefault="0046151D" w:rsidP="0046151D">
      <w:pPr>
        <w:pStyle w:val="TextoComun"/>
      </w:pPr>
      <w:r>
        <w:t>Se realizo también una revisión técnica al documento de la arquitectura del sistema.</w:t>
      </w:r>
    </w:p>
    <w:p w:rsidR="007E5824" w:rsidRDefault="007E5824" w:rsidP="007E5824">
      <w:pPr>
        <w:pStyle w:val="MTema3"/>
      </w:pPr>
      <w:bookmarkStart w:id="25" w:name="_Toc277370326"/>
      <w:r w:rsidRPr="007E5824">
        <w:t>Segunda</w:t>
      </w:r>
      <w:r>
        <w:t xml:space="preserve"> Iteración</w:t>
      </w:r>
      <w:bookmarkEnd w:id="25"/>
    </w:p>
    <w:p w:rsidR="007E5824" w:rsidRDefault="007E5824" w:rsidP="00512602">
      <w:pPr>
        <w:pStyle w:val="MTEMA4"/>
      </w:pPr>
      <w:r w:rsidRPr="001645B0">
        <w:t>Desarrollo</w:t>
      </w:r>
      <w:r>
        <w:t xml:space="preserve"> </w:t>
      </w:r>
      <w:r w:rsidRPr="001645B0">
        <w:t>del</w:t>
      </w:r>
      <w:r>
        <w:t xml:space="preserve"> Proyecto:</w:t>
      </w:r>
    </w:p>
    <w:p w:rsidR="00C74A36" w:rsidRDefault="00C74A36" w:rsidP="00C74A36">
      <w:pPr>
        <w:pStyle w:val="MTemaNormal"/>
      </w:pPr>
      <w:r>
        <w:t>Hubo un gran avance sobre todo en la lógica y en los datos necesarios para armar la iteración del producto. La verificación trabajo en forma conjunta con la implementación restando verificar detalles puntuales, los implementadores comenzaron a desarrollar los test unitarios del prototipo desarrollado.</w:t>
      </w:r>
    </w:p>
    <w:p w:rsidR="00C74A36" w:rsidRDefault="00C74A36" w:rsidP="00C74A36">
      <w:pPr>
        <w:pStyle w:val="MTemaNormal"/>
      </w:pPr>
      <w:r>
        <w:t xml:space="preserve">Los casos de uso fueron completados, la arquitectura del sistema quedo bien definida y documentada, </w:t>
      </w:r>
      <w:r w:rsidR="0085756F">
        <w:t>ambas documentaciones fueron nuevamente validada</w:t>
      </w:r>
      <w:r>
        <w:t>s por el cliente.</w:t>
      </w:r>
    </w:p>
    <w:p w:rsidR="007E5824" w:rsidRDefault="007E5824" w:rsidP="00512602">
      <w:pPr>
        <w:pStyle w:val="MTEMA4"/>
      </w:pPr>
      <w:r w:rsidRPr="001645B0">
        <w:t>Desarrollo</w:t>
      </w:r>
      <w:r>
        <w:t xml:space="preserve"> de la línea de trabajo Calidad</w:t>
      </w:r>
    </w:p>
    <w:p w:rsidR="007E5824" w:rsidRDefault="0085756F" w:rsidP="007E5824">
      <w:pPr>
        <w:pStyle w:val="TextoComun"/>
      </w:pPr>
      <w:r>
        <w:t>El equipo de calidad realizo revisiones técnicas sobre los casos de uso y la arquitectura del sistema, comenzó a evaluar la calidad del producto que se estaba desarrollado poniendo foco en que el desarrollo del mismo se alinee con los criterios de calidad establecidos. La interfaz de usuario también fue un punto clave a evaluar durante esta iteración.</w:t>
      </w:r>
    </w:p>
    <w:p w:rsidR="0085756F" w:rsidRDefault="0085756F" w:rsidP="007E5824">
      <w:pPr>
        <w:pStyle w:val="TextoComun"/>
      </w:pPr>
      <w:r>
        <w:t>El responsable de calidad comienza a colaborar en tareas de verificación.</w:t>
      </w:r>
    </w:p>
    <w:p w:rsidR="00E1592F" w:rsidRDefault="00E1592F">
      <w:pPr>
        <w:rPr>
          <w:rFonts w:ascii="Verdana" w:hAnsi="Verdana" w:cs="Arial"/>
          <w:b/>
          <w:bCs/>
        </w:rPr>
      </w:pPr>
      <w:r>
        <w:br w:type="page"/>
      </w:r>
    </w:p>
    <w:p w:rsidR="007F458D" w:rsidRPr="001645B0" w:rsidRDefault="007F458D" w:rsidP="007F458D">
      <w:pPr>
        <w:pStyle w:val="MTema2"/>
      </w:pPr>
      <w:bookmarkStart w:id="26" w:name="_Toc277370327"/>
      <w:r w:rsidRPr="001645B0">
        <w:lastRenderedPageBreak/>
        <w:t xml:space="preserve">Fase </w:t>
      </w:r>
      <w:r>
        <w:t>Construcción</w:t>
      </w:r>
      <w:bookmarkEnd w:id="26"/>
    </w:p>
    <w:p w:rsidR="007F458D" w:rsidRDefault="007F458D" w:rsidP="007F458D">
      <w:pPr>
        <w:pStyle w:val="MTema3"/>
      </w:pPr>
      <w:bookmarkStart w:id="27" w:name="_Toc277370328"/>
      <w:r w:rsidRPr="001645B0">
        <w:t>Primera</w:t>
      </w:r>
      <w:r>
        <w:t xml:space="preserve"> Iteración</w:t>
      </w:r>
      <w:bookmarkEnd w:id="27"/>
    </w:p>
    <w:p w:rsidR="007F458D" w:rsidRDefault="007F458D" w:rsidP="00512602">
      <w:pPr>
        <w:pStyle w:val="MTEMA4"/>
      </w:pPr>
      <w:r w:rsidRPr="001645B0">
        <w:t>Desarrollo</w:t>
      </w:r>
      <w:r>
        <w:t xml:space="preserve"> </w:t>
      </w:r>
      <w:r w:rsidRPr="001645B0">
        <w:t>del</w:t>
      </w:r>
      <w:r>
        <w:t xml:space="preserve"> Proyecto</w:t>
      </w:r>
    </w:p>
    <w:p w:rsidR="007F458D" w:rsidRDefault="00C30D1F" w:rsidP="007F458D">
      <w:pPr>
        <w:pStyle w:val="TextoComun"/>
      </w:pPr>
      <w:r>
        <w:t xml:space="preserve">Aunque de forma un poco </w:t>
      </w:r>
      <w:r w:rsidR="0064504F">
        <w:t>más</w:t>
      </w:r>
      <w:r>
        <w:t xml:space="preserve"> lenta se avanzo sobre la implementación de nuevos casos de uso, también fueron realizados todos los test unitarios y se corrigió una cantidad alta de errores encontrados.</w:t>
      </w:r>
    </w:p>
    <w:p w:rsidR="00C30D1F" w:rsidRDefault="005609DB" w:rsidP="007F458D">
      <w:pPr>
        <w:pStyle w:val="TextoComun"/>
      </w:pPr>
      <w:r>
        <w:t>El cliente se mostro satisfecho con lo desarrollado hasta el momento y sugirió algunas mejoras opcionales para el juego.</w:t>
      </w:r>
    </w:p>
    <w:p w:rsidR="005609DB" w:rsidRDefault="005609DB" w:rsidP="007F458D">
      <w:pPr>
        <w:pStyle w:val="TextoComun"/>
      </w:pPr>
      <w:r>
        <w:t>Fue realizado en Gantt del Proyecto en MS Project para tener una mejor visión de la planificación de cada una de las iteraciones restantes.</w:t>
      </w:r>
    </w:p>
    <w:p w:rsidR="007F458D" w:rsidRDefault="007F458D" w:rsidP="00512602">
      <w:pPr>
        <w:pStyle w:val="MTEMA4"/>
      </w:pPr>
      <w:r w:rsidRPr="001645B0">
        <w:t>Desarrollo</w:t>
      </w:r>
      <w:r>
        <w:t xml:space="preserve"> de la línea de trabajo Calidad</w:t>
      </w:r>
    </w:p>
    <w:p w:rsidR="007F458D" w:rsidRDefault="005609DB" w:rsidP="007F458D">
      <w:pPr>
        <w:pStyle w:val="TextoComun"/>
      </w:pPr>
      <w:r>
        <w:t>Durante la iteración se evaluó y se realizaron ajustes al Plan de Calidad, el equipo continuo en forma activa con la revisión de entregables.</w:t>
      </w:r>
    </w:p>
    <w:p w:rsidR="00887BB6" w:rsidRDefault="005609DB" w:rsidP="00887BB6">
      <w:pPr>
        <w:pStyle w:val="TextoComun"/>
      </w:pPr>
      <w:r>
        <w:t>Se realizan revisiones de ajuste al proceso, donde se detectan algunas desviaciones que fueron rápidamente corregidas por el equipo.</w:t>
      </w:r>
    </w:p>
    <w:p w:rsidR="007F458D" w:rsidRDefault="007F458D" w:rsidP="007F458D">
      <w:pPr>
        <w:pStyle w:val="MTema3"/>
      </w:pPr>
      <w:bookmarkStart w:id="28" w:name="_Toc277370329"/>
      <w:r w:rsidRPr="007E5824">
        <w:t>Segunda</w:t>
      </w:r>
      <w:r>
        <w:t xml:space="preserve"> Iteración</w:t>
      </w:r>
      <w:bookmarkEnd w:id="28"/>
    </w:p>
    <w:p w:rsidR="007F458D" w:rsidRDefault="007F458D" w:rsidP="00512602">
      <w:pPr>
        <w:pStyle w:val="MTEMA4"/>
      </w:pPr>
      <w:r w:rsidRPr="001645B0">
        <w:t>Desarrollo</w:t>
      </w:r>
      <w:r>
        <w:t xml:space="preserve"> </w:t>
      </w:r>
      <w:r w:rsidRPr="001645B0">
        <w:t>del</w:t>
      </w:r>
      <w:r>
        <w:t xml:space="preserve"> Proyecto:</w:t>
      </w:r>
    </w:p>
    <w:p w:rsidR="00887BB6" w:rsidRPr="00887BB6" w:rsidRDefault="00887BB6" w:rsidP="00887BB6">
      <w:pPr>
        <w:pStyle w:val="TextoComun"/>
      </w:pPr>
      <w:r>
        <w:t xml:space="preserve">Esta iteración se planifico de antemano que duraría tres semanas, durante la misma se </w:t>
      </w:r>
      <w:r w:rsidRPr="00887BB6">
        <w:t>logra terminar de implementar lo definido en el alc</w:t>
      </w:r>
      <w:r>
        <w:t>ance con suficiente antelación, por lo que s</w:t>
      </w:r>
      <w:r w:rsidRPr="00887BB6">
        <w:t xml:space="preserve">e decidió incluir </w:t>
      </w:r>
      <w:r>
        <w:t xml:space="preserve">prácticamente todas </w:t>
      </w:r>
      <w:r w:rsidRPr="00887BB6">
        <w:t xml:space="preserve">funcionalidades </w:t>
      </w:r>
      <w:r>
        <w:t>fuera del alcance en carácter de opcionales</w:t>
      </w:r>
      <w:r w:rsidRPr="00887BB6">
        <w:t>.</w:t>
      </w:r>
    </w:p>
    <w:p w:rsidR="00887BB6" w:rsidRDefault="00887BB6" w:rsidP="00887BB6">
      <w:pPr>
        <w:pStyle w:val="TextoComun"/>
      </w:pPr>
      <w:r>
        <w:t>Se realizo un gran esfuerzo por parte de implementadores y verificadores los cuales trabajaron largas jornadas en conjunto.</w:t>
      </w:r>
    </w:p>
    <w:p w:rsidR="007F458D" w:rsidRDefault="00887BB6" w:rsidP="00887BB6">
      <w:pPr>
        <w:pStyle w:val="TextoComun"/>
      </w:pPr>
      <w:r>
        <w:t>El producto fue validado por el cliente, restaría entonces enfocarse en corregir errores menores y probar mas ciclos de vida.</w:t>
      </w:r>
    </w:p>
    <w:p w:rsidR="007F458D" w:rsidRDefault="007F458D" w:rsidP="00512602">
      <w:pPr>
        <w:pStyle w:val="MTEMA4"/>
      </w:pPr>
      <w:r w:rsidRPr="001645B0">
        <w:t>Desarrollo</w:t>
      </w:r>
      <w:r>
        <w:t xml:space="preserve"> de la línea de trabajo Calidad</w:t>
      </w:r>
    </w:p>
    <w:p w:rsidR="007F458D" w:rsidRDefault="00887BB6" w:rsidP="007F458D">
      <w:pPr>
        <w:pStyle w:val="TextoComun"/>
      </w:pPr>
      <w:r>
        <w:t>Durante esta iteración se realizo la revisión técnica del código del producto, utilizando la herramienta StyleCop, verificando también que se cumpla lo definido en el documento de estándares para la codificación, también se valido que lo desarrollado sea consistente con lo documentado en el modelo de diseño.</w:t>
      </w:r>
    </w:p>
    <w:p w:rsidR="00887BB6" w:rsidRDefault="00887BB6" w:rsidP="007F458D">
      <w:pPr>
        <w:pStyle w:val="TextoComun"/>
      </w:pPr>
      <w:r>
        <w:t>Se realizaron varias pruebas con el fin de evaluar los atributos de calidad definidos, para cumplir con los requisitos de calidad se busco minimizar los “touch” del usuario para completar una partida.</w:t>
      </w:r>
    </w:p>
    <w:p w:rsidR="005B65AD" w:rsidRDefault="005B65AD" w:rsidP="007F458D">
      <w:pPr>
        <w:pStyle w:val="TextoComun"/>
      </w:pPr>
      <w:r>
        <w:t>Se realizo una revisión técnica del producto desarrollado contra el alcance acordado.</w:t>
      </w:r>
    </w:p>
    <w:p w:rsidR="00887BB6" w:rsidRDefault="00887BB6" w:rsidP="007F458D">
      <w:pPr>
        <w:pStyle w:val="TextoComun"/>
      </w:pPr>
    </w:p>
    <w:p w:rsidR="00517F04" w:rsidRDefault="00517F04">
      <w:pPr>
        <w:rPr>
          <w:rFonts w:ascii="Verdana" w:hAnsi="Verdana" w:cs="Arial"/>
          <w:b/>
          <w:bCs/>
        </w:rPr>
      </w:pPr>
      <w:r>
        <w:br w:type="page"/>
      </w:r>
    </w:p>
    <w:p w:rsidR="007F458D" w:rsidRPr="001645B0" w:rsidRDefault="007F458D" w:rsidP="007F458D">
      <w:pPr>
        <w:pStyle w:val="MTema2"/>
      </w:pPr>
      <w:bookmarkStart w:id="29" w:name="_Toc277370330"/>
      <w:r w:rsidRPr="001645B0">
        <w:lastRenderedPageBreak/>
        <w:t xml:space="preserve">Fase </w:t>
      </w:r>
      <w:r w:rsidR="00775C5D">
        <w:t>Implantación</w:t>
      </w:r>
      <w:bookmarkEnd w:id="29"/>
    </w:p>
    <w:p w:rsidR="007F458D" w:rsidRDefault="007F458D" w:rsidP="007F458D">
      <w:pPr>
        <w:pStyle w:val="MTema3"/>
      </w:pPr>
      <w:bookmarkStart w:id="30" w:name="_Toc277370331"/>
      <w:r w:rsidRPr="001645B0">
        <w:t>Primera</w:t>
      </w:r>
      <w:r>
        <w:t xml:space="preserve"> Iteración</w:t>
      </w:r>
      <w:bookmarkEnd w:id="30"/>
    </w:p>
    <w:p w:rsidR="007F458D" w:rsidRDefault="007F458D" w:rsidP="00512602">
      <w:pPr>
        <w:pStyle w:val="MTEMA4"/>
      </w:pPr>
      <w:r w:rsidRPr="001645B0">
        <w:t>Desarrollo</w:t>
      </w:r>
      <w:r>
        <w:t xml:space="preserve"> </w:t>
      </w:r>
      <w:r w:rsidRPr="001645B0">
        <w:t>del</w:t>
      </w:r>
      <w:r>
        <w:t xml:space="preserve"> Proyecto</w:t>
      </w:r>
    </w:p>
    <w:p w:rsidR="007F458D" w:rsidRDefault="005B65AD" w:rsidP="007F458D">
      <w:pPr>
        <w:pStyle w:val="TextoComun"/>
      </w:pPr>
      <w:r>
        <w:t xml:space="preserve">Se </w:t>
      </w:r>
      <w:r w:rsidR="0064504F">
        <w:t>continúo</w:t>
      </w:r>
      <w:r>
        <w:t xml:space="preserve"> con la verificación del producto, en la misma se registraron errores menores los cuales fueron atendidos en el transcurso de la iteración.</w:t>
      </w:r>
    </w:p>
    <w:p w:rsidR="005B65AD" w:rsidRDefault="005B65AD" w:rsidP="007F458D">
      <w:pPr>
        <w:pStyle w:val="TextoComun"/>
      </w:pPr>
      <w:r>
        <w:t>Los responsables de línea realizaron los correspondientes informes finales y comenzaron a planificar la presentación final.</w:t>
      </w:r>
    </w:p>
    <w:p w:rsidR="007F458D" w:rsidRDefault="007F458D" w:rsidP="00512602">
      <w:pPr>
        <w:pStyle w:val="MTEMA4"/>
      </w:pPr>
      <w:r w:rsidRPr="001645B0">
        <w:t>Desarrollo</w:t>
      </w:r>
      <w:r>
        <w:t xml:space="preserve"> de la línea de trabajo Calidad</w:t>
      </w:r>
    </w:p>
    <w:p w:rsidR="0068138D" w:rsidRPr="003110F1" w:rsidRDefault="00CC2B5A" w:rsidP="00CC2B5A">
      <w:pPr>
        <w:pStyle w:val="TextoComun"/>
      </w:pPr>
      <w:r>
        <w:t>Sobre esta fase los esfuerzos del responsable de calidad estuvieron volcados a realizar el informe final y a planificar la presentación del producto. También dedico parte de su tiempo a verificar el sistema.</w:t>
      </w:r>
    </w:p>
    <w:sectPr w:rsidR="0068138D" w:rsidRPr="003110F1" w:rsidSect="000D5431">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3D8" w:rsidRDefault="00DC13D8">
      <w:r>
        <w:separator/>
      </w:r>
    </w:p>
  </w:endnote>
  <w:endnote w:type="continuationSeparator" w:id="0">
    <w:p w:rsidR="00DC13D8" w:rsidRDefault="00DC13D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51D" w:rsidRDefault="0046151D">
    <w:pPr>
      <w:pStyle w:val="Piedepgina"/>
      <w:rPr>
        <w:rStyle w:val="Nmerodepgina"/>
      </w:rPr>
    </w:pPr>
    <w:r>
      <w:t>Informe final de SQA</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126349">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126349">
      <w:rPr>
        <w:rStyle w:val="Nmerodepgina"/>
        <w:noProof/>
      </w:rPr>
      <w:t>19</w:t>
    </w:r>
    <w:r>
      <w:rPr>
        <w:rStyle w:val="Nmerodepgina"/>
      </w:rPr>
      <w:fldChar w:fldCharType="end"/>
    </w:r>
  </w:p>
  <w:p w:rsidR="0046151D" w:rsidRDefault="0046151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3D8" w:rsidRDefault="00DC13D8">
      <w:r>
        <w:separator/>
      </w:r>
    </w:p>
  </w:footnote>
  <w:footnote w:type="continuationSeparator" w:id="0">
    <w:p w:rsidR="00DC13D8" w:rsidRDefault="00DC13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9364C"/>
    <w:multiLevelType w:val="hybridMultilevel"/>
    <w:tmpl w:val="5AC0FA28"/>
    <w:lvl w:ilvl="0" w:tplc="73DC2D5E">
      <w:start w:val="1"/>
      <w:numFmt w:val="bullet"/>
      <w:pStyle w:val="TICK"/>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9223D19"/>
    <w:multiLevelType w:val="hybridMultilevel"/>
    <w:tmpl w:val="A030DEE2"/>
    <w:lvl w:ilvl="0" w:tplc="20ACC4EA">
      <w:start w:val="1"/>
      <w:numFmt w:val="bullet"/>
      <w:pStyle w:val="MVietas"/>
      <w:lvlText w:val=""/>
      <w:lvlJc w:val="left"/>
      <w:pPr>
        <w:tabs>
          <w:tab w:val="num" w:pos="720"/>
        </w:tabs>
        <w:ind w:left="720" w:hanging="360"/>
      </w:pPr>
      <w:rPr>
        <w:rFonts w:ascii="Symbol" w:hAnsi="Symbol" w:hint="default"/>
      </w:rPr>
    </w:lvl>
    <w:lvl w:ilvl="1" w:tplc="EF4852BA" w:tentative="1">
      <w:start w:val="1"/>
      <w:numFmt w:val="bullet"/>
      <w:lvlText w:val="o"/>
      <w:lvlJc w:val="left"/>
      <w:pPr>
        <w:tabs>
          <w:tab w:val="num" w:pos="1440"/>
        </w:tabs>
        <w:ind w:left="1440" w:hanging="360"/>
      </w:pPr>
      <w:rPr>
        <w:rFonts w:ascii="Courier New" w:hAnsi="Courier New" w:hint="default"/>
      </w:rPr>
    </w:lvl>
    <w:lvl w:ilvl="2" w:tplc="31C23656" w:tentative="1">
      <w:start w:val="1"/>
      <w:numFmt w:val="bullet"/>
      <w:lvlText w:val=""/>
      <w:lvlJc w:val="left"/>
      <w:pPr>
        <w:tabs>
          <w:tab w:val="num" w:pos="2160"/>
        </w:tabs>
        <w:ind w:left="2160" w:hanging="360"/>
      </w:pPr>
      <w:rPr>
        <w:rFonts w:ascii="Wingdings" w:hAnsi="Wingdings" w:hint="default"/>
      </w:rPr>
    </w:lvl>
    <w:lvl w:ilvl="3" w:tplc="D1AAED34" w:tentative="1">
      <w:start w:val="1"/>
      <w:numFmt w:val="bullet"/>
      <w:lvlText w:val=""/>
      <w:lvlJc w:val="left"/>
      <w:pPr>
        <w:tabs>
          <w:tab w:val="num" w:pos="2880"/>
        </w:tabs>
        <w:ind w:left="2880" w:hanging="360"/>
      </w:pPr>
      <w:rPr>
        <w:rFonts w:ascii="Symbol" w:hAnsi="Symbol" w:hint="default"/>
      </w:rPr>
    </w:lvl>
    <w:lvl w:ilvl="4" w:tplc="744C2304" w:tentative="1">
      <w:start w:val="1"/>
      <w:numFmt w:val="bullet"/>
      <w:lvlText w:val="o"/>
      <w:lvlJc w:val="left"/>
      <w:pPr>
        <w:tabs>
          <w:tab w:val="num" w:pos="3600"/>
        </w:tabs>
        <w:ind w:left="3600" w:hanging="360"/>
      </w:pPr>
      <w:rPr>
        <w:rFonts w:ascii="Courier New" w:hAnsi="Courier New" w:hint="default"/>
      </w:rPr>
    </w:lvl>
    <w:lvl w:ilvl="5" w:tplc="B114DC80" w:tentative="1">
      <w:start w:val="1"/>
      <w:numFmt w:val="bullet"/>
      <w:lvlText w:val=""/>
      <w:lvlJc w:val="left"/>
      <w:pPr>
        <w:tabs>
          <w:tab w:val="num" w:pos="4320"/>
        </w:tabs>
        <w:ind w:left="4320" w:hanging="360"/>
      </w:pPr>
      <w:rPr>
        <w:rFonts w:ascii="Wingdings" w:hAnsi="Wingdings" w:hint="default"/>
      </w:rPr>
    </w:lvl>
    <w:lvl w:ilvl="6" w:tplc="A6580A74" w:tentative="1">
      <w:start w:val="1"/>
      <w:numFmt w:val="bullet"/>
      <w:lvlText w:val=""/>
      <w:lvlJc w:val="left"/>
      <w:pPr>
        <w:tabs>
          <w:tab w:val="num" w:pos="5040"/>
        </w:tabs>
        <w:ind w:left="5040" w:hanging="360"/>
      </w:pPr>
      <w:rPr>
        <w:rFonts w:ascii="Symbol" w:hAnsi="Symbol" w:hint="default"/>
      </w:rPr>
    </w:lvl>
    <w:lvl w:ilvl="7" w:tplc="7378450C" w:tentative="1">
      <w:start w:val="1"/>
      <w:numFmt w:val="bullet"/>
      <w:lvlText w:val="o"/>
      <w:lvlJc w:val="left"/>
      <w:pPr>
        <w:tabs>
          <w:tab w:val="num" w:pos="5760"/>
        </w:tabs>
        <w:ind w:left="5760" w:hanging="360"/>
      </w:pPr>
      <w:rPr>
        <w:rFonts w:ascii="Courier New" w:hAnsi="Courier New" w:hint="default"/>
      </w:rPr>
    </w:lvl>
    <w:lvl w:ilvl="8" w:tplc="41D63E66" w:tentative="1">
      <w:start w:val="1"/>
      <w:numFmt w:val="bullet"/>
      <w:lvlText w:val=""/>
      <w:lvlJc w:val="left"/>
      <w:pPr>
        <w:tabs>
          <w:tab w:val="num" w:pos="6480"/>
        </w:tabs>
        <w:ind w:left="6480" w:hanging="360"/>
      </w:pPr>
      <w:rPr>
        <w:rFonts w:ascii="Wingdings" w:hAnsi="Wingdings"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D50A76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E6D6D01"/>
    <w:multiLevelType w:val="hybridMultilevel"/>
    <w:tmpl w:val="DA00D052"/>
    <w:lvl w:ilvl="0" w:tplc="7E924DFE">
      <w:start w:val="1"/>
      <w:numFmt w:val="bullet"/>
      <w:pStyle w:val="TIC"/>
      <w:lvlText w:val="o"/>
      <w:lvlJc w:val="left"/>
      <w:pPr>
        <w:ind w:left="1287" w:hanging="360"/>
      </w:pPr>
      <w:rPr>
        <w:rFonts w:ascii="Courier New" w:hAnsi="Courier New" w:cs="Courier New"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512F3433"/>
    <w:multiLevelType w:val="hybridMultilevel"/>
    <w:tmpl w:val="3654942C"/>
    <w:lvl w:ilvl="0" w:tplc="C5444F72">
      <w:start w:val="1"/>
      <w:numFmt w:val="bullet"/>
      <w:pStyle w:val="Vieta"/>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7">
    <w:nsid w:val="5DC51E30"/>
    <w:multiLevelType w:val="multilevel"/>
    <w:tmpl w:val="4F68B1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EstiloTtulo3Tahoma"/>
      <w:lvlText w:val="%1.%2.%3."/>
      <w:lvlJc w:val="left"/>
      <w:pPr>
        <w:tabs>
          <w:tab w:val="num" w:pos="1440"/>
        </w:tabs>
        <w:ind w:left="1224" w:hanging="504"/>
      </w:pPr>
    </w:lvl>
    <w:lvl w:ilvl="3">
      <w:start w:val="1"/>
      <w:numFmt w:val="decimal"/>
      <w:pStyle w:val="MTema40"/>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4"/>
  </w:num>
  <w:num w:numId="8">
    <w:abstractNumId w:val="7"/>
  </w:num>
  <w:num w:numId="9">
    <w:abstractNumId w:val="6"/>
  </w:num>
  <w:num w:numId="10">
    <w:abstractNumId w:val="0"/>
  </w:num>
  <w:num w:numId="11">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962014"/>
    <w:rsid w:val="00003D4C"/>
    <w:rsid w:val="0002050A"/>
    <w:rsid w:val="000416D4"/>
    <w:rsid w:val="00046C8D"/>
    <w:rsid w:val="000559BA"/>
    <w:rsid w:val="00090CB4"/>
    <w:rsid w:val="00094641"/>
    <w:rsid w:val="00095D03"/>
    <w:rsid w:val="000A5693"/>
    <w:rsid w:val="000A63D4"/>
    <w:rsid w:val="000B3C81"/>
    <w:rsid w:val="000C10FB"/>
    <w:rsid w:val="000C24EF"/>
    <w:rsid w:val="000D125C"/>
    <w:rsid w:val="000D179A"/>
    <w:rsid w:val="000D5431"/>
    <w:rsid w:val="000D556C"/>
    <w:rsid w:val="000D57FB"/>
    <w:rsid w:val="001146AA"/>
    <w:rsid w:val="00126349"/>
    <w:rsid w:val="001279A4"/>
    <w:rsid w:val="00131107"/>
    <w:rsid w:val="00136073"/>
    <w:rsid w:val="0015100D"/>
    <w:rsid w:val="001645B0"/>
    <w:rsid w:val="001736F9"/>
    <w:rsid w:val="00191E30"/>
    <w:rsid w:val="0019603A"/>
    <w:rsid w:val="001B4010"/>
    <w:rsid w:val="001B6CB0"/>
    <w:rsid w:val="001C0E0A"/>
    <w:rsid w:val="001D278F"/>
    <w:rsid w:val="001E0D89"/>
    <w:rsid w:val="001F264C"/>
    <w:rsid w:val="001F56D3"/>
    <w:rsid w:val="001F5EA2"/>
    <w:rsid w:val="002016B6"/>
    <w:rsid w:val="002136A7"/>
    <w:rsid w:val="002146D7"/>
    <w:rsid w:val="00215E9E"/>
    <w:rsid w:val="002348DA"/>
    <w:rsid w:val="002475FE"/>
    <w:rsid w:val="0026690F"/>
    <w:rsid w:val="0027218D"/>
    <w:rsid w:val="00280750"/>
    <w:rsid w:val="002958A1"/>
    <w:rsid w:val="002A648A"/>
    <w:rsid w:val="002B4835"/>
    <w:rsid w:val="002C38AB"/>
    <w:rsid w:val="002C5FAF"/>
    <w:rsid w:val="002E6B92"/>
    <w:rsid w:val="002F3A33"/>
    <w:rsid w:val="0030007E"/>
    <w:rsid w:val="00304828"/>
    <w:rsid w:val="003053D4"/>
    <w:rsid w:val="003110F1"/>
    <w:rsid w:val="00344134"/>
    <w:rsid w:val="00346648"/>
    <w:rsid w:val="003503B2"/>
    <w:rsid w:val="00357558"/>
    <w:rsid w:val="00372669"/>
    <w:rsid w:val="0037316B"/>
    <w:rsid w:val="00376D29"/>
    <w:rsid w:val="003841D4"/>
    <w:rsid w:val="003944BB"/>
    <w:rsid w:val="003B79AA"/>
    <w:rsid w:val="003C2310"/>
    <w:rsid w:val="003C5464"/>
    <w:rsid w:val="003F70AF"/>
    <w:rsid w:val="004073BF"/>
    <w:rsid w:val="00413A0F"/>
    <w:rsid w:val="0042313E"/>
    <w:rsid w:val="00423252"/>
    <w:rsid w:val="00436AC7"/>
    <w:rsid w:val="004445CE"/>
    <w:rsid w:val="004548D4"/>
    <w:rsid w:val="0046151D"/>
    <w:rsid w:val="00480746"/>
    <w:rsid w:val="00485D75"/>
    <w:rsid w:val="00487372"/>
    <w:rsid w:val="00494A0F"/>
    <w:rsid w:val="004B5F2B"/>
    <w:rsid w:val="004C15F9"/>
    <w:rsid w:val="004C196C"/>
    <w:rsid w:val="004D2535"/>
    <w:rsid w:val="004D78D0"/>
    <w:rsid w:val="004E12FD"/>
    <w:rsid w:val="004E3C4C"/>
    <w:rsid w:val="004F2458"/>
    <w:rsid w:val="004F60CF"/>
    <w:rsid w:val="00506507"/>
    <w:rsid w:val="00512602"/>
    <w:rsid w:val="005156E4"/>
    <w:rsid w:val="00516236"/>
    <w:rsid w:val="00517F04"/>
    <w:rsid w:val="00521FA5"/>
    <w:rsid w:val="00524294"/>
    <w:rsid w:val="005265A3"/>
    <w:rsid w:val="00540E7C"/>
    <w:rsid w:val="00550272"/>
    <w:rsid w:val="0055378E"/>
    <w:rsid w:val="005609DB"/>
    <w:rsid w:val="00561B6D"/>
    <w:rsid w:val="00565792"/>
    <w:rsid w:val="00575C66"/>
    <w:rsid w:val="00577DC4"/>
    <w:rsid w:val="00596C40"/>
    <w:rsid w:val="0059714A"/>
    <w:rsid w:val="005B37AC"/>
    <w:rsid w:val="005B65AD"/>
    <w:rsid w:val="005C53E2"/>
    <w:rsid w:val="005E3D14"/>
    <w:rsid w:val="00610AAB"/>
    <w:rsid w:val="00614E68"/>
    <w:rsid w:val="0062300C"/>
    <w:rsid w:val="006325B0"/>
    <w:rsid w:val="0064331C"/>
    <w:rsid w:val="0064504F"/>
    <w:rsid w:val="00652E36"/>
    <w:rsid w:val="00660F1C"/>
    <w:rsid w:val="0068138D"/>
    <w:rsid w:val="006A0A59"/>
    <w:rsid w:val="006A78F6"/>
    <w:rsid w:val="006B0F1F"/>
    <w:rsid w:val="006B3A8E"/>
    <w:rsid w:val="006C3F55"/>
    <w:rsid w:val="006D0EEF"/>
    <w:rsid w:val="006E2BF6"/>
    <w:rsid w:val="00706BA4"/>
    <w:rsid w:val="00711802"/>
    <w:rsid w:val="00727F47"/>
    <w:rsid w:val="007337C7"/>
    <w:rsid w:val="00746C09"/>
    <w:rsid w:val="00753A5E"/>
    <w:rsid w:val="00754E57"/>
    <w:rsid w:val="007633B1"/>
    <w:rsid w:val="00764C92"/>
    <w:rsid w:val="00775C5D"/>
    <w:rsid w:val="007B6369"/>
    <w:rsid w:val="007E041E"/>
    <w:rsid w:val="007E0575"/>
    <w:rsid w:val="007E4E43"/>
    <w:rsid w:val="007E5824"/>
    <w:rsid w:val="007F458D"/>
    <w:rsid w:val="00824745"/>
    <w:rsid w:val="008261BA"/>
    <w:rsid w:val="00830552"/>
    <w:rsid w:val="00830B16"/>
    <w:rsid w:val="00831AE7"/>
    <w:rsid w:val="008419DA"/>
    <w:rsid w:val="008466AE"/>
    <w:rsid w:val="0085756F"/>
    <w:rsid w:val="00880006"/>
    <w:rsid w:val="00887BB6"/>
    <w:rsid w:val="008B5D99"/>
    <w:rsid w:val="008C524F"/>
    <w:rsid w:val="008E4A94"/>
    <w:rsid w:val="0092252E"/>
    <w:rsid w:val="0092632E"/>
    <w:rsid w:val="009354CD"/>
    <w:rsid w:val="00947862"/>
    <w:rsid w:val="009559F8"/>
    <w:rsid w:val="00962014"/>
    <w:rsid w:val="00967BF4"/>
    <w:rsid w:val="00967F4C"/>
    <w:rsid w:val="0098344A"/>
    <w:rsid w:val="0099219E"/>
    <w:rsid w:val="009D46B6"/>
    <w:rsid w:val="009E4C34"/>
    <w:rsid w:val="00A02583"/>
    <w:rsid w:val="00A12F74"/>
    <w:rsid w:val="00A37BA9"/>
    <w:rsid w:val="00A62CCE"/>
    <w:rsid w:val="00A94AB4"/>
    <w:rsid w:val="00AA20AD"/>
    <w:rsid w:val="00AB16D1"/>
    <w:rsid w:val="00AC6353"/>
    <w:rsid w:val="00AD24E9"/>
    <w:rsid w:val="00AF066E"/>
    <w:rsid w:val="00AF2809"/>
    <w:rsid w:val="00AF650D"/>
    <w:rsid w:val="00B04560"/>
    <w:rsid w:val="00B0625B"/>
    <w:rsid w:val="00B12DC2"/>
    <w:rsid w:val="00B252AC"/>
    <w:rsid w:val="00B5702D"/>
    <w:rsid w:val="00B711FE"/>
    <w:rsid w:val="00B764D6"/>
    <w:rsid w:val="00B90982"/>
    <w:rsid w:val="00BA2732"/>
    <w:rsid w:val="00BD0AAB"/>
    <w:rsid w:val="00BF2C1B"/>
    <w:rsid w:val="00BF4CBE"/>
    <w:rsid w:val="00BF7B9B"/>
    <w:rsid w:val="00C00E3F"/>
    <w:rsid w:val="00C21C1D"/>
    <w:rsid w:val="00C25E68"/>
    <w:rsid w:val="00C265F3"/>
    <w:rsid w:val="00C30D1F"/>
    <w:rsid w:val="00C339F9"/>
    <w:rsid w:val="00C4064E"/>
    <w:rsid w:val="00C61E3C"/>
    <w:rsid w:val="00C664B4"/>
    <w:rsid w:val="00C74A36"/>
    <w:rsid w:val="00C74DFA"/>
    <w:rsid w:val="00C821CB"/>
    <w:rsid w:val="00C93705"/>
    <w:rsid w:val="00CB79D1"/>
    <w:rsid w:val="00CC178E"/>
    <w:rsid w:val="00CC2B5A"/>
    <w:rsid w:val="00CC44CC"/>
    <w:rsid w:val="00CE05F2"/>
    <w:rsid w:val="00CE6C46"/>
    <w:rsid w:val="00D05A51"/>
    <w:rsid w:val="00D37924"/>
    <w:rsid w:val="00D37CAB"/>
    <w:rsid w:val="00D446D5"/>
    <w:rsid w:val="00D56063"/>
    <w:rsid w:val="00D5621A"/>
    <w:rsid w:val="00D61920"/>
    <w:rsid w:val="00D61F98"/>
    <w:rsid w:val="00D8586A"/>
    <w:rsid w:val="00D96F38"/>
    <w:rsid w:val="00DC13D8"/>
    <w:rsid w:val="00DC2E11"/>
    <w:rsid w:val="00DD0124"/>
    <w:rsid w:val="00DD0E1F"/>
    <w:rsid w:val="00E13789"/>
    <w:rsid w:val="00E1592F"/>
    <w:rsid w:val="00E22417"/>
    <w:rsid w:val="00E27AB3"/>
    <w:rsid w:val="00E518A5"/>
    <w:rsid w:val="00E53E09"/>
    <w:rsid w:val="00E7337F"/>
    <w:rsid w:val="00E74E59"/>
    <w:rsid w:val="00EC576F"/>
    <w:rsid w:val="00EC78D1"/>
    <w:rsid w:val="00EE2B30"/>
    <w:rsid w:val="00F02003"/>
    <w:rsid w:val="00F02802"/>
    <w:rsid w:val="00F065DD"/>
    <w:rsid w:val="00F4459E"/>
    <w:rsid w:val="00F5049C"/>
    <w:rsid w:val="00F5114E"/>
    <w:rsid w:val="00F54C3D"/>
    <w:rsid w:val="00F63A39"/>
    <w:rsid w:val="00F86AA1"/>
    <w:rsid w:val="00FB1EFD"/>
    <w:rsid w:val="00FB3E53"/>
    <w:rsid w:val="00FD5BB1"/>
    <w:rsid w:val="00FE2B0F"/>
    <w:rsid w:val="00FE760D"/>
    <w:rsid w:val="00FF5AD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F6"/>
    <w:rPr>
      <w:rFonts w:ascii="Arial" w:hAnsi="Arial"/>
      <w:szCs w:val="24"/>
      <w:lang w:val="es-ES" w:eastAsia="es-ES"/>
    </w:rPr>
  </w:style>
  <w:style w:type="paragraph" w:styleId="Ttulo1">
    <w:name w:val="heading 1"/>
    <w:basedOn w:val="Normal"/>
    <w:next w:val="Normal"/>
    <w:qFormat/>
    <w:rsid w:val="006A78F6"/>
    <w:pPr>
      <w:keepNext/>
      <w:outlineLvl w:val="0"/>
    </w:pPr>
    <w:rPr>
      <w:rFonts w:cs="Arial"/>
      <w:b/>
      <w:bCs/>
      <w:sz w:val="28"/>
    </w:rPr>
  </w:style>
  <w:style w:type="paragraph" w:styleId="Ttulo2">
    <w:name w:val="heading 2"/>
    <w:basedOn w:val="Normal"/>
    <w:next w:val="Normal"/>
    <w:qFormat/>
    <w:rsid w:val="006A78F6"/>
    <w:pPr>
      <w:keepNext/>
      <w:spacing w:before="240" w:after="60"/>
      <w:outlineLvl w:val="1"/>
    </w:pPr>
    <w:rPr>
      <w:rFonts w:cs="Arial"/>
      <w:b/>
      <w:bCs/>
      <w:i/>
      <w:iCs/>
      <w:sz w:val="28"/>
      <w:szCs w:val="28"/>
    </w:rPr>
  </w:style>
  <w:style w:type="paragraph" w:styleId="Ttulo3">
    <w:name w:val="heading 3"/>
    <w:basedOn w:val="Normal"/>
    <w:next w:val="Normal"/>
    <w:qFormat/>
    <w:rsid w:val="006A78F6"/>
    <w:pPr>
      <w:keepNext/>
      <w:spacing w:before="240" w:after="60"/>
      <w:outlineLvl w:val="2"/>
    </w:pPr>
    <w:rPr>
      <w:rFonts w:cs="Arial"/>
      <w:b/>
      <w:bCs/>
      <w:sz w:val="26"/>
      <w:szCs w:val="26"/>
    </w:rPr>
  </w:style>
  <w:style w:type="paragraph" w:styleId="Ttulo4">
    <w:name w:val="heading 4"/>
    <w:basedOn w:val="Normal"/>
    <w:next w:val="Normal"/>
    <w:qFormat/>
    <w:rsid w:val="006A78F6"/>
    <w:pPr>
      <w:keepNext/>
      <w:jc w:val="both"/>
      <w:outlineLvl w:val="3"/>
    </w:pPr>
    <w:rPr>
      <w:rFonts w:ascii="Tahoma" w:hAnsi="Tahoma"/>
      <w:b/>
      <w:bCs/>
      <w:i/>
      <w:szCs w:val="28"/>
    </w:rPr>
  </w:style>
  <w:style w:type="paragraph" w:styleId="Ttulo5">
    <w:name w:val="heading 5"/>
    <w:basedOn w:val="Normal"/>
    <w:next w:val="Normal"/>
    <w:qFormat/>
    <w:rsid w:val="006A78F6"/>
    <w:pPr>
      <w:spacing w:before="240" w:after="60"/>
      <w:jc w:val="both"/>
      <w:outlineLvl w:val="4"/>
    </w:pPr>
    <w:rPr>
      <w:rFonts w:ascii="Tahoma" w:hAnsi="Tahoma"/>
      <w:b/>
      <w:bCs/>
      <w:i/>
      <w:iCs/>
      <w:sz w:val="26"/>
      <w:szCs w:val="26"/>
    </w:rPr>
  </w:style>
  <w:style w:type="paragraph" w:styleId="Ttulo6">
    <w:name w:val="heading 6"/>
    <w:basedOn w:val="Normal"/>
    <w:next w:val="Normal"/>
    <w:qFormat/>
    <w:rsid w:val="006A78F6"/>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6A78F6"/>
    <w:pPr>
      <w:spacing w:before="240" w:after="60"/>
      <w:jc w:val="both"/>
      <w:outlineLvl w:val="6"/>
    </w:pPr>
    <w:rPr>
      <w:rFonts w:ascii="Times New Roman" w:hAnsi="Times New Roman"/>
      <w:sz w:val="24"/>
    </w:rPr>
  </w:style>
  <w:style w:type="paragraph" w:styleId="Ttulo8">
    <w:name w:val="heading 8"/>
    <w:basedOn w:val="Normal"/>
    <w:next w:val="Normal"/>
    <w:qFormat/>
    <w:rsid w:val="006A78F6"/>
    <w:pPr>
      <w:spacing w:before="240" w:after="60"/>
      <w:jc w:val="both"/>
      <w:outlineLvl w:val="7"/>
    </w:pPr>
    <w:rPr>
      <w:rFonts w:ascii="Times New Roman" w:hAnsi="Times New Roman"/>
      <w:i/>
      <w:iCs/>
      <w:sz w:val="24"/>
    </w:rPr>
  </w:style>
  <w:style w:type="paragraph" w:styleId="Ttulo9">
    <w:name w:val="heading 9"/>
    <w:basedOn w:val="Normal"/>
    <w:next w:val="Normal"/>
    <w:qFormat/>
    <w:rsid w:val="006A78F6"/>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6A78F6"/>
    <w:pPr>
      <w:spacing w:before="120" w:after="120"/>
      <w:jc w:val="center"/>
      <w:outlineLvl w:val="0"/>
    </w:pPr>
    <w:rPr>
      <w:b/>
      <w:bCs/>
      <w:sz w:val="36"/>
    </w:rPr>
  </w:style>
  <w:style w:type="paragraph" w:customStyle="1" w:styleId="MNormal">
    <w:name w:val="MNormal"/>
    <w:basedOn w:val="Normal"/>
    <w:link w:val="MNormalCar"/>
    <w:rsid w:val="006A78F6"/>
    <w:pPr>
      <w:spacing w:after="60"/>
      <w:jc w:val="both"/>
    </w:pPr>
    <w:rPr>
      <w:rFonts w:ascii="Verdana" w:hAnsi="Verdana" w:cs="Arial"/>
    </w:rPr>
  </w:style>
  <w:style w:type="paragraph" w:customStyle="1" w:styleId="MTtulo2">
    <w:name w:val="MTítulo2"/>
    <w:basedOn w:val="MNormal"/>
    <w:rsid w:val="006A78F6"/>
    <w:pPr>
      <w:spacing w:before="120" w:after="120"/>
      <w:outlineLvl w:val="1"/>
    </w:pPr>
    <w:rPr>
      <w:b/>
      <w:bCs/>
      <w:sz w:val="32"/>
    </w:rPr>
  </w:style>
  <w:style w:type="paragraph" w:customStyle="1" w:styleId="MTtulo3">
    <w:name w:val="MTítulo3"/>
    <w:basedOn w:val="MNormal"/>
    <w:link w:val="MTtulo3Car"/>
    <w:rsid w:val="006A78F6"/>
    <w:pPr>
      <w:spacing w:before="120" w:after="120"/>
      <w:outlineLvl w:val="2"/>
    </w:pPr>
    <w:rPr>
      <w:b/>
      <w:bCs/>
      <w:sz w:val="24"/>
    </w:rPr>
  </w:style>
  <w:style w:type="paragraph" w:customStyle="1" w:styleId="node">
    <w:name w:val="node"/>
    <w:basedOn w:val="Normal"/>
    <w:rsid w:val="006A78F6"/>
    <w:pPr>
      <w:spacing w:before="100" w:beforeAutospacing="1" w:after="100" w:afterAutospacing="1"/>
    </w:pPr>
    <w:rPr>
      <w:rFonts w:ascii="Times New Roman" w:hAnsi="Times New Roman"/>
      <w:sz w:val="24"/>
    </w:rPr>
  </w:style>
  <w:style w:type="paragraph" w:customStyle="1" w:styleId="MVietas">
    <w:name w:val="MViñetas"/>
    <w:basedOn w:val="MNormal"/>
    <w:rsid w:val="006A78F6"/>
    <w:pPr>
      <w:numPr>
        <w:numId w:val="2"/>
      </w:numPr>
    </w:pPr>
  </w:style>
  <w:style w:type="paragraph" w:customStyle="1" w:styleId="MEsqNum">
    <w:name w:val="MEsqNum"/>
    <w:basedOn w:val="MNormal"/>
    <w:rsid w:val="006A78F6"/>
    <w:pPr>
      <w:numPr>
        <w:numId w:val="1"/>
      </w:numPr>
    </w:pPr>
  </w:style>
  <w:style w:type="paragraph" w:customStyle="1" w:styleId="MDetTitulo1">
    <w:name w:val="MDetTitulo1"/>
    <w:basedOn w:val="MTtulo2"/>
    <w:next w:val="MNormal"/>
    <w:rsid w:val="006A78F6"/>
    <w:pPr>
      <w:numPr>
        <w:numId w:val="3"/>
      </w:numPr>
      <w:outlineLvl w:val="0"/>
    </w:pPr>
  </w:style>
  <w:style w:type="paragraph" w:customStyle="1" w:styleId="MDetTitulo2">
    <w:name w:val="MDetTitulo2"/>
    <w:basedOn w:val="MTtulo3"/>
    <w:next w:val="MNormal"/>
    <w:link w:val="MDetTitulo2Car"/>
    <w:rsid w:val="006A78F6"/>
    <w:pPr>
      <w:numPr>
        <w:ilvl w:val="1"/>
        <w:numId w:val="4"/>
      </w:numPr>
      <w:outlineLvl w:val="1"/>
    </w:pPr>
  </w:style>
  <w:style w:type="paragraph" w:customStyle="1" w:styleId="MDetTitulo3">
    <w:name w:val="MDetTitulo3"/>
    <w:basedOn w:val="MDetTitulo2"/>
    <w:next w:val="MNormal"/>
    <w:link w:val="MDetTitulo3Car"/>
    <w:rsid w:val="006A78F6"/>
    <w:pPr>
      <w:numPr>
        <w:ilvl w:val="2"/>
        <w:numId w:val="5"/>
      </w:numPr>
      <w:outlineLvl w:val="2"/>
    </w:pPr>
    <w:rPr>
      <w:sz w:val="22"/>
    </w:rPr>
  </w:style>
  <w:style w:type="paragraph" w:customStyle="1" w:styleId="MDetTitulo4">
    <w:name w:val="MDetTitulo4"/>
    <w:basedOn w:val="MDetTitulo3"/>
    <w:next w:val="MNormal"/>
    <w:rsid w:val="006A78F6"/>
    <w:pPr>
      <w:numPr>
        <w:ilvl w:val="3"/>
        <w:numId w:val="6"/>
      </w:numPr>
      <w:outlineLvl w:val="3"/>
    </w:pPr>
    <w:rPr>
      <w:sz w:val="20"/>
    </w:rPr>
  </w:style>
  <w:style w:type="paragraph" w:customStyle="1" w:styleId="MTema1">
    <w:name w:val="MTema1"/>
    <w:basedOn w:val="MDetTitulo3"/>
    <w:next w:val="MNormal"/>
    <w:link w:val="MTema1Car"/>
    <w:rsid w:val="001645B0"/>
    <w:pPr>
      <w:numPr>
        <w:ilvl w:val="0"/>
        <w:numId w:val="7"/>
      </w:numPr>
      <w:outlineLvl w:val="0"/>
    </w:pPr>
  </w:style>
  <w:style w:type="paragraph" w:customStyle="1" w:styleId="MTema2">
    <w:name w:val="MTema2"/>
    <w:basedOn w:val="MTtulo3"/>
    <w:next w:val="MNormal"/>
    <w:link w:val="MTema2Car"/>
    <w:rsid w:val="001645B0"/>
    <w:pPr>
      <w:numPr>
        <w:ilvl w:val="1"/>
        <w:numId w:val="7"/>
      </w:numPr>
      <w:spacing w:before="240"/>
      <w:ind w:left="879"/>
      <w:outlineLvl w:val="1"/>
    </w:pPr>
    <w:rPr>
      <w:sz w:val="20"/>
    </w:rPr>
  </w:style>
  <w:style w:type="paragraph" w:customStyle="1" w:styleId="MTtulo4">
    <w:name w:val="MTítulo4"/>
    <w:basedOn w:val="Ttulo3"/>
    <w:rsid w:val="006A78F6"/>
    <w:rPr>
      <w:rFonts w:ascii="Verdana" w:hAnsi="Verdana"/>
      <w:sz w:val="22"/>
    </w:rPr>
  </w:style>
  <w:style w:type="paragraph" w:customStyle="1" w:styleId="MTemaNormal">
    <w:name w:val="MTemaNormal"/>
    <w:basedOn w:val="MNormal"/>
    <w:link w:val="MTemaNormalCar"/>
    <w:rsid w:val="003110F1"/>
    <w:pPr>
      <w:spacing w:before="120" w:after="120"/>
      <w:ind w:left="567"/>
    </w:pPr>
  </w:style>
  <w:style w:type="paragraph" w:customStyle="1" w:styleId="MTemaVietas">
    <w:name w:val="MTemaViñetas"/>
    <w:basedOn w:val="MVietas"/>
    <w:rsid w:val="006A78F6"/>
    <w:pPr>
      <w:numPr>
        <w:numId w:val="0"/>
      </w:numPr>
      <w:tabs>
        <w:tab w:val="num" w:pos="927"/>
      </w:tabs>
      <w:ind w:left="927" w:hanging="360"/>
    </w:pPr>
    <w:rPr>
      <w:lang w:val="en-AU"/>
    </w:rPr>
  </w:style>
  <w:style w:type="paragraph" w:customStyle="1" w:styleId="MTema3">
    <w:name w:val="MTema3"/>
    <w:basedOn w:val="MTema2"/>
    <w:next w:val="MTemaNormal"/>
    <w:link w:val="MTema3Car"/>
    <w:rsid w:val="007E5824"/>
    <w:pPr>
      <w:numPr>
        <w:ilvl w:val="2"/>
      </w:numPr>
      <w:ind w:left="1134"/>
      <w:outlineLvl w:val="2"/>
    </w:pPr>
  </w:style>
  <w:style w:type="table" w:styleId="Tablaconcuadrcula">
    <w:name w:val="Table Grid"/>
    <w:basedOn w:val="Tablanormal"/>
    <w:uiPriority w:val="59"/>
    <w:rsid w:val="002721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rsid w:val="006A78F6"/>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6A78F6"/>
    <w:pPr>
      <w:spacing w:before="120" w:after="120"/>
    </w:pPr>
    <w:rPr>
      <w:rFonts w:ascii="Times New Roman" w:hAnsi="Times New Roman"/>
      <w:b/>
      <w:bCs/>
      <w:caps/>
    </w:rPr>
  </w:style>
  <w:style w:type="paragraph" w:styleId="TDC2">
    <w:name w:val="toc 2"/>
    <w:basedOn w:val="Normal"/>
    <w:next w:val="Normal"/>
    <w:autoRedefine/>
    <w:uiPriority w:val="39"/>
    <w:rsid w:val="006A78F6"/>
    <w:pPr>
      <w:ind w:left="200"/>
    </w:pPr>
    <w:rPr>
      <w:rFonts w:ascii="Times New Roman" w:hAnsi="Times New Roman"/>
      <w:smallCaps/>
    </w:rPr>
  </w:style>
  <w:style w:type="paragraph" w:styleId="TDC3">
    <w:name w:val="toc 3"/>
    <w:basedOn w:val="Normal"/>
    <w:next w:val="Normal"/>
    <w:autoRedefine/>
    <w:uiPriority w:val="39"/>
    <w:rsid w:val="006A78F6"/>
    <w:pPr>
      <w:ind w:left="400"/>
    </w:pPr>
    <w:rPr>
      <w:rFonts w:ascii="Times New Roman" w:hAnsi="Times New Roman"/>
      <w:i/>
      <w:iCs/>
    </w:rPr>
  </w:style>
  <w:style w:type="paragraph" w:styleId="TDC4">
    <w:name w:val="toc 4"/>
    <w:basedOn w:val="Normal"/>
    <w:next w:val="Normal"/>
    <w:autoRedefine/>
    <w:semiHidden/>
    <w:rsid w:val="006A78F6"/>
    <w:pPr>
      <w:ind w:left="600"/>
    </w:pPr>
    <w:rPr>
      <w:rFonts w:ascii="Times New Roman" w:hAnsi="Times New Roman"/>
      <w:szCs w:val="21"/>
    </w:rPr>
  </w:style>
  <w:style w:type="paragraph" w:styleId="TDC5">
    <w:name w:val="toc 5"/>
    <w:basedOn w:val="Normal"/>
    <w:next w:val="Normal"/>
    <w:autoRedefine/>
    <w:semiHidden/>
    <w:rsid w:val="006A78F6"/>
    <w:pPr>
      <w:ind w:left="800"/>
    </w:pPr>
    <w:rPr>
      <w:rFonts w:ascii="Times New Roman" w:hAnsi="Times New Roman"/>
      <w:szCs w:val="21"/>
    </w:rPr>
  </w:style>
  <w:style w:type="paragraph" w:styleId="TDC6">
    <w:name w:val="toc 6"/>
    <w:basedOn w:val="Normal"/>
    <w:next w:val="Normal"/>
    <w:autoRedefine/>
    <w:semiHidden/>
    <w:rsid w:val="006A78F6"/>
    <w:pPr>
      <w:ind w:left="1000"/>
    </w:pPr>
    <w:rPr>
      <w:rFonts w:ascii="Times New Roman" w:hAnsi="Times New Roman"/>
      <w:szCs w:val="21"/>
    </w:rPr>
  </w:style>
  <w:style w:type="paragraph" w:styleId="TDC7">
    <w:name w:val="toc 7"/>
    <w:basedOn w:val="Normal"/>
    <w:next w:val="Normal"/>
    <w:autoRedefine/>
    <w:semiHidden/>
    <w:rsid w:val="006A78F6"/>
    <w:pPr>
      <w:ind w:left="1200"/>
    </w:pPr>
    <w:rPr>
      <w:rFonts w:ascii="Times New Roman" w:hAnsi="Times New Roman"/>
      <w:szCs w:val="21"/>
    </w:rPr>
  </w:style>
  <w:style w:type="paragraph" w:styleId="TDC8">
    <w:name w:val="toc 8"/>
    <w:basedOn w:val="Normal"/>
    <w:next w:val="Normal"/>
    <w:autoRedefine/>
    <w:semiHidden/>
    <w:rsid w:val="006A78F6"/>
    <w:pPr>
      <w:ind w:left="1400"/>
    </w:pPr>
    <w:rPr>
      <w:rFonts w:ascii="Times New Roman" w:hAnsi="Times New Roman"/>
      <w:szCs w:val="21"/>
    </w:rPr>
  </w:style>
  <w:style w:type="paragraph" w:styleId="TDC9">
    <w:name w:val="toc 9"/>
    <w:basedOn w:val="Normal"/>
    <w:next w:val="Normal"/>
    <w:autoRedefine/>
    <w:semiHidden/>
    <w:rsid w:val="006A78F6"/>
    <w:pPr>
      <w:ind w:left="1600"/>
    </w:pPr>
    <w:rPr>
      <w:rFonts w:ascii="Times New Roman" w:hAnsi="Times New Roman"/>
      <w:szCs w:val="21"/>
    </w:rPr>
  </w:style>
  <w:style w:type="character" w:styleId="Hipervnculo">
    <w:name w:val="Hyperlink"/>
    <w:basedOn w:val="Fuentedeprrafopredeter"/>
    <w:uiPriority w:val="99"/>
    <w:rsid w:val="006A78F6"/>
    <w:rPr>
      <w:color w:val="0000FF"/>
      <w:u w:val="single"/>
    </w:rPr>
  </w:style>
  <w:style w:type="paragraph" w:styleId="Encabezado">
    <w:name w:val="header"/>
    <w:basedOn w:val="Normal"/>
    <w:semiHidden/>
    <w:rsid w:val="006A78F6"/>
    <w:pPr>
      <w:tabs>
        <w:tab w:val="center" w:pos="4419"/>
        <w:tab w:val="right" w:pos="8838"/>
      </w:tabs>
    </w:pPr>
  </w:style>
  <w:style w:type="paragraph" w:styleId="Piedepgina">
    <w:name w:val="footer"/>
    <w:basedOn w:val="Normal"/>
    <w:semiHidden/>
    <w:rsid w:val="006A78F6"/>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rsid w:val="006A78F6"/>
  </w:style>
  <w:style w:type="paragraph" w:customStyle="1" w:styleId="MTema40">
    <w:name w:val="MTema4"/>
    <w:basedOn w:val="Normal"/>
    <w:rsid w:val="001645B0"/>
    <w:pPr>
      <w:numPr>
        <w:ilvl w:val="3"/>
        <w:numId w:val="8"/>
      </w:numPr>
      <w:tabs>
        <w:tab w:val="left" w:pos="1134"/>
      </w:tabs>
      <w:spacing w:before="120" w:after="120"/>
      <w:jc w:val="both"/>
      <w:outlineLvl w:val="3"/>
    </w:pPr>
    <w:rPr>
      <w:rFonts w:ascii="Verdana" w:hAnsi="Verdana"/>
      <w:i/>
      <w:iCs/>
      <w:szCs w:val="20"/>
    </w:rPr>
  </w:style>
  <w:style w:type="paragraph" w:customStyle="1" w:styleId="Tabla">
    <w:name w:val="Tabla"/>
    <w:basedOn w:val="MTema1"/>
    <w:link w:val="TablaCar1"/>
    <w:qFormat/>
    <w:rsid w:val="00BF2C1B"/>
    <w:pPr>
      <w:numPr>
        <w:numId w:val="0"/>
      </w:numPr>
      <w:spacing w:before="0" w:after="0"/>
      <w:outlineLvl w:val="9"/>
    </w:pPr>
    <w:rPr>
      <w:b w:val="0"/>
      <w:sz w:val="20"/>
    </w:rPr>
  </w:style>
  <w:style w:type="paragraph" w:customStyle="1" w:styleId="EstiloTtulo3Tahoma">
    <w:name w:val="Estilo Título 3 + Tahoma"/>
    <w:basedOn w:val="Normal"/>
    <w:rsid w:val="006A78F6"/>
    <w:pPr>
      <w:numPr>
        <w:ilvl w:val="2"/>
        <w:numId w:val="8"/>
      </w:numPr>
    </w:pPr>
  </w:style>
  <w:style w:type="paragraph" w:styleId="Textodeglobo">
    <w:name w:val="Balloon Text"/>
    <w:basedOn w:val="Normal"/>
    <w:link w:val="TextodegloboCar"/>
    <w:uiPriority w:val="99"/>
    <w:semiHidden/>
    <w:unhideWhenUsed/>
    <w:rsid w:val="00BF2C1B"/>
    <w:rPr>
      <w:rFonts w:ascii="Tahoma" w:hAnsi="Tahoma" w:cs="Tahoma"/>
      <w:sz w:val="16"/>
      <w:szCs w:val="16"/>
    </w:rPr>
  </w:style>
  <w:style w:type="character" w:customStyle="1" w:styleId="MNormalCar">
    <w:name w:val="MNormal Car"/>
    <w:basedOn w:val="Fuentedeprrafopredeter"/>
    <w:link w:val="MNormal"/>
    <w:rsid w:val="004073BF"/>
    <w:rPr>
      <w:rFonts w:ascii="Verdana" w:hAnsi="Verdana" w:cs="Arial"/>
      <w:szCs w:val="24"/>
      <w:lang w:val="es-ES" w:eastAsia="es-ES"/>
    </w:rPr>
  </w:style>
  <w:style w:type="character" w:customStyle="1" w:styleId="MTtulo3Car">
    <w:name w:val="MTítulo3 Car"/>
    <w:basedOn w:val="MNormalCar"/>
    <w:link w:val="MTtulo3"/>
    <w:rsid w:val="004073BF"/>
    <w:rPr>
      <w:b/>
      <w:bCs/>
      <w:sz w:val="24"/>
    </w:rPr>
  </w:style>
  <w:style w:type="character" w:customStyle="1" w:styleId="MDetTitulo2Car">
    <w:name w:val="MDetTitulo2 Car"/>
    <w:basedOn w:val="MTtulo3Car"/>
    <w:link w:val="MDetTitulo2"/>
    <w:rsid w:val="004073BF"/>
    <w:rPr>
      <w:b/>
      <w:bCs/>
    </w:rPr>
  </w:style>
  <w:style w:type="character" w:customStyle="1" w:styleId="MDetTitulo3Car">
    <w:name w:val="MDetTitulo3 Car"/>
    <w:basedOn w:val="MDetTitulo2Car"/>
    <w:link w:val="MDetTitulo3"/>
    <w:rsid w:val="004073BF"/>
    <w:rPr>
      <w:sz w:val="22"/>
    </w:rPr>
  </w:style>
  <w:style w:type="character" w:customStyle="1" w:styleId="MTema1Car">
    <w:name w:val="MTema1 Car"/>
    <w:basedOn w:val="MDetTitulo3Car"/>
    <w:link w:val="MTema1"/>
    <w:rsid w:val="001645B0"/>
  </w:style>
  <w:style w:type="character" w:customStyle="1" w:styleId="TablaCar">
    <w:name w:val="Tabla Car"/>
    <w:basedOn w:val="MTema1Car"/>
    <w:link w:val="Tabla"/>
    <w:rsid w:val="004073BF"/>
  </w:style>
  <w:style w:type="character" w:customStyle="1" w:styleId="TextodegloboCar">
    <w:name w:val="Texto de globo Car"/>
    <w:basedOn w:val="Fuentedeprrafopredeter"/>
    <w:link w:val="Textodeglobo"/>
    <w:uiPriority w:val="99"/>
    <w:semiHidden/>
    <w:rsid w:val="00BF2C1B"/>
    <w:rPr>
      <w:rFonts w:ascii="Tahoma" w:hAnsi="Tahoma" w:cs="Tahoma"/>
      <w:sz w:val="16"/>
      <w:szCs w:val="16"/>
      <w:lang w:val="es-ES" w:eastAsia="es-ES"/>
    </w:rPr>
  </w:style>
  <w:style w:type="paragraph" w:styleId="TtulodeTDC">
    <w:name w:val="TOC Heading"/>
    <w:basedOn w:val="Ttulo1"/>
    <w:next w:val="Normal"/>
    <w:uiPriority w:val="39"/>
    <w:unhideWhenUsed/>
    <w:qFormat/>
    <w:rsid w:val="00B711FE"/>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customStyle="1" w:styleId="TitulosP1">
    <w:name w:val="TitulosP1"/>
    <w:basedOn w:val="MTtulo1"/>
    <w:link w:val="TitulosP1Car"/>
    <w:qFormat/>
    <w:rsid w:val="00B711FE"/>
    <w:pPr>
      <w:jc w:val="left"/>
      <w:outlineLvl w:val="9"/>
    </w:pPr>
  </w:style>
  <w:style w:type="paragraph" w:customStyle="1" w:styleId="tit2">
    <w:name w:val="tit2"/>
    <w:basedOn w:val="MTtulo1"/>
    <w:link w:val="tit2Car"/>
    <w:qFormat/>
    <w:rsid w:val="00B711FE"/>
    <w:pPr>
      <w:outlineLvl w:val="9"/>
    </w:pPr>
  </w:style>
  <w:style w:type="character" w:customStyle="1" w:styleId="MTtulo1Car">
    <w:name w:val="MTítulo1 Car"/>
    <w:basedOn w:val="MNormalCar"/>
    <w:link w:val="MTtulo1"/>
    <w:rsid w:val="00B711FE"/>
    <w:rPr>
      <w:b/>
      <w:bCs/>
      <w:sz w:val="36"/>
    </w:rPr>
  </w:style>
  <w:style w:type="character" w:customStyle="1" w:styleId="TitulosP1Car">
    <w:name w:val="TitulosP1 Car"/>
    <w:basedOn w:val="MTtulo1Car"/>
    <w:link w:val="TitulosP1"/>
    <w:rsid w:val="00B711FE"/>
  </w:style>
  <w:style w:type="paragraph" w:customStyle="1" w:styleId="contenido">
    <w:name w:val="contenido"/>
    <w:basedOn w:val="MTtulo1"/>
    <w:link w:val="contenidoCar"/>
    <w:qFormat/>
    <w:rsid w:val="00B711FE"/>
    <w:pPr>
      <w:outlineLvl w:val="9"/>
    </w:pPr>
  </w:style>
  <w:style w:type="character" w:customStyle="1" w:styleId="tit2Car">
    <w:name w:val="tit2 Car"/>
    <w:basedOn w:val="MTtulo1Car"/>
    <w:link w:val="tit2"/>
    <w:rsid w:val="00B711FE"/>
  </w:style>
  <w:style w:type="character" w:customStyle="1" w:styleId="apple-style-span">
    <w:name w:val="apple-style-span"/>
    <w:basedOn w:val="Fuentedeprrafopredeter"/>
    <w:rsid w:val="00575C66"/>
  </w:style>
  <w:style w:type="character" w:customStyle="1" w:styleId="contenidoCar">
    <w:name w:val="contenido Car"/>
    <w:basedOn w:val="MTtulo1Car"/>
    <w:link w:val="contenido"/>
    <w:rsid w:val="00B711FE"/>
  </w:style>
  <w:style w:type="paragraph" w:customStyle="1" w:styleId="Vieta">
    <w:name w:val="Viñeta"/>
    <w:basedOn w:val="MTemaNormal"/>
    <w:link w:val="VietaCar"/>
    <w:qFormat/>
    <w:rsid w:val="005B37AC"/>
    <w:pPr>
      <w:numPr>
        <w:numId w:val="9"/>
      </w:numPr>
    </w:pPr>
  </w:style>
  <w:style w:type="paragraph" w:customStyle="1" w:styleId="TextoComun">
    <w:name w:val="Texto Comun"/>
    <w:basedOn w:val="Tabla"/>
    <w:link w:val="TextoComunCar"/>
    <w:qFormat/>
    <w:rsid w:val="004F60CF"/>
    <w:pPr>
      <w:spacing w:before="120" w:after="120"/>
      <w:ind w:left="567"/>
    </w:pPr>
  </w:style>
  <w:style w:type="character" w:customStyle="1" w:styleId="MTemaNormalCar">
    <w:name w:val="MTemaNormal Car"/>
    <w:basedOn w:val="MNormalCar"/>
    <w:link w:val="MTemaNormal"/>
    <w:rsid w:val="003110F1"/>
  </w:style>
  <w:style w:type="character" w:customStyle="1" w:styleId="VietaCar">
    <w:name w:val="Viñeta Car"/>
    <w:basedOn w:val="MTemaNormalCar"/>
    <w:link w:val="Vieta"/>
    <w:rsid w:val="005B37AC"/>
  </w:style>
  <w:style w:type="character" w:customStyle="1" w:styleId="TablaCar1">
    <w:name w:val="Tabla Car1"/>
    <w:basedOn w:val="MTema1Car"/>
    <w:link w:val="Tabla"/>
    <w:rsid w:val="00652E36"/>
  </w:style>
  <w:style w:type="character" w:customStyle="1" w:styleId="TextoComunCar">
    <w:name w:val="Texto Comun Car"/>
    <w:basedOn w:val="TablaCar1"/>
    <w:link w:val="TextoComun"/>
    <w:rsid w:val="00652E36"/>
  </w:style>
  <w:style w:type="paragraph" w:customStyle="1" w:styleId="MTEMA4">
    <w:name w:val="MTEMA4"/>
    <w:basedOn w:val="MTema3"/>
    <w:link w:val="MTEMA4Car"/>
    <w:qFormat/>
    <w:rsid w:val="00512602"/>
    <w:pPr>
      <w:numPr>
        <w:ilvl w:val="3"/>
      </w:numPr>
      <w:ind w:left="1418" w:hanging="851"/>
      <w:outlineLvl w:val="3"/>
    </w:pPr>
    <w:rPr>
      <w:b w:val="0"/>
    </w:rPr>
  </w:style>
  <w:style w:type="character" w:customStyle="1" w:styleId="MTema2Car">
    <w:name w:val="MTema2 Car"/>
    <w:basedOn w:val="MTtulo3Car"/>
    <w:link w:val="MTema2"/>
    <w:rsid w:val="001645B0"/>
    <w:rPr>
      <w:b/>
      <w:bCs/>
    </w:rPr>
  </w:style>
  <w:style w:type="character" w:customStyle="1" w:styleId="MTema3Car">
    <w:name w:val="MTema3 Car"/>
    <w:basedOn w:val="MTema2Car"/>
    <w:link w:val="MTema3"/>
    <w:rsid w:val="007E5824"/>
  </w:style>
  <w:style w:type="character" w:customStyle="1" w:styleId="MTEMA4Car">
    <w:name w:val="MTEMA4 Car"/>
    <w:basedOn w:val="MTema3Car"/>
    <w:link w:val="MTEMA4"/>
    <w:rsid w:val="00512602"/>
  </w:style>
  <w:style w:type="paragraph" w:styleId="Textoindependiente">
    <w:name w:val="Body Text"/>
    <w:basedOn w:val="Normal"/>
    <w:link w:val="TextoindependienteCar"/>
    <w:semiHidden/>
    <w:rsid w:val="00C93705"/>
    <w:pPr>
      <w:jc w:val="both"/>
    </w:pPr>
    <w:rPr>
      <w:rFonts w:ascii="Times New Roman" w:hAnsi="Times New Roman"/>
      <w:szCs w:val="20"/>
      <w:lang w:eastAsia="es-UY"/>
    </w:rPr>
  </w:style>
  <w:style w:type="character" w:customStyle="1" w:styleId="TextoindependienteCar">
    <w:name w:val="Texto independiente Car"/>
    <w:basedOn w:val="Fuentedeprrafopredeter"/>
    <w:link w:val="Textoindependiente"/>
    <w:semiHidden/>
    <w:rsid w:val="00C93705"/>
    <w:rPr>
      <w:lang w:val="es-ES"/>
    </w:rPr>
  </w:style>
  <w:style w:type="paragraph" w:styleId="Textoindependiente2">
    <w:name w:val="Body Text 2"/>
    <w:basedOn w:val="Normal"/>
    <w:link w:val="Textoindependiente2Car"/>
    <w:semiHidden/>
    <w:rsid w:val="00C93705"/>
    <w:pPr>
      <w:pBdr>
        <w:bottom w:val="single" w:sz="12" w:space="1" w:color="auto"/>
      </w:pBdr>
      <w:jc w:val="both"/>
    </w:pPr>
    <w:rPr>
      <w:rFonts w:ascii="Verdana" w:hAnsi="Verdana"/>
      <w:szCs w:val="20"/>
      <w:lang w:eastAsia="es-UY"/>
    </w:rPr>
  </w:style>
  <w:style w:type="character" w:customStyle="1" w:styleId="Textoindependiente2Car">
    <w:name w:val="Texto independiente 2 Car"/>
    <w:basedOn w:val="Fuentedeprrafopredeter"/>
    <w:link w:val="Textoindependiente2"/>
    <w:semiHidden/>
    <w:rsid w:val="00C93705"/>
    <w:rPr>
      <w:rFonts w:ascii="Verdana" w:hAnsi="Verdana"/>
      <w:lang w:val="es-ES"/>
    </w:rPr>
  </w:style>
  <w:style w:type="paragraph" w:customStyle="1" w:styleId="TICK">
    <w:name w:val="TICK"/>
    <w:basedOn w:val="TextoComun"/>
    <w:link w:val="TICKCar"/>
    <w:qFormat/>
    <w:rsid w:val="00AF650D"/>
    <w:pPr>
      <w:numPr>
        <w:numId w:val="10"/>
      </w:numPr>
    </w:pPr>
  </w:style>
  <w:style w:type="paragraph" w:customStyle="1" w:styleId="TIC">
    <w:name w:val="TIC"/>
    <w:basedOn w:val="TextoComun"/>
    <w:link w:val="TICCar"/>
    <w:qFormat/>
    <w:rsid w:val="00AF650D"/>
    <w:pPr>
      <w:numPr>
        <w:numId w:val="11"/>
      </w:numPr>
      <w:spacing w:before="60" w:after="60"/>
    </w:pPr>
  </w:style>
  <w:style w:type="character" w:customStyle="1" w:styleId="TICKCar">
    <w:name w:val="TICK Car"/>
    <w:basedOn w:val="TextoComunCar"/>
    <w:link w:val="TICK"/>
    <w:rsid w:val="00AF650D"/>
  </w:style>
  <w:style w:type="character" w:customStyle="1" w:styleId="TICCar">
    <w:name w:val="TIC Car"/>
    <w:basedOn w:val="TextoComunCar"/>
    <w:link w:val="TIC"/>
    <w:rsid w:val="00AF650D"/>
  </w:style>
</w:styles>
</file>

<file path=word/webSettings.xml><?xml version="1.0" encoding="utf-8"?>
<w:webSettings xmlns:r="http://schemas.openxmlformats.org/officeDocument/2006/relationships" xmlns:w="http://schemas.openxmlformats.org/wordprocessingml/2006/main">
  <w:divs>
    <w:div w:id="393503076">
      <w:bodyDiv w:val="1"/>
      <w:marLeft w:val="0"/>
      <w:marRight w:val="0"/>
      <w:marTop w:val="0"/>
      <w:marBottom w:val="0"/>
      <w:divBdr>
        <w:top w:val="none" w:sz="0" w:space="0" w:color="auto"/>
        <w:left w:val="none" w:sz="0" w:space="0" w:color="auto"/>
        <w:bottom w:val="none" w:sz="0" w:space="0" w:color="auto"/>
        <w:right w:val="none" w:sz="0" w:space="0" w:color="auto"/>
      </w:divBdr>
    </w:div>
    <w:div w:id="874736283">
      <w:bodyDiv w:val="1"/>
      <w:marLeft w:val="0"/>
      <w:marRight w:val="0"/>
      <w:marTop w:val="0"/>
      <w:marBottom w:val="0"/>
      <w:divBdr>
        <w:top w:val="none" w:sz="0" w:space="0" w:color="auto"/>
        <w:left w:val="none" w:sz="0" w:space="0" w:color="auto"/>
        <w:bottom w:val="none" w:sz="0" w:space="0" w:color="auto"/>
        <w:right w:val="none" w:sz="0" w:space="0" w:color="auto"/>
      </w:divBdr>
    </w:div>
    <w:div w:id="1236361095">
      <w:bodyDiv w:val="1"/>
      <w:marLeft w:val="0"/>
      <w:marRight w:val="0"/>
      <w:marTop w:val="0"/>
      <w:marBottom w:val="0"/>
      <w:divBdr>
        <w:top w:val="none" w:sz="0" w:space="0" w:color="auto"/>
        <w:left w:val="none" w:sz="0" w:space="0" w:color="auto"/>
        <w:bottom w:val="none" w:sz="0" w:space="0" w:color="auto"/>
        <w:right w:val="none" w:sz="0" w:space="0" w:color="auto"/>
      </w:divBdr>
    </w:div>
    <w:div w:id="179752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Shavi\Escritorio\Graf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Shavi\Escritorio\Martes\Graf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Shavi\Escritorio\Martes\Grafica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Shavi\Escritorio\Grafica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Documents%20and%20Settings\Shavi\Escritorio\Graf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style val="35"/>
  <c:chart>
    <c:view3D>
      <c:rAngAx val="1"/>
    </c:view3D>
    <c:plotArea>
      <c:layout/>
      <c:bar3DChart>
        <c:barDir val="col"/>
        <c:grouping val="clustered"/>
        <c:ser>
          <c:idx val="0"/>
          <c:order val="0"/>
          <c:tx>
            <c:strRef>
              <c:f>Hoja3!$B$1</c:f>
              <c:strCache>
                <c:ptCount val="1"/>
                <c:pt idx="0">
                  <c:v>Planificadas</c:v>
                </c:pt>
              </c:strCache>
            </c:strRef>
          </c:tx>
          <c:dLbls>
            <c:showVal val="1"/>
          </c:dLbls>
          <c:cat>
            <c:strRef>
              <c:f>Hoja3!$A$2:$A$9</c:f>
              <c:strCache>
                <c:ptCount val="8"/>
                <c:pt idx="0">
                  <c:v>Q1</c:v>
                </c:pt>
                <c:pt idx="1">
                  <c:v>Q2</c:v>
                </c:pt>
                <c:pt idx="2">
                  <c:v>Q3</c:v>
                </c:pt>
                <c:pt idx="3">
                  <c:v>Q4</c:v>
                </c:pt>
                <c:pt idx="4">
                  <c:v>Q5</c:v>
                </c:pt>
                <c:pt idx="5">
                  <c:v>Q6</c:v>
                </c:pt>
                <c:pt idx="6">
                  <c:v>Q7</c:v>
                </c:pt>
                <c:pt idx="7">
                  <c:v>Q8</c:v>
                </c:pt>
              </c:strCache>
            </c:strRef>
          </c:cat>
          <c:val>
            <c:numRef>
              <c:f>Hoja3!$B$2:$B$9</c:f>
              <c:numCache>
                <c:formatCode>General</c:formatCode>
                <c:ptCount val="8"/>
                <c:pt idx="0">
                  <c:v>4</c:v>
                </c:pt>
                <c:pt idx="1">
                  <c:v>2</c:v>
                </c:pt>
                <c:pt idx="2">
                  <c:v>2</c:v>
                </c:pt>
                <c:pt idx="3">
                  <c:v>4</c:v>
                </c:pt>
                <c:pt idx="4">
                  <c:v>14</c:v>
                </c:pt>
                <c:pt idx="5">
                  <c:v>7</c:v>
                </c:pt>
                <c:pt idx="6">
                  <c:v>7</c:v>
                </c:pt>
                <c:pt idx="7">
                  <c:v>1</c:v>
                </c:pt>
              </c:numCache>
            </c:numRef>
          </c:val>
        </c:ser>
        <c:ser>
          <c:idx val="1"/>
          <c:order val="1"/>
          <c:tx>
            <c:strRef>
              <c:f>Hoja3!$C$1</c:f>
              <c:strCache>
                <c:ptCount val="1"/>
                <c:pt idx="0">
                  <c:v>Realizadas</c:v>
                </c:pt>
              </c:strCache>
            </c:strRef>
          </c:tx>
          <c:spPr>
            <a:solidFill>
              <a:schemeClr val="accent3">
                <a:lumMod val="60000"/>
                <a:lumOff val="40000"/>
              </a:schemeClr>
            </a:solidFill>
            <a:ln>
              <a:solidFill>
                <a:schemeClr val="accent3">
                  <a:lumMod val="75000"/>
                </a:schemeClr>
              </a:solidFill>
            </a:ln>
          </c:spPr>
          <c:dLbls>
            <c:dLbl>
              <c:idx val="0"/>
              <c:layout>
                <c:manualLayout>
                  <c:x val="8.1420616661799592E-3"/>
                  <c:y val="0"/>
                </c:manualLayout>
              </c:layout>
              <c:showVal val="1"/>
            </c:dLbl>
            <c:dLbl>
              <c:idx val="1"/>
              <c:layout>
                <c:manualLayout>
                  <c:x val="1.221309249926994E-2"/>
                  <c:y val="0"/>
                </c:manualLayout>
              </c:layout>
              <c:showVal val="1"/>
            </c:dLbl>
            <c:dLbl>
              <c:idx val="2"/>
              <c:layout>
                <c:manualLayout>
                  <c:x val="1.221309249926994E-2"/>
                  <c:y val="0"/>
                </c:manualLayout>
              </c:layout>
              <c:showVal val="1"/>
            </c:dLbl>
            <c:dLbl>
              <c:idx val="3"/>
              <c:layout>
                <c:manualLayout>
                  <c:x val="8.1420616661799592E-3"/>
                  <c:y val="0"/>
                </c:manualLayout>
              </c:layout>
              <c:showVal val="1"/>
            </c:dLbl>
            <c:dLbl>
              <c:idx val="4"/>
              <c:layout>
                <c:manualLayout>
                  <c:x val="6.1065462496349724E-3"/>
                  <c:y val="0"/>
                </c:manualLayout>
              </c:layout>
              <c:showVal val="1"/>
            </c:dLbl>
            <c:dLbl>
              <c:idx val="5"/>
              <c:layout>
                <c:manualLayout>
                  <c:x val="1.4248607915814926E-2"/>
                  <c:y val="0"/>
                </c:manualLayout>
              </c:layout>
              <c:showVal val="1"/>
            </c:dLbl>
            <c:dLbl>
              <c:idx val="6"/>
              <c:layout>
                <c:manualLayout>
                  <c:x val="1.0177577082724949E-2"/>
                  <c:y val="0"/>
                </c:manualLayout>
              </c:layout>
              <c:showVal val="1"/>
            </c:dLbl>
            <c:dLbl>
              <c:idx val="7"/>
              <c:layout>
                <c:manualLayout>
                  <c:x val="1.0177577082724949E-2"/>
                  <c:y val="0"/>
                </c:manualLayout>
              </c:layout>
              <c:showVal val="1"/>
            </c:dLbl>
            <c:showVal val="1"/>
          </c:dLbls>
          <c:cat>
            <c:strRef>
              <c:f>Hoja3!$A$2:$A$9</c:f>
              <c:strCache>
                <c:ptCount val="8"/>
                <c:pt idx="0">
                  <c:v>Q1</c:v>
                </c:pt>
                <c:pt idx="1">
                  <c:v>Q2</c:v>
                </c:pt>
                <c:pt idx="2">
                  <c:v>Q3</c:v>
                </c:pt>
                <c:pt idx="3">
                  <c:v>Q4</c:v>
                </c:pt>
                <c:pt idx="4">
                  <c:v>Q5</c:v>
                </c:pt>
                <c:pt idx="5">
                  <c:v>Q6</c:v>
                </c:pt>
                <c:pt idx="6">
                  <c:v>Q7</c:v>
                </c:pt>
                <c:pt idx="7">
                  <c:v>Q8</c:v>
                </c:pt>
              </c:strCache>
            </c:strRef>
          </c:cat>
          <c:val>
            <c:numRef>
              <c:f>Hoja3!$C$2:$C$9</c:f>
              <c:numCache>
                <c:formatCode>General</c:formatCode>
                <c:ptCount val="8"/>
                <c:pt idx="0">
                  <c:v>4</c:v>
                </c:pt>
                <c:pt idx="1">
                  <c:v>3</c:v>
                </c:pt>
                <c:pt idx="2">
                  <c:v>2</c:v>
                </c:pt>
                <c:pt idx="3">
                  <c:v>5</c:v>
                </c:pt>
                <c:pt idx="4">
                  <c:v>14</c:v>
                </c:pt>
                <c:pt idx="5">
                  <c:v>5</c:v>
                </c:pt>
                <c:pt idx="6">
                  <c:v>7</c:v>
                </c:pt>
                <c:pt idx="7">
                  <c:v>1</c:v>
                </c:pt>
              </c:numCache>
            </c:numRef>
          </c:val>
        </c:ser>
        <c:shape val="box"/>
        <c:axId val="79229696"/>
        <c:axId val="79232384"/>
        <c:axId val="0"/>
      </c:bar3DChart>
      <c:catAx>
        <c:axId val="79229696"/>
        <c:scaling>
          <c:orientation val="minMax"/>
        </c:scaling>
        <c:axPos val="b"/>
        <c:tickLblPos val="nextTo"/>
        <c:crossAx val="79232384"/>
        <c:crosses val="autoZero"/>
        <c:auto val="1"/>
        <c:lblAlgn val="ctr"/>
        <c:lblOffset val="100"/>
      </c:catAx>
      <c:valAx>
        <c:axId val="79232384"/>
        <c:scaling>
          <c:orientation val="minMax"/>
        </c:scaling>
        <c:axPos val="l"/>
        <c:majorGridlines/>
        <c:numFmt formatCode="General" sourceLinked="1"/>
        <c:tickLblPos val="nextTo"/>
        <c:crossAx val="79229696"/>
        <c:crosses val="autoZero"/>
        <c:crossBetween val="between"/>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view3D>
      <c:rotX val="30"/>
      <c:perspective val="30"/>
    </c:view3D>
    <c:plotArea>
      <c:layout/>
      <c:pie3DChart>
        <c:varyColors val="1"/>
        <c:ser>
          <c:idx val="0"/>
          <c:order val="0"/>
          <c:dLbls>
            <c:txPr>
              <a:bodyPr/>
              <a:lstStyle/>
              <a:p>
                <a:pPr>
                  <a:defRPr b="1"/>
                </a:pPr>
                <a:endParaRPr lang="es-ES"/>
              </a:p>
            </c:txPr>
            <c:showVal val="1"/>
            <c:showLeaderLines val="1"/>
          </c:dLbls>
          <c:cat>
            <c:strRef>
              <c:f>Hoja5!$B$2:$B$10</c:f>
              <c:strCache>
                <c:ptCount val="9"/>
                <c:pt idx="0">
                  <c:v>Comunicación</c:v>
                </c:pt>
                <c:pt idx="1">
                  <c:v>Diseño</c:v>
                </c:pt>
                <c:pt idx="2">
                  <c:v>Gestión de Calidad</c:v>
                </c:pt>
                <c:pt idx="3">
                  <c:v>Gestión de Configuración y Control de Cambios (SCM)</c:v>
                </c:pt>
                <c:pt idx="4">
                  <c:v>Gestión de Proyecto</c:v>
                </c:pt>
                <c:pt idx="5">
                  <c:v>Implantación</c:v>
                </c:pt>
                <c:pt idx="6">
                  <c:v>Implementación</c:v>
                </c:pt>
                <c:pt idx="7">
                  <c:v>Requerimientos (Análisis)</c:v>
                </c:pt>
                <c:pt idx="8">
                  <c:v>Verificación</c:v>
                </c:pt>
              </c:strCache>
            </c:strRef>
          </c:cat>
          <c:val>
            <c:numRef>
              <c:f>Hoja5!$C$2:$C$10</c:f>
              <c:numCache>
                <c:formatCode>General</c:formatCode>
                <c:ptCount val="9"/>
                <c:pt idx="0">
                  <c:v>2</c:v>
                </c:pt>
                <c:pt idx="1">
                  <c:v>17</c:v>
                </c:pt>
                <c:pt idx="2" formatCode="0">
                  <c:v>29</c:v>
                </c:pt>
                <c:pt idx="3">
                  <c:v>14</c:v>
                </c:pt>
                <c:pt idx="4">
                  <c:v>65</c:v>
                </c:pt>
                <c:pt idx="5">
                  <c:v>4</c:v>
                </c:pt>
                <c:pt idx="6">
                  <c:v>21</c:v>
                </c:pt>
                <c:pt idx="7">
                  <c:v>24</c:v>
                </c:pt>
                <c:pt idx="8">
                  <c:v>32</c:v>
                </c:pt>
              </c:numCache>
            </c:numRef>
          </c:val>
        </c:ser>
      </c:pie3DChart>
    </c:plotArea>
    <c:legend>
      <c:legendPos val="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style val="34"/>
  <c:chart>
    <c:autoTitleDeleted val="1"/>
    <c:view3D>
      <c:perspective val="30"/>
    </c:view3D>
    <c:plotArea>
      <c:layout/>
      <c:bar3DChart>
        <c:barDir val="col"/>
        <c:grouping val="standard"/>
        <c:ser>
          <c:idx val="0"/>
          <c:order val="0"/>
          <c:tx>
            <c:strRef>
              <c:f>Hoja6!$C$1</c:f>
              <c:strCache>
                <c:ptCount val="1"/>
                <c:pt idx="0">
                  <c:v>Warnings</c:v>
                </c:pt>
              </c:strCache>
            </c:strRef>
          </c:tx>
          <c:dLbls>
            <c:dLbl>
              <c:idx val="0"/>
              <c:layout>
                <c:manualLayout>
                  <c:x val="2.5000000000000001E-2"/>
                  <c:y val="0"/>
                </c:manualLayout>
              </c:layout>
              <c:showVal val="1"/>
            </c:dLbl>
            <c:dLbl>
              <c:idx val="1"/>
              <c:layout>
                <c:manualLayout>
                  <c:x val="1.94444444444445E-2"/>
                  <c:y val="0"/>
                </c:manualLayout>
              </c:layout>
              <c:showVal val="1"/>
            </c:dLbl>
            <c:dLbl>
              <c:idx val="2"/>
              <c:layout>
                <c:manualLayout>
                  <c:x val="2.2222222222222251E-2"/>
                  <c:y val="-8.4875562720134109E-17"/>
                </c:manualLayout>
              </c:layout>
              <c:showVal val="1"/>
            </c:dLbl>
            <c:txPr>
              <a:bodyPr/>
              <a:lstStyle/>
              <a:p>
                <a:pPr>
                  <a:defRPr sz="1200" b="1"/>
                </a:pPr>
                <a:endParaRPr lang="es-ES"/>
              </a:p>
            </c:txPr>
            <c:showVal val="1"/>
          </c:dLbls>
          <c:cat>
            <c:strRef>
              <c:f>Hoja6!$B$2:$B$4</c:f>
              <c:strCache>
                <c:ptCount val="3"/>
                <c:pt idx="0">
                  <c:v>Semana 10</c:v>
                </c:pt>
                <c:pt idx="1">
                  <c:v>Semana 12</c:v>
                </c:pt>
                <c:pt idx="2">
                  <c:v>Semana 14</c:v>
                </c:pt>
              </c:strCache>
            </c:strRef>
          </c:cat>
          <c:val>
            <c:numRef>
              <c:f>Hoja6!$C$2:$C$4</c:f>
              <c:numCache>
                <c:formatCode>General</c:formatCode>
                <c:ptCount val="3"/>
                <c:pt idx="0">
                  <c:v>1154</c:v>
                </c:pt>
                <c:pt idx="1">
                  <c:v>0</c:v>
                </c:pt>
                <c:pt idx="2">
                  <c:v>0</c:v>
                </c:pt>
              </c:numCache>
            </c:numRef>
          </c:val>
        </c:ser>
        <c:shape val="box"/>
        <c:axId val="80940416"/>
        <c:axId val="81831808"/>
        <c:axId val="49772736"/>
      </c:bar3DChart>
      <c:catAx>
        <c:axId val="80940416"/>
        <c:scaling>
          <c:orientation val="minMax"/>
        </c:scaling>
        <c:axPos val="b"/>
        <c:tickLblPos val="nextTo"/>
        <c:crossAx val="81831808"/>
        <c:crosses val="autoZero"/>
        <c:auto val="1"/>
        <c:lblAlgn val="ctr"/>
        <c:lblOffset val="100"/>
      </c:catAx>
      <c:valAx>
        <c:axId val="81831808"/>
        <c:scaling>
          <c:orientation val="minMax"/>
        </c:scaling>
        <c:axPos val="l"/>
        <c:majorGridlines/>
        <c:numFmt formatCode="General" sourceLinked="1"/>
        <c:tickLblPos val="nextTo"/>
        <c:crossAx val="80940416"/>
        <c:crosses val="autoZero"/>
        <c:crossBetween val="between"/>
      </c:valAx>
      <c:serAx>
        <c:axId val="49772736"/>
        <c:scaling>
          <c:orientation val="minMax"/>
        </c:scaling>
        <c:axPos val="b"/>
        <c:tickLblPos val="nextTo"/>
        <c:crossAx val="81831808"/>
        <c:crosses val="autoZero"/>
      </c:serAx>
    </c:plotArea>
    <c:legend>
      <c:legendPos val="r"/>
      <c:layout>
        <c:manualLayout>
          <c:xMode val="edge"/>
          <c:yMode val="edge"/>
          <c:x val="0.72062642169728863"/>
          <c:y val="0.32150955088947286"/>
          <c:w val="0.15437357830271217"/>
          <c:h val="8.3717191601050012E-2"/>
        </c:manualLayout>
      </c:layout>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view3D>
      <c:rAngAx val="1"/>
    </c:view3D>
    <c:plotArea>
      <c:layout/>
      <c:bar3DChart>
        <c:barDir val="col"/>
        <c:grouping val="percentStacked"/>
        <c:ser>
          <c:idx val="0"/>
          <c:order val="0"/>
          <c:tx>
            <c:strRef>
              <c:f>Hoja1!$E$1</c:f>
              <c:strCache>
                <c:ptCount val="1"/>
                <c:pt idx="0">
                  <c:v>Entregados</c:v>
                </c:pt>
              </c:strCache>
            </c:strRef>
          </c:tx>
          <c:dLbls>
            <c:txPr>
              <a:bodyPr/>
              <a:lstStyle/>
              <a:p>
                <a:pPr>
                  <a:defRPr sz="1100" b="1"/>
                </a:pPr>
                <a:endParaRPr lang="es-ES"/>
              </a:p>
            </c:txPr>
            <c:showVal val="1"/>
          </c:dLbls>
          <c:cat>
            <c:numRef>
              <c:f>Hoja1!$A$2:$A$16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cat>
          <c:val>
            <c:numRef>
              <c:f>Hoja1!$E$2:$E$16</c:f>
              <c:numCache>
                <c:formatCode>General</c:formatCode>
                <c:ptCount val="15"/>
                <c:pt idx="0">
                  <c:v>1</c:v>
                </c:pt>
                <c:pt idx="1">
                  <c:v>7</c:v>
                </c:pt>
                <c:pt idx="2">
                  <c:v>19</c:v>
                </c:pt>
                <c:pt idx="3">
                  <c:v>14</c:v>
                </c:pt>
                <c:pt idx="4">
                  <c:v>28</c:v>
                </c:pt>
                <c:pt idx="5">
                  <c:v>11</c:v>
                </c:pt>
                <c:pt idx="6">
                  <c:v>18</c:v>
                </c:pt>
                <c:pt idx="7">
                  <c:v>11</c:v>
                </c:pt>
                <c:pt idx="8">
                  <c:v>15</c:v>
                </c:pt>
                <c:pt idx="9">
                  <c:v>15</c:v>
                </c:pt>
                <c:pt idx="10">
                  <c:v>16</c:v>
                </c:pt>
                <c:pt idx="11">
                  <c:v>15</c:v>
                </c:pt>
                <c:pt idx="12">
                  <c:v>13</c:v>
                </c:pt>
                <c:pt idx="13">
                  <c:v>16</c:v>
                </c:pt>
                <c:pt idx="14">
                  <c:v>18</c:v>
                </c:pt>
              </c:numCache>
            </c:numRef>
          </c:val>
        </c:ser>
        <c:ser>
          <c:idx val="1"/>
          <c:order val="1"/>
          <c:tx>
            <c:strRef>
              <c:f>Hoja1!$F$1</c:f>
              <c:strCache>
                <c:ptCount val="1"/>
                <c:pt idx="0">
                  <c:v>No Entregados</c:v>
                </c:pt>
              </c:strCache>
            </c:strRef>
          </c:tx>
          <c:dLbls>
            <c:txPr>
              <a:bodyPr/>
              <a:lstStyle/>
              <a:p>
                <a:pPr>
                  <a:defRPr sz="1100" b="1"/>
                </a:pPr>
                <a:endParaRPr lang="es-ES"/>
              </a:p>
            </c:txPr>
            <c:showVal val="1"/>
          </c:dLbls>
          <c:cat>
            <c:numRef>
              <c:f>Hoja1!$A$2:$A$16</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cat>
          <c:val>
            <c:numRef>
              <c:f>Hoja1!$F$2:$F$16</c:f>
              <c:numCache>
                <c:formatCode>General</c:formatCode>
                <c:ptCount val="15"/>
                <c:pt idx="0">
                  <c:v>0</c:v>
                </c:pt>
                <c:pt idx="1">
                  <c:v>2</c:v>
                </c:pt>
                <c:pt idx="2">
                  <c:v>8</c:v>
                </c:pt>
                <c:pt idx="3">
                  <c:v>5</c:v>
                </c:pt>
                <c:pt idx="4">
                  <c:v>4</c:v>
                </c:pt>
                <c:pt idx="5">
                  <c:v>3</c:v>
                </c:pt>
                <c:pt idx="6">
                  <c:v>8</c:v>
                </c:pt>
                <c:pt idx="7">
                  <c:v>3</c:v>
                </c:pt>
                <c:pt idx="8">
                  <c:v>8</c:v>
                </c:pt>
                <c:pt idx="9">
                  <c:v>8</c:v>
                </c:pt>
                <c:pt idx="10">
                  <c:v>4</c:v>
                </c:pt>
                <c:pt idx="11">
                  <c:v>8</c:v>
                </c:pt>
                <c:pt idx="12">
                  <c:v>2</c:v>
                </c:pt>
                <c:pt idx="13">
                  <c:v>4</c:v>
                </c:pt>
                <c:pt idx="14">
                  <c:v>0</c:v>
                </c:pt>
              </c:numCache>
            </c:numRef>
          </c:val>
        </c:ser>
        <c:shape val="box"/>
        <c:axId val="86244352"/>
        <c:axId val="77558528"/>
        <c:axId val="0"/>
      </c:bar3DChart>
      <c:catAx>
        <c:axId val="86244352"/>
        <c:scaling>
          <c:orientation val="minMax"/>
        </c:scaling>
        <c:axPos val="b"/>
        <c:numFmt formatCode="General" sourceLinked="0"/>
        <c:tickLblPos val="nextTo"/>
        <c:crossAx val="77558528"/>
        <c:crosses val="autoZero"/>
        <c:auto val="1"/>
        <c:lblAlgn val="ctr"/>
        <c:lblOffset val="100"/>
      </c:catAx>
      <c:valAx>
        <c:axId val="77558528"/>
        <c:scaling>
          <c:orientation val="minMax"/>
        </c:scaling>
        <c:axPos val="l"/>
        <c:majorGridlines/>
        <c:numFmt formatCode="0%" sourceLinked="1"/>
        <c:tickLblPos val="nextTo"/>
        <c:crossAx val="86244352"/>
        <c:crosses val="autoZero"/>
        <c:crossBetween val="between"/>
      </c:valAx>
    </c:plotArea>
    <c:legend>
      <c:legendPos val="r"/>
    </c:legend>
    <c:plotVisOnly val="1"/>
  </c:chart>
  <c:spPr>
    <a:ln>
      <a:noFill/>
    </a:ln>
  </c:sp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view3D>
      <c:rAngAx val="1"/>
    </c:view3D>
    <c:plotArea>
      <c:layout/>
      <c:bar3DChart>
        <c:barDir val="col"/>
        <c:grouping val="clustered"/>
        <c:ser>
          <c:idx val="0"/>
          <c:order val="0"/>
          <c:tx>
            <c:strRef>
              <c:f>Hoja2!$B$2</c:f>
              <c:strCache>
                <c:ptCount val="1"/>
                <c:pt idx="0">
                  <c:v>Entregados</c:v>
                </c:pt>
              </c:strCache>
            </c:strRef>
          </c:tx>
          <c:dLbls>
            <c:txPr>
              <a:bodyPr/>
              <a:lstStyle/>
              <a:p>
                <a:pPr>
                  <a:defRPr b="1"/>
                </a:pPr>
                <a:endParaRPr lang="es-ES"/>
              </a:p>
            </c:txPr>
            <c:showVal val="1"/>
          </c:dLbls>
          <c:cat>
            <c:strRef>
              <c:f>Hoja2!$A$3:$A$11</c:f>
              <c:strCache>
                <c:ptCount val="9"/>
                <c:pt idx="0">
                  <c:v>Comunicación</c:v>
                </c:pt>
                <c:pt idx="1">
                  <c:v>Diseño</c:v>
                </c:pt>
                <c:pt idx="2">
                  <c:v>Gestión de Calidad</c:v>
                </c:pt>
                <c:pt idx="3">
                  <c:v>SCM</c:v>
                </c:pt>
                <c:pt idx="4">
                  <c:v>Gestión de Proyecto</c:v>
                </c:pt>
                <c:pt idx="5">
                  <c:v>Implantación</c:v>
                </c:pt>
                <c:pt idx="6">
                  <c:v>Implementación</c:v>
                </c:pt>
                <c:pt idx="7">
                  <c:v>Requerimientos</c:v>
                </c:pt>
                <c:pt idx="8">
                  <c:v>Verificación</c:v>
                </c:pt>
              </c:strCache>
            </c:strRef>
          </c:cat>
          <c:val>
            <c:numRef>
              <c:f>Hoja2!$B$3:$B$11</c:f>
              <c:numCache>
                <c:formatCode>General</c:formatCode>
                <c:ptCount val="9"/>
                <c:pt idx="0">
                  <c:v>2</c:v>
                </c:pt>
                <c:pt idx="1">
                  <c:v>17</c:v>
                </c:pt>
                <c:pt idx="2">
                  <c:v>29</c:v>
                </c:pt>
                <c:pt idx="3">
                  <c:v>15</c:v>
                </c:pt>
                <c:pt idx="4">
                  <c:v>72</c:v>
                </c:pt>
                <c:pt idx="5">
                  <c:v>4</c:v>
                </c:pt>
                <c:pt idx="6">
                  <c:v>21</c:v>
                </c:pt>
                <c:pt idx="7">
                  <c:v>25</c:v>
                </c:pt>
                <c:pt idx="8">
                  <c:v>32</c:v>
                </c:pt>
              </c:numCache>
            </c:numRef>
          </c:val>
        </c:ser>
        <c:ser>
          <c:idx val="1"/>
          <c:order val="1"/>
          <c:tx>
            <c:strRef>
              <c:f>Hoja2!$C$2</c:f>
              <c:strCache>
                <c:ptCount val="1"/>
                <c:pt idx="0">
                  <c:v>No entregados</c:v>
                </c:pt>
              </c:strCache>
            </c:strRef>
          </c:tx>
          <c:dLbls>
            <c:dLbl>
              <c:idx val="0"/>
              <c:layout>
                <c:manualLayout>
                  <c:x val="1.1510791366906515E-2"/>
                  <c:y val="0"/>
                </c:manualLayout>
              </c:layout>
              <c:showVal val="1"/>
            </c:dLbl>
            <c:dLbl>
              <c:idx val="1"/>
              <c:layout>
                <c:manualLayout>
                  <c:x val="9.5923261390887665E-3"/>
                  <c:y val="0"/>
                </c:manualLayout>
              </c:layout>
              <c:showVal val="1"/>
            </c:dLbl>
            <c:dLbl>
              <c:idx val="2"/>
              <c:layout>
                <c:manualLayout>
                  <c:x val="1.3429256594724184E-2"/>
                  <c:y val="0"/>
                </c:manualLayout>
              </c:layout>
              <c:showVal val="1"/>
            </c:dLbl>
            <c:dLbl>
              <c:idx val="3"/>
              <c:layout>
                <c:manualLayout>
                  <c:x val="1.3429256594724218E-2"/>
                  <c:y val="0"/>
                </c:manualLayout>
              </c:layout>
              <c:showVal val="1"/>
            </c:dLbl>
            <c:dLbl>
              <c:idx val="4"/>
              <c:layout>
                <c:manualLayout>
                  <c:x val="1.1510791366906515E-2"/>
                  <c:y val="0"/>
                </c:manualLayout>
              </c:layout>
              <c:showVal val="1"/>
            </c:dLbl>
            <c:dLbl>
              <c:idx val="5"/>
              <c:layout>
                <c:manualLayout>
                  <c:x val="7.6738609112709999E-3"/>
                  <c:y val="0"/>
                </c:manualLayout>
              </c:layout>
              <c:showVal val="1"/>
            </c:dLbl>
            <c:dLbl>
              <c:idx val="6"/>
              <c:layout>
                <c:manualLayout>
                  <c:x val="1.1510791366906515E-2"/>
                  <c:y val="0"/>
                </c:manualLayout>
              </c:layout>
              <c:showVal val="1"/>
            </c:dLbl>
            <c:dLbl>
              <c:idx val="7"/>
              <c:layout>
                <c:manualLayout>
                  <c:x val="1.1510791366906515E-2"/>
                  <c:y val="2.8490034881224666E-3"/>
                </c:manualLayout>
              </c:layout>
              <c:showVal val="1"/>
            </c:dLbl>
            <c:dLbl>
              <c:idx val="8"/>
              <c:layout>
                <c:manualLayout>
                  <c:x val="1.1510791366906515E-2"/>
                  <c:y val="0"/>
                </c:manualLayout>
              </c:layout>
              <c:showVal val="1"/>
            </c:dLbl>
            <c:txPr>
              <a:bodyPr/>
              <a:lstStyle/>
              <a:p>
                <a:pPr>
                  <a:defRPr b="1"/>
                </a:pPr>
                <a:endParaRPr lang="es-ES"/>
              </a:p>
            </c:txPr>
            <c:showVal val="1"/>
          </c:dLbls>
          <c:cat>
            <c:strRef>
              <c:f>Hoja2!$A$3:$A$11</c:f>
              <c:strCache>
                <c:ptCount val="9"/>
                <c:pt idx="0">
                  <c:v>Comunicación</c:v>
                </c:pt>
                <c:pt idx="1">
                  <c:v>Diseño</c:v>
                </c:pt>
                <c:pt idx="2">
                  <c:v>Gestión de Calidad</c:v>
                </c:pt>
                <c:pt idx="3">
                  <c:v>SCM</c:v>
                </c:pt>
                <c:pt idx="4">
                  <c:v>Gestión de Proyecto</c:v>
                </c:pt>
                <c:pt idx="5">
                  <c:v>Implantación</c:v>
                </c:pt>
                <c:pt idx="6">
                  <c:v>Implementación</c:v>
                </c:pt>
                <c:pt idx="7">
                  <c:v>Requerimientos</c:v>
                </c:pt>
                <c:pt idx="8">
                  <c:v>Verificación</c:v>
                </c:pt>
              </c:strCache>
            </c:strRef>
          </c:cat>
          <c:val>
            <c:numRef>
              <c:f>Hoja2!$C$3:$C$11</c:f>
              <c:numCache>
                <c:formatCode>General</c:formatCode>
                <c:ptCount val="9"/>
                <c:pt idx="0">
                  <c:v>0</c:v>
                </c:pt>
                <c:pt idx="1">
                  <c:v>8</c:v>
                </c:pt>
                <c:pt idx="2">
                  <c:v>3</c:v>
                </c:pt>
                <c:pt idx="3">
                  <c:v>12</c:v>
                </c:pt>
                <c:pt idx="4">
                  <c:v>2</c:v>
                </c:pt>
                <c:pt idx="5">
                  <c:v>5</c:v>
                </c:pt>
                <c:pt idx="6">
                  <c:v>21</c:v>
                </c:pt>
                <c:pt idx="7">
                  <c:v>7</c:v>
                </c:pt>
                <c:pt idx="8">
                  <c:v>9</c:v>
                </c:pt>
              </c:numCache>
            </c:numRef>
          </c:val>
        </c:ser>
        <c:shape val="box"/>
        <c:axId val="77784960"/>
        <c:axId val="77786496"/>
        <c:axId val="0"/>
      </c:bar3DChart>
      <c:catAx>
        <c:axId val="77784960"/>
        <c:scaling>
          <c:orientation val="minMax"/>
        </c:scaling>
        <c:axPos val="b"/>
        <c:tickLblPos val="nextTo"/>
        <c:crossAx val="77786496"/>
        <c:crosses val="autoZero"/>
        <c:auto val="1"/>
        <c:lblAlgn val="ctr"/>
        <c:lblOffset val="100"/>
      </c:catAx>
      <c:valAx>
        <c:axId val="77786496"/>
        <c:scaling>
          <c:orientation val="minMax"/>
        </c:scaling>
        <c:axPos val="l"/>
        <c:majorGridlines/>
        <c:numFmt formatCode="General" sourceLinked="1"/>
        <c:tickLblPos val="nextTo"/>
        <c:crossAx val="77784960"/>
        <c:crosses val="autoZero"/>
        <c:crossBetween val="between"/>
        <c:majorUnit val="5"/>
      </c:valAx>
    </c:plotArea>
    <c:legend>
      <c:legendPos val="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0.77879</cdr:x>
      <cdr:y>0.81705</cdr:y>
    </cdr:from>
    <cdr:to>
      <cdr:x>0.92016</cdr:x>
      <cdr:y>0.90074</cdr:y>
    </cdr:to>
    <cdr:sp macro="" textlink="">
      <cdr:nvSpPr>
        <cdr:cNvPr id="2" name="1 CuadroTexto"/>
        <cdr:cNvSpPr txBox="1"/>
      </cdr:nvSpPr>
      <cdr:spPr>
        <a:xfrm xmlns:a="http://schemas.openxmlformats.org/drawingml/2006/main">
          <a:off x="3938943" y="2116801"/>
          <a:ext cx="715018" cy="21682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s-UY" sz="1100"/>
            <a:t>Semanas</a:t>
          </a:r>
        </a:p>
      </cdr:txBody>
    </cdr:sp>
  </cdr:relSizeAnchor>
</c:userShapes>
</file>

<file path=word/drawings/drawing2.xml><?xml version="1.0" encoding="utf-8"?>
<c:userShapes xmlns:c="http://schemas.openxmlformats.org/drawingml/2006/chart">
  <cdr:relSizeAnchor xmlns:cdr="http://schemas.openxmlformats.org/drawingml/2006/chartDrawing">
    <cdr:from>
      <cdr:x>0.80576</cdr:x>
      <cdr:y>0.81102</cdr:y>
    </cdr:from>
    <cdr:to>
      <cdr:x>0.96978</cdr:x>
      <cdr:y>0.86614</cdr:y>
    </cdr:to>
    <cdr:sp macro="" textlink="">
      <cdr:nvSpPr>
        <cdr:cNvPr id="2" name="1 CuadroTexto"/>
        <cdr:cNvSpPr txBox="1"/>
      </cdr:nvSpPr>
      <cdr:spPr>
        <a:xfrm xmlns:a="http://schemas.openxmlformats.org/drawingml/2006/main">
          <a:off x="5334001" y="3924299"/>
          <a:ext cx="1085850" cy="26670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s-UY" sz="1100"/>
            <a:t>Líneas</a:t>
          </a:r>
          <a:r>
            <a:rPr lang="es-UY" sz="1100" baseline="0"/>
            <a:t> </a:t>
          </a:r>
          <a:r>
            <a:rPr lang="es-UY" sz="1100"/>
            <a:t>de Trabajo</a:t>
          </a:r>
        </a:p>
      </cdr:txBody>
    </cdr:sp>
  </cdr:relSizeAnchor>
  <cdr:relSizeAnchor xmlns:cdr="http://schemas.openxmlformats.org/drawingml/2006/chartDrawing">
    <cdr:from>
      <cdr:x>0.00719</cdr:x>
      <cdr:y>0.02756</cdr:y>
    </cdr:from>
    <cdr:to>
      <cdr:x>0.14532</cdr:x>
      <cdr:y>0.21654</cdr:y>
    </cdr:to>
    <cdr:sp macro="" textlink="">
      <cdr:nvSpPr>
        <cdr:cNvPr id="3" name="2 CuadroTexto"/>
        <cdr:cNvSpPr txBox="1"/>
      </cdr:nvSpPr>
      <cdr:spPr>
        <a:xfrm xmlns:a="http://schemas.openxmlformats.org/drawingml/2006/main">
          <a:off x="47626" y="13335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s-UY"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EEAC-65EA-4821-8CD6-E3C18AD2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478</TotalTime>
  <Pages>19</Pages>
  <Words>4186</Words>
  <Characters>23028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calidad</vt:lpstr>
    </vt:vector>
  </TitlesOfParts>
  <Company>Particular</Company>
  <LinksUpToDate>false</LinksUpToDate>
  <CharactersWithSpaces>27160</CharactersWithSpaces>
  <SharedDoc>false</SharedDoc>
  <HLinks>
    <vt:vector size="60" baseType="variant">
      <vt:variant>
        <vt:i4>3211306</vt:i4>
      </vt:variant>
      <vt:variant>
        <vt:i4>56</vt:i4>
      </vt:variant>
      <vt:variant>
        <vt:i4>0</vt:i4>
      </vt:variant>
      <vt:variant>
        <vt:i4>5</vt:i4>
      </vt:variant>
      <vt:variant>
        <vt:lpwstr>/C:/LUCIA/ma07/plant/calidad/SQAIFGXvY.doc</vt:lpwstr>
      </vt:variant>
      <vt:variant>
        <vt:lpwstr/>
      </vt:variant>
      <vt:variant>
        <vt:i4>3211306</vt:i4>
      </vt:variant>
      <vt:variant>
        <vt:i4>50</vt:i4>
      </vt:variant>
      <vt:variant>
        <vt:i4>0</vt:i4>
      </vt:variant>
      <vt:variant>
        <vt:i4>5</vt:i4>
      </vt:variant>
      <vt:variant>
        <vt:lpwstr>/C:/LUCIA/ma07/plant/calidad/SQAIFGXvY.doc</vt:lpwstr>
      </vt:variant>
      <vt:variant>
        <vt:lpwstr/>
      </vt:variant>
      <vt:variant>
        <vt:i4>3211306</vt:i4>
      </vt:variant>
      <vt:variant>
        <vt:i4>44</vt:i4>
      </vt:variant>
      <vt:variant>
        <vt:i4>0</vt:i4>
      </vt:variant>
      <vt:variant>
        <vt:i4>5</vt:i4>
      </vt:variant>
      <vt:variant>
        <vt:lpwstr>/C:/LUCIA/ma07/plant/calidad/SQAIFGXvY.doc</vt:lpwstr>
      </vt:variant>
      <vt:variant>
        <vt:lpwstr/>
      </vt:variant>
      <vt:variant>
        <vt:i4>3211306</vt:i4>
      </vt:variant>
      <vt:variant>
        <vt:i4>38</vt:i4>
      </vt:variant>
      <vt:variant>
        <vt:i4>0</vt:i4>
      </vt:variant>
      <vt:variant>
        <vt:i4>5</vt:i4>
      </vt:variant>
      <vt:variant>
        <vt:lpwstr>/C:/LUCIA/ma07/plant/calidad/SQAIFGXvY.doc</vt:lpwstr>
      </vt:variant>
      <vt:variant>
        <vt:lpwstr/>
      </vt:variant>
      <vt:variant>
        <vt:i4>3211306</vt:i4>
      </vt:variant>
      <vt:variant>
        <vt:i4>32</vt:i4>
      </vt:variant>
      <vt:variant>
        <vt:i4>0</vt:i4>
      </vt:variant>
      <vt:variant>
        <vt:i4>5</vt:i4>
      </vt:variant>
      <vt:variant>
        <vt:lpwstr>/C:/LUCIA/ma07/plant/calidad/SQAIFGXvY.doc</vt:lpwstr>
      </vt:variant>
      <vt:variant>
        <vt:lpwstr/>
      </vt:variant>
      <vt:variant>
        <vt:i4>3211306</vt:i4>
      </vt:variant>
      <vt:variant>
        <vt:i4>26</vt:i4>
      </vt:variant>
      <vt:variant>
        <vt:i4>0</vt:i4>
      </vt:variant>
      <vt:variant>
        <vt:i4>5</vt:i4>
      </vt:variant>
      <vt:variant>
        <vt:lpwstr>/C:/LUCIA/ma07/plant/calidad/SQAIFGXvY.doc</vt:lpwstr>
      </vt:variant>
      <vt:variant>
        <vt:lpwstr/>
      </vt:variant>
      <vt:variant>
        <vt:i4>3211306</vt:i4>
      </vt:variant>
      <vt:variant>
        <vt:i4>20</vt:i4>
      </vt:variant>
      <vt:variant>
        <vt:i4>0</vt:i4>
      </vt:variant>
      <vt:variant>
        <vt:i4>5</vt:i4>
      </vt:variant>
      <vt:variant>
        <vt:lpwstr>/C:/LUCIA/ma07/plant/calidad/SQAIFGXvY.doc</vt:lpwstr>
      </vt:variant>
      <vt:variant>
        <vt:lpwstr/>
      </vt:variant>
      <vt:variant>
        <vt:i4>3211306</vt:i4>
      </vt:variant>
      <vt:variant>
        <vt:i4>14</vt:i4>
      </vt:variant>
      <vt:variant>
        <vt:i4>0</vt:i4>
      </vt:variant>
      <vt:variant>
        <vt:i4>5</vt:i4>
      </vt:variant>
      <vt:variant>
        <vt:lpwstr>/C:/LUCIA/ma07/plant/calidad/SQAIFGXvY.doc</vt:lpwstr>
      </vt:variant>
      <vt:variant>
        <vt:lpwstr/>
      </vt:variant>
      <vt:variant>
        <vt:i4>3211306</vt:i4>
      </vt:variant>
      <vt:variant>
        <vt:i4>8</vt:i4>
      </vt:variant>
      <vt:variant>
        <vt:i4>0</vt:i4>
      </vt:variant>
      <vt:variant>
        <vt:i4>5</vt:i4>
      </vt:variant>
      <vt:variant>
        <vt:lpwstr>/C:/LUCIA/ma07/plant/calidad/SQAIFGXvY.doc</vt:lpwstr>
      </vt:variant>
      <vt:variant>
        <vt:lpwstr/>
      </vt:variant>
      <vt:variant>
        <vt:i4>3211306</vt:i4>
      </vt:variant>
      <vt:variant>
        <vt:i4>2</vt:i4>
      </vt:variant>
      <vt:variant>
        <vt:i4>0</vt:i4>
      </vt:variant>
      <vt:variant>
        <vt:i4>5</vt:i4>
      </vt:variant>
      <vt:variant>
        <vt:lpwstr>/C:/LUCIA/ma07/plant/calidad/SQAIFGXvY.doc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 Marcelo Bellini</dc:creator>
  <cp:keywords/>
  <dc:description/>
  <cp:lastModifiedBy>Shavi</cp:lastModifiedBy>
  <cp:revision>247</cp:revision>
  <cp:lastPrinted>2010-11-09T22:29:00Z</cp:lastPrinted>
  <dcterms:created xsi:type="dcterms:W3CDTF">2010-11-09T22:13:00Z</dcterms:created>
  <dcterms:modified xsi:type="dcterms:W3CDTF">2010-11-13T02:10:00Z</dcterms:modified>
</cp:coreProperties>
</file>