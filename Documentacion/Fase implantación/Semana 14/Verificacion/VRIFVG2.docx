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77" w:rsidRDefault="00151941" w:rsidP="00232E73">
      <w:pPr>
        <w:pStyle w:val="MTtulo1"/>
        <w:jc w:val="both"/>
      </w:pPr>
      <w:r>
        <w:t>Interpool</w:t>
      </w:r>
      <w:r w:rsidR="0067747A">
        <w:t xml:space="preserve"> </w:t>
      </w:r>
    </w:p>
    <w:p w:rsidR="00762477" w:rsidRDefault="0067747A" w:rsidP="00232E73">
      <w:pPr>
        <w:pStyle w:val="MTtulo1"/>
        <w:jc w:val="both"/>
      </w:pPr>
      <w:r>
        <w:t>Informe Final de Verificación</w:t>
      </w:r>
    </w:p>
    <w:p w:rsidR="00762477" w:rsidRDefault="00151941" w:rsidP="00232E73">
      <w:pPr>
        <w:pStyle w:val="MTtulo1"/>
        <w:jc w:val="both"/>
      </w:pPr>
      <w:r>
        <w:t xml:space="preserve">Versión </w:t>
      </w:r>
      <w:r w:rsidR="0067747A">
        <w:t>1</w:t>
      </w:r>
      <w:r>
        <w:t>4</w:t>
      </w:r>
      <w:r w:rsidR="004D64AD">
        <w:t>.1</w:t>
      </w:r>
    </w:p>
    <w:p w:rsidR="00762477" w:rsidRDefault="00762477" w:rsidP="00232E73">
      <w:pPr>
        <w:pStyle w:val="MNormal"/>
      </w:pPr>
    </w:p>
    <w:p w:rsidR="00762477" w:rsidRDefault="00762477" w:rsidP="00232E73">
      <w:pPr>
        <w:pStyle w:val="MNormal"/>
      </w:pPr>
    </w:p>
    <w:p w:rsidR="004D64AD" w:rsidRDefault="004D64AD" w:rsidP="00232E73">
      <w:pPr>
        <w:pStyle w:val="MNormal"/>
      </w:pPr>
    </w:p>
    <w:p w:rsidR="00762477" w:rsidRDefault="00762477" w:rsidP="00232E73">
      <w:pPr>
        <w:pStyle w:val="MNormal"/>
      </w:pPr>
    </w:p>
    <w:p w:rsidR="00762477" w:rsidRDefault="0067747A" w:rsidP="00232E73">
      <w:pPr>
        <w:pStyle w:val="MTtulo1"/>
        <w:jc w:val="both"/>
        <w:rPr>
          <w:szCs w:val="36"/>
        </w:rPr>
      </w:pPr>
      <w:r>
        <w:t>Historia de revisiones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118"/>
        <w:gridCol w:w="1122"/>
        <w:gridCol w:w="3359"/>
        <w:gridCol w:w="2121"/>
      </w:tblGrid>
      <w:tr w:rsidR="0015194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89743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89743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89743E">
            <w:pPr>
              <w:pStyle w:val="MNormal"/>
              <w:jc w:val="center"/>
            </w:pPr>
            <w:r>
              <w:t>Autor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151941" w:rsidP="0089743E">
            <w:pPr>
              <w:pStyle w:val="MNormal"/>
              <w:jc w:val="center"/>
            </w:pPr>
            <w:r>
              <w:t>13</w:t>
            </w:r>
            <w:r w:rsidR="0067747A">
              <w:t>/</w:t>
            </w:r>
            <w:r>
              <w:t>11</w:t>
            </w:r>
            <w:r w:rsidR="0067747A">
              <w:t>/</w:t>
            </w:r>
            <w: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151941" w:rsidP="0089743E">
            <w:pPr>
              <w:pStyle w:val="MNormal"/>
              <w:jc w:val="center"/>
            </w:pPr>
            <w:r>
              <w:t>14</w:t>
            </w:r>
            <w:r w:rsidR="0067747A">
              <w:t>.</w:t>
            </w:r>
            <w:r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151941" w:rsidP="00232E73">
            <w:pPr>
              <w:pStyle w:val="MNormal"/>
            </w:pPr>
            <w:r>
              <w:t>Creación de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151941" w:rsidP="0089743E">
            <w:pPr>
              <w:pStyle w:val="MNormal"/>
              <w:jc w:val="center"/>
            </w:pPr>
            <w:r>
              <w:t>Alejandro García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4D64AD" w:rsidP="0089743E">
            <w:pPr>
              <w:pStyle w:val="MNormal"/>
              <w:jc w:val="center"/>
            </w:pPr>
            <w:r>
              <w:t>14/11/10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4D64AD" w:rsidP="0089743E">
            <w:pPr>
              <w:pStyle w:val="MNormal"/>
              <w:jc w:val="center"/>
            </w:pPr>
            <w:r>
              <w:t>14.1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4D64AD" w:rsidP="00232E73">
            <w:pPr>
              <w:pStyle w:val="MNormal"/>
            </w:pPr>
            <w:r>
              <w:t>Revisión de SQA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4D64AD" w:rsidP="0089743E">
            <w:pPr>
              <w:pStyle w:val="MNormal"/>
              <w:jc w:val="center"/>
            </w:pPr>
            <w:r>
              <w:t>Javier Madeiro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</w:tr>
      <w:tr w:rsidR="0015194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477" w:rsidRDefault="0067747A" w:rsidP="00232E73">
            <w:pPr>
              <w:pStyle w:val="MNormal"/>
            </w:pPr>
            <w:r>
              <w:t> </w:t>
            </w:r>
          </w:p>
        </w:tc>
      </w:tr>
    </w:tbl>
    <w:p w:rsidR="00762477" w:rsidRDefault="00762477" w:rsidP="00232E73">
      <w:pPr>
        <w:pStyle w:val="MTemaNormal"/>
      </w:pPr>
    </w:p>
    <w:p w:rsidR="00762477" w:rsidRDefault="00762477" w:rsidP="00232E73">
      <w:pPr>
        <w:pStyle w:val="MTemaNormal"/>
      </w:pPr>
    </w:p>
    <w:p w:rsidR="00762477" w:rsidRDefault="0067747A" w:rsidP="00902CBB">
      <w:pPr>
        <w:pStyle w:val="MTtulo1"/>
      </w:pPr>
      <w:r>
        <w:br w:type="page"/>
      </w:r>
      <w:r>
        <w:lastRenderedPageBreak/>
        <w:t>Contenido</w:t>
      </w:r>
    </w:p>
    <w:p w:rsidR="00902CBB" w:rsidRDefault="00762477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62477">
        <w:rPr>
          <w:sz w:val="16"/>
        </w:rPr>
        <w:fldChar w:fldCharType="begin"/>
      </w:r>
      <w:r w:rsidR="0067747A">
        <w:rPr>
          <w:sz w:val="16"/>
        </w:rPr>
        <w:instrText xml:space="preserve"> TOC \h \z \t "Título 1;1;Título 2;2;Título 3;3;MTema1;1;MTema2;2;MTema3;3" </w:instrText>
      </w:r>
      <w:r w:rsidRPr="00762477">
        <w:rPr>
          <w:sz w:val="16"/>
        </w:rPr>
        <w:fldChar w:fldCharType="separate"/>
      </w:r>
      <w:hyperlink w:anchor="_Toc277544831" w:history="1">
        <w:r w:rsidR="00902CBB" w:rsidRPr="00CD02D9">
          <w:rPr>
            <w:rStyle w:val="Hipervnculo"/>
            <w:noProof/>
          </w:rPr>
          <w:t>1.</w:t>
        </w:r>
        <w:r w:rsidR="00902CB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02CBB" w:rsidRPr="00CD02D9">
          <w:rPr>
            <w:rStyle w:val="Hipervnculo"/>
            <w:noProof/>
          </w:rPr>
          <w:t>Resumen de la verificación</w:t>
        </w:r>
        <w:r w:rsidR="00902CBB">
          <w:rPr>
            <w:noProof/>
            <w:webHidden/>
          </w:rPr>
          <w:tab/>
        </w:r>
        <w:r w:rsidR="00902CBB">
          <w:rPr>
            <w:noProof/>
            <w:webHidden/>
          </w:rPr>
          <w:fldChar w:fldCharType="begin"/>
        </w:r>
        <w:r w:rsidR="00902CBB">
          <w:rPr>
            <w:noProof/>
            <w:webHidden/>
          </w:rPr>
          <w:instrText xml:space="preserve"> PAGEREF _Toc277544831 \h </w:instrText>
        </w:r>
        <w:r w:rsidR="00902CBB">
          <w:rPr>
            <w:noProof/>
            <w:webHidden/>
          </w:rPr>
        </w:r>
        <w:r w:rsidR="00902CBB">
          <w:rPr>
            <w:noProof/>
            <w:webHidden/>
          </w:rPr>
          <w:fldChar w:fldCharType="separate"/>
        </w:r>
        <w:r w:rsidR="00902CBB">
          <w:rPr>
            <w:noProof/>
            <w:webHidden/>
          </w:rPr>
          <w:t>3</w:t>
        </w:r>
        <w:r w:rsidR="00902CBB">
          <w:rPr>
            <w:noProof/>
            <w:webHidden/>
          </w:rPr>
          <w:fldChar w:fldCharType="end"/>
        </w:r>
      </w:hyperlink>
    </w:p>
    <w:p w:rsidR="00902CBB" w:rsidRDefault="00902CBB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7544832" w:history="1">
        <w:r w:rsidRPr="00CD02D9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Planificado vs. Realizado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7544833" w:history="1">
        <w:r w:rsidRPr="00CD02D9">
          <w:rPr>
            <w:rStyle w:val="Hipervnculo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7544834" w:history="1">
        <w:r w:rsidRPr="00CD02D9">
          <w:rPr>
            <w:rStyle w:val="Hipervnculo"/>
            <w:noProof/>
          </w:rPr>
          <w:t>1.1.2.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Verificación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7544835" w:history="1">
        <w:r w:rsidRPr="00CD02D9">
          <w:rPr>
            <w:rStyle w:val="Hipervnculo"/>
            <w:noProof/>
          </w:rPr>
          <w:t>1.1.3.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7544836" w:history="1">
        <w:r w:rsidRPr="00CD02D9">
          <w:rPr>
            <w:rStyle w:val="Hipervnculo"/>
            <w:noProof/>
          </w:rPr>
          <w:t>1.1.4.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7544837" w:history="1">
        <w:r w:rsidRPr="00CD02D9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Cantidad de errores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7544838" w:history="1">
        <w:r w:rsidRPr="00CD02D9">
          <w:rPr>
            <w:rStyle w:val="Hipervnculo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7544839" w:history="1">
        <w:r w:rsidRPr="00CD02D9">
          <w:rPr>
            <w:rStyle w:val="Hipervnculo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7544840" w:history="1">
        <w:r w:rsidRPr="00CD02D9">
          <w:rPr>
            <w:rStyle w:val="Hipervnculo"/>
            <w:noProof/>
          </w:rPr>
          <w:t>1.2.3.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7544841" w:history="1">
        <w:r w:rsidRPr="00CD02D9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2CBB" w:rsidRDefault="00902CBB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7544842" w:history="1">
        <w:r w:rsidRPr="00CD02D9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D02D9">
          <w:rPr>
            <w:rStyle w:val="Hipervnculo"/>
            <w:noProof/>
          </w:rPr>
          <w:t>Informe final de las métricas de Pruebas Cubiertas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_Toc277544842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2477" w:rsidRDefault="00762477" w:rsidP="00232E73">
      <w:pPr>
        <w:pStyle w:val="MTemaNormal"/>
      </w:pPr>
      <w:r>
        <w:rPr>
          <w:b/>
          <w:bCs/>
          <w:sz w:val="16"/>
        </w:rPr>
        <w:fldChar w:fldCharType="end"/>
      </w:r>
    </w:p>
    <w:p w:rsidR="00762477" w:rsidRDefault="00762477" w:rsidP="00232E73">
      <w:pPr>
        <w:pStyle w:val="MTemaNormal"/>
      </w:pPr>
    </w:p>
    <w:p w:rsidR="00762477" w:rsidRDefault="0067747A" w:rsidP="00232E73">
      <w:pPr>
        <w:pStyle w:val="MTema1"/>
        <w:numPr>
          <w:ilvl w:val="0"/>
          <w:numId w:val="13"/>
        </w:numPr>
      </w:pPr>
      <w:r>
        <w:br w:type="page"/>
      </w:r>
      <w:bookmarkStart w:id="0" w:name="_Toc277544831"/>
      <w:r>
        <w:lastRenderedPageBreak/>
        <w:t>Resumen de la verificación</w:t>
      </w:r>
      <w:bookmarkEnd w:id="0"/>
    </w:p>
    <w:p w:rsidR="00762477" w:rsidRDefault="0067747A" w:rsidP="00232E73">
      <w:pPr>
        <w:pStyle w:val="MTemaNormal"/>
      </w:pPr>
      <w:r>
        <w:t>En esta sección se detallan las mediciones sobre las actividades, realizadas por el Responsable de Verificación a lo largo del Proyecto.</w:t>
      </w:r>
    </w:p>
    <w:p w:rsidR="00762477" w:rsidRDefault="0067747A" w:rsidP="00232E73">
      <w:pPr>
        <w:pStyle w:val="MTema2"/>
      </w:pPr>
      <w:bookmarkStart w:id="1" w:name="_Toc277544832"/>
      <w:r>
        <w:t>Planificado vs. Realizado</w:t>
      </w:r>
      <w:bookmarkEnd w:id="1"/>
    </w:p>
    <w:tbl>
      <w:tblPr>
        <w:tblW w:w="9087" w:type="dxa"/>
        <w:tblInd w:w="93" w:type="dxa"/>
        <w:tblLook w:val="04A0"/>
      </w:tblPr>
      <w:tblGrid>
        <w:gridCol w:w="3134"/>
        <w:gridCol w:w="2977"/>
        <w:gridCol w:w="2976"/>
      </w:tblGrid>
      <w:tr w:rsidR="00151941" w:rsidRPr="00D20D69" w:rsidTr="00C969C9">
        <w:trPr>
          <w:trHeight w:val="244"/>
        </w:trPr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</w:pPr>
            <w:r w:rsidRPr="00D20D69"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>Actividad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</w:pPr>
            <w:r w:rsidRPr="00D20D69"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>planificado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</w:pPr>
            <w:r w:rsidRPr="00D20D69"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>Semana</w:t>
            </w:r>
            <w:r>
              <w:rPr>
                <w:rFonts w:ascii="Verdana" w:hAnsi="Verdana"/>
                <w:b/>
                <w:bCs/>
                <w:color w:val="000000"/>
                <w:szCs w:val="20"/>
                <w:lang w:val="es-UY" w:eastAsia="en-US"/>
              </w:rPr>
              <w:t xml:space="preserve"> realizado</w:t>
            </w:r>
          </w:p>
        </w:tc>
      </w:tr>
      <w:tr w:rsidR="00151941" w:rsidRPr="00D20D69" w:rsidTr="00C969C9">
        <w:trPr>
          <w:trHeight w:val="406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Plan de verificación y validación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</w:t>
            </w: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, 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</w:t>
            </w: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, 4</w:t>
            </w:r>
          </w:p>
        </w:tc>
      </w:tr>
      <w:tr w:rsidR="00151941" w:rsidRPr="00D20D69" w:rsidTr="00C969C9">
        <w:trPr>
          <w:trHeight w:val="406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Modelo de casos de prueba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2,4,5,6,8,10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2,4,5,6,8,10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de documento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3,5,7,9,11</w:t>
            </w: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3,5,7,9,11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unitaria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7,9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Semana 9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de integración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Semana 8,10,12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Semana 8,10</w:t>
            </w:r>
          </w:p>
        </w:tc>
      </w:tr>
      <w:tr w:rsidR="00151941" w:rsidRPr="00D20D69" w:rsidTr="00C969C9">
        <w:trPr>
          <w:trHeight w:val="244"/>
        </w:trPr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Verificación de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3,5,7,9,11,12,13,14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51941" w:rsidRPr="00D20D69" w:rsidRDefault="00151941" w:rsidP="00232E73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</w:pPr>
            <w:r w:rsidRPr="00D20D69"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 xml:space="preserve">Semana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n-US"/>
              </w:rPr>
              <w:t>4,5,7,9,11,12,13,14</w:t>
            </w:r>
          </w:p>
        </w:tc>
      </w:tr>
    </w:tbl>
    <w:p w:rsidR="00151941" w:rsidRDefault="00151941" w:rsidP="00232E73">
      <w:pPr>
        <w:pStyle w:val="MTemaNormal"/>
      </w:pPr>
    </w:p>
    <w:p w:rsidR="00307E19" w:rsidRDefault="00151941" w:rsidP="00232E73">
      <w:pPr>
        <w:pStyle w:val="MTemaNormal"/>
      </w:pPr>
      <w:r>
        <w:t>De acuerdo al Plan de Verificación y Validación, se planificaron 7 tipos de pruebas, incluyendo funcionales, no funcionales y de documentos, las cuales fueron realizadas en su totalidad.</w:t>
      </w:r>
    </w:p>
    <w:p w:rsidR="00307E19" w:rsidRPr="00232E73" w:rsidRDefault="00307E19" w:rsidP="00232E73">
      <w:pPr>
        <w:pStyle w:val="MTema3"/>
      </w:pPr>
      <w:bookmarkStart w:id="2" w:name="_Toc277544833"/>
      <w:r w:rsidRPr="00232E73">
        <w:t>Verificación unitaria</w:t>
      </w:r>
      <w:bookmarkEnd w:id="2"/>
    </w:p>
    <w:p w:rsidR="00307E19" w:rsidRDefault="00307E19" w:rsidP="00232E73">
      <w:pPr>
        <w:pStyle w:val="MTemaNormal"/>
      </w:pPr>
      <w:r>
        <w:t>No se entrego ningún informe de verificación unitaria por parte de los implementadores, que fueron los encargados de planificar y ejecutar las pruebas unitarias, sin embargo se implementaron algunas pruebas unitarias pero no alcanzan al cubrimiento del 100% de los Casos de Uso.</w:t>
      </w:r>
    </w:p>
    <w:p w:rsidR="00307E19" w:rsidRDefault="00307E19" w:rsidP="00232E73">
      <w:pPr>
        <w:pStyle w:val="MTema3"/>
      </w:pPr>
      <w:bookmarkStart w:id="3" w:name="_Toc277544834"/>
      <w:r>
        <w:t xml:space="preserve">Verificación </w:t>
      </w:r>
      <w:r w:rsidRPr="00865C17">
        <w:t>de integración</w:t>
      </w:r>
      <w:bookmarkEnd w:id="3"/>
    </w:p>
    <w:p w:rsidR="00307E19" w:rsidRDefault="00307E19" w:rsidP="00232E73">
      <w:pPr>
        <w:pStyle w:val="MTemaNormal"/>
      </w:pPr>
      <w:r>
        <w:t>La verificación de integración fue realizada cada vez que se integró la interfaz con la lógic</w:t>
      </w:r>
      <w:r w:rsidR="002914B3">
        <w:t>a del producto</w:t>
      </w:r>
      <w:r w:rsidR="00F3171D">
        <w:t>.</w:t>
      </w:r>
      <w:r w:rsidR="002914B3" w:rsidRPr="002914B3">
        <w:t xml:space="preserve"> </w:t>
      </w:r>
      <w:r w:rsidR="002914B3">
        <w:t>El informe de integración no se entregó en la semana 12 porque no se realizaron nuevas integraciones posteriores al informe previo</w:t>
      </w:r>
      <w:r w:rsidR="00232E73">
        <w:t>.</w:t>
      </w:r>
    </w:p>
    <w:p w:rsidR="00307E19" w:rsidRDefault="00307E19" w:rsidP="00232E73">
      <w:pPr>
        <w:pStyle w:val="MTema3"/>
      </w:pPr>
      <w:bookmarkStart w:id="4" w:name="_Toc277544835"/>
      <w:r>
        <w:t>Verificación</w:t>
      </w:r>
      <w:r w:rsidRPr="00865C17">
        <w:t xml:space="preserve"> de sistema</w:t>
      </w:r>
      <w:bookmarkEnd w:id="4"/>
    </w:p>
    <w:p w:rsidR="00307E19" w:rsidRDefault="00307E19" w:rsidP="00232E73">
      <w:pPr>
        <w:pStyle w:val="MTemaNormal"/>
      </w:pPr>
      <w:r>
        <w:t>La verificación de sistema fue realizada constantemente a partir de la semana 4, semana en la que estuvo disponible el prototipo para comenzar a verificar. Los reportes de pruebas fueron entregados en fecha y la verificación realizada de acuerdo al modelo de casos de prueba que se actualizó a medida que el producto desarrollado avanzaba.</w:t>
      </w:r>
      <w:r w:rsidR="00F3171D">
        <w:t xml:space="preserve"> Sin embargo en las semanas 7 y 9 no se entregaron los reportes de pruebas de acuerdo a las pruebas realizadas en esas semanas</w:t>
      </w:r>
      <w:r w:rsidR="000B3728">
        <w:t xml:space="preserve"> y el reporte de pruebas de la semana 11 fue entregado en la semana 12.</w:t>
      </w:r>
    </w:p>
    <w:p w:rsidR="00307E19" w:rsidRDefault="00307E19" w:rsidP="00232E73">
      <w:pPr>
        <w:pStyle w:val="MTemaNormal"/>
      </w:pPr>
      <w:r>
        <w:t>Se ejecutó la totalidad de los casos de prueba planificados, lo que resulta en un cubrimiento de pruebas de sistema del 100%.</w:t>
      </w:r>
    </w:p>
    <w:p w:rsidR="00307E19" w:rsidRDefault="00307E19" w:rsidP="00232E73">
      <w:pPr>
        <w:pStyle w:val="MTema3"/>
      </w:pPr>
      <w:bookmarkStart w:id="5" w:name="_Toc277544836"/>
      <w:r>
        <w:t>Verificación</w:t>
      </w:r>
      <w:r w:rsidRPr="00865C17">
        <w:t xml:space="preserve"> de </w:t>
      </w:r>
      <w:r w:rsidRPr="00232E73">
        <w:t>documentos</w:t>
      </w:r>
      <w:bookmarkEnd w:id="5"/>
    </w:p>
    <w:p w:rsidR="00307E19" w:rsidRDefault="00307E19" w:rsidP="00232E73">
      <w:pPr>
        <w:pStyle w:val="MTemaNormal"/>
      </w:pPr>
      <w:r>
        <w:t>Se entregó el informe de verificación de documentos en cada una de las semanas correspondiente y se realizó el 100% de las pruebas planificadas en el plan de de verificación de la iteración.</w:t>
      </w:r>
    </w:p>
    <w:p w:rsidR="00307E19" w:rsidRDefault="00307E19" w:rsidP="00232E73">
      <w:pPr>
        <w:pStyle w:val="MTemaNormal"/>
      </w:pPr>
      <w:r>
        <w:tab/>
      </w:r>
    </w:p>
    <w:p w:rsidR="00232E73" w:rsidRDefault="00232E73" w:rsidP="00232E73">
      <w:pPr>
        <w:jc w:val="both"/>
        <w:rPr>
          <w:rFonts w:ascii="Verdana" w:hAnsi="Verdana" w:cs="Arial"/>
          <w:b/>
          <w:bCs/>
        </w:rPr>
      </w:pPr>
      <w:r>
        <w:br w:type="page"/>
      </w:r>
    </w:p>
    <w:p w:rsidR="00762477" w:rsidRDefault="0067747A" w:rsidP="00232E73">
      <w:pPr>
        <w:pStyle w:val="MTema2"/>
      </w:pPr>
      <w:bookmarkStart w:id="6" w:name="_Toc277544837"/>
      <w:r>
        <w:lastRenderedPageBreak/>
        <w:t>Cantidad de errores encontrados</w:t>
      </w:r>
      <w:bookmarkEnd w:id="6"/>
    </w:p>
    <w:p w:rsidR="00762477" w:rsidRDefault="0067747A" w:rsidP="00232E73">
      <w:pPr>
        <w:pStyle w:val="MTemaNormal"/>
      </w:pPr>
      <w:r>
        <w:t>En esta sección de detallan los documentos verificados especificando la cantidad de veces que fue revisado y la cantidad de errores encontrados. También se muestran los errores encontrados y corregidos en las pruebas Unitarias, de Integración y del Sistema para cada Fase e Iteración.</w:t>
      </w:r>
    </w:p>
    <w:p w:rsidR="00762477" w:rsidRDefault="0067747A" w:rsidP="00232E73">
      <w:pPr>
        <w:pStyle w:val="MTema3"/>
      </w:pPr>
      <w:bookmarkStart w:id="7" w:name="_Toc277544838"/>
      <w:r>
        <w:t>Documentos</w:t>
      </w:r>
      <w:bookmarkEnd w:id="7"/>
    </w:p>
    <w:p w:rsidR="000B3728" w:rsidRDefault="0067747A" w:rsidP="007B7C66">
      <w:pPr>
        <w:pStyle w:val="MTema4"/>
      </w:pPr>
      <w:r w:rsidRPr="0078378D">
        <w:t>Documento</w:t>
      </w:r>
      <w:r>
        <w:t xml:space="preserve"> </w:t>
      </w:r>
      <w:r w:rsidR="000B3728">
        <w:t>de Riesgos</w:t>
      </w:r>
    </w:p>
    <w:p w:rsidR="00762477" w:rsidRPr="0078378D" w:rsidRDefault="0067747A" w:rsidP="0078378D">
      <w:pPr>
        <w:pStyle w:val="lol"/>
      </w:pPr>
      <w:r w:rsidRPr="0078378D">
        <w:t>Versión:</w:t>
      </w:r>
      <w:r w:rsidR="00C34A26" w:rsidRPr="0078378D">
        <w:t xml:space="preserve"> 1.0</w:t>
      </w:r>
      <w:r w:rsidRPr="0078378D">
        <w:t xml:space="preserve">    revisado </w:t>
      </w:r>
      <w:r w:rsidR="00C15195" w:rsidRPr="0078378D">
        <w:t>2</w:t>
      </w:r>
      <w:r w:rsidRPr="0078378D">
        <w:t xml:space="preserve"> veces      encontrados </w:t>
      </w:r>
      <w:r w:rsidR="001D43C4" w:rsidRPr="0078378D">
        <w:t>1</w:t>
      </w:r>
      <w:r w:rsidRPr="0078378D">
        <w:t xml:space="preserve"> errores</w:t>
      </w:r>
      <w:r w:rsidR="008E0652">
        <w:t>.</w:t>
      </w:r>
    </w:p>
    <w:p w:rsidR="00C34A26" w:rsidRDefault="00C34A26" w:rsidP="007B7C66">
      <w:pPr>
        <w:pStyle w:val="MTema4"/>
      </w:pPr>
      <w:r>
        <w:t>Estándar de Implementación</w:t>
      </w:r>
    </w:p>
    <w:p w:rsidR="00C34A26" w:rsidRDefault="00C34A26" w:rsidP="0078378D">
      <w:pPr>
        <w:pStyle w:val="lol"/>
      </w:pPr>
      <w:r>
        <w:t xml:space="preserve">Versión: 1.0    revisado 1 veces      encontrados </w:t>
      </w:r>
      <w:r w:rsidR="001D43C4">
        <w:t>1</w:t>
      </w:r>
      <w:r>
        <w:t xml:space="preserve"> errores</w:t>
      </w:r>
      <w:r w:rsidR="008E0652">
        <w:t>.</w:t>
      </w:r>
    </w:p>
    <w:p w:rsidR="00C34A26" w:rsidRDefault="00C34A26" w:rsidP="007B7C66">
      <w:pPr>
        <w:pStyle w:val="MTema4"/>
      </w:pPr>
      <w:r>
        <w:t>Descripción de la Arquitectura</w:t>
      </w:r>
    </w:p>
    <w:p w:rsidR="00C34A26" w:rsidRDefault="00C34A26" w:rsidP="0078378D">
      <w:pPr>
        <w:pStyle w:val="lol"/>
      </w:pPr>
      <w:r>
        <w:t xml:space="preserve">Versión: </w:t>
      </w:r>
      <w:r w:rsidR="001D43C4">
        <w:t>3</w:t>
      </w:r>
      <w:r>
        <w:t xml:space="preserve">.0    revisado </w:t>
      </w:r>
      <w:r w:rsidR="001D43C4">
        <w:t>1</w:t>
      </w:r>
      <w:r>
        <w:t xml:space="preserve"> veces      encontrados </w:t>
      </w:r>
      <w:r w:rsidR="001D43C4">
        <w:t>0</w:t>
      </w:r>
      <w:r>
        <w:t xml:space="preserve"> errores</w:t>
      </w:r>
      <w:r w:rsidR="008E0652">
        <w:t>.</w:t>
      </w:r>
    </w:p>
    <w:p w:rsidR="001D43C4" w:rsidRDefault="001D43C4" w:rsidP="007B7C66">
      <w:pPr>
        <w:pStyle w:val="MTema4"/>
      </w:pPr>
      <w:r>
        <w:t>Modelo de diseño</w:t>
      </w:r>
    </w:p>
    <w:p w:rsidR="001D43C4" w:rsidRDefault="001D43C4" w:rsidP="0078378D">
      <w:pPr>
        <w:pStyle w:val="lol"/>
      </w:pPr>
      <w:r>
        <w:t>Versión: 1.0    revisado 1 veces      encontrados 2 errores</w:t>
      </w:r>
      <w:r w:rsidR="008E0652">
        <w:t>.</w:t>
      </w:r>
    </w:p>
    <w:p w:rsidR="001D43C4" w:rsidRDefault="001D43C4" w:rsidP="007B7C66">
      <w:pPr>
        <w:pStyle w:val="MTema4"/>
      </w:pPr>
      <w:r>
        <w:t>Modelo de datos</w:t>
      </w:r>
    </w:p>
    <w:p w:rsidR="001D43C4" w:rsidRDefault="001D43C4" w:rsidP="0078378D">
      <w:pPr>
        <w:pStyle w:val="lol"/>
      </w:pPr>
      <w:r>
        <w:t>Versión: 1.0    revisado 1 veces      encontrados 0 errores</w:t>
      </w:r>
      <w:r w:rsidR="008E0652">
        <w:t>.</w:t>
      </w:r>
    </w:p>
    <w:p w:rsidR="00C34A26" w:rsidRDefault="00C34A26" w:rsidP="007B7C66">
      <w:pPr>
        <w:pStyle w:val="MTema4"/>
      </w:pPr>
      <w:r>
        <w:t>Plan de SQA</w:t>
      </w:r>
    </w:p>
    <w:p w:rsidR="00C34A26" w:rsidRDefault="00C34A26" w:rsidP="0078378D">
      <w:pPr>
        <w:pStyle w:val="lol"/>
      </w:pPr>
      <w:r>
        <w:t>Versión: 1.0    revisado 1 veces      encontrados 0 errores</w:t>
      </w:r>
      <w:r w:rsidR="008E0652">
        <w:t>.</w:t>
      </w:r>
    </w:p>
    <w:p w:rsidR="00C34A26" w:rsidRDefault="00C34A26" w:rsidP="007B7C66">
      <w:pPr>
        <w:pStyle w:val="MTema4"/>
      </w:pPr>
      <w:r>
        <w:t>Informe situación del proyecto</w:t>
      </w:r>
    </w:p>
    <w:p w:rsidR="00717EF7" w:rsidRDefault="00C34A26" w:rsidP="0078378D">
      <w:pPr>
        <w:pStyle w:val="lol"/>
      </w:pPr>
      <w:r>
        <w:t xml:space="preserve">Versión: </w:t>
      </w:r>
      <w:r w:rsidR="001D43C4">
        <w:t>4</w:t>
      </w:r>
      <w:r>
        <w:t xml:space="preserve">.0    revisado </w:t>
      </w:r>
      <w:r w:rsidR="00C15195">
        <w:t>2</w:t>
      </w:r>
      <w:r>
        <w:t xml:space="preserve"> veces      encontrados </w:t>
      </w:r>
      <w:r w:rsidR="001D43C4">
        <w:t>1</w:t>
      </w:r>
      <w:r>
        <w:t xml:space="preserve"> errores</w:t>
      </w:r>
      <w:r w:rsidR="008E0652">
        <w:t>.</w:t>
      </w:r>
    </w:p>
    <w:p w:rsidR="001D43C4" w:rsidRDefault="001D43C4" w:rsidP="007B7C66">
      <w:pPr>
        <w:pStyle w:val="MTema4"/>
      </w:pPr>
      <w:r>
        <w:t>Lecciones aprendidas</w:t>
      </w:r>
    </w:p>
    <w:p w:rsidR="001D43C4" w:rsidRDefault="001D43C4" w:rsidP="0078378D">
      <w:pPr>
        <w:pStyle w:val="lol"/>
      </w:pPr>
      <w:r>
        <w:t>Versión: 4.0    revisado 1 veces      encontrados 0 errores</w:t>
      </w:r>
      <w:r w:rsidR="008E0652">
        <w:t>.</w:t>
      </w:r>
    </w:p>
    <w:p w:rsidR="00C15195" w:rsidRDefault="00C15195" w:rsidP="007B7C66">
      <w:pPr>
        <w:pStyle w:val="MTema4"/>
      </w:pPr>
      <w:r>
        <w:t>Plan de Iteración</w:t>
      </w:r>
    </w:p>
    <w:p w:rsidR="00C15195" w:rsidRDefault="00C15195" w:rsidP="0078378D">
      <w:pPr>
        <w:pStyle w:val="lol"/>
      </w:pPr>
      <w:r w:rsidRPr="00232E73">
        <w:t xml:space="preserve">Versión: 4.0    revisado 1 veces      encontrados 0 </w:t>
      </w:r>
      <w:r>
        <w:t>errores</w:t>
      </w:r>
      <w:r w:rsidR="008E0652">
        <w:t>.</w:t>
      </w:r>
    </w:p>
    <w:p w:rsidR="00C15195" w:rsidRDefault="00C15195" w:rsidP="007B7C66">
      <w:pPr>
        <w:pStyle w:val="MTema4"/>
      </w:pPr>
      <w:r>
        <w:t>Plan de Proyecto</w:t>
      </w:r>
    </w:p>
    <w:p w:rsidR="00C15195" w:rsidRPr="00232E73" w:rsidRDefault="00C15195" w:rsidP="0078378D">
      <w:pPr>
        <w:pStyle w:val="lol"/>
      </w:pPr>
      <w:r w:rsidRPr="00232E73">
        <w:t>Versión: 4.0    revisado 1 veces      encontrados 1 errores</w:t>
      </w:r>
      <w:r w:rsidR="008E0652">
        <w:t>.</w:t>
      </w:r>
    </w:p>
    <w:p w:rsidR="00C15195" w:rsidRDefault="00C15195" w:rsidP="007B7C66">
      <w:pPr>
        <w:pStyle w:val="MTema4"/>
      </w:pPr>
      <w:r>
        <w:t>Plan de Integración de la iteración</w:t>
      </w:r>
    </w:p>
    <w:p w:rsidR="00C15195" w:rsidRDefault="00C15195" w:rsidP="0078378D">
      <w:pPr>
        <w:pStyle w:val="lol"/>
      </w:pPr>
      <w:r>
        <w:t>Versión: 4.0    revisado 1 veces      encontrados 1 errores</w:t>
      </w:r>
      <w:r w:rsidR="008E0652">
        <w:t>.</w:t>
      </w:r>
    </w:p>
    <w:p w:rsidR="00717EF7" w:rsidRDefault="00717EF7" w:rsidP="007B7C66">
      <w:pPr>
        <w:pStyle w:val="MTema4"/>
      </w:pPr>
      <w:r>
        <w:t>Alcance del sistema</w:t>
      </w:r>
    </w:p>
    <w:p w:rsidR="00717EF7" w:rsidRDefault="00717EF7" w:rsidP="0078378D">
      <w:pPr>
        <w:pStyle w:val="lol"/>
      </w:pPr>
      <w:r>
        <w:t xml:space="preserve">Versión: 4.0    revisado 1 veces      encontrados </w:t>
      </w:r>
      <w:r w:rsidR="00C15195">
        <w:t>2</w:t>
      </w:r>
      <w:r>
        <w:t xml:space="preserve"> errores</w:t>
      </w:r>
      <w:r w:rsidR="008E0652">
        <w:t>.</w:t>
      </w:r>
    </w:p>
    <w:p w:rsidR="00717EF7" w:rsidRDefault="00717EF7" w:rsidP="007B7C66">
      <w:pPr>
        <w:pStyle w:val="MTema4"/>
      </w:pPr>
      <w:r>
        <w:t>Estimaciones y mediciones</w:t>
      </w:r>
    </w:p>
    <w:p w:rsidR="00717EF7" w:rsidRDefault="00717EF7" w:rsidP="0078378D">
      <w:pPr>
        <w:pStyle w:val="lol"/>
      </w:pPr>
      <w:r>
        <w:t>Versión: 6.0    revisado 1 veces      encontrados 0 errores</w:t>
      </w:r>
      <w:r w:rsidR="008E0652">
        <w:t>.</w:t>
      </w:r>
    </w:p>
    <w:p w:rsidR="00717EF7" w:rsidRDefault="00717EF7" w:rsidP="007B7C66">
      <w:pPr>
        <w:pStyle w:val="MTema4"/>
      </w:pPr>
      <w:r>
        <w:t>Registro de versiones</w:t>
      </w:r>
    </w:p>
    <w:p w:rsidR="0078378D" w:rsidRPr="007B7C66" w:rsidRDefault="00717EF7" w:rsidP="007B7C66">
      <w:pPr>
        <w:pStyle w:val="lol"/>
      </w:pPr>
      <w:r>
        <w:t>Versión: 7.0    revisado 1 veces      encontrados 1 errores</w:t>
      </w:r>
      <w:r w:rsidR="008E0652">
        <w:t>.</w:t>
      </w:r>
    </w:p>
    <w:p w:rsidR="00717EF7" w:rsidRDefault="00717EF7" w:rsidP="007B7C66">
      <w:pPr>
        <w:pStyle w:val="MTema4"/>
      </w:pPr>
      <w:r>
        <w:lastRenderedPageBreak/>
        <w:t>Estándar de Implementación</w:t>
      </w:r>
    </w:p>
    <w:p w:rsidR="00717EF7" w:rsidRDefault="00717EF7" w:rsidP="0078378D">
      <w:pPr>
        <w:pStyle w:val="lol"/>
      </w:pPr>
      <w:r>
        <w:t>Versión: 7.0    revisado 1 veces      encontrados 0 errores</w:t>
      </w:r>
      <w:r w:rsidR="008E0652">
        <w:t>.</w:t>
      </w:r>
    </w:p>
    <w:p w:rsidR="00717EF7" w:rsidRDefault="00717EF7" w:rsidP="007B7C66">
      <w:pPr>
        <w:pStyle w:val="MTema4"/>
      </w:pPr>
      <w:r>
        <w:t>Informe Línea base del Proyecto</w:t>
      </w:r>
    </w:p>
    <w:p w:rsidR="00717EF7" w:rsidRDefault="00717EF7" w:rsidP="0078378D">
      <w:pPr>
        <w:pStyle w:val="lol"/>
      </w:pPr>
      <w:r>
        <w:t xml:space="preserve">Versión: 7.0    revisado 1 </w:t>
      </w:r>
      <w:r w:rsidR="008E0652">
        <w:t>veces      encontrados 1 errores.</w:t>
      </w:r>
    </w:p>
    <w:p w:rsidR="002914B3" w:rsidRDefault="002914B3" w:rsidP="007B7C66">
      <w:pPr>
        <w:pStyle w:val="MTema4"/>
      </w:pPr>
      <w:r>
        <w:t xml:space="preserve">Informe </w:t>
      </w:r>
      <w:r w:rsidRPr="007B7C66">
        <w:t>de</w:t>
      </w:r>
      <w:r>
        <w:t xml:space="preserve"> Integración</w:t>
      </w:r>
    </w:p>
    <w:p w:rsidR="00C15195" w:rsidRDefault="002914B3" w:rsidP="0078378D">
      <w:pPr>
        <w:pStyle w:val="lol"/>
      </w:pPr>
      <w:r>
        <w:t xml:space="preserve">Versión: 9.0    revisado 1 </w:t>
      </w:r>
      <w:r w:rsidR="008E0652">
        <w:t xml:space="preserve">veces      encontrados 0 </w:t>
      </w:r>
      <w:r w:rsidR="004F4495">
        <w:t>errores</w:t>
      </w:r>
      <w:r w:rsidR="008E0652">
        <w:t>.</w:t>
      </w:r>
    </w:p>
    <w:p w:rsidR="00762477" w:rsidRDefault="0067747A" w:rsidP="00232E73">
      <w:pPr>
        <w:pStyle w:val="MTema3"/>
      </w:pPr>
      <w:bookmarkStart w:id="8" w:name="_Toc277544839"/>
      <w:r>
        <w:t>Versiones</w:t>
      </w:r>
      <w:bookmarkEnd w:id="8"/>
    </w:p>
    <w:p w:rsidR="00762477" w:rsidRDefault="0067747A" w:rsidP="00232E73">
      <w:pPr>
        <w:pStyle w:val="MTemaNormal"/>
      </w:pPr>
      <w:r>
        <w:t>En esta sección se debe dar información de la verificación realizada para cada</w:t>
      </w:r>
      <w:r w:rsidR="00CD5458">
        <w:t xml:space="preserve"> versión liberada del producto.</w:t>
      </w:r>
    </w:p>
    <w:p w:rsidR="00CD5458" w:rsidRDefault="00CD5458" w:rsidP="007B7C66">
      <w:pPr>
        <w:pStyle w:val="MTema4"/>
      </w:pPr>
      <w:r>
        <w:t>Prototipo</w:t>
      </w:r>
      <w:r w:rsidR="002C2CEA">
        <w:t xml:space="preserve"> Versión 1.0</w:t>
      </w:r>
    </w:p>
    <w:p w:rsidR="00CD5458" w:rsidRPr="0078378D" w:rsidRDefault="00CD5458" w:rsidP="007B7C66">
      <w:pPr>
        <w:pStyle w:val="MTema5"/>
      </w:pPr>
      <w:r w:rsidRPr="0078378D">
        <w:t xml:space="preserve">Pruebas del Sistema   </w:t>
      </w:r>
    </w:p>
    <w:p w:rsidR="00CD5458" w:rsidRDefault="00CD5458" w:rsidP="0078378D">
      <w:pPr>
        <w:pStyle w:val="MTemaNormal"/>
        <w:ind w:left="284"/>
        <w:jc w:val="center"/>
      </w:pPr>
      <w:r>
        <w:rPr>
          <w:noProof/>
        </w:rPr>
        <w:drawing>
          <wp:inline distT="0" distB="0" distL="0" distR="0">
            <wp:extent cx="5829300" cy="3886200"/>
            <wp:effectExtent l="0" t="0" r="0" b="0"/>
            <wp:docPr id="1" name="Obje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5458" w:rsidRDefault="00CD5458" w:rsidP="00232E73">
      <w:pPr>
        <w:pStyle w:val="MTemaNormal"/>
      </w:pPr>
      <w:r>
        <w:t>En la primera versión del prototipo se realizaron 10 casos de pruebas de los cuales en 2 se encontraron errores.</w:t>
      </w:r>
    </w:p>
    <w:p w:rsidR="00CD5458" w:rsidRDefault="00CD5458" w:rsidP="00232E73">
      <w:pPr>
        <w:pStyle w:val="MTemaNormal"/>
      </w:pPr>
    </w:p>
    <w:p w:rsidR="00CD5458" w:rsidRDefault="00CD5458" w:rsidP="0078378D">
      <w:pPr>
        <w:pStyle w:val="MTemaNormal"/>
        <w:numPr>
          <w:ilvl w:val="0"/>
          <w:numId w:val="24"/>
        </w:numPr>
      </w:pPr>
      <w:r>
        <w:t>Cantidad de verificadores: 1</w:t>
      </w:r>
      <w:r w:rsidR="008E0652">
        <w:t>.</w:t>
      </w:r>
    </w:p>
    <w:p w:rsidR="00CD5458" w:rsidRDefault="00CD5458" w:rsidP="0078378D">
      <w:pPr>
        <w:pStyle w:val="MTemaNormal"/>
        <w:numPr>
          <w:ilvl w:val="0"/>
          <w:numId w:val="24"/>
        </w:numPr>
      </w:pPr>
      <w:r>
        <w:t>Cantidad de horas invertidas: 7</w:t>
      </w:r>
      <w:r w:rsidR="008E0652">
        <w:t>.</w:t>
      </w:r>
    </w:p>
    <w:p w:rsidR="002C2CEA" w:rsidRDefault="002C2CEA" w:rsidP="00232E73">
      <w:pPr>
        <w:pStyle w:val="MTemaNormal"/>
      </w:pPr>
    </w:p>
    <w:p w:rsidR="0078378D" w:rsidRDefault="0078378D">
      <w:pPr>
        <w:rPr>
          <w:rFonts w:ascii="Verdana" w:hAnsi="Verdana" w:cs="Arial"/>
          <w:i/>
          <w:iCs/>
        </w:rPr>
      </w:pPr>
      <w:r>
        <w:br w:type="page"/>
      </w:r>
    </w:p>
    <w:p w:rsidR="002C2CEA" w:rsidRDefault="002C2CEA" w:rsidP="007B7C66">
      <w:pPr>
        <w:pStyle w:val="MTema4"/>
      </w:pPr>
      <w:r>
        <w:lastRenderedPageBreak/>
        <w:t>Prototipo Versión 2.0</w:t>
      </w:r>
    </w:p>
    <w:p w:rsidR="002C2CEA" w:rsidRDefault="0067747A" w:rsidP="007B7C66">
      <w:pPr>
        <w:pStyle w:val="MTema5"/>
      </w:pPr>
      <w:r w:rsidRPr="0078378D">
        <w:t>Pruebas de Integración</w:t>
      </w:r>
    </w:p>
    <w:p w:rsidR="002C2CEA" w:rsidRDefault="002C2CEA" w:rsidP="0078378D">
      <w:pPr>
        <w:pStyle w:val="MTemaNormal"/>
      </w:pPr>
      <w:r>
        <w:t>No se encontraron errores en esta integración</w:t>
      </w:r>
    </w:p>
    <w:p w:rsidR="0078378D" w:rsidRDefault="0078378D" w:rsidP="0078378D">
      <w:pPr>
        <w:pStyle w:val="MTemaNormal"/>
      </w:pPr>
    </w:p>
    <w:p w:rsidR="002C2CEA" w:rsidRDefault="002C2CEA" w:rsidP="008E0652">
      <w:pPr>
        <w:pStyle w:val="MTemaNormal"/>
        <w:numPr>
          <w:ilvl w:val="0"/>
          <w:numId w:val="24"/>
        </w:numPr>
      </w:pPr>
      <w:r>
        <w:t>Cantidad de verificadores: 1</w:t>
      </w:r>
      <w:r w:rsidR="008E0652">
        <w:t>.</w:t>
      </w:r>
    </w:p>
    <w:p w:rsidR="002C2CEA" w:rsidRDefault="002C2CEA" w:rsidP="008E0652">
      <w:pPr>
        <w:pStyle w:val="MTemaNormal"/>
        <w:numPr>
          <w:ilvl w:val="0"/>
          <w:numId w:val="24"/>
        </w:numPr>
      </w:pPr>
      <w:r w:rsidRPr="002C2CEA">
        <w:t>Cantidad de horas invertidas: 2</w:t>
      </w:r>
      <w:r w:rsidR="008E0652">
        <w:t>.</w:t>
      </w:r>
    </w:p>
    <w:p w:rsidR="007B7C66" w:rsidRPr="0078378D" w:rsidRDefault="007B7C66" w:rsidP="007B7C66">
      <w:pPr>
        <w:pStyle w:val="MTemaNormal"/>
        <w:ind w:left="1287"/>
      </w:pPr>
    </w:p>
    <w:p w:rsidR="002C2CEA" w:rsidRDefault="0067747A" w:rsidP="007B7C66">
      <w:pPr>
        <w:pStyle w:val="MTema4"/>
      </w:pPr>
      <w:r>
        <w:t xml:space="preserve">Pruebas del Sistema   </w:t>
      </w:r>
      <w:r w:rsidR="002C2CEA">
        <w:t xml:space="preserve">   </w:t>
      </w:r>
    </w:p>
    <w:p w:rsidR="002C2CEA" w:rsidRDefault="00F231E8" w:rsidP="007B7C66">
      <w:pPr>
        <w:pStyle w:val="MTemaNormal"/>
        <w:ind w:left="0"/>
        <w:jc w:val="center"/>
      </w:pPr>
      <w:r w:rsidRPr="00F231E8">
        <w:rPr>
          <w:noProof/>
        </w:rPr>
        <w:drawing>
          <wp:inline distT="0" distB="0" distL="0" distR="0">
            <wp:extent cx="6347407" cy="2809875"/>
            <wp:effectExtent l="0" t="0" r="0" b="0"/>
            <wp:docPr id="7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567" w:type="dxa"/>
        <w:tblLook w:val="04A0"/>
      </w:tblPr>
      <w:tblGrid>
        <w:gridCol w:w="3369"/>
        <w:gridCol w:w="3118"/>
      </w:tblGrid>
      <w:tr w:rsidR="00F231E8" w:rsidTr="007B7C66">
        <w:trPr>
          <w:jc w:val="center"/>
        </w:trPr>
        <w:tc>
          <w:tcPr>
            <w:tcW w:w="3369" w:type="dxa"/>
            <w:shd w:val="clear" w:color="auto" w:fill="DDD9C3" w:themeFill="background2" w:themeFillShade="E6"/>
          </w:tcPr>
          <w:p w:rsidR="00F231E8" w:rsidRPr="007B7C66" w:rsidRDefault="00F231E8" w:rsidP="00232E73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3118" w:type="dxa"/>
            <w:shd w:val="clear" w:color="auto" w:fill="DDD9C3" w:themeFill="background2" w:themeFillShade="E6"/>
            <w:vAlign w:val="center"/>
          </w:tcPr>
          <w:p w:rsidR="00F231E8" w:rsidRPr="007B7C66" w:rsidRDefault="00F231E8" w:rsidP="00232E73">
            <w:pPr>
              <w:pStyle w:val="MTemaNormal"/>
              <w:ind w:left="0"/>
              <w:rPr>
                <w:b/>
              </w:rPr>
            </w:pPr>
            <w:r w:rsidRPr="007B7C66">
              <w:rPr>
                <w:b/>
              </w:rPr>
              <w:t>Fase II – Iteración 1</w:t>
            </w:r>
          </w:p>
        </w:tc>
      </w:tr>
      <w:tr w:rsidR="00F231E8" w:rsidTr="007B7C66">
        <w:trPr>
          <w:jc w:val="center"/>
        </w:trPr>
        <w:tc>
          <w:tcPr>
            <w:tcW w:w="3369" w:type="dxa"/>
          </w:tcPr>
          <w:p w:rsidR="00F231E8" w:rsidRDefault="00F231E8" w:rsidP="00232E73">
            <w:pPr>
              <w:pStyle w:val="MTemaNormal"/>
              <w:ind w:left="0"/>
            </w:pPr>
            <w:r>
              <w:t>Casos de prueba</w:t>
            </w:r>
          </w:p>
        </w:tc>
        <w:tc>
          <w:tcPr>
            <w:tcW w:w="3118" w:type="dxa"/>
            <w:vAlign w:val="center"/>
          </w:tcPr>
          <w:p w:rsidR="00F231E8" w:rsidRDefault="00F231E8" w:rsidP="00232E73">
            <w:pPr>
              <w:pStyle w:val="MTemaNormal"/>
              <w:ind w:left="0"/>
            </w:pPr>
            <w:r>
              <w:t>34</w:t>
            </w:r>
          </w:p>
        </w:tc>
      </w:tr>
      <w:tr w:rsidR="00F231E8" w:rsidTr="007B7C66">
        <w:trPr>
          <w:jc w:val="center"/>
        </w:trPr>
        <w:tc>
          <w:tcPr>
            <w:tcW w:w="3369" w:type="dxa"/>
          </w:tcPr>
          <w:p w:rsidR="00F231E8" w:rsidRDefault="00F231E8" w:rsidP="00232E73">
            <w:pPr>
              <w:pStyle w:val="MTemaNormal"/>
              <w:ind w:left="0"/>
            </w:pPr>
            <w:r>
              <w:t>Casos de prueba satisfactorios</w:t>
            </w:r>
          </w:p>
        </w:tc>
        <w:tc>
          <w:tcPr>
            <w:tcW w:w="3118" w:type="dxa"/>
            <w:vAlign w:val="center"/>
          </w:tcPr>
          <w:p w:rsidR="00F231E8" w:rsidRDefault="00F231E8" w:rsidP="00232E73">
            <w:pPr>
              <w:pStyle w:val="MTemaNormal"/>
              <w:ind w:left="0"/>
            </w:pPr>
            <w:r>
              <w:t>26</w:t>
            </w:r>
          </w:p>
        </w:tc>
      </w:tr>
      <w:tr w:rsidR="00F231E8" w:rsidTr="007B7C66">
        <w:trPr>
          <w:jc w:val="center"/>
        </w:trPr>
        <w:tc>
          <w:tcPr>
            <w:tcW w:w="3369" w:type="dxa"/>
          </w:tcPr>
          <w:p w:rsidR="00F231E8" w:rsidRDefault="00F231E8" w:rsidP="00232E73">
            <w:pPr>
              <w:pStyle w:val="MTemaNormal"/>
              <w:ind w:left="0"/>
            </w:pPr>
            <w:r>
              <w:t>Errores encontrados</w:t>
            </w:r>
          </w:p>
        </w:tc>
        <w:tc>
          <w:tcPr>
            <w:tcW w:w="3118" w:type="dxa"/>
            <w:vAlign w:val="center"/>
          </w:tcPr>
          <w:p w:rsidR="00F231E8" w:rsidRDefault="00F231E8" w:rsidP="00232E73">
            <w:pPr>
              <w:pStyle w:val="MTemaNormal"/>
              <w:ind w:left="0"/>
            </w:pPr>
            <w:r>
              <w:t>8</w:t>
            </w:r>
          </w:p>
        </w:tc>
      </w:tr>
    </w:tbl>
    <w:p w:rsidR="002C2CEA" w:rsidRDefault="002C2CEA" w:rsidP="00232E73">
      <w:pPr>
        <w:pStyle w:val="MTemaNormal"/>
      </w:pPr>
    </w:p>
    <w:p w:rsidR="00762477" w:rsidRDefault="0067747A" w:rsidP="007B7C66">
      <w:pPr>
        <w:pStyle w:val="MTemaNormal"/>
        <w:numPr>
          <w:ilvl w:val="0"/>
          <w:numId w:val="24"/>
        </w:numPr>
      </w:pPr>
      <w:r>
        <w:t>Cantidad de verificadores:</w:t>
      </w:r>
      <w:r w:rsidR="00F231E8">
        <w:t xml:space="preserve"> 1</w:t>
      </w:r>
    </w:p>
    <w:p w:rsidR="00762477" w:rsidRDefault="00F231E8" w:rsidP="007B7C66">
      <w:pPr>
        <w:pStyle w:val="MTemaNormal"/>
        <w:numPr>
          <w:ilvl w:val="0"/>
          <w:numId w:val="24"/>
        </w:numPr>
      </w:pPr>
      <w:r>
        <w:t>Cantidad de horas invertidas: 16</w:t>
      </w:r>
    </w:p>
    <w:p w:rsidR="002C2CEA" w:rsidRDefault="002C2CEA" w:rsidP="00232E73">
      <w:pPr>
        <w:pStyle w:val="MTemaNormal"/>
      </w:pPr>
    </w:p>
    <w:p w:rsidR="007B7C66" w:rsidRDefault="007B7C66">
      <w:pPr>
        <w:rPr>
          <w:rFonts w:ascii="Verdana" w:hAnsi="Verdana" w:cs="Arial"/>
          <w:i/>
          <w:iCs/>
        </w:rPr>
      </w:pPr>
      <w:r>
        <w:br w:type="page"/>
      </w:r>
    </w:p>
    <w:p w:rsidR="002C2CEA" w:rsidRPr="002C2CEA" w:rsidRDefault="002C2CEA" w:rsidP="007B7C66">
      <w:pPr>
        <w:pStyle w:val="MTema4"/>
      </w:pPr>
      <w:r>
        <w:lastRenderedPageBreak/>
        <w:t xml:space="preserve">Prototipo Versión </w:t>
      </w:r>
      <w:r w:rsidR="00F231E8">
        <w:t>3</w:t>
      </w:r>
      <w:r>
        <w:t>.0</w:t>
      </w:r>
    </w:p>
    <w:p w:rsidR="002C2CEA" w:rsidRDefault="002C2CEA" w:rsidP="007B7C66">
      <w:pPr>
        <w:pStyle w:val="MTema5"/>
      </w:pPr>
      <w:r>
        <w:t xml:space="preserve">Pruebas del Sistema      </w:t>
      </w:r>
    </w:p>
    <w:p w:rsidR="002C2CEA" w:rsidRDefault="002C2CEA" w:rsidP="007B7C66">
      <w:pPr>
        <w:pStyle w:val="MTemaNormal"/>
        <w:ind w:left="0"/>
        <w:jc w:val="center"/>
      </w:pPr>
      <w:r>
        <w:rPr>
          <w:noProof/>
        </w:rPr>
        <w:drawing>
          <wp:inline distT="0" distB="0" distL="0" distR="0">
            <wp:extent cx="6238875" cy="2871703"/>
            <wp:effectExtent l="0" t="0" r="0" b="0"/>
            <wp:docPr id="5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8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72"/>
        <w:gridCol w:w="2693"/>
        <w:gridCol w:w="2835"/>
      </w:tblGrid>
      <w:tr w:rsidR="002C2CEA" w:rsidTr="007B7C66">
        <w:trPr>
          <w:trHeight w:val="255"/>
          <w:jc w:val="center"/>
        </w:trPr>
        <w:tc>
          <w:tcPr>
            <w:tcW w:w="3372" w:type="dxa"/>
            <w:shd w:val="clear" w:color="auto" w:fill="DDD9C3" w:themeFill="background2" w:themeFillShade="E6"/>
          </w:tcPr>
          <w:p w:rsidR="002C2CEA" w:rsidRPr="007B7C66" w:rsidRDefault="002C2CEA" w:rsidP="00232E73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2693" w:type="dxa"/>
            <w:shd w:val="clear" w:color="auto" w:fill="DDD9C3" w:themeFill="background2" w:themeFillShade="E6"/>
            <w:vAlign w:val="center"/>
          </w:tcPr>
          <w:p w:rsidR="002C2CEA" w:rsidRPr="007B7C66" w:rsidRDefault="002C2CEA" w:rsidP="00232E73">
            <w:pPr>
              <w:pStyle w:val="MTemaNormal"/>
              <w:ind w:left="0"/>
              <w:rPr>
                <w:b/>
              </w:rPr>
            </w:pPr>
            <w:r w:rsidRPr="007B7C66">
              <w:rPr>
                <w:b/>
              </w:rPr>
              <w:t>Fase III – Iteración 1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2C2CEA" w:rsidRPr="007B7C66" w:rsidRDefault="002C2CEA" w:rsidP="00232E73">
            <w:pPr>
              <w:pStyle w:val="MTemaNormal"/>
              <w:ind w:left="0"/>
              <w:rPr>
                <w:b/>
              </w:rPr>
            </w:pPr>
            <w:r w:rsidRPr="007B7C66">
              <w:rPr>
                <w:b/>
              </w:rPr>
              <w:t>Fase III - Iteración 2</w:t>
            </w:r>
          </w:p>
        </w:tc>
      </w:tr>
      <w:tr w:rsidR="002C2CEA" w:rsidTr="007B7C66">
        <w:trPr>
          <w:trHeight w:val="268"/>
          <w:jc w:val="center"/>
        </w:trPr>
        <w:tc>
          <w:tcPr>
            <w:tcW w:w="3372" w:type="dxa"/>
          </w:tcPr>
          <w:p w:rsidR="002C2CEA" w:rsidRDefault="002C2CEA" w:rsidP="00232E73">
            <w:pPr>
              <w:pStyle w:val="MTemaNormal"/>
              <w:ind w:left="0"/>
            </w:pPr>
            <w:r>
              <w:t>Casos de prueba</w:t>
            </w:r>
          </w:p>
        </w:tc>
        <w:tc>
          <w:tcPr>
            <w:tcW w:w="2693" w:type="dxa"/>
            <w:vAlign w:val="center"/>
          </w:tcPr>
          <w:p w:rsidR="002C2CEA" w:rsidRDefault="00346CB8" w:rsidP="00232E73">
            <w:pPr>
              <w:pStyle w:val="MTemaNormal"/>
              <w:ind w:left="0"/>
            </w:pPr>
            <w:r>
              <w:t>53</w:t>
            </w:r>
          </w:p>
        </w:tc>
        <w:tc>
          <w:tcPr>
            <w:tcW w:w="2835" w:type="dxa"/>
            <w:vAlign w:val="center"/>
          </w:tcPr>
          <w:p w:rsidR="002C2CEA" w:rsidRDefault="00346CB8" w:rsidP="00232E73">
            <w:pPr>
              <w:pStyle w:val="MTemaNormal"/>
              <w:ind w:left="0"/>
            </w:pPr>
            <w:r>
              <w:t>6</w:t>
            </w:r>
            <w:r w:rsidR="002C2CEA">
              <w:t>2</w:t>
            </w:r>
          </w:p>
        </w:tc>
      </w:tr>
      <w:tr w:rsidR="002C2CEA" w:rsidTr="007B7C66">
        <w:trPr>
          <w:trHeight w:val="268"/>
          <w:jc w:val="center"/>
        </w:trPr>
        <w:tc>
          <w:tcPr>
            <w:tcW w:w="3372" w:type="dxa"/>
          </w:tcPr>
          <w:p w:rsidR="002C2CEA" w:rsidRDefault="002C2CEA" w:rsidP="00232E73">
            <w:pPr>
              <w:pStyle w:val="MTemaNormal"/>
              <w:ind w:left="0"/>
            </w:pPr>
            <w:r>
              <w:t>Casos de prueba satisfactorios</w:t>
            </w:r>
          </w:p>
        </w:tc>
        <w:tc>
          <w:tcPr>
            <w:tcW w:w="2693" w:type="dxa"/>
            <w:vAlign w:val="center"/>
          </w:tcPr>
          <w:p w:rsidR="002C2CEA" w:rsidRDefault="00346CB8" w:rsidP="00232E73">
            <w:pPr>
              <w:pStyle w:val="MTemaNormal"/>
              <w:ind w:left="0"/>
            </w:pPr>
            <w:r>
              <w:t>42</w:t>
            </w:r>
          </w:p>
        </w:tc>
        <w:tc>
          <w:tcPr>
            <w:tcW w:w="2835" w:type="dxa"/>
            <w:vAlign w:val="center"/>
          </w:tcPr>
          <w:p w:rsidR="002C2CEA" w:rsidRDefault="00346CB8" w:rsidP="00232E73">
            <w:pPr>
              <w:pStyle w:val="MTemaNormal"/>
              <w:ind w:left="0"/>
            </w:pPr>
            <w:r>
              <w:t>48</w:t>
            </w:r>
          </w:p>
        </w:tc>
      </w:tr>
      <w:tr w:rsidR="002C2CEA" w:rsidTr="007B7C66">
        <w:trPr>
          <w:trHeight w:val="282"/>
          <w:jc w:val="center"/>
        </w:trPr>
        <w:tc>
          <w:tcPr>
            <w:tcW w:w="3372" w:type="dxa"/>
          </w:tcPr>
          <w:p w:rsidR="002C2CEA" w:rsidRDefault="002C2CEA" w:rsidP="00232E73">
            <w:pPr>
              <w:pStyle w:val="MTemaNormal"/>
              <w:ind w:left="0"/>
            </w:pPr>
            <w:r>
              <w:t>Errores encontrados</w:t>
            </w:r>
          </w:p>
        </w:tc>
        <w:tc>
          <w:tcPr>
            <w:tcW w:w="2693" w:type="dxa"/>
            <w:vAlign w:val="center"/>
          </w:tcPr>
          <w:p w:rsidR="002C2CEA" w:rsidRDefault="00346CB8" w:rsidP="00232E73">
            <w:pPr>
              <w:pStyle w:val="MTemaNormal"/>
              <w:ind w:left="0"/>
            </w:pPr>
            <w:r>
              <w:t>11</w:t>
            </w:r>
          </w:p>
        </w:tc>
        <w:tc>
          <w:tcPr>
            <w:tcW w:w="2835" w:type="dxa"/>
            <w:vAlign w:val="center"/>
          </w:tcPr>
          <w:p w:rsidR="002C2CEA" w:rsidRDefault="00346CB8" w:rsidP="00232E73">
            <w:pPr>
              <w:pStyle w:val="MTemaNormal"/>
              <w:ind w:left="0"/>
            </w:pPr>
            <w:r>
              <w:t>14</w:t>
            </w:r>
          </w:p>
        </w:tc>
      </w:tr>
    </w:tbl>
    <w:p w:rsidR="002C2CEA" w:rsidRDefault="002C2CEA" w:rsidP="00232E73">
      <w:pPr>
        <w:pStyle w:val="MTemaNormal"/>
      </w:pPr>
    </w:p>
    <w:tbl>
      <w:tblPr>
        <w:tblW w:w="88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01"/>
        <w:gridCol w:w="2667"/>
        <w:gridCol w:w="2835"/>
      </w:tblGrid>
      <w:tr w:rsidR="00346CB8" w:rsidTr="007B7C66">
        <w:trPr>
          <w:trHeight w:val="255"/>
          <w:jc w:val="center"/>
        </w:trPr>
        <w:tc>
          <w:tcPr>
            <w:tcW w:w="3301" w:type="dxa"/>
            <w:shd w:val="clear" w:color="auto" w:fill="DDD9C3" w:themeFill="background2" w:themeFillShade="E6"/>
          </w:tcPr>
          <w:p w:rsidR="00346CB8" w:rsidRPr="007B7C66" w:rsidRDefault="00346CB8" w:rsidP="00232E73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2667" w:type="dxa"/>
            <w:shd w:val="clear" w:color="auto" w:fill="DDD9C3" w:themeFill="background2" w:themeFillShade="E6"/>
            <w:vAlign w:val="center"/>
          </w:tcPr>
          <w:p w:rsidR="00346CB8" w:rsidRPr="007B7C66" w:rsidRDefault="00346CB8" w:rsidP="00232E73">
            <w:pPr>
              <w:pStyle w:val="MTemaNormal"/>
              <w:ind w:left="0"/>
              <w:rPr>
                <w:b/>
              </w:rPr>
            </w:pPr>
            <w:r w:rsidRPr="007B7C66">
              <w:rPr>
                <w:b/>
              </w:rPr>
              <w:t>Fase III – Iteración 1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346CB8" w:rsidRPr="007B7C66" w:rsidRDefault="00346CB8" w:rsidP="00232E73">
            <w:pPr>
              <w:pStyle w:val="MTemaNormal"/>
              <w:ind w:left="0"/>
              <w:rPr>
                <w:b/>
              </w:rPr>
            </w:pPr>
            <w:r w:rsidRPr="007B7C66">
              <w:rPr>
                <w:b/>
              </w:rPr>
              <w:t>Fase III - Iteración 2</w:t>
            </w:r>
          </w:p>
        </w:tc>
      </w:tr>
      <w:tr w:rsidR="00346CB8" w:rsidTr="007B7C66">
        <w:trPr>
          <w:trHeight w:val="268"/>
          <w:jc w:val="center"/>
        </w:trPr>
        <w:tc>
          <w:tcPr>
            <w:tcW w:w="3301" w:type="dxa"/>
          </w:tcPr>
          <w:p w:rsidR="00346CB8" w:rsidRDefault="00346CB8" w:rsidP="00232E73">
            <w:pPr>
              <w:pStyle w:val="MTemaNormal"/>
              <w:ind w:left="0"/>
            </w:pPr>
            <w:r>
              <w:t>Cantidad de verificadores</w:t>
            </w:r>
          </w:p>
        </w:tc>
        <w:tc>
          <w:tcPr>
            <w:tcW w:w="2667" w:type="dxa"/>
            <w:vAlign w:val="center"/>
          </w:tcPr>
          <w:p w:rsidR="00346CB8" w:rsidRDefault="00346CB8" w:rsidP="00232E73">
            <w:pPr>
              <w:pStyle w:val="MTemaNormal"/>
              <w:ind w:left="0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346CB8" w:rsidRDefault="00346CB8" w:rsidP="00232E73">
            <w:pPr>
              <w:pStyle w:val="MTemaNormal"/>
              <w:ind w:left="0"/>
            </w:pPr>
            <w:r>
              <w:t>4</w:t>
            </w:r>
          </w:p>
        </w:tc>
      </w:tr>
      <w:tr w:rsidR="00346CB8" w:rsidTr="007B7C66">
        <w:trPr>
          <w:trHeight w:val="268"/>
          <w:jc w:val="center"/>
        </w:trPr>
        <w:tc>
          <w:tcPr>
            <w:tcW w:w="3301" w:type="dxa"/>
          </w:tcPr>
          <w:p w:rsidR="00346CB8" w:rsidRDefault="00346CB8" w:rsidP="00232E73">
            <w:pPr>
              <w:pStyle w:val="MTemaNormal"/>
              <w:ind w:left="0"/>
            </w:pPr>
            <w:r>
              <w:t>Cantidad de horas invertidas</w:t>
            </w:r>
          </w:p>
        </w:tc>
        <w:tc>
          <w:tcPr>
            <w:tcW w:w="2667" w:type="dxa"/>
            <w:vAlign w:val="center"/>
          </w:tcPr>
          <w:p w:rsidR="00346CB8" w:rsidRDefault="00346CB8" w:rsidP="00232E73">
            <w:pPr>
              <w:pStyle w:val="MTemaNormal"/>
              <w:ind w:left="0"/>
            </w:pPr>
            <w:r>
              <w:t>14</w:t>
            </w:r>
          </w:p>
        </w:tc>
        <w:tc>
          <w:tcPr>
            <w:tcW w:w="2835" w:type="dxa"/>
            <w:vAlign w:val="center"/>
          </w:tcPr>
          <w:p w:rsidR="00346CB8" w:rsidRDefault="00346CB8" w:rsidP="00232E73">
            <w:pPr>
              <w:pStyle w:val="MTemaNormal"/>
              <w:ind w:left="0"/>
            </w:pPr>
            <w:r>
              <w:t>66</w:t>
            </w:r>
          </w:p>
        </w:tc>
      </w:tr>
    </w:tbl>
    <w:p w:rsidR="002C2CEA" w:rsidRDefault="002C2CEA" w:rsidP="00232E73">
      <w:pPr>
        <w:pStyle w:val="MTemaNormal"/>
      </w:pPr>
    </w:p>
    <w:p w:rsidR="007B7C66" w:rsidRDefault="007B7C66">
      <w:pPr>
        <w:rPr>
          <w:rFonts w:ascii="Verdana" w:hAnsi="Verdana" w:cs="Arial"/>
          <w:i/>
          <w:iCs/>
        </w:rPr>
      </w:pPr>
      <w:r>
        <w:br w:type="page"/>
      </w:r>
    </w:p>
    <w:p w:rsidR="00491C2F" w:rsidRPr="002C2CEA" w:rsidRDefault="00491C2F" w:rsidP="007B7C66">
      <w:pPr>
        <w:pStyle w:val="MTema4"/>
      </w:pPr>
      <w:r>
        <w:lastRenderedPageBreak/>
        <w:t>Producto Final</w:t>
      </w:r>
    </w:p>
    <w:p w:rsidR="00491C2F" w:rsidRDefault="00491C2F" w:rsidP="007B7C66">
      <w:pPr>
        <w:pStyle w:val="MTema5"/>
      </w:pPr>
      <w:r>
        <w:t xml:space="preserve">Pruebas del Sistema      </w:t>
      </w:r>
    </w:p>
    <w:p w:rsidR="00491C2F" w:rsidRDefault="00491C2F" w:rsidP="007B7C66">
      <w:pPr>
        <w:pStyle w:val="MTemaNormal"/>
        <w:ind w:left="142"/>
        <w:jc w:val="center"/>
      </w:pPr>
      <w:r w:rsidRPr="00F231E8">
        <w:rPr>
          <w:noProof/>
        </w:rPr>
        <w:drawing>
          <wp:inline distT="0" distB="0" distL="0" distR="0">
            <wp:extent cx="6515533" cy="2886075"/>
            <wp:effectExtent l="0" t="0" r="0" b="0"/>
            <wp:docPr id="8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Ind w:w="567" w:type="dxa"/>
        <w:tblLook w:val="04A0"/>
      </w:tblPr>
      <w:tblGrid>
        <w:gridCol w:w="3369"/>
        <w:gridCol w:w="3118"/>
      </w:tblGrid>
      <w:tr w:rsidR="00491C2F" w:rsidTr="007B7C66">
        <w:trPr>
          <w:jc w:val="center"/>
        </w:trPr>
        <w:tc>
          <w:tcPr>
            <w:tcW w:w="3369" w:type="dxa"/>
            <w:shd w:val="clear" w:color="auto" w:fill="DDD9C3" w:themeFill="background2" w:themeFillShade="E6"/>
          </w:tcPr>
          <w:p w:rsidR="00491C2F" w:rsidRPr="007B7C66" w:rsidRDefault="00491C2F" w:rsidP="00232E73">
            <w:pPr>
              <w:pStyle w:val="MTemaNormal"/>
              <w:ind w:left="0"/>
              <w:rPr>
                <w:b/>
              </w:rPr>
            </w:pPr>
          </w:p>
        </w:tc>
        <w:tc>
          <w:tcPr>
            <w:tcW w:w="3118" w:type="dxa"/>
            <w:shd w:val="clear" w:color="auto" w:fill="DDD9C3" w:themeFill="background2" w:themeFillShade="E6"/>
            <w:vAlign w:val="center"/>
          </w:tcPr>
          <w:p w:rsidR="00491C2F" w:rsidRPr="007B7C66" w:rsidRDefault="00491C2F" w:rsidP="00232E73">
            <w:pPr>
              <w:pStyle w:val="MTemaNormal"/>
              <w:ind w:left="0"/>
              <w:rPr>
                <w:b/>
              </w:rPr>
            </w:pPr>
            <w:r w:rsidRPr="007B7C66">
              <w:rPr>
                <w:b/>
              </w:rPr>
              <w:t>Fase IV</w:t>
            </w:r>
          </w:p>
        </w:tc>
      </w:tr>
      <w:tr w:rsidR="00491C2F" w:rsidTr="007B7C66">
        <w:trPr>
          <w:jc w:val="center"/>
        </w:trPr>
        <w:tc>
          <w:tcPr>
            <w:tcW w:w="3369" w:type="dxa"/>
          </w:tcPr>
          <w:p w:rsidR="00491C2F" w:rsidRDefault="00491C2F" w:rsidP="00232E73">
            <w:pPr>
              <w:pStyle w:val="MTemaNormal"/>
              <w:ind w:left="0"/>
            </w:pPr>
            <w:r>
              <w:t>Casos de prueba</w:t>
            </w:r>
          </w:p>
        </w:tc>
        <w:tc>
          <w:tcPr>
            <w:tcW w:w="3118" w:type="dxa"/>
            <w:vAlign w:val="center"/>
          </w:tcPr>
          <w:p w:rsidR="00491C2F" w:rsidRDefault="00491C2F" w:rsidP="00232E73">
            <w:pPr>
              <w:pStyle w:val="MTemaNormal"/>
              <w:ind w:left="0"/>
            </w:pPr>
            <w:r>
              <w:t>62</w:t>
            </w:r>
          </w:p>
        </w:tc>
      </w:tr>
      <w:tr w:rsidR="00491C2F" w:rsidTr="007B7C66">
        <w:trPr>
          <w:jc w:val="center"/>
        </w:trPr>
        <w:tc>
          <w:tcPr>
            <w:tcW w:w="3369" w:type="dxa"/>
          </w:tcPr>
          <w:p w:rsidR="00491C2F" w:rsidRDefault="00491C2F" w:rsidP="00232E73">
            <w:pPr>
              <w:pStyle w:val="MTemaNormal"/>
              <w:ind w:left="0"/>
            </w:pPr>
            <w:r>
              <w:t>Casos de prueba satisfactorios</w:t>
            </w:r>
          </w:p>
        </w:tc>
        <w:tc>
          <w:tcPr>
            <w:tcW w:w="3118" w:type="dxa"/>
            <w:vAlign w:val="center"/>
          </w:tcPr>
          <w:p w:rsidR="00491C2F" w:rsidRDefault="00491C2F" w:rsidP="00232E73">
            <w:pPr>
              <w:pStyle w:val="MTemaNormal"/>
              <w:ind w:left="0"/>
            </w:pPr>
            <w:r>
              <w:t>60</w:t>
            </w:r>
          </w:p>
        </w:tc>
      </w:tr>
      <w:tr w:rsidR="00491C2F" w:rsidTr="007B7C66">
        <w:trPr>
          <w:jc w:val="center"/>
        </w:trPr>
        <w:tc>
          <w:tcPr>
            <w:tcW w:w="3369" w:type="dxa"/>
          </w:tcPr>
          <w:p w:rsidR="00491C2F" w:rsidRDefault="00491C2F" w:rsidP="00232E73">
            <w:pPr>
              <w:pStyle w:val="MTemaNormal"/>
              <w:ind w:left="0"/>
            </w:pPr>
            <w:r>
              <w:t>Errores encontrados</w:t>
            </w:r>
          </w:p>
        </w:tc>
        <w:tc>
          <w:tcPr>
            <w:tcW w:w="3118" w:type="dxa"/>
            <w:vAlign w:val="center"/>
          </w:tcPr>
          <w:p w:rsidR="00491C2F" w:rsidRDefault="00491C2F" w:rsidP="00232E73">
            <w:pPr>
              <w:pStyle w:val="MTemaNormal"/>
              <w:ind w:left="0"/>
            </w:pPr>
            <w:r>
              <w:t>2</w:t>
            </w:r>
          </w:p>
        </w:tc>
      </w:tr>
    </w:tbl>
    <w:p w:rsidR="00491C2F" w:rsidRDefault="00491C2F" w:rsidP="00232E73">
      <w:pPr>
        <w:pStyle w:val="MTemaNormal"/>
      </w:pP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verificadores: 4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horas invertidas: 49</w:t>
      </w:r>
      <w:r w:rsidR="007B7C66">
        <w:t>.</w:t>
      </w:r>
    </w:p>
    <w:p w:rsidR="00491C2F" w:rsidRDefault="00491C2F" w:rsidP="00232E73">
      <w:pPr>
        <w:pStyle w:val="MTemaNormal"/>
      </w:pPr>
    </w:p>
    <w:p w:rsidR="00762477" w:rsidRDefault="0067747A" w:rsidP="00232E73">
      <w:pPr>
        <w:pStyle w:val="MTema3"/>
      </w:pPr>
      <w:bookmarkStart w:id="9" w:name="_Toc277544840"/>
      <w:r>
        <w:t>Casos de Uso</w:t>
      </w:r>
      <w:bookmarkEnd w:id="9"/>
    </w:p>
    <w:p w:rsidR="00762477" w:rsidRDefault="00491C2F" w:rsidP="007B7C66">
      <w:pPr>
        <w:pStyle w:val="MTema4"/>
      </w:pPr>
      <w:r>
        <w:t>Login</w:t>
      </w:r>
    </w:p>
    <w:p w:rsidR="00762477" w:rsidRDefault="0067747A" w:rsidP="007B7C66">
      <w:pPr>
        <w:pStyle w:val="MTemaNormal"/>
        <w:numPr>
          <w:ilvl w:val="0"/>
          <w:numId w:val="24"/>
        </w:numPr>
      </w:pPr>
      <w:r>
        <w:t>Cantidad de Casos de Prueba:</w:t>
      </w:r>
      <w:r w:rsidR="00491C2F">
        <w:t xml:space="preserve"> 4</w:t>
      </w:r>
      <w:r w:rsidR="007B7C66">
        <w:t>.</w:t>
      </w:r>
    </w:p>
    <w:p w:rsidR="00762477" w:rsidRDefault="0067747A" w:rsidP="007B7C66">
      <w:pPr>
        <w:pStyle w:val="MTemaNormal"/>
        <w:numPr>
          <w:ilvl w:val="0"/>
          <w:numId w:val="24"/>
        </w:numPr>
      </w:pPr>
      <w:r>
        <w:t>Cantidad de errores detectados:</w:t>
      </w:r>
      <w:r w:rsidR="00491C2F">
        <w:t xml:space="preserve"> 0</w:t>
      </w:r>
      <w:r w:rsidR="007B7C66">
        <w:t>.</w:t>
      </w:r>
    </w:p>
    <w:p w:rsidR="00491C2F" w:rsidRDefault="00491C2F" w:rsidP="007B7C66">
      <w:pPr>
        <w:pStyle w:val="MTema4"/>
      </w:pPr>
      <w:r>
        <w:t>Iniciar Iteración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 3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491C2F" w:rsidP="007B7C66">
      <w:pPr>
        <w:pStyle w:val="MTema4"/>
      </w:pPr>
      <w:r>
        <w:t>Interrogar Personaje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 19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491C2F" w:rsidP="007B7C66">
      <w:pPr>
        <w:pStyle w:val="MTema4"/>
      </w:pPr>
      <w:r>
        <w:t>Obtener Ciudades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 3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491C2F" w:rsidP="007B7C66">
      <w:pPr>
        <w:pStyle w:val="MTema4"/>
      </w:pPr>
      <w:bookmarkStart w:id="10" w:name="_Toc277521657"/>
      <w:r w:rsidRPr="00535577">
        <w:t>Seleccionar una Ciudad a viajar</w:t>
      </w:r>
      <w:bookmarkEnd w:id="10"/>
      <w:r>
        <w:t xml:space="preserve"> 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 4</w:t>
      </w:r>
      <w:r w:rsidR="007B7C66">
        <w:t>.</w:t>
      </w:r>
    </w:p>
    <w:p w:rsidR="007B7C66" w:rsidRPr="007B7C66" w:rsidRDefault="00491C2F" w:rsidP="007B7C66">
      <w:pPr>
        <w:pStyle w:val="MTemaNormal"/>
        <w:numPr>
          <w:ilvl w:val="0"/>
          <w:numId w:val="24"/>
        </w:numPr>
      </w:pPr>
      <w:r>
        <w:lastRenderedPageBreak/>
        <w:t>Cantidad de errores detectados: 0</w:t>
      </w:r>
      <w:r w:rsidR="007B7C66">
        <w:t>.</w:t>
      </w:r>
    </w:p>
    <w:p w:rsidR="00491C2F" w:rsidRDefault="0033302F" w:rsidP="007B7C66">
      <w:pPr>
        <w:pStyle w:val="MTema4"/>
      </w:pPr>
      <w:r>
        <w:t>Listar Sospechosos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</w:t>
      </w:r>
      <w:r w:rsidR="0033302F">
        <w:t xml:space="preserve"> 3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4F4495" w:rsidP="007B7C66">
      <w:pPr>
        <w:pStyle w:val="MTema4"/>
      </w:pPr>
      <w:r>
        <w:t>Futrar</w:t>
      </w:r>
      <w:r w:rsidR="0033302F">
        <w:t xml:space="preserve"> sospechoso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 4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33302F" w:rsidP="007B7C66">
      <w:pPr>
        <w:pStyle w:val="MTema4"/>
      </w:pPr>
      <w:r>
        <w:t>Emitir orden de arresto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</w:t>
      </w:r>
      <w:r w:rsidR="0033302F">
        <w:t xml:space="preserve"> 3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33302F" w:rsidP="007B7C66">
      <w:pPr>
        <w:pStyle w:val="MTema4"/>
      </w:pPr>
      <w:r>
        <w:t>Arrestar sospechoso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</w:t>
      </w:r>
      <w:r w:rsidR="0033302F">
        <w:t xml:space="preserve"> 5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33302F" w:rsidP="007B7C66">
      <w:pPr>
        <w:pStyle w:val="MTema4"/>
      </w:pPr>
      <w:r>
        <w:t>Cambiar lenguaje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</w:t>
      </w:r>
      <w:r w:rsidR="0033302F">
        <w:t xml:space="preserve"> 2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</w:t>
      </w:r>
      <w:r w:rsidR="0033302F">
        <w:t xml:space="preserve"> 2</w:t>
      </w:r>
      <w:r w:rsidR="007B7C66">
        <w:t>.</w:t>
      </w:r>
    </w:p>
    <w:p w:rsidR="00491C2F" w:rsidRDefault="0033302F" w:rsidP="007B7C66">
      <w:pPr>
        <w:pStyle w:val="MTema4"/>
      </w:pPr>
      <w:r>
        <w:t>Ver Ayuda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</w:t>
      </w:r>
      <w:r w:rsidR="0033302F">
        <w:t xml:space="preserve"> 1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33302F" w:rsidP="007B7C66">
      <w:pPr>
        <w:pStyle w:val="MTema4"/>
      </w:pPr>
      <w:r>
        <w:t>Actualizar datos Ciudades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 xml:space="preserve">Cantidad de Casos de Prueba: </w:t>
      </w:r>
      <w:r w:rsidR="0033302F">
        <w:t>1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33302F" w:rsidP="007B7C66">
      <w:pPr>
        <w:pStyle w:val="MTema4"/>
      </w:pPr>
      <w:r>
        <w:t>Actualizar Datos Famosos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 xml:space="preserve">Cantidad de Casos de Prueba: </w:t>
      </w:r>
      <w:r w:rsidR="0033302F">
        <w:t>1</w:t>
      </w:r>
      <w:r w:rsidR="007B7C66">
        <w:t>.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491C2F" w:rsidRDefault="0033302F" w:rsidP="007B7C66">
      <w:pPr>
        <w:pStyle w:val="MTema4"/>
      </w:pPr>
      <w:r>
        <w:t>Gran Sospechoso</w:t>
      </w:r>
    </w:p>
    <w:p w:rsidR="00491C2F" w:rsidRDefault="00491C2F" w:rsidP="007B7C66">
      <w:pPr>
        <w:pStyle w:val="MTemaNormal"/>
        <w:numPr>
          <w:ilvl w:val="0"/>
          <w:numId w:val="24"/>
        </w:numPr>
      </w:pPr>
      <w:r>
        <w:t>Cantidad de Casos de Prueba:</w:t>
      </w:r>
      <w:r w:rsidR="0033302F">
        <w:t xml:space="preserve"> 5</w:t>
      </w:r>
      <w:r w:rsidR="007B7C66">
        <w:t>.</w:t>
      </w:r>
    </w:p>
    <w:p w:rsidR="0033302F" w:rsidRDefault="00491C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  <w:r w:rsidR="0033302F" w:rsidRPr="0033302F">
        <w:t xml:space="preserve"> </w:t>
      </w:r>
    </w:p>
    <w:p w:rsidR="0033302F" w:rsidRDefault="0033302F" w:rsidP="007B7C66">
      <w:pPr>
        <w:pStyle w:val="MTema4"/>
      </w:pPr>
      <w:r>
        <w:t>Tiempo</w:t>
      </w:r>
    </w:p>
    <w:p w:rsidR="0033302F" w:rsidRDefault="0033302F" w:rsidP="007B7C66">
      <w:pPr>
        <w:pStyle w:val="MTemaNormal"/>
        <w:numPr>
          <w:ilvl w:val="0"/>
          <w:numId w:val="24"/>
        </w:numPr>
      </w:pPr>
      <w:r>
        <w:t>Cantidad de Casos de Prueba: 4</w:t>
      </w:r>
      <w:r w:rsidR="007B7C66">
        <w:t>.</w:t>
      </w:r>
    </w:p>
    <w:p w:rsidR="00762477" w:rsidRDefault="0033302F" w:rsidP="007B7C66">
      <w:pPr>
        <w:pStyle w:val="MTemaNormal"/>
        <w:numPr>
          <w:ilvl w:val="0"/>
          <w:numId w:val="24"/>
        </w:numPr>
      </w:pPr>
      <w:r>
        <w:t>Cantidad de errores detectados: 0</w:t>
      </w:r>
      <w:r w:rsidR="007B7C66">
        <w:t>.</w:t>
      </w:r>
    </w:p>
    <w:p w:rsidR="00762477" w:rsidRDefault="00762477" w:rsidP="00232E73">
      <w:pPr>
        <w:pStyle w:val="MTemaNormal"/>
        <w:ind w:left="0"/>
      </w:pPr>
    </w:p>
    <w:p w:rsidR="007B7C66" w:rsidRDefault="007B7C66">
      <w:pPr>
        <w:rPr>
          <w:rFonts w:ascii="Verdana" w:hAnsi="Verdana" w:cs="Arial"/>
          <w:b/>
          <w:bCs/>
          <w:sz w:val="22"/>
        </w:rPr>
      </w:pPr>
      <w:r>
        <w:br w:type="page"/>
      </w:r>
    </w:p>
    <w:p w:rsidR="00762477" w:rsidRDefault="0067747A" w:rsidP="00232E73">
      <w:pPr>
        <w:pStyle w:val="MTema1"/>
      </w:pPr>
      <w:bookmarkStart w:id="11" w:name="_Toc277544841"/>
      <w:r>
        <w:lastRenderedPageBreak/>
        <w:t>Evaluación</w:t>
      </w:r>
      <w:bookmarkEnd w:id="11"/>
    </w:p>
    <w:p w:rsidR="009A5D6D" w:rsidRDefault="009A5D6D" w:rsidP="00232E73">
      <w:pPr>
        <w:pStyle w:val="MTemaNormal"/>
      </w:pPr>
      <w:r>
        <w:t>En todas las iteraciones de todas las fases se pudo lograr los objetivos planteados. El producto fue minuciosamente verificado, a la vez que se iban  resolviendo los problemas planteados. En las primeras versiones, el producto contaba con varios errores a medida que paso el tiempo y que el producto fue creciendo la cantidad de errores se hicieron cada vez menores.</w:t>
      </w:r>
    </w:p>
    <w:p w:rsidR="009A5D6D" w:rsidRDefault="009A5D6D" w:rsidP="00232E73">
      <w:pPr>
        <w:pStyle w:val="MTemaNormal"/>
      </w:pPr>
      <w:r>
        <w:t xml:space="preserve">Una dificultad importante, fue automatizar las pruebas debido a que </w:t>
      </w:r>
      <w:r w:rsidR="001D66F8">
        <w:t>los datos que se a</w:t>
      </w:r>
      <w:r>
        <w:t xml:space="preserve">lojaban en la Base de Datos eran randomicos debido a que </w:t>
      </w:r>
      <w:r w:rsidR="001D66F8">
        <w:t>los sospechosos eran extraídos de la red social Facebook es en forma randomica y las noticias extraídas del buscador Bing sobre los famosos de cada ciudad variaban constantemente.</w:t>
      </w:r>
    </w:p>
    <w:p w:rsidR="00762477" w:rsidRDefault="009A5D6D" w:rsidP="00232E73">
      <w:pPr>
        <w:pStyle w:val="MTemaNormal"/>
      </w:pPr>
      <w:r>
        <w:t>Las últimas verificaciones del sistema, muestran que el producto es correcto y estable, su tiempo de respuesta es el esperado y su interface de usuario es muy atractivo como fue requerido por el cliente.</w:t>
      </w:r>
    </w:p>
    <w:p w:rsidR="00762477" w:rsidRDefault="00762477" w:rsidP="00232E73">
      <w:pPr>
        <w:pStyle w:val="MTemaNormal"/>
      </w:pPr>
    </w:p>
    <w:p w:rsidR="00762477" w:rsidRDefault="0067747A" w:rsidP="00232E73">
      <w:pPr>
        <w:pStyle w:val="MTema1"/>
      </w:pPr>
      <w:bookmarkStart w:id="12" w:name="_Toc277544842"/>
      <w:r>
        <w:t>Informe final de las métricas de Pruebas Cubiertas</w:t>
      </w:r>
      <w:bookmarkEnd w:id="12"/>
    </w:p>
    <w:p w:rsidR="001D66F8" w:rsidRDefault="001D66F8" w:rsidP="007B7C66">
      <w:pPr>
        <w:pStyle w:val="MTemaNormal"/>
        <w:numPr>
          <w:ilvl w:val="0"/>
          <w:numId w:val="24"/>
        </w:numPr>
        <w:spacing w:before="240"/>
        <w:ind w:left="1281" w:hanging="357"/>
      </w:pPr>
      <w:r>
        <w:t>Pruebas de integración cubiertas: 100%</w:t>
      </w:r>
      <w:r w:rsidR="007B7C66">
        <w:t>.</w:t>
      </w:r>
    </w:p>
    <w:p w:rsidR="0067747A" w:rsidRDefault="001D66F8" w:rsidP="00232E73">
      <w:pPr>
        <w:pStyle w:val="MTemaNormal"/>
        <w:numPr>
          <w:ilvl w:val="0"/>
          <w:numId w:val="24"/>
        </w:numPr>
      </w:pPr>
      <w:r>
        <w:t>Pruebas de sistema cubiertas: 100%</w:t>
      </w:r>
      <w:r w:rsidR="007B7C66">
        <w:t>.</w:t>
      </w:r>
    </w:p>
    <w:sectPr w:rsidR="0067747A" w:rsidSect="0076247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863" w:rsidRDefault="00555863" w:rsidP="009C23C6">
      <w:r>
        <w:separator/>
      </w:r>
    </w:p>
  </w:endnote>
  <w:endnote w:type="continuationSeparator" w:id="0">
    <w:p w:rsidR="00555863" w:rsidRDefault="00555863" w:rsidP="009C2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477" w:rsidRDefault="0067747A">
    <w:pPr>
      <w:pStyle w:val="Piedepgina"/>
      <w:jc w:val="center"/>
    </w:pPr>
    <w:r>
      <w:t>Informe Final de Verificación</w:t>
    </w:r>
    <w:r>
      <w:tab/>
    </w:r>
    <w:r>
      <w:tab/>
      <w:t xml:space="preserve">Página </w:t>
    </w:r>
    <w:r w:rsidR="00762477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62477">
      <w:rPr>
        <w:rStyle w:val="Nmerodepgina"/>
      </w:rPr>
      <w:fldChar w:fldCharType="separate"/>
    </w:r>
    <w:r w:rsidR="0089743E">
      <w:rPr>
        <w:rStyle w:val="Nmerodepgina"/>
        <w:noProof/>
      </w:rPr>
      <w:t>1</w:t>
    </w:r>
    <w:r w:rsidR="00762477">
      <w:rPr>
        <w:rStyle w:val="Nmerodepgina"/>
      </w:rPr>
      <w:fldChar w:fldCharType="end"/>
    </w:r>
    <w:r>
      <w:rPr>
        <w:rStyle w:val="Nmerodepgina"/>
      </w:rPr>
      <w:t xml:space="preserve"> de </w:t>
    </w:r>
    <w:r w:rsidR="00762477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762477">
      <w:rPr>
        <w:rStyle w:val="Nmerodepgina"/>
      </w:rPr>
      <w:fldChar w:fldCharType="separate"/>
    </w:r>
    <w:r w:rsidR="0089743E">
      <w:rPr>
        <w:rStyle w:val="Nmerodepgina"/>
        <w:noProof/>
      </w:rPr>
      <w:t>10</w:t>
    </w:r>
    <w:r w:rsidR="00762477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863" w:rsidRDefault="00555863" w:rsidP="009C23C6">
      <w:r>
        <w:separator/>
      </w:r>
    </w:p>
  </w:footnote>
  <w:footnote w:type="continuationSeparator" w:id="0">
    <w:p w:rsidR="00555863" w:rsidRDefault="00555863" w:rsidP="009C2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144017D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368AC"/>
    <w:multiLevelType w:val="multilevel"/>
    <w:tmpl w:val="03CE5F2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EBBE583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decimal"/>
      <w:pStyle w:val="MTema5"/>
      <w:lvlText w:val="%1.%2.%3.%5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F0F0366"/>
    <w:multiLevelType w:val="hybridMultilevel"/>
    <w:tmpl w:val="0D245D0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5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941"/>
    <w:rsid w:val="000B3728"/>
    <w:rsid w:val="00151941"/>
    <w:rsid w:val="001D43C4"/>
    <w:rsid w:val="001D66F8"/>
    <w:rsid w:val="00232E73"/>
    <w:rsid w:val="002914B3"/>
    <w:rsid w:val="002C2CEA"/>
    <w:rsid w:val="00307E19"/>
    <w:rsid w:val="0033302F"/>
    <w:rsid w:val="00346CB8"/>
    <w:rsid w:val="00491C2F"/>
    <w:rsid w:val="004D64AD"/>
    <w:rsid w:val="004F4495"/>
    <w:rsid w:val="00555863"/>
    <w:rsid w:val="0067747A"/>
    <w:rsid w:val="00717EF7"/>
    <w:rsid w:val="00762477"/>
    <w:rsid w:val="0078378D"/>
    <w:rsid w:val="007B7C66"/>
    <w:rsid w:val="00815C7B"/>
    <w:rsid w:val="0089743E"/>
    <w:rsid w:val="008E0652"/>
    <w:rsid w:val="00902CBB"/>
    <w:rsid w:val="009A5D6D"/>
    <w:rsid w:val="00C15195"/>
    <w:rsid w:val="00C34A26"/>
    <w:rsid w:val="00C52B03"/>
    <w:rsid w:val="00C9692E"/>
    <w:rsid w:val="00CD5458"/>
    <w:rsid w:val="00F231E8"/>
    <w:rsid w:val="00F3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7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6247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76247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6247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76247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76247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76247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76247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76247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762477"/>
    <w:pPr>
      <w:numPr>
        <w:numId w:val="3"/>
      </w:numPr>
    </w:pPr>
  </w:style>
  <w:style w:type="paragraph" w:customStyle="1" w:styleId="MEsqNum">
    <w:name w:val="MEsqNum"/>
    <w:basedOn w:val="MNormal"/>
    <w:rsid w:val="0076247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76247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76247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76247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76247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762477"/>
    <w:pPr>
      <w:numPr>
        <w:ilvl w:val="0"/>
        <w:numId w:val="12"/>
      </w:numPr>
      <w:outlineLvl w:val="0"/>
    </w:pPr>
  </w:style>
  <w:style w:type="paragraph" w:customStyle="1" w:styleId="MTema2">
    <w:name w:val="MTema2"/>
    <w:basedOn w:val="MTtulo3"/>
    <w:next w:val="MNormal"/>
    <w:rsid w:val="00762477"/>
    <w:pPr>
      <w:numPr>
        <w:ilvl w:val="1"/>
        <w:numId w:val="12"/>
      </w:numPr>
      <w:tabs>
        <w:tab w:val="clear" w:pos="1304"/>
        <w:tab w:val="num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762477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76247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762477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762477"/>
    <w:rPr>
      <w:color w:val="0000FF"/>
      <w:u w:val="single"/>
    </w:rPr>
  </w:style>
  <w:style w:type="paragraph" w:styleId="Encabezado">
    <w:name w:val="header"/>
    <w:basedOn w:val="Normal"/>
    <w:semiHidden/>
    <w:rsid w:val="007624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76247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762477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762477"/>
  </w:style>
  <w:style w:type="paragraph" w:customStyle="1" w:styleId="MTemaNormal">
    <w:name w:val="MTemaNormal"/>
    <w:basedOn w:val="MNormal"/>
    <w:link w:val="MTemaNormalCar"/>
    <w:rsid w:val="00762477"/>
    <w:pPr>
      <w:ind w:left="567"/>
    </w:pPr>
  </w:style>
  <w:style w:type="paragraph" w:customStyle="1" w:styleId="MTemaVietas">
    <w:name w:val="MTemaViñetas"/>
    <w:basedOn w:val="MVietas"/>
    <w:rsid w:val="0076247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232E73"/>
    <w:pPr>
      <w:numPr>
        <w:ilvl w:val="2"/>
      </w:numPr>
      <w:tabs>
        <w:tab w:val="clear" w:pos="2098"/>
        <w:tab w:val="left" w:pos="900"/>
      </w:tabs>
      <w:spacing w:before="200"/>
      <w:ind w:left="902" w:hanging="902"/>
      <w:outlineLvl w:val="2"/>
    </w:pPr>
  </w:style>
  <w:style w:type="paragraph" w:customStyle="1" w:styleId="MTema4">
    <w:name w:val="MTema4"/>
    <w:basedOn w:val="MDetTitulo4"/>
    <w:rsid w:val="007B7C66"/>
    <w:pPr>
      <w:numPr>
        <w:numId w:val="12"/>
      </w:numPr>
      <w:tabs>
        <w:tab w:val="clear" w:pos="2948"/>
        <w:tab w:val="num" w:pos="1560"/>
      </w:tabs>
      <w:spacing w:before="240"/>
      <w:ind w:left="567" w:firstLine="0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76247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762477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76247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76247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76247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762477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762477"/>
    <w:pPr>
      <w:numPr>
        <w:ilvl w:val="1"/>
      </w:numPr>
    </w:pPr>
  </w:style>
  <w:style w:type="paragraph" w:customStyle="1" w:styleId="MTema5">
    <w:name w:val="MTema5"/>
    <w:basedOn w:val="MTema4"/>
    <w:rsid w:val="0078378D"/>
    <w:pPr>
      <w:numPr>
        <w:ilvl w:val="4"/>
      </w:numPr>
      <w:ind w:left="924" w:hanging="357"/>
      <w:outlineLvl w:val="4"/>
    </w:pPr>
  </w:style>
  <w:style w:type="paragraph" w:styleId="Mapadeldocumento">
    <w:name w:val="Document Map"/>
    <w:basedOn w:val="Normal"/>
    <w:semiHidden/>
    <w:rsid w:val="00762477"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semiHidden/>
    <w:rsid w:val="0076247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54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458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F231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l">
    <w:name w:val="lol"/>
    <w:basedOn w:val="MTemaNormal"/>
    <w:link w:val="lolCar"/>
    <w:qFormat/>
    <w:rsid w:val="0078378D"/>
    <w:pPr>
      <w:spacing w:after="240"/>
      <w:ind w:left="737"/>
    </w:pPr>
    <w:rPr>
      <w:i/>
    </w:rPr>
  </w:style>
  <w:style w:type="character" w:customStyle="1" w:styleId="MNormalCar">
    <w:name w:val="MNormal Car"/>
    <w:basedOn w:val="Fuentedeprrafopredeter"/>
    <w:link w:val="MNormal"/>
    <w:rsid w:val="00232E73"/>
    <w:rPr>
      <w:rFonts w:ascii="Verdana" w:hAnsi="Verdana" w:cs="Arial"/>
      <w:szCs w:val="24"/>
      <w:lang w:val="es-ES" w:eastAsia="es-ES"/>
    </w:rPr>
  </w:style>
  <w:style w:type="character" w:customStyle="1" w:styleId="MTemaNormalCar">
    <w:name w:val="MTemaNormal Car"/>
    <w:basedOn w:val="MNormalCar"/>
    <w:link w:val="MTemaNormal"/>
    <w:rsid w:val="00232E73"/>
  </w:style>
  <w:style w:type="character" w:customStyle="1" w:styleId="lolCar">
    <w:name w:val="lol Car"/>
    <w:basedOn w:val="MTemaNormalCar"/>
    <w:link w:val="lol"/>
    <w:rsid w:val="0078378D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view3D>
      <c:hPercent val="101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071942446043169"/>
          <c:y val="5.4945054945054944E-2"/>
          <c:w val="0.51438848920863267"/>
          <c:h val="0.75824175824175866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 Iteracion 2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Errores encontrados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 Iteracion 2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gapDepth val="0"/>
        <c:shape val="box"/>
        <c:axId val="38156544"/>
        <c:axId val="38174720"/>
        <c:axId val="0"/>
      </c:bar3DChart>
      <c:catAx>
        <c:axId val="38156544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38174720"/>
        <c:crosses val="autoZero"/>
        <c:auto val="1"/>
        <c:lblAlgn val="ctr"/>
        <c:lblOffset val="100"/>
        <c:tickLblSkip val="1"/>
        <c:tickMarkSkip val="1"/>
      </c:catAx>
      <c:valAx>
        <c:axId val="3817472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3815654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5467625899280624"/>
          <c:y val="0.31868131868131866"/>
          <c:w val="0.33093525179856131"/>
          <c:h val="0.36813186813186832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ES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view3D>
      <c:hPercent val="55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1250686687419879E-2"/>
          <c:y val="8.2616718364749861E-2"/>
          <c:w val="0.6754706708173106"/>
          <c:h val="0.750000000000001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II - Iteracion 1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Casos de prueba satisfactorios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II - Iteracion 1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Errores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II - Iteracion 1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gapDepth val="0"/>
        <c:shape val="box"/>
        <c:axId val="52783744"/>
        <c:axId val="54548352"/>
        <c:axId val="0"/>
      </c:bar3DChart>
      <c:catAx>
        <c:axId val="52783744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54548352"/>
        <c:crosses val="autoZero"/>
        <c:auto val="1"/>
        <c:lblAlgn val="ctr"/>
        <c:lblOffset val="100"/>
        <c:tickLblSkip val="1"/>
        <c:tickMarkSkip val="1"/>
      </c:catAx>
      <c:valAx>
        <c:axId val="5454835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52783744"/>
        <c:crosses val="autoZero"/>
        <c:crossBetween val="between"/>
      </c:valAx>
      <c:spPr>
        <a:noFill/>
        <a:ln w="25398">
          <a:noFill/>
        </a:ln>
      </c:spPr>
    </c:plotArea>
    <c:legend>
      <c:legendPos val="r"/>
      <c:layout>
        <c:manualLayout>
          <c:xMode val="edge"/>
          <c:yMode val="edge"/>
          <c:x val="0.72287762687382251"/>
          <c:y val="0.20037275643574848"/>
          <c:w val="0.23536249244012297"/>
          <c:h val="0.46722659667541572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5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ES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E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view3D>
      <c:hPercent val="55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666666666666668E-2"/>
          <c:y val="6.9148936170212782E-2"/>
          <c:w val="0.67857142857142938"/>
          <c:h val="0.75000000000000078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Fase III - Iteracion 1</c:v>
                </c:pt>
                <c:pt idx="1">
                  <c:v>Fase III - Iteracion 2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53</c:v>
                </c:pt>
                <c:pt idx="1">
                  <c:v>62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Casos de prueba satisfactorios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Fase III - Iteracion 1</c:v>
                </c:pt>
                <c:pt idx="1">
                  <c:v>Fase III - Iteracion 2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42</c:v>
                </c:pt>
                <c:pt idx="1">
                  <c:v>48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Errores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Fase III - Iteracion 1</c:v>
                </c:pt>
                <c:pt idx="1">
                  <c:v>Fase III - Iteracion 2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11</c:v>
                </c:pt>
                <c:pt idx="1">
                  <c:v>14</c:v>
                </c:pt>
              </c:numCache>
            </c:numRef>
          </c:val>
        </c:ser>
        <c:gapDepth val="0"/>
        <c:shape val="box"/>
        <c:axId val="61696256"/>
        <c:axId val="61792256"/>
        <c:axId val="0"/>
      </c:bar3DChart>
      <c:catAx>
        <c:axId val="61696256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61792256"/>
        <c:crosses val="autoZero"/>
        <c:auto val="1"/>
        <c:lblAlgn val="ctr"/>
        <c:lblOffset val="100"/>
        <c:tickLblSkip val="1"/>
        <c:tickMarkSkip val="1"/>
      </c:catAx>
      <c:valAx>
        <c:axId val="61792256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61696256"/>
        <c:crosses val="autoZero"/>
        <c:crossBetween val="between"/>
      </c:valAx>
      <c:spPr>
        <a:noFill/>
        <a:ln w="25398">
          <a:noFill/>
        </a:ln>
      </c:spPr>
    </c:plotArea>
    <c:legend>
      <c:legendPos val="r"/>
      <c:layout>
        <c:manualLayout>
          <c:xMode val="edge"/>
          <c:yMode val="edge"/>
          <c:x val="0.77142857142857302"/>
          <c:y val="0.23404255319148956"/>
          <c:w val="0.21904761904761921"/>
          <c:h val="0.5319148936170216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5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ES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E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view3D>
      <c:hPercent val="55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1250686687419879E-2"/>
          <c:y val="8.2616718364749861E-2"/>
          <c:w val="0.6754706708173106"/>
          <c:h val="0.75000000000000122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Casos de prueba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IV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62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Casos de prueba satisfactorios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IV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Errores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cat>
            <c:strRef>
              <c:f>Sheet1!$B$1:$B$1</c:f>
              <c:strCache>
                <c:ptCount val="1"/>
                <c:pt idx="0">
                  <c:v>Fase IV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gapDepth val="0"/>
        <c:shape val="box"/>
        <c:axId val="75395456"/>
        <c:axId val="75396992"/>
        <c:axId val="0"/>
      </c:bar3DChart>
      <c:catAx>
        <c:axId val="75395456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75396992"/>
        <c:crosses val="autoZero"/>
        <c:auto val="1"/>
        <c:lblAlgn val="ctr"/>
        <c:lblOffset val="100"/>
        <c:tickLblSkip val="1"/>
        <c:tickMarkSkip val="1"/>
      </c:catAx>
      <c:valAx>
        <c:axId val="7539699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75395456"/>
        <c:crosses val="autoZero"/>
        <c:crossBetween val="between"/>
      </c:valAx>
      <c:spPr>
        <a:noFill/>
        <a:ln w="25398">
          <a:noFill/>
        </a:ln>
      </c:spPr>
    </c:plotArea>
    <c:legend>
      <c:legendPos val="r"/>
      <c:layout>
        <c:manualLayout>
          <c:xMode val="edge"/>
          <c:yMode val="edge"/>
          <c:x val="0.72287762687382284"/>
          <c:y val="0.20037275643574842"/>
          <c:w val="0.23536249244012308"/>
          <c:h val="0.46722659667541583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5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ES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2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ES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151</TotalTime>
  <Pages>1</Pages>
  <Words>1390</Words>
  <Characters>7649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9021</CharactersWithSpaces>
  <SharedDoc>false</SharedDoc>
  <HLinks>
    <vt:vector size="42" baseType="variant"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_Toc87525175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_Toc87525174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_Toc87525173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_Toc87525172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_Toc87525171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_Toc87525170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12</cp:revision>
  <cp:lastPrinted>2002-06-06T23:19:00Z</cp:lastPrinted>
  <dcterms:created xsi:type="dcterms:W3CDTF">2010-11-14T20:04:00Z</dcterms:created>
  <dcterms:modified xsi:type="dcterms:W3CDTF">2010-11-15T02:39:00Z</dcterms:modified>
</cp:coreProperties>
</file>