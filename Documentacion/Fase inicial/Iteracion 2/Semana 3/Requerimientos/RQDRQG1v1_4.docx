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41" w:rsidRDefault="00624C96">
      <w:pPr>
        <w:pStyle w:val="MTtulo1"/>
        <w:jc w:val="left"/>
      </w:pPr>
      <w:bookmarkStart w:id="0" w:name="_Toc270152210"/>
      <w:bookmarkStart w:id="1" w:name="_Toc270784250"/>
      <w:bookmarkStart w:id="2" w:name="_Toc270785918"/>
      <w:r>
        <w:t>Interp</w:t>
      </w:r>
      <w:r w:rsidR="00A324CF">
        <w:t>o</w:t>
      </w:r>
      <w:r>
        <w:t>ol</w:t>
      </w:r>
      <w:bookmarkEnd w:id="0"/>
      <w:bookmarkEnd w:id="1"/>
      <w:bookmarkEnd w:id="2"/>
    </w:p>
    <w:p w:rsidR="00AD1D41" w:rsidRDefault="00AD1D41">
      <w:pPr>
        <w:pStyle w:val="MTtulo1"/>
        <w:jc w:val="left"/>
      </w:pPr>
      <w:bookmarkStart w:id="3" w:name="_Toc42100792"/>
      <w:bookmarkStart w:id="4" w:name="_Toc42101909"/>
      <w:bookmarkStart w:id="5" w:name="_Toc270152211"/>
      <w:bookmarkStart w:id="6" w:name="_Toc270784251"/>
      <w:bookmarkStart w:id="7" w:name="_Toc270785919"/>
      <w:r>
        <w:t xml:space="preserve">Especificación de Requerimientos de Software para </w:t>
      </w:r>
      <w:bookmarkEnd w:id="3"/>
      <w:bookmarkEnd w:id="4"/>
      <w:r w:rsidR="00624C96">
        <w:t>el Sistema</w:t>
      </w:r>
      <w:bookmarkEnd w:id="5"/>
      <w:bookmarkEnd w:id="6"/>
      <w:bookmarkEnd w:id="7"/>
    </w:p>
    <w:p w:rsidR="00AD1D41" w:rsidRDefault="00AD1D41">
      <w:pPr>
        <w:pStyle w:val="MTtulo1"/>
        <w:jc w:val="left"/>
      </w:pPr>
      <w:bookmarkStart w:id="8" w:name="_Toc42100793"/>
      <w:bookmarkStart w:id="9" w:name="_Toc42101910"/>
      <w:bookmarkStart w:id="10" w:name="_Toc270152212"/>
      <w:bookmarkStart w:id="11" w:name="_Toc270784252"/>
      <w:bookmarkStart w:id="12" w:name="_Toc270785920"/>
      <w:r>
        <w:t>Versión 1.</w:t>
      </w:r>
      <w:bookmarkEnd w:id="8"/>
      <w:bookmarkEnd w:id="9"/>
      <w:bookmarkEnd w:id="10"/>
      <w:bookmarkEnd w:id="11"/>
      <w:bookmarkEnd w:id="12"/>
      <w:r w:rsidR="00DD7FF8">
        <w:t>4</w:t>
      </w:r>
    </w:p>
    <w:p w:rsidR="00AD1D41" w:rsidRDefault="00AD1D41">
      <w:pPr>
        <w:pStyle w:val="MNormal"/>
        <w:jc w:val="both"/>
      </w:pPr>
    </w:p>
    <w:p w:rsidR="00AD1D41" w:rsidRDefault="00AD1D41" w:rsidP="00494327">
      <w:pPr>
        <w:pStyle w:val="MTemaNormal"/>
      </w:pPr>
    </w:p>
    <w:p w:rsidR="00AD1D41" w:rsidRDefault="00AD1D41" w:rsidP="00494327">
      <w:pPr>
        <w:pStyle w:val="MTemaNormal"/>
      </w:pPr>
    </w:p>
    <w:p w:rsidR="00AA153A" w:rsidRDefault="00AA153A" w:rsidP="00494327">
      <w:pPr>
        <w:pStyle w:val="MTemaNormal"/>
      </w:pPr>
    </w:p>
    <w:p w:rsidR="00AD1D41" w:rsidRDefault="00AD1D41">
      <w:pPr>
        <w:pStyle w:val="MTtulo1"/>
      </w:pPr>
      <w:bookmarkStart w:id="13" w:name="_Toc42100794"/>
      <w:bookmarkStart w:id="14" w:name="_Toc42101911"/>
      <w:bookmarkStart w:id="15" w:name="_Toc270152213"/>
      <w:bookmarkStart w:id="16" w:name="_Toc270784253"/>
      <w:bookmarkStart w:id="17" w:name="_Toc270785921"/>
      <w:r>
        <w:t>Historia de revisiones</w:t>
      </w:r>
      <w:bookmarkEnd w:id="13"/>
      <w:bookmarkEnd w:id="14"/>
      <w:bookmarkEnd w:id="15"/>
      <w:bookmarkEnd w:id="16"/>
      <w:bookmarkEnd w:id="17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AD1D41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D1D41" w:rsidRDefault="00AD1D41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D1D41" w:rsidRDefault="00AD1D41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D1D41" w:rsidRDefault="00AD1D41">
            <w:pPr>
              <w:pStyle w:val="MNormal"/>
              <w:jc w:val="center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D1D41" w:rsidRDefault="00AD1D41">
            <w:pPr>
              <w:pStyle w:val="MNormal"/>
              <w:jc w:val="center"/>
            </w:pPr>
            <w:r>
              <w:t>Autor</w:t>
            </w:r>
          </w:p>
        </w:tc>
      </w:tr>
      <w:tr w:rsidR="00AD1D41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D41" w:rsidRDefault="00263D18" w:rsidP="00263D18">
            <w:pPr>
              <w:pStyle w:val="MNormal"/>
              <w:jc w:val="center"/>
            </w:pPr>
            <w:r>
              <w:t>14/08/</w:t>
            </w:r>
            <w:r w:rsidR="00F90E1C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F90E1C" w:rsidP="00AA153A">
            <w:pPr>
              <w:pStyle w:val="MNormal"/>
              <w:jc w:val="center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F90E1C">
            <w:pPr>
              <w:pStyle w:val="MNormal"/>
            </w:pPr>
            <w:r>
              <w:t>Especificación de Requerimientos de Software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F90E1C" w:rsidP="00AA153A">
            <w:pPr>
              <w:pStyle w:val="MNormal"/>
              <w:jc w:val="center"/>
            </w:pPr>
            <w:r>
              <w:rPr>
                <w:lang w:val="es-UY"/>
              </w:rPr>
              <w:t>Martín Taruselli – José Cordero – Leticia Vilariño</w:t>
            </w:r>
          </w:p>
        </w:tc>
      </w:tr>
      <w:tr w:rsidR="00AD1D41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D41" w:rsidRDefault="00500613" w:rsidP="00263D18">
            <w:pPr>
              <w:pStyle w:val="MNormal"/>
              <w:jc w:val="center"/>
            </w:pPr>
            <w:r>
              <w:t>21</w:t>
            </w:r>
            <w:r w:rsidR="00624C96">
              <w:t>/08/10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624C96" w:rsidP="00AA153A">
            <w:pPr>
              <w:pStyle w:val="MNormal"/>
              <w:jc w:val="center"/>
            </w:pPr>
            <w:r>
              <w:t>1.1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624C96">
            <w:pPr>
              <w:pStyle w:val="MNormal"/>
            </w:pPr>
            <w:r>
              <w:t>Actualización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624C96" w:rsidP="00AA153A">
            <w:pPr>
              <w:pStyle w:val="MNormal"/>
              <w:jc w:val="center"/>
            </w:pPr>
            <w:r>
              <w:t>Martín Taruselli – Diego Ricca</w:t>
            </w:r>
          </w:p>
        </w:tc>
      </w:tr>
      <w:tr w:rsidR="00263D1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D18" w:rsidRDefault="00263D18" w:rsidP="00263D18">
            <w:pPr>
              <w:pStyle w:val="MNormal"/>
              <w:jc w:val="center"/>
            </w:pPr>
            <w:r>
              <w:t>21/08/10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63D18" w:rsidRDefault="00263D18" w:rsidP="00AA153A">
            <w:pPr>
              <w:pStyle w:val="MNormal"/>
              <w:jc w:val="center"/>
            </w:pPr>
            <w:r>
              <w:t>1.2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63D18" w:rsidRDefault="00263D18">
            <w:pPr>
              <w:pStyle w:val="MNormal"/>
            </w:pPr>
            <w:r>
              <w:t>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63D18" w:rsidRDefault="00263D18" w:rsidP="00AA153A">
            <w:pPr>
              <w:pStyle w:val="MNormal"/>
              <w:jc w:val="center"/>
            </w:pPr>
            <w:r>
              <w:t>Javier Madeiro</w:t>
            </w:r>
          </w:p>
        </w:tc>
      </w:tr>
      <w:tr w:rsidR="00AD1D41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D41" w:rsidRDefault="00740D55" w:rsidP="00263D18">
            <w:pPr>
              <w:pStyle w:val="MNormal"/>
              <w:jc w:val="center"/>
            </w:pPr>
            <w:r>
              <w:t>25/08/10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740D55" w:rsidP="00AA153A">
            <w:pPr>
              <w:pStyle w:val="MNormal"/>
              <w:jc w:val="center"/>
            </w:pPr>
            <w:r>
              <w:t>1.</w:t>
            </w:r>
            <w:r w:rsidR="00263D18">
              <w:t>3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740D55">
            <w:pPr>
              <w:pStyle w:val="MNormal"/>
            </w:pPr>
            <w:r>
              <w:t>Actualización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740D55" w:rsidP="00AA153A">
            <w:pPr>
              <w:pStyle w:val="MNormal"/>
              <w:jc w:val="center"/>
            </w:pPr>
            <w:r>
              <w:t>Diego Ricca</w:t>
            </w:r>
            <w:r w:rsidR="00481C5C">
              <w:t xml:space="preserve"> – Martin Taruselli</w:t>
            </w:r>
          </w:p>
        </w:tc>
      </w:tr>
      <w:tr w:rsidR="00AD1D41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D41" w:rsidRDefault="00DD7FF8" w:rsidP="00DD7FF8">
            <w:pPr>
              <w:pStyle w:val="MNormal"/>
              <w:jc w:val="center"/>
            </w:pPr>
            <w:r>
              <w:t>28/08/10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DD7FF8" w:rsidP="00DD7FF8">
            <w:pPr>
              <w:pStyle w:val="MNormal"/>
              <w:jc w:val="center"/>
            </w:pPr>
            <w:r>
              <w:t>1.4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AD1D41">
            <w:pPr>
              <w:pStyle w:val="MNormal"/>
            </w:pPr>
            <w:r>
              <w:t> </w:t>
            </w:r>
            <w:r w:rsidR="00DD7FF8">
              <w:t>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DD7FF8" w:rsidP="00DD7FF8">
            <w:pPr>
              <w:pStyle w:val="MNormal"/>
              <w:jc w:val="center"/>
            </w:pPr>
            <w:r>
              <w:t>Javier Madeiro</w:t>
            </w:r>
          </w:p>
        </w:tc>
      </w:tr>
    </w:tbl>
    <w:p w:rsidR="00AD1D41" w:rsidRDefault="00AD1D41">
      <w:pPr>
        <w:pStyle w:val="MTtulo1"/>
      </w:pPr>
      <w:bookmarkStart w:id="18" w:name="_Toc42100795"/>
      <w:bookmarkStart w:id="19" w:name="_Toc42101912"/>
      <w:r>
        <w:br w:type="page"/>
      </w:r>
      <w:bookmarkStart w:id="20" w:name="_Toc270152214"/>
      <w:bookmarkStart w:id="21" w:name="_Toc270784254"/>
      <w:bookmarkStart w:id="22" w:name="_Toc270785922"/>
      <w:r>
        <w:lastRenderedPageBreak/>
        <w:t>Contenido</w:t>
      </w:r>
      <w:bookmarkEnd w:id="18"/>
      <w:bookmarkEnd w:id="19"/>
      <w:bookmarkEnd w:id="20"/>
      <w:bookmarkEnd w:id="21"/>
      <w:bookmarkEnd w:id="22"/>
    </w:p>
    <w:sdt>
      <w:sdtPr>
        <w:rPr>
          <w:rFonts w:ascii="Arial" w:hAnsi="Arial"/>
          <w:b w:val="0"/>
          <w:bCs w:val="0"/>
          <w:caps w:val="0"/>
          <w:noProof w:val="0"/>
          <w:szCs w:val="24"/>
        </w:rPr>
        <w:id w:val="4103778"/>
        <w:docPartObj>
          <w:docPartGallery w:val="Table of Contents"/>
          <w:docPartUnique/>
        </w:docPartObj>
      </w:sdtPr>
      <w:sdtContent>
        <w:p w:rsidR="0099573C" w:rsidRDefault="002D0093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UY" w:eastAsia="es-UY"/>
            </w:rPr>
          </w:pPr>
          <w:r w:rsidRPr="002D0093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en-US"/>
            </w:rPr>
            <w:fldChar w:fldCharType="begin"/>
          </w:r>
          <w:r w:rsidR="00313B4E">
            <w:instrText xml:space="preserve"> TOC \o "1-3" \h \z \u </w:instrText>
          </w:r>
          <w:r w:rsidRPr="002D0093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en-US"/>
            </w:rPr>
            <w:fldChar w:fldCharType="separate"/>
          </w:r>
        </w:p>
        <w:p w:rsidR="0099573C" w:rsidRDefault="002D0093">
          <w:pPr>
            <w:pStyle w:val="TD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UY" w:eastAsia="es-UY"/>
            </w:rPr>
          </w:pPr>
          <w:hyperlink w:anchor="_Toc270785923" w:history="1">
            <w:r w:rsidR="0099573C" w:rsidRPr="0032267F">
              <w:rPr>
                <w:rStyle w:val="Hipervnculo"/>
              </w:rPr>
              <w:t>1.</w:t>
            </w:r>
            <w:r w:rsidR="0099573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</w:rPr>
              <w:t>Introducción</w:t>
            </w:r>
            <w:r w:rsidR="0099573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9573C">
              <w:rPr>
                <w:webHidden/>
              </w:rPr>
              <w:instrText xml:space="preserve"> PAGEREF _Toc270785923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9573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9573C" w:rsidRDefault="002D009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785924" w:history="1">
            <w:r w:rsidR="0099573C" w:rsidRPr="0032267F">
              <w:rPr>
                <w:rStyle w:val="Hipervnculo"/>
                <w:noProof/>
              </w:rPr>
              <w:t>1.1.</w:t>
            </w:r>
            <w:r w:rsidR="0099573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Propósito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785925" w:history="1">
            <w:r w:rsidR="0099573C" w:rsidRPr="0032267F">
              <w:rPr>
                <w:rStyle w:val="Hipervnculo"/>
                <w:noProof/>
              </w:rPr>
              <w:t>1.2.</w:t>
            </w:r>
            <w:r w:rsidR="0099573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Alcance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785926" w:history="1">
            <w:r w:rsidR="0099573C" w:rsidRPr="0032267F">
              <w:rPr>
                <w:rStyle w:val="Hipervnculo"/>
                <w:noProof/>
              </w:rPr>
              <w:t>1.3.</w:t>
            </w:r>
            <w:r w:rsidR="0099573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Definiciones, siglas y abreviaturas.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785927" w:history="1">
            <w:r w:rsidR="0099573C" w:rsidRPr="0032267F">
              <w:rPr>
                <w:rStyle w:val="Hipervnculo"/>
                <w:noProof/>
              </w:rPr>
              <w:t>1.4.</w:t>
            </w:r>
            <w:r w:rsidR="0099573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Referencias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UY" w:eastAsia="es-UY"/>
            </w:rPr>
          </w:pPr>
          <w:hyperlink w:anchor="_Toc270785928" w:history="1">
            <w:r w:rsidR="0099573C" w:rsidRPr="0032267F">
              <w:rPr>
                <w:rStyle w:val="Hipervnculo"/>
              </w:rPr>
              <w:t>2.</w:t>
            </w:r>
            <w:r w:rsidR="0099573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</w:rPr>
              <w:t>Descripción general</w:t>
            </w:r>
            <w:r w:rsidR="0099573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9573C">
              <w:rPr>
                <w:webHidden/>
              </w:rPr>
              <w:instrText xml:space="preserve"> PAGEREF _Toc270785928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9573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9573C" w:rsidRDefault="002D009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785929" w:history="1">
            <w:r w:rsidR="0099573C" w:rsidRPr="0032267F">
              <w:rPr>
                <w:rStyle w:val="Hipervnculo"/>
                <w:noProof/>
              </w:rPr>
              <w:t>2.1.</w:t>
            </w:r>
            <w:r w:rsidR="0099573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Perspectiva del producto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785930" w:history="1">
            <w:r w:rsidR="0099573C" w:rsidRPr="0032267F">
              <w:rPr>
                <w:rStyle w:val="Hipervnculo"/>
                <w:noProof/>
              </w:rPr>
              <w:t>2.1.1.</w:t>
            </w:r>
            <w:r w:rsidR="0099573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Interfaces de usuario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785931" w:history="1">
            <w:r w:rsidR="0099573C" w:rsidRPr="0032267F">
              <w:rPr>
                <w:rStyle w:val="Hipervnculo"/>
                <w:noProof/>
              </w:rPr>
              <w:t>2.1.2.</w:t>
            </w:r>
            <w:r w:rsidR="0099573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Interfaces con hardware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785932" w:history="1">
            <w:r w:rsidR="0099573C" w:rsidRPr="0032267F">
              <w:rPr>
                <w:rStyle w:val="Hipervnculo"/>
                <w:noProof/>
              </w:rPr>
              <w:t>2.1.3.</w:t>
            </w:r>
            <w:r w:rsidR="0099573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Interfaces con software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785933" w:history="1">
            <w:r w:rsidR="0099573C" w:rsidRPr="0032267F">
              <w:rPr>
                <w:rStyle w:val="Hipervnculo"/>
                <w:noProof/>
              </w:rPr>
              <w:t>2.1.4.</w:t>
            </w:r>
            <w:r w:rsidR="0099573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Interfaces de comunicación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785934" w:history="1">
            <w:r w:rsidR="0099573C" w:rsidRPr="0032267F">
              <w:rPr>
                <w:rStyle w:val="Hipervnculo"/>
                <w:noProof/>
              </w:rPr>
              <w:t>2.1.5.</w:t>
            </w:r>
            <w:r w:rsidR="0099573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Restricciones de memoria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785935" w:history="1">
            <w:r w:rsidR="0099573C" w:rsidRPr="0032267F">
              <w:rPr>
                <w:rStyle w:val="Hipervnculo"/>
                <w:noProof/>
              </w:rPr>
              <w:t>2.1.6.</w:t>
            </w:r>
            <w:r w:rsidR="0099573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Requerimientos de adecuación al entorno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785936" w:history="1">
            <w:r w:rsidR="0099573C" w:rsidRPr="0032267F">
              <w:rPr>
                <w:rStyle w:val="Hipervnculo"/>
                <w:noProof/>
              </w:rPr>
              <w:t>2.2.</w:t>
            </w:r>
            <w:r w:rsidR="0099573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Funciones del producto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785937" w:history="1">
            <w:r w:rsidR="0099573C" w:rsidRPr="0032267F">
              <w:rPr>
                <w:rStyle w:val="Hipervnculo"/>
                <w:noProof/>
              </w:rPr>
              <w:t>2.3.</w:t>
            </w:r>
            <w:r w:rsidR="0099573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Características de los usuarios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785938" w:history="1">
            <w:r w:rsidR="0099573C" w:rsidRPr="0032267F">
              <w:rPr>
                <w:rStyle w:val="Hipervnculo"/>
                <w:noProof/>
              </w:rPr>
              <w:t>2.4.</w:t>
            </w:r>
            <w:r w:rsidR="0099573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Restricciones de diseño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785939" w:history="1">
            <w:r w:rsidR="0099573C" w:rsidRPr="0032267F">
              <w:rPr>
                <w:rStyle w:val="Hipervnculo"/>
                <w:noProof/>
              </w:rPr>
              <w:t>2.4.1.</w:t>
            </w:r>
            <w:r w:rsidR="0099573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Restricciones tecnológicas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785940" w:history="1">
            <w:r w:rsidR="0099573C" w:rsidRPr="0032267F">
              <w:rPr>
                <w:rStyle w:val="Hipervnculo"/>
                <w:noProof/>
              </w:rPr>
              <w:t>2.4.2.</w:t>
            </w:r>
            <w:r w:rsidR="0099573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Restricciones legales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785941" w:history="1">
            <w:r w:rsidR="0099573C" w:rsidRPr="0032267F">
              <w:rPr>
                <w:rStyle w:val="Hipervnculo"/>
                <w:noProof/>
              </w:rPr>
              <w:t>2.5.</w:t>
            </w:r>
            <w:r w:rsidR="0099573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Supuestos y dependencias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UY" w:eastAsia="es-UY"/>
            </w:rPr>
          </w:pPr>
          <w:hyperlink w:anchor="_Toc270785942" w:history="1">
            <w:r w:rsidR="0099573C" w:rsidRPr="0032267F">
              <w:rPr>
                <w:rStyle w:val="Hipervnculo"/>
              </w:rPr>
              <w:t>3.</w:t>
            </w:r>
            <w:r w:rsidR="0099573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</w:rPr>
              <w:t>Requerimientos específicos.</w:t>
            </w:r>
            <w:r w:rsidR="0099573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9573C">
              <w:rPr>
                <w:webHidden/>
              </w:rPr>
              <w:instrText xml:space="preserve"> PAGEREF _Toc270785942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9573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9573C" w:rsidRDefault="002D009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785943" w:history="1">
            <w:r w:rsidR="0099573C" w:rsidRPr="0032267F">
              <w:rPr>
                <w:rStyle w:val="Hipervnculo"/>
                <w:noProof/>
              </w:rPr>
              <w:t>3.1.</w:t>
            </w:r>
            <w:r w:rsidR="0099573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Requerimientos Suplementarios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UY" w:eastAsia="es-UY"/>
            </w:rPr>
          </w:pPr>
          <w:hyperlink w:anchor="_Toc270785944" w:history="1">
            <w:r w:rsidR="0099573C" w:rsidRPr="0032267F">
              <w:rPr>
                <w:rStyle w:val="Hipervnculo"/>
              </w:rPr>
              <w:t>4.</w:t>
            </w:r>
            <w:r w:rsidR="0099573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</w:rPr>
              <w:t>Requerimientos de documentación</w:t>
            </w:r>
            <w:r w:rsidR="0099573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9573C">
              <w:rPr>
                <w:webHidden/>
              </w:rPr>
              <w:instrText xml:space="preserve"> PAGEREF _Toc270785944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9573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9573C" w:rsidRDefault="002D009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785945" w:history="1">
            <w:r w:rsidR="0099573C" w:rsidRPr="0032267F">
              <w:rPr>
                <w:rStyle w:val="Hipervnculo"/>
                <w:noProof/>
              </w:rPr>
              <w:t>4.1.</w:t>
            </w:r>
            <w:r w:rsidR="0099573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Manual de Usuario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785946" w:history="1">
            <w:r w:rsidR="0099573C" w:rsidRPr="0032267F">
              <w:rPr>
                <w:rStyle w:val="Hipervnculo"/>
                <w:noProof/>
              </w:rPr>
              <w:t>4.2.</w:t>
            </w:r>
            <w:r w:rsidR="0099573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Ayuda en línea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785947" w:history="1">
            <w:r w:rsidR="0099573C" w:rsidRPr="0032267F">
              <w:rPr>
                <w:rStyle w:val="Hipervnculo"/>
                <w:noProof/>
              </w:rPr>
              <w:t>4.3.</w:t>
            </w:r>
            <w:r w:rsidR="0099573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Guías de instalación, configuración y archivo Léame.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73C" w:rsidRDefault="002D009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785948" w:history="1">
            <w:r w:rsidR="0099573C" w:rsidRPr="0032267F">
              <w:rPr>
                <w:rStyle w:val="Hipervnculo"/>
                <w:noProof/>
              </w:rPr>
              <w:t>4.4.</w:t>
            </w:r>
            <w:r w:rsidR="0099573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99573C" w:rsidRPr="0032267F">
              <w:rPr>
                <w:rStyle w:val="Hipervnculo"/>
                <w:noProof/>
              </w:rPr>
              <w:t>Etiquetado y empaquetado</w:t>
            </w:r>
            <w:r w:rsidR="00995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73C">
              <w:rPr>
                <w:noProof/>
                <w:webHidden/>
              </w:rPr>
              <w:instrText xml:space="preserve"> PAGEREF _Toc270785948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7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4E" w:rsidRDefault="002D0093">
          <w:r>
            <w:fldChar w:fldCharType="end"/>
          </w:r>
        </w:p>
      </w:sdtContent>
    </w:sdt>
    <w:p w:rsidR="00AD1D41" w:rsidRDefault="00AD1D41">
      <w:pPr>
        <w:pStyle w:val="MTema1"/>
        <w:numPr>
          <w:ilvl w:val="0"/>
          <w:numId w:val="12"/>
        </w:numPr>
      </w:pPr>
      <w:r>
        <w:br w:type="page"/>
      </w:r>
      <w:bookmarkStart w:id="23" w:name="_Toc95287960"/>
      <w:bookmarkStart w:id="24" w:name="_Toc270785923"/>
      <w:r>
        <w:lastRenderedPageBreak/>
        <w:t>Introducción</w:t>
      </w:r>
      <w:bookmarkEnd w:id="23"/>
      <w:bookmarkEnd w:id="24"/>
    </w:p>
    <w:p w:rsidR="00740242" w:rsidRDefault="00AD1D41" w:rsidP="00494327">
      <w:pPr>
        <w:pStyle w:val="MTemaNormal"/>
      </w:pPr>
      <w:r>
        <w:t>Este documento proporciona una primera visión de los requerimientos del problema planteado. Se debe realizar un juego basado en “Where in the world is Carm</w:t>
      </w:r>
      <w:r w:rsidR="00740242">
        <w:t>en San Diego?”. Consiste en encontrar un sospechoso a través de pistas generadas aleatoriamente en función de los personajes en las ciudades. Adaptándolo a la red social Facebook y al motor de búsqueda Bing para la generación de pistas.</w:t>
      </w:r>
      <w:r w:rsidR="00624C96">
        <w:t xml:space="preserve"> Y permitirá a los </w:t>
      </w:r>
      <w:r w:rsidR="00C238D5">
        <w:t>usuarios</w:t>
      </w:r>
      <w:r w:rsidR="00624C96">
        <w:t xml:space="preserve"> hacer de  nuevos amigos en su red social</w:t>
      </w:r>
      <w:r w:rsidR="00007CEC">
        <w:t>.</w:t>
      </w:r>
    </w:p>
    <w:p w:rsidR="00AD1D41" w:rsidRDefault="00AD1D41" w:rsidP="00494327">
      <w:pPr>
        <w:pStyle w:val="MTema2"/>
      </w:pPr>
      <w:bookmarkStart w:id="25" w:name="_Toc95287961"/>
      <w:bookmarkStart w:id="26" w:name="_Toc270785924"/>
      <w:r w:rsidRPr="00494327">
        <w:t>Propósito</w:t>
      </w:r>
      <w:bookmarkEnd w:id="25"/>
      <w:bookmarkEnd w:id="26"/>
    </w:p>
    <w:p w:rsidR="00D66E34" w:rsidRPr="00D66E34" w:rsidRDefault="000B67E4" w:rsidP="000B67E4">
      <w:pPr>
        <w:pStyle w:val="MNormal"/>
        <w:ind w:left="567"/>
      </w:pPr>
      <w:r>
        <w:t>Actualizar</w:t>
      </w:r>
      <w:r w:rsidR="00D66E34">
        <w:t xml:space="preserve"> los requerimientos del problema planteado por el cliente</w:t>
      </w:r>
      <w:r>
        <w:t>, luego de la segunda reunión de requerimientos</w:t>
      </w:r>
      <w:r w:rsidR="00D66E34">
        <w:t>.</w:t>
      </w:r>
    </w:p>
    <w:p w:rsidR="00AD1D41" w:rsidRDefault="00AD1D41" w:rsidP="00494327">
      <w:pPr>
        <w:pStyle w:val="MTema2"/>
      </w:pPr>
      <w:bookmarkStart w:id="27" w:name="_Toc95287962"/>
      <w:bookmarkStart w:id="28" w:name="_Toc270785925"/>
      <w:r>
        <w:t>Alcance</w:t>
      </w:r>
      <w:bookmarkEnd w:id="27"/>
      <w:bookmarkEnd w:id="28"/>
    </w:p>
    <w:p w:rsidR="000B67E4" w:rsidRDefault="00FA0290" w:rsidP="00494327">
      <w:pPr>
        <w:pStyle w:val="MTemaNormal"/>
      </w:pPr>
      <w:r>
        <w:t>El cliente especificó las características del juego</w:t>
      </w:r>
      <w:r w:rsidR="00FF1655">
        <w:t xml:space="preserve"> requerido</w:t>
      </w:r>
      <w:r>
        <w:t>. El</w:t>
      </w:r>
      <w:r w:rsidR="00D66E34">
        <w:t xml:space="preserve"> usuario deberá estar registrado </w:t>
      </w:r>
      <w:r>
        <w:t>con una cuenta de</w:t>
      </w:r>
      <w:r w:rsidR="00D66E34">
        <w:t xml:space="preserve"> Facebook </w:t>
      </w:r>
      <w:r w:rsidR="00FF1655">
        <w:t>y buscar dentro de sus contactos</w:t>
      </w:r>
      <w:r w:rsidR="00624C96">
        <w:t>, así como</w:t>
      </w:r>
      <w:r w:rsidR="000B67E4">
        <w:t>,</w:t>
      </w:r>
      <w:r w:rsidR="00624C96">
        <w:t xml:space="preserve"> una vez avanzado el juego dentro del grupo “El gran Sospechoso” correspondiente al nivel del usuario,</w:t>
      </w:r>
      <w:r w:rsidR="00FF1655">
        <w:t xml:space="preserve"> al sospecho</w:t>
      </w:r>
      <w:r w:rsidR="00624C96">
        <w:t>so.</w:t>
      </w:r>
      <w:r w:rsidR="00FF1655">
        <w:t xml:space="preserve"> </w:t>
      </w:r>
    </w:p>
    <w:p w:rsidR="004F4896" w:rsidRDefault="00624C96" w:rsidP="00494327">
      <w:pPr>
        <w:pStyle w:val="MTemaNormal"/>
      </w:pPr>
      <w:r>
        <w:t>P</w:t>
      </w:r>
      <w:r w:rsidR="00FF1655">
        <w:t xml:space="preserve">ara esto deberá ir interrogando diferentes personajes de distintas ciudades del mundo </w:t>
      </w:r>
      <w:r w:rsidR="00D66E34">
        <w:t xml:space="preserve">a través de un </w:t>
      </w:r>
      <w:r w:rsidR="00FF1655">
        <w:t>celular</w:t>
      </w:r>
      <w:r w:rsidR="00D66E34">
        <w:t xml:space="preserve"> </w:t>
      </w:r>
      <w:r w:rsidR="00FF1655">
        <w:t xml:space="preserve">cuyo sistema operativo sea </w:t>
      </w:r>
      <w:r w:rsidR="00D66E34">
        <w:t xml:space="preserve">Windows </w:t>
      </w:r>
      <w:r w:rsidR="00FF1655">
        <w:t>Phone 7</w:t>
      </w:r>
      <w:r w:rsidR="004F4896">
        <w:t>. El usuario podrá “minimizar” el juego y utilizar otras funcionalidades del celular mientras el juego transcurre, por ejemplo: el buscador del celular para buscar información sobre alguna ciudad específica</w:t>
      </w:r>
      <w:r w:rsidR="000B67E4">
        <w:t>.</w:t>
      </w:r>
    </w:p>
    <w:p w:rsidR="00D66E34" w:rsidRDefault="004F4896" w:rsidP="00494327">
      <w:pPr>
        <w:pStyle w:val="MTemaNormal"/>
      </w:pPr>
      <w:r>
        <w:t xml:space="preserve"> </w:t>
      </w:r>
      <w:r w:rsidR="00FF1655">
        <w:t>Y en cuanto al servidor, el encargado de ma</w:t>
      </w:r>
      <w:r w:rsidR="00FB1A9B">
        <w:t>ntener todo el estado del juego</w:t>
      </w:r>
      <w:r w:rsidR="00FF1655">
        <w:t>,</w:t>
      </w:r>
      <w:r w:rsidR="00FB1A9B">
        <w:t xml:space="preserve"> deberá </w:t>
      </w:r>
      <w:r w:rsidR="00F90E1C">
        <w:t>está</w:t>
      </w:r>
      <w:r w:rsidR="00FB1A9B">
        <w:t xml:space="preserve"> en la nube por lo cual deberá usar la tecnología</w:t>
      </w:r>
      <w:r w:rsidR="00D66E34">
        <w:t xml:space="preserve"> Cloud Computing utilizando la plataforma Microsoft Azure.</w:t>
      </w:r>
    </w:p>
    <w:p w:rsidR="00AD1D41" w:rsidRDefault="00AD1D41" w:rsidP="00494327">
      <w:pPr>
        <w:pStyle w:val="MTema2"/>
      </w:pPr>
      <w:bookmarkStart w:id="29" w:name="_Toc95287963"/>
      <w:bookmarkStart w:id="30" w:name="_Toc270785926"/>
      <w:r>
        <w:t>Definiciones, siglas y abreviaturas.</w:t>
      </w:r>
      <w:bookmarkEnd w:id="29"/>
      <w:bookmarkEnd w:id="30"/>
    </w:p>
    <w:p w:rsidR="00AD1D41" w:rsidRDefault="00FB1A9B" w:rsidP="00494327">
      <w:pPr>
        <w:pStyle w:val="MTemaNormal"/>
      </w:pPr>
      <w:r>
        <w:t>Pendiente</w:t>
      </w:r>
      <w:r w:rsidR="00007CEC">
        <w:t>.</w:t>
      </w:r>
    </w:p>
    <w:p w:rsidR="00AD1D41" w:rsidRDefault="00AD1D41" w:rsidP="00494327">
      <w:pPr>
        <w:pStyle w:val="MTema2"/>
      </w:pPr>
      <w:bookmarkStart w:id="31" w:name="_Toc95287964"/>
      <w:bookmarkStart w:id="32" w:name="_Toc270785927"/>
      <w:r>
        <w:t>Referencias</w:t>
      </w:r>
      <w:bookmarkEnd w:id="31"/>
      <w:bookmarkEnd w:id="32"/>
    </w:p>
    <w:p w:rsidR="00AD1D41" w:rsidRDefault="00FB1A9B" w:rsidP="00494327">
      <w:pPr>
        <w:pStyle w:val="MTemaNormal"/>
      </w:pPr>
      <w:r>
        <w:t>Acta de Requerimientos</w:t>
      </w:r>
      <w:r w:rsidR="00007CEC">
        <w:t>.</w:t>
      </w:r>
    </w:p>
    <w:p w:rsidR="00FB1A9B" w:rsidRDefault="00FB1A9B" w:rsidP="00494327">
      <w:pPr>
        <w:pStyle w:val="MTemaNormal"/>
      </w:pPr>
      <w:r>
        <w:t>Glosario</w:t>
      </w:r>
      <w:r w:rsidR="00007CEC">
        <w:t>.</w:t>
      </w:r>
    </w:p>
    <w:p w:rsidR="00C238D5" w:rsidRDefault="00C238D5" w:rsidP="00494327">
      <w:pPr>
        <w:pStyle w:val="MTemaNormal"/>
      </w:pPr>
      <w:r>
        <w:t>Pautas para la interfaz de usuario.</w:t>
      </w:r>
    </w:p>
    <w:p w:rsidR="00AD1D41" w:rsidRDefault="00FB1A9B">
      <w:pPr>
        <w:pStyle w:val="MTema1"/>
      </w:pPr>
      <w:bookmarkStart w:id="33" w:name="_Toc95287966"/>
      <w:r>
        <w:br w:type="page"/>
      </w:r>
      <w:bookmarkStart w:id="34" w:name="_Toc270785928"/>
      <w:r w:rsidR="00AD1D41">
        <w:lastRenderedPageBreak/>
        <w:t>Descripción general</w:t>
      </w:r>
      <w:bookmarkEnd w:id="33"/>
      <w:bookmarkEnd w:id="34"/>
    </w:p>
    <w:p w:rsidR="00AD1D41" w:rsidRDefault="00AD1D41" w:rsidP="00494327">
      <w:pPr>
        <w:pStyle w:val="MTema2"/>
      </w:pPr>
      <w:bookmarkStart w:id="35" w:name="_Toc95287967"/>
      <w:bookmarkStart w:id="36" w:name="_Toc270785929"/>
      <w:r>
        <w:t>Perspectiva del producto</w:t>
      </w:r>
      <w:bookmarkEnd w:id="35"/>
      <w:bookmarkEnd w:id="36"/>
    </w:p>
    <w:p w:rsidR="00AD1D41" w:rsidRPr="00494327" w:rsidRDefault="00624C96" w:rsidP="00D122B9">
      <w:pPr>
        <w:pStyle w:val="MTema3"/>
      </w:pPr>
      <w:bookmarkStart w:id="37" w:name="_Toc95287968"/>
      <w:bookmarkStart w:id="38" w:name="_Toc270785930"/>
      <w:r w:rsidRPr="00D122B9">
        <w:t>Interfaces</w:t>
      </w:r>
      <w:r w:rsidR="00AD1D41" w:rsidRPr="00494327">
        <w:t xml:space="preserve"> de usuario</w:t>
      </w:r>
      <w:bookmarkEnd w:id="37"/>
      <w:bookmarkEnd w:id="38"/>
    </w:p>
    <w:p w:rsidR="00AD1D41" w:rsidRPr="00494327" w:rsidRDefault="00FB1A9B" w:rsidP="00494327">
      <w:pPr>
        <w:pStyle w:val="MTemaNormal"/>
      </w:pPr>
      <w:r w:rsidRPr="00494327">
        <w:t>La inte</w:t>
      </w:r>
      <w:r w:rsidR="00624C96" w:rsidRPr="00494327">
        <w:t>r</w:t>
      </w:r>
      <w:r w:rsidRPr="00494327">
        <w:t xml:space="preserve">faz para el usuario en los </w:t>
      </w:r>
      <w:r w:rsidR="004C77E2" w:rsidRPr="00494327">
        <w:t>celulares</w:t>
      </w:r>
      <w:r w:rsidRPr="00494327">
        <w:t xml:space="preserve"> deberá ser construida con Silverlight 4. Deberá ser entretenida y amigable para el usuario. </w:t>
      </w:r>
      <w:r w:rsidR="004C77E2" w:rsidRPr="00494327">
        <w:t xml:space="preserve">Permitiendo cumplir los casos de usos correspondientes. </w:t>
      </w:r>
    </w:p>
    <w:p w:rsidR="00BB7BFE" w:rsidRDefault="00BB7BFE" w:rsidP="00494327">
      <w:pPr>
        <w:pStyle w:val="MTemaNormal"/>
      </w:pPr>
      <w:r>
        <w:t>Además el sistema debe proveer de una página web, la cual permita modificar configuración del sistema. Esta interfaz es solo para un administrador</w:t>
      </w:r>
      <w:r w:rsidR="00007CEC">
        <w:t>.</w:t>
      </w:r>
    </w:p>
    <w:p w:rsidR="00AD1D41" w:rsidRDefault="00624C96" w:rsidP="00D122B9">
      <w:pPr>
        <w:pStyle w:val="MTema3"/>
      </w:pPr>
      <w:bookmarkStart w:id="39" w:name="_Toc95287969"/>
      <w:bookmarkStart w:id="40" w:name="_Toc270785931"/>
      <w:r>
        <w:t>Interfaces</w:t>
      </w:r>
      <w:r w:rsidR="00AD1D41">
        <w:t xml:space="preserve"> con hardware</w:t>
      </w:r>
      <w:bookmarkEnd w:id="39"/>
      <w:bookmarkEnd w:id="40"/>
    </w:p>
    <w:p w:rsidR="00AD1D41" w:rsidRDefault="004C77E2" w:rsidP="00494327">
      <w:pPr>
        <w:pStyle w:val="MTemaNormal"/>
      </w:pPr>
      <w:r>
        <w:t>No aplica.</w:t>
      </w:r>
    </w:p>
    <w:p w:rsidR="00AD1D41" w:rsidRDefault="00624C96" w:rsidP="00D122B9">
      <w:pPr>
        <w:pStyle w:val="MTema3"/>
      </w:pPr>
      <w:bookmarkStart w:id="41" w:name="_Toc95287970"/>
      <w:bookmarkStart w:id="42" w:name="_Toc270785932"/>
      <w:r>
        <w:t>Interfaces</w:t>
      </w:r>
      <w:r w:rsidR="00AD1D41">
        <w:t xml:space="preserve"> con software</w:t>
      </w:r>
      <w:bookmarkEnd w:id="41"/>
      <w:bookmarkEnd w:id="42"/>
    </w:p>
    <w:p w:rsidR="00AD1D41" w:rsidRDefault="004C77E2" w:rsidP="00494327">
      <w:pPr>
        <w:pStyle w:val="MTemaNormal"/>
      </w:pPr>
      <w:r>
        <w:t>Los detectados hasta el momento son, API para Facebook, API para Bing y Manejador de Base de Datos (a definir)</w:t>
      </w:r>
      <w:r w:rsidR="00007CEC">
        <w:t>.</w:t>
      </w:r>
    </w:p>
    <w:p w:rsidR="00AD1D41" w:rsidRDefault="00624C96" w:rsidP="00D122B9">
      <w:pPr>
        <w:pStyle w:val="MTema3"/>
      </w:pPr>
      <w:bookmarkStart w:id="43" w:name="_Toc95287971"/>
      <w:bookmarkStart w:id="44" w:name="_Toc270785933"/>
      <w:r>
        <w:t>Interfaces</w:t>
      </w:r>
      <w:r w:rsidR="00AD1D41">
        <w:t xml:space="preserve"> de comunicación</w:t>
      </w:r>
      <w:bookmarkEnd w:id="43"/>
      <w:bookmarkEnd w:id="44"/>
    </w:p>
    <w:p w:rsidR="00AD1D41" w:rsidRDefault="004C77E2" w:rsidP="00494327">
      <w:pPr>
        <w:pStyle w:val="MTemaNormal"/>
      </w:pPr>
      <w:r>
        <w:t>Nos falta información para definir la comunicación entre el cliente y el servidor en la nube</w:t>
      </w:r>
      <w:r w:rsidR="00007CEC">
        <w:t>.</w:t>
      </w:r>
    </w:p>
    <w:p w:rsidR="00AD1D41" w:rsidRDefault="00AD1D41" w:rsidP="00D122B9">
      <w:pPr>
        <w:pStyle w:val="MTema3"/>
      </w:pPr>
      <w:bookmarkStart w:id="45" w:name="_Toc95287972"/>
      <w:bookmarkStart w:id="46" w:name="_Toc270785934"/>
      <w:r>
        <w:t>Restricciones de memoria</w:t>
      </w:r>
      <w:bookmarkEnd w:id="45"/>
      <w:bookmarkEnd w:id="46"/>
    </w:p>
    <w:p w:rsidR="00AD1D41" w:rsidRDefault="004C77E2" w:rsidP="00494327">
      <w:pPr>
        <w:pStyle w:val="MTemaNormal"/>
      </w:pPr>
      <w:r>
        <w:t>En la nube esto no aplica, dado que los sistemas son de “recursos ilimitados”. Y en el caso del cliente, no contamos con la información como para definir las restricciones</w:t>
      </w:r>
      <w:r w:rsidR="00007CEC">
        <w:t>.</w:t>
      </w:r>
    </w:p>
    <w:p w:rsidR="00AD1D41" w:rsidRDefault="00AD1D41" w:rsidP="00D122B9">
      <w:pPr>
        <w:pStyle w:val="MTema3"/>
      </w:pPr>
      <w:bookmarkStart w:id="47" w:name="_Toc95287973"/>
      <w:bookmarkStart w:id="48" w:name="_Toc270785935"/>
      <w:r>
        <w:t>Requerimientos de adecuación al entorno</w:t>
      </w:r>
      <w:bookmarkEnd w:id="47"/>
      <w:bookmarkEnd w:id="48"/>
    </w:p>
    <w:p w:rsidR="00AD1D41" w:rsidRDefault="00AE44B2" w:rsidP="00494327">
      <w:pPr>
        <w:pStyle w:val="MTemaNormal"/>
      </w:pPr>
      <w:r>
        <w:t>Falta definir.</w:t>
      </w:r>
    </w:p>
    <w:p w:rsidR="00AD1D41" w:rsidRDefault="00AD1D41" w:rsidP="00494327">
      <w:pPr>
        <w:pStyle w:val="MTema2"/>
      </w:pPr>
      <w:bookmarkStart w:id="49" w:name="_Toc95287974"/>
      <w:bookmarkStart w:id="50" w:name="_Toc270785936"/>
      <w:r>
        <w:t>Funciones del producto</w:t>
      </w:r>
      <w:bookmarkEnd w:id="49"/>
      <w:bookmarkEnd w:id="50"/>
    </w:p>
    <w:p w:rsidR="00AD1D41" w:rsidRDefault="00EE6EBC" w:rsidP="00494327">
      <w:pPr>
        <w:pStyle w:val="MTemaNormal"/>
      </w:pPr>
      <w:r>
        <w:t>La funcio</w:t>
      </w:r>
      <w:r w:rsidR="00727A4D">
        <w:t>na</w:t>
      </w:r>
      <w:r>
        <w:t xml:space="preserve">lidad </w:t>
      </w:r>
      <w:r w:rsidR="00727A4D">
        <w:t>del sistema es brindar al usuario un juego para su celular que le permita interactuar con sus contactos de la red social Facebook</w:t>
      </w:r>
      <w:r w:rsidR="00624C96">
        <w:t>, así como obtener nuevos amigos dentro de la red</w:t>
      </w:r>
      <w:r w:rsidR="00500613">
        <w:t xml:space="preserve">. El </w:t>
      </w:r>
      <w:r w:rsidR="00727A4D">
        <w:t xml:space="preserve">objetivo del mismo consiste en descubrir </w:t>
      </w:r>
      <w:r w:rsidR="00624C96">
        <w:t>quién</w:t>
      </w:r>
      <w:r w:rsidR="00727A4D">
        <w:t xml:space="preserve"> es el “sospechoso”, para ello deberá ir resolviendo las pistas brindadas por diferentes personajes alrededor del mundo. </w:t>
      </w:r>
      <w:r w:rsidR="00624C96">
        <w:t>Durante las primeras dos interacciones de cada nivel</w:t>
      </w:r>
      <w:r w:rsidR="00500613">
        <w:t xml:space="preserve"> los sospechosos son contactos del usuario mientras que en la tercera es un contacto del grupo “El gran sospechosos”, del nivel actual del usuario.</w:t>
      </w:r>
      <w:r w:rsidR="00624C96">
        <w:t xml:space="preserve"> </w:t>
      </w:r>
      <w:r w:rsidR="00727A4D">
        <w:t xml:space="preserve">Una </w:t>
      </w:r>
      <w:r w:rsidR="00677342">
        <w:t>v</w:t>
      </w:r>
      <w:r w:rsidR="00727A4D">
        <w:t>ez r</w:t>
      </w:r>
      <w:r w:rsidR="00677342">
        <w:t xml:space="preserve">esuelto el misterio, el sistema </w:t>
      </w:r>
      <w:r w:rsidR="00727A4D">
        <w:t>le brin</w:t>
      </w:r>
      <w:r w:rsidR="00677342">
        <w:t xml:space="preserve">dara un código de verificación </w:t>
      </w:r>
      <w:r w:rsidR="00500613">
        <w:t xml:space="preserve">para ser miembro del grupo en </w:t>
      </w:r>
      <w:r w:rsidR="00677342">
        <w:t>F</w:t>
      </w:r>
      <w:r w:rsidR="00727A4D">
        <w:t xml:space="preserve">acebook </w:t>
      </w:r>
      <w:r w:rsidR="00500613">
        <w:t>e</w:t>
      </w:r>
      <w:r w:rsidR="00677342">
        <w:t xml:space="preserve">l </w:t>
      </w:r>
      <w:r w:rsidR="00727A4D">
        <w:t xml:space="preserve"> “Gran Sospechos</w:t>
      </w:r>
      <w:r w:rsidR="00677342">
        <w:t>o</w:t>
      </w:r>
      <w:r w:rsidR="00727A4D">
        <w:t>”</w:t>
      </w:r>
      <w:r w:rsidR="00500613">
        <w:t>, así como los datos del último sospechoso, para que si el usuario lo desea le pueda enviar un invitación de amistad.</w:t>
      </w:r>
    </w:p>
    <w:p w:rsidR="00AD1D41" w:rsidRDefault="00AD1D41" w:rsidP="00494327">
      <w:pPr>
        <w:pStyle w:val="MTema2"/>
      </w:pPr>
      <w:bookmarkStart w:id="51" w:name="_Toc95287975"/>
      <w:bookmarkStart w:id="52" w:name="_Toc270785937"/>
      <w:r>
        <w:t>Características de los usuarios</w:t>
      </w:r>
      <w:bookmarkEnd w:id="51"/>
      <w:bookmarkEnd w:id="52"/>
    </w:p>
    <w:p w:rsidR="00AD1D41" w:rsidRDefault="00677342" w:rsidP="00494327">
      <w:pPr>
        <w:pStyle w:val="MTemaNormal"/>
      </w:pPr>
      <w:r>
        <w:t>El sistema debe estar dirigido para personas con edad mayor a 11 años.</w:t>
      </w:r>
    </w:p>
    <w:p w:rsidR="00406DE3" w:rsidRDefault="00406DE3">
      <w:pPr>
        <w:rPr>
          <w:rFonts w:ascii="Verdana" w:hAnsi="Verdana" w:cs="Arial"/>
          <w:b/>
          <w:bCs/>
        </w:rPr>
      </w:pPr>
      <w:bookmarkStart w:id="53" w:name="_Toc95287976"/>
      <w:r>
        <w:br w:type="page"/>
      </w:r>
    </w:p>
    <w:p w:rsidR="00AD1D41" w:rsidRDefault="00AD1D41" w:rsidP="00494327">
      <w:pPr>
        <w:pStyle w:val="MTema2"/>
      </w:pPr>
      <w:bookmarkStart w:id="54" w:name="_Toc270785938"/>
      <w:r>
        <w:lastRenderedPageBreak/>
        <w:t>Restricciones de diseño</w:t>
      </w:r>
      <w:bookmarkEnd w:id="53"/>
      <w:bookmarkEnd w:id="54"/>
    </w:p>
    <w:p w:rsidR="00DF1F49" w:rsidRDefault="00DF1F49" w:rsidP="00D122B9">
      <w:pPr>
        <w:pStyle w:val="MTema3"/>
      </w:pPr>
      <w:bookmarkStart w:id="55" w:name="_Toc238825768"/>
      <w:bookmarkStart w:id="56" w:name="_Toc270785939"/>
      <w:r>
        <w:t>Restricciones tecnológicas</w:t>
      </w:r>
      <w:bookmarkEnd w:id="55"/>
      <w:bookmarkEnd w:id="56"/>
    </w:p>
    <w:p w:rsidR="00DF1F49" w:rsidRPr="00F915D6" w:rsidRDefault="00DF1F49" w:rsidP="00494327">
      <w:pPr>
        <w:pStyle w:val="NormalVerdana10"/>
      </w:pPr>
      <w:r w:rsidRPr="00F915D6">
        <w:t>Herramientas de Desarrollo:</w:t>
      </w:r>
    </w:p>
    <w:p w:rsidR="00DF1F49" w:rsidRDefault="00DF1F49" w:rsidP="00D417EB">
      <w:pPr>
        <w:pStyle w:val="V"/>
      </w:pPr>
      <w:r>
        <w:t>Visual Studio 2010</w:t>
      </w:r>
      <w:r w:rsidR="00007CEC">
        <w:t>.</w:t>
      </w:r>
    </w:p>
    <w:p w:rsidR="00DF1F49" w:rsidRPr="00DE0DD1" w:rsidRDefault="00DF1F49" w:rsidP="00D417EB">
      <w:pPr>
        <w:pStyle w:val="V"/>
      </w:pPr>
      <w:r w:rsidRPr="00DE0DD1">
        <w:t>Lenguaje de programación C#</w:t>
      </w:r>
      <w:r w:rsidR="00007CEC">
        <w:t>.</w:t>
      </w:r>
    </w:p>
    <w:p w:rsidR="00DF1F49" w:rsidRPr="00DE0DD1" w:rsidRDefault="00DF1F49" w:rsidP="00D417EB">
      <w:pPr>
        <w:pStyle w:val="V"/>
      </w:pPr>
      <w:r>
        <w:t>W</w:t>
      </w:r>
      <w:r w:rsidRPr="00DE0DD1">
        <w:t xml:space="preserve">indows </w:t>
      </w:r>
      <w:r>
        <w:t>Phone 7</w:t>
      </w:r>
      <w:r w:rsidR="00007CEC">
        <w:t>.</w:t>
      </w:r>
    </w:p>
    <w:p w:rsidR="00DF1F49" w:rsidRDefault="00DF1F49" w:rsidP="00D417EB">
      <w:pPr>
        <w:pStyle w:val="V"/>
      </w:pPr>
      <w:r>
        <w:t>Framework .Net 3.5</w:t>
      </w:r>
      <w:r w:rsidR="00007CEC">
        <w:t>.</w:t>
      </w:r>
    </w:p>
    <w:p w:rsidR="00DF1F49" w:rsidRDefault="00DF1F49" w:rsidP="00D417EB">
      <w:pPr>
        <w:pStyle w:val="V"/>
      </w:pPr>
      <w:r>
        <w:t>CodePlex</w:t>
      </w:r>
      <w:r w:rsidR="00007CEC">
        <w:t>.</w:t>
      </w:r>
    </w:p>
    <w:p w:rsidR="00DF1F49" w:rsidRDefault="00DF1F49" w:rsidP="00D417EB">
      <w:pPr>
        <w:pStyle w:val="V"/>
      </w:pPr>
      <w:r>
        <w:t>Servidor en la nube, con Windows Azure</w:t>
      </w:r>
      <w:r w:rsidR="00007CEC">
        <w:t>.</w:t>
      </w:r>
    </w:p>
    <w:p w:rsidR="00DF1F49" w:rsidRPr="00F915D6" w:rsidRDefault="00DF1F49" w:rsidP="00D417EB">
      <w:pPr>
        <w:pStyle w:val="V"/>
      </w:pPr>
      <w:r>
        <w:t xml:space="preserve">Manejador de </w:t>
      </w:r>
      <w:r w:rsidR="00007CEC">
        <w:t>bases de datos SQL 2008 Express.</w:t>
      </w:r>
    </w:p>
    <w:p w:rsidR="00DF1F49" w:rsidRPr="00F915D6" w:rsidRDefault="00DF1F49" w:rsidP="00D417EB">
      <w:pPr>
        <w:pStyle w:val="V"/>
      </w:pPr>
      <w:r>
        <w:t>Proceso de desarrollo MUM</w:t>
      </w:r>
      <w:r w:rsidR="00007CEC">
        <w:t>.</w:t>
      </w:r>
    </w:p>
    <w:p w:rsidR="00DF1F49" w:rsidRDefault="00DF1F49" w:rsidP="00D417EB">
      <w:pPr>
        <w:pStyle w:val="V"/>
      </w:pPr>
      <w:r w:rsidRPr="00F915D6">
        <w:t>Especificaciones Microsoft para el código</w:t>
      </w:r>
      <w:r w:rsidR="00007CEC">
        <w:t>.</w:t>
      </w:r>
    </w:p>
    <w:p w:rsidR="00DF1F49" w:rsidRPr="008A3156" w:rsidRDefault="00DF1F49" w:rsidP="00D417EB">
      <w:pPr>
        <w:pStyle w:val="V"/>
      </w:pPr>
      <w:r>
        <w:t>Especificaciones del MarketPlace</w:t>
      </w:r>
      <w:r w:rsidR="00007CEC">
        <w:t>.</w:t>
      </w:r>
    </w:p>
    <w:p w:rsidR="00DF1F49" w:rsidRDefault="00DF1F49" w:rsidP="00D122B9">
      <w:pPr>
        <w:pStyle w:val="MTema3"/>
      </w:pPr>
      <w:bookmarkStart w:id="57" w:name="_Toc238825769"/>
      <w:bookmarkStart w:id="58" w:name="_Toc270785940"/>
      <w:r>
        <w:t>Restricciones legales</w:t>
      </w:r>
      <w:bookmarkEnd w:id="57"/>
      <w:bookmarkEnd w:id="58"/>
    </w:p>
    <w:p w:rsidR="00DF1F49" w:rsidRDefault="00DF1F49" w:rsidP="00E87E8A">
      <w:pPr>
        <w:pStyle w:val="V"/>
      </w:pPr>
      <w:r>
        <w:t>Uso de código abierto</w:t>
      </w:r>
      <w:r w:rsidR="00007CEC">
        <w:t>.</w:t>
      </w:r>
    </w:p>
    <w:p w:rsidR="00DF1F49" w:rsidRPr="004D5439" w:rsidRDefault="00DF1F49" w:rsidP="00E87E8A">
      <w:pPr>
        <w:pStyle w:val="V"/>
      </w:pPr>
      <w:r>
        <w:t>Imágenes</w:t>
      </w:r>
      <w:r w:rsidR="004D5439">
        <w:t xml:space="preserve"> sin </w:t>
      </w:r>
      <w:r w:rsidR="004D5439" w:rsidRPr="004D5439">
        <w:rPr>
          <w:i/>
        </w:rPr>
        <w:t>copyright</w:t>
      </w:r>
      <w:r w:rsidR="00007CEC">
        <w:rPr>
          <w:i/>
        </w:rPr>
        <w:t>.</w:t>
      </w:r>
    </w:p>
    <w:p w:rsidR="004D5439" w:rsidRDefault="004D5439" w:rsidP="00E87E8A">
      <w:pPr>
        <w:pStyle w:val="V"/>
        <w:rPr>
          <w:lang w:val="en-US"/>
        </w:rPr>
      </w:pPr>
      <w:r w:rsidRPr="004D5439">
        <w:rPr>
          <w:lang w:val="en-US"/>
        </w:rPr>
        <w:t xml:space="preserve">No copia del juego </w:t>
      </w:r>
      <w:r w:rsidRPr="00564A4A">
        <w:rPr>
          <w:i/>
          <w:lang w:val="en-US"/>
        </w:rPr>
        <w:t>Where in the world is Carmen San Diego?</w:t>
      </w:r>
      <w:r w:rsidR="00007CEC">
        <w:rPr>
          <w:lang w:val="en-US"/>
        </w:rPr>
        <w:t>.</w:t>
      </w:r>
    </w:p>
    <w:p w:rsidR="004D5439" w:rsidRPr="004D5439" w:rsidRDefault="004D5439" w:rsidP="00E87E8A">
      <w:pPr>
        <w:pStyle w:val="V"/>
        <w:rPr>
          <w:lang w:val="es-MX"/>
        </w:rPr>
      </w:pPr>
      <w:r w:rsidRPr="004D5439">
        <w:rPr>
          <w:lang w:val="es-MX"/>
        </w:rPr>
        <w:t>Pasaje a la nube de informaci</w:t>
      </w:r>
      <w:r>
        <w:rPr>
          <w:lang w:val="es-MX"/>
        </w:rPr>
        <w:t>ón p</w:t>
      </w:r>
      <w:r w:rsidR="00682D6E">
        <w:rPr>
          <w:lang w:val="es-MX"/>
        </w:rPr>
        <w:t>rivada de los contactos de Faceb</w:t>
      </w:r>
      <w:r>
        <w:rPr>
          <w:lang w:val="es-MX"/>
        </w:rPr>
        <w:t>ook</w:t>
      </w:r>
      <w:r w:rsidR="00007CEC">
        <w:rPr>
          <w:lang w:val="es-MX"/>
        </w:rPr>
        <w:t>.</w:t>
      </w:r>
    </w:p>
    <w:p w:rsidR="00AD1D41" w:rsidRDefault="00AD1D41" w:rsidP="00494327">
      <w:pPr>
        <w:pStyle w:val="MTema2"/>
      </w:pPr>
      <w:bookmarkStart w:id="59" w:name="_Toc95287978"/>
      <w:bookmarkStart w:id="60" w:name="_Toc270785941"/>
      <w:r>
        <w:t>Supuestos y dependencias</w:t>
      </w:r>
      <w:bookmarkEnd w:id="59"/>
      <w:bookmarkEnd w:id="60"/>
    </w:p>
    <w:p w:rsidR="00AD1D41" w:rsidRDefault="00F74D97" w:rsidP="00E87E8A">
      <w:pPr>
        <w:pStyle w:val="V"/>
      </w:pPr>
      <w:r>
        <w:t>La API de Facebook permita determinar información acerca de los contactos del usuario.</w:t>
      </w:r>
    </w:p>
    <w:p w:rsidR="00F74D97" w:rsidRDefault="00682D6E" w:rsidP="00E87E8A">
      <w:pPr>
        <w:pStyle w:val="V"/>
      </w:pPr>
      <w:r>
        <w:t>Windows Phone 7 permita obtener los datos del usuario logueado en Facebook</w:t>
      </w:r>
      <w:r w:rsidR="00007CEC">
        <w:t>.</w:t>
      </w:r>
    </w:p>
    <w:p w:rsidR="00F74D97" w:rsidRDefault="00F74D97" w:rsidP="00E87E8A">
      <w:pPr>
        <w:pStyle w:val="V"/>
        <w:rPr>
          <w:b/>
          <w:bCs/>
          <w:sz w:val="22"/>
        </w:rPr>
      </w:pPr>
      <w:bookmarkStart w:id="61" w:name="_Toc95287979"/>
      <w:r>
        <w:br w:type="page"/>
      </w:r>
    </w:p>
    <w:p w:rsidR="00967553" w:rsidRPr="00967553" w:rsidRDefault="00AD1D41" w:rsidP="00967553">
      <w:pPr>
        <w:pStyle w:val="MTema1"/>
        <w:jc w:val="both"/>
      </w:pPr>
      <w:bookmarkStart w:id="62" w:name="_Toc270785942"/>
      <w:r>
        <w:lastRenderedPageBreak/>
        <w:t>Requerimientos específicos</w:t>
      </w:r>
      <w:bookmarkEnd w:id="61"/>
      <w:r w:rsidR="00967553" w:rsidRPr="00967553">
        <w:rPr>
          <w:sz w:val="20"/>
        </w:rPr>
        <w:t>.</w:t>
      </w:r>
      <w:bookmarkEnd w:id="62"/>
    </w:p>
    <w:p w:rsidR="00967553" w:rsidRPr="00967553" w:rsidRDefault="00967553" w:rsidP="00D417EB">
      <w:pPr>
        <w:pStyle w:val="V"/>
      </w:pPr>
      <w:r w:rsidRPr="00967553">
        <w:t>El Sistema deberá manejar niveles de dificultad para cada usuario</w:t>
      </w:r>
      <w:r>
        <w:t xml:space="preserve">, </w:t>
      </w:r>
      <w:r w:rsidR="00500613">
        <w:t>así</w:t>
      </w:r>
      <w:r>
        <w:t xml:space="preserve"> como un mecanismo de puntuación</w:t>
      </w:r>
      <w:r w:rsidRPr="00967553">
        <w:t>.</w:t>
      </w:r>
    </w:p>
    <w:p w:rsidR="00967553" w:rsidRPr="00967553" w:rsidRDefault="00967553" w:rsidP="00D417EB">
      <w:pPr>
        <w:pStyle w:val="V"/>
      </w:pPr>
      <w:r w:rsidRPr="00967553">
        <w:t>El Sistema</w:t>
      </w:r>
      <w:r>
        <w:t xml:space="preserve"> tendrá que</w:t>
      </w:r>
      <w:r w:rsidRPr="00967553">
        <w:t xml:space="preserve"> </w:t>
      </w:r>
      <w:r>
        <w:t>generar escenarios de juego a partir de información extraída de motor de búsqueda Bing</w:t>
      </w:r>
      <w:r w:rsidRPr="00967553">
        <w:t>.</w:t>
      </w:r>
    </w:p>
    <w:p w:rsidR="00967553" w:rsidRDefault="00967553" w:rsidP="00D417EB">
      <w:pPr>
        <w:pStyle w:val="V"/>
      </w:pPr>
      <w:r w:rsidRPr="00967553">
        <w:t xml:space="preserve">El Sistema deberá mostrar la ciudad </w:t>
      </w:r>
      <w:r>
        <w:t xml:space="preserve">a la que fue en busca de pista y/o del sospechoso </w:t>
      </w:r>
      <w:r w:rsidRPr="00967553">
        <w:t xml:space="preserve"> para atrapar</w:t>
      </w:r>
      <w:r>
        <w:t>lo</w:t>
      </w:r>
      <w:r w:rsidRPr="00967553">
        <w:t xml:space="preserve">, brindando información real y una imagen o animación de la ciudad en cuestión. </w:t>
      </w:r>
    </w:p>
    <w:p w:rsidR="00967553" w:rsidRDefault="00967553" w:rsidP="00D417EB">
      <w:pPr>
        <w:pStyle w:val="V"/>
      </w:pPr>
      <w:r w:rsidRPr="00967553">
        <w:t xml:space="preserve">El sistema brinda la acción “Interrogar”. Se mostrarán tres </w:t>
      </w:r>
      <w:r>
        <w:t>personajes famosos de la ciudad act</w:t>
      </w:r>
      <w:r w:rsidR="006D2DB7">
        <w:t>ual (en el juego), extraídos del B</w:t>
      </w:r>
      <w:r>
        <w:t>ing,  los cuales brindara</w:t>
      </w:r>
      <w:r w:rsidR="006D2DB7">
        <w:t>n</w:t>
      </w:r>
      <w:r>
        <w:t xml:space="preserve"> pistas acerca del sospechoso</w:t>
      </w:r>
      <w:r w:rsidRPr="00967553">
        <w:t xml:space="preserve">. Luego de que el usuario elija un </w:t>
      </w:r>
      <w:r w:rsidR="006D2DB7">
        <w:t>personaje, el sistema mostrara</w:t>
      </w:r>
      <w:r>
        <w:t xml:space="preserve"> una imagen del</w:t>
      </w:r>
      <w:r w:rsidRPr="00967553">
        <w:t xml:space="preserve"> </w:t>
      </w:r>
      <w:r w:rsidR="006D2DB7">
        <w:t>mismo</w:t>
      </w:r>
      <w:r w:rsidRPr="00967553">
        <w:t xml:space="preserve"> y éste ultimo deberá dejar información </w:t>
      </w:r>
      <w:r w:rsidR="006D2DB7">
        <w:t xml:space="preserve">“escondida” </w:t>
      </w:r>
      <w:r w:rsidRPr="00967553">
        <w:t>sobre el sospechoso y el próximo lugar a donde dirigirse</w:t>
      </w:r>
      <w:r w:rsidR="006D2DB7">
        <w:t xml:space="preserve">, </w:t>
      </w:r>
      <w:r w:rsidRPr="00967553">
        <w:t xml:space="preserve"> sacando i</w:t>
      </w:r>
      <w:r w:rsidR="00406DE3">
        <w:t>nformación de los contactos de F</w:t>
      </w:r>
      <w:r w:rsidRPr="00967553">
        <w:t>acebook y de la web respectivamente</w:t>
      </w:r>
      <w:r w:rsidR="006D2DB7">
        <w:t>.</w:t>
      </w:r>
    </w:p>
    <w:p w:rsidR="006D2DB7" w:rsidRPr="00967553" w:rsidRDefault="006D2DB7" w:rsidP="00D417EB">
      <w:pPr>
        <w:pStyle w:val="V"/>
      </w:pPr>
      <w:r>
        <w:t>El sistema debe permitir consultar todas las pistas recogidas hasta el momento.</w:t>
      </w:r>
    </w:p>
    <w:p w:rsidR="00967553" w:rsidRPr="00967553" w:rsidRDefault="00967553" w:rsidP="00D417EB">
      <w:pPr>
        <w:pStyle w:val="V"/>
      </w:pPr>
      <w:r w:rsidRPr="00967553">
        <w:t xml:space="preserve">El sistema brinda la acción “Mirar”. Se muestran los tres posibles </w:t>
      </w:r>
      <w:r w:rsidR="006D2DB7">
        <w:t>personajes a interrogar por el jugador</w:t>
      </w:r>
      <w:r w:rsidRPr="00967553">
        <w:t>.</w:t>
      </w:r>
    </w:p>
    <w:p w:rsidR="00967553" w:rsidRPr="00967553" w:rsidRDefault="00967553" w:rsidP="00D417EB">
      <w:pPr>
        <w:pStyle w:val="V"/>
      </w:pPr>
      <w:r w:rsidRPr="00967553">
        <w:t xml:space="preserve">El sistema brinda la acción “Viajar”. Se muestra una animación en donde el usuario podrá elegir una ciudad </w:t>
      </w:r>
      <w:r w:rsidR="00F534DB">
        <w:t xml:space="preserve">hacia </w:t>
      </w:r>
      <w:r w:rsidR="00F534DB" w:rsidRPr="00967553">
        <w:t>dónde</w:t>
      </w:r>
      <w:r w:rsidRPr="00967553">
        <w:t xml:space="preserve"> dirigirse.</w:t>
      </w:r>
    </w:p>
    <w:p w:rsidR="00967553" w:rsidRPr="00967553" w:rsidRDefault="00967553" w:rsidP="00D417EB">
      <w:pPr>
        <w:pStyle w:val="V"/>
      </w:pPr>
      <w:r w:rsidRPr="00967553">
        <w:t>El sistema brinda la acción “</w:t>
      </w:r>
      <w:r w:rsidR="00F534DB">
        <w:t>Filtrar</w:t>
      </w:r>
      <w:r w:rsidRPr="00967553">
        <w:t>”. Se muestra un formulario de datos a llenar del sospechoso. El usuario podrá llenar estos datos y lue</w:t>
      </w:r>
      <w:r w:rsidR="0045194F">
        <w:t>go buscar en los contactos del F</w:t>
      </w:r>
      <w:r w:rsidRPr="00967553">
        <w:t>acebook quien tiene las características ingresadas en el formulario.</w:t>
      </w:r>
    </w:p>
    <w:p w:rsidR="00967553" w:rsidRPr="00967553" w:rsidRDefault="00967553" w:rsidP="00D417EB">
      <w:pPr>
        <w:pStyle w:val="V"/>
      </w:pPr>
      <w:r w:rsidRPr="00967553">
        <w:t>El sistema brindará la posibilidad de arrestar al sospechoso siempre y cuando el sospechoso sea un único contacto.</w:t>
      </w:r>
    </w:p>
    <w:p w:rsidR="00967553" w:rsidRDefault="00F534DB" w:rsidP="00D417EB">
      <w:pPr>
        <w:pStyle w:val="V"/>
      </w:pPr>
      <w:r>
        <w:t>El sistema le brindará un código de verificación enviando una solicitud de amistad en Facebook al  “Gran Sospechoso”</w:t>
      </w:r>
      <w:r w:rsidR="00007CEC">
        <w:t>.</w:t>
      </w:r>
    </w:p>
    <w:p w:rsidR="00AD1D41" w:rsidRDefault="00AD1D41" w:rsidP="00494327">
      <w:pPr>
        <w:pStyle w:val="MTema2"/>
      </w:pPr>
      <w:bookmarkStart w:id="63" w:name="_Toc95287980"/>
      <w:bookmarkStart w:id="64" w:name="_Toc270785943"/>
      <w:r>
        <w:t>Requerimientos Suplementarios</w:t>
      </w:r>
      <w:bookmarkEnd w:id="63"/>
      <w:bookmarkEnd w:id="64"/>
    </w:p>
    <w:p w:rsidR="00500095" w:rsidRDefault="00500095" w:rsidP="00D417EB">
      <w:pPr>
        <w:pStyle w:val="V"/>
      </w:pPr>
      <w:r>
        <w:t>Cuenta de Facebook</w:t>
      </w:r>
      <w:r w:rsidR="00007CEC">
        <w:t>.</w:t>
      </w:r>
    </w:p>
    <w:p w:rsidR="00F63C99" w:rsidRDefault="00500095" w:rsidP="00D417EB">
      <w:pPr>
        <w:pStyle w:val="V"/>
      </w:pPr>
      <w:r w:rsidRPr="00500095">
        <w:t>Desarr</w:t>
      </w:r>
      <w:r w:rsidR="00F63C99">
        <w:t>ollar sobre plataforma Microsoft</w:t>
      </w:r>
      <w:r w:rsidR="00007CEC">
        <w:t>.</w:t>
      </w:r>
    </w:p>
    <w:p w:rsidR="00500095" w:rsidRDefault="00500095" w:rsidP="00D417EB">
      <w:pPr>
        <w:pStyle w:val="V"/>
      </w:pPr>
      <w:r w:rsidRPr="00500095">
        <w:t>Lenguajes y herramientas par</w:t>
      </w:r>
      <w:r w:rsidR="00F63C99">
        <w:t>a el desarrollo: Silverlight y A</w:t>
      </w:r>
      <w:r w:rsidRPr="00500095">
        <w:t>zure</w:t>
      </w:r>
      <w:r w:rsidR="00007CEC">
        <w:t>.</w:t>
      </w:r>
    </w:p>
    <w:p w:rsidR="00F63C99" w:rsidRPr="00500095" w:rsidRDefault="00F63C99" w:rsidP="00D417EB">
      <w:pPr>
        <w:pStyle w:val="V"/>
      </w:pPr>
      <w:r>
        <w:t>Código en C#</w:t>
      </w:r>
      <w:r w:rsidR="00007CEC">
        <w:t>.</w:t>
      </w:r>
    </w:p>
    <w:p w:rsidR="00500095" w:rsidRPr="00500095" w:rsidRDefault="00500095" w:rsidP="00D417EB">
      <w:pPr>
        <w:pStyle w:val="V"/>
      </w:pPr>
      <w:r w:rsidRPr="00500095">
        <w:t>Cumplir con el estándar de código de Microsoft.</w:t>
      </w:r>
    </w:p>
    <w:p w:rsidR="00500095" w:rsidRPr="00500095" w:rsidRDefault="00500095" w:rsidP="00D417EB">
      <w:pPr>
        <w:pStyle w:val="V"/>
      </w:pPr>
      <w:r w:rsidRPr="00500095">
        <w:t xml:space="preserve">El sistema debe </w:t>
      </w:r>
      <w:r>
        <w:t xml:space="preserve">soportar los lenguajes </w:t>
      </w:r>
      <w:r w:rsidR="00C24544">
        <w:t>i</w:t>
      </w:r>
      <w:r>
        <w:t xml:space="preserve">nglés y </w:t>
      </w:r>
      <w:r w:rsidR="00C24544">
        <w:t>e</w:t>
      </w:r>
      <w:r>
        <w:t>spañol</w:t>
      </w:r>
      <w:r w:rsidRPr="00500095">
        <w:t>.</w:t>
      </w:r>
    </w:p>
    <w:p w:rsidR="00500095" w:rsidRPr="00500095" w:rsidRDefault="00500095" w:rsidP="00D417EB">
      <w:pPr>
        <w:pStyle w:val="V"/>
      </w:pPr>
      <w:r w:rsidRPr="00500095">
        <w:t xml:space="preserve">El sistema deberá cumplir con la aprobación de </w:t>
      </w:r>
      <w:r>
        <w:t>M</w:t>
      </w:r>
      <w:r w:rsidRPr="00500095">
        <w:t>arket</w:t>
      </w:r>
      <w:r>
        <w:t>P</w:t>
      </w:r>
      <w:r w:rsidRPr="00500095">
        <w:t>lace.</w:t>
      </w:r>
    </w:p>
    <w:p w:rsidR="00500095" w:rsidRPr="00500095" w:rsidRDefault="00500095" w:rsidP="00D417EB">
      <w:pPr>
        <w:pStyle w:val="V"/>
      </w:pPr>
      <w:r w:rsidRPr="00500095">
        <w:t>El sistema debe contar con una interface atractiva</w:t>
      </w:r>
      <w:r w:rsidR="00007CEC">
        <w:t>.</w:t>
      </w:r>
    </w:p>
    <w:p w:rsidR="00500095" w:rsidRPr="00500095" w:rsidRDefault="00500095" w:rsidP="00D417EB">
      <w:pPr>
        <w:pStyle w:val="V"/>
      </w:pPr>
      <w:r w:rsidRPr="00500095">
        <w:t>El sistema deberá ser entretenido.</w:t>
      </w:r>
    </w:p>
    <w:p w:rsidR="00500095" w:rsidRPr="00500095" w:rsidRDefault="00500095" w:rsidP="00D417EB">
      <w:pPr>
        <w:pStyle w:val="V"/>
      </w:pPr>
      <w:r w:rsidRPr="00500095">
        <w:t xml:space="preserve">El sistema deberá contar con una aplicación cliente y </w:t>
      </w:r>
      <w:r w:rsidR="00F63C99" w:rsidRPr="00500095">
        <w:t>otro</w:t>
      </w:r>
      <w:r w:rsidRPr="00500095">
        <w:t xml:space="preserve"> servidor.</w:t>
      </w:r>
    </w:p>
    <w:p w:rsidR="00500095" w:rsidRPr="00500095" w:rsidRDefault="00500095" w:rsidP="00D417EB">
      <w:pPr>
        <w:pStyle w:val="V"/>
      </w:pPr>
      <w:r w:rsidRPr="00500095">
        <w:t>El servidor deberá almacenar información de todos los participantes del juego.</w:t>
      </w:r>
    </w:p>
    <w:p w:rsidR="00500095" w:rsidRPr="00500095" w:rsidRDefault="00500095" w:rsidP="00D417EB">
      <w:pPr>
        <w:pStyle w:val="V"/>
      </w:pPr>
      <w:r w:rsidRPr="00500095">
        <w:t>El sistema debe contar con un mínimo de 30 ciudades disponibles para jugar.</w:t>
      </w:r>
    </w:p>
    <w:p w:rsidR="00F63C99" w:rsidRDefault="00F63C99">
      <w:pPr>
        <w:rPr>
          <w:rFonts w:ascii="Verdana" w:hAnsi="Verdana" w:cs="Arial"/>
          <w:b/>
          <w:bCs/>
          <w:sz w:val="22"/>
        </w:rPr>
      </w:pPr>
      <w:bookmarkStart w:id="65" w:name="_Toc95287981"/>
      <w:r>
        <w:br w:type="page"/>
      </w:r>
    </w:p>
    <w:p w:rsidR="00AD1D41" w:rsidRDefault="00AD1D41">
      <w:pPr>
        <w:pStyle w:val="MTema1"/>
        <w:jc w:val="both"/>
      </w:pPr>
      <w:bookmarkStart w:id="66" w:name="_Toc270785944"/>
      <w:r>
        <w:lastRenderedPageBreak/>
        <w:t>Requerimientos de documentación</w:t>
      </w:r>
      <w:bookmarkEnd w:id="65"/>
      <w:bookmarkEnd w:id="66"/>
    </w:p>
    <w:p w:rsidR="00AD1D41" w:rsidRDefault="00AD1D41" w:rsidP="00494327">
      <w:pPr>
        <w:pStyle w:val="MTema2"/>
      </w:pPr>
      <w:bookmarkStart w:id="67" w:name="_Toc95287982"/>
      <w:bookmarkStart w:id="68" w:name="_Toc270785945"/>
      <w:r>
        <w:t>Manual de Usuario</w:t>
      </w:r>
      <w:bookmarkEnd w:id="67"/>
      <w:bookmarkEnd w:id="68"/>
    </w:p>
    <w:p w:rsidR="00AD1D41" w:rsidRDefault="00F63C99" w:rsidP="00494327">
      <w:pPr>
        <w:pStyle w:val="MTemaNormal"/>
      </w:pPr>
      <w:r>
        <w:t xml:space="preserve">No aplica, el sistema debe ser muy </w:t>
      </w:r>
      <w:r w:rsidR="00500613">
        <w:t>intuitivo</w:t>
      </w:r>
      <w:r>
        <w:t xml:space="preserve"> y bastara solo con la Ayuda en línea, ver </w:t>
      </w:r>
      <w:r w:rsidRPr="00007CEC">
        <w:t>punto 4.2</w:t>
      </w:r>
      <w:r w:rsidR="00007CEC" w:rsidRPr="00007CEC">
        <w:t>.</w:t>
      </w:r>
    </w:p>
    <w:p w:rsidR="00AD1D41" w:rsidRDefault="00AD1D41" w:rsidP="00494327">
      <w:pPr>
        <w:pStyle w:val="MTema2"/>
      </w:pPr>
      <w:bookmarkStart w:id="69" w:name="_Toc95287983"/>
      <w:bookmarkStart w:id="70" w:name="_Toc270785946"/>
      <w:r>
        <w:t>Ayuda en línea</w:t>
      </w:r>
      <w:bookmarkEnd w:id="69"/>
      <w:bookmarkEnd w:id="70"/>
    </w:p>
    <w:p w:rsidR="00AD1D41" w:rsidRDefault="00F63C99" w:rsidP="00494327">
      <w:pPr>
        <w:pStyle w:val="MTemaNormal"/>
      </w:pPr>
      <w:r>
        <w:t>El sistema deberá brindar una opción de ayuda on-line. En la cual se encontrara un tutorial explicativo sobre la forma de juego</w:t>
      </w:r>
      <w:r w:rsidR="00007CEC">
        <w:t>.</w:t>
      </w:r>
    </w:p>
    <w:p w:rsidR="00AD1D41" w:rsidRDefault="00AD1D41" w:rsidP="00494327">
      <w:pPr>
        <w:pStyle w:val="MTema2"/>
      </w:pPr>
      <w:bookmarkStart w:id="71" w:name="_Toc95287984"/>
      <w:bookmarkStart w:id="72" w:name="_Toc270785947"/>
      <w:r>
        <w:t>Guías de instalación, configuración y archivo Léame.</w:t>
      </w:r>
      <w:bookmarkEnd w:id="71"/>
      <w:bookmarkEnd w:id="72"/>
    </w:p>
    <w:p w:rsidR="00AD1D41" w:rsidRDefault="00F63C99" w:rsidP="00494327">
      <w:pPr>
        <w:pStyle w:val="MTemaNormal"/>
      </w:pPr>
      <w:r>
        <w:t xml:space="preserve">Dadas las características de la aplicación, no se requiere una guía de instalación, ni configuración. Solo bastara con el </w:t>
      </w:r>
      <w:r w:rsidR="00AE587E">
        <w:t>Menú de instalación del paquete instalador</w:t>
      </w:r>
      <w:r>
        <w:t>.</w:t>
      </w:r>
    </w:p>
    <w:p w:rsidR="00AD1D41" w:rsidRDefault="00AD1D41" w:rsidP="00494327">
      <w:pPr>
        <w:pStyle w:val="MTema2"/>
      </w:pPr>
      <w:bookmarkStart w:id="73" w:name="_Toc95287985"/>
      <w:bookmarkStart w:id="74" w:name="_Toc270785948"/>
      <w:r>
        <w:t>Etiquetado y empaquetado</w:t>
      </w:r>
      <w:bookmarkEnd w:id="73"/>
      <w:bookmarkEnd w:id="74"/>
    </w:p>
    <w:p w:rsidR="00AD1D41" w:rsidRDefault="00AE587E" w:rsidP="00494327">
      <w:pPr>
        <w:pStyle w:val="MTemaNormal"/>
      </w:pPr>
      <w:r>
        <w:t xml:space="preserve">Se definirá </w:t>
      </w:r>
      <w:r w:rsidR="00F90E1C">
        <w:t>más</w:t>
      </w:r>
      <w:r>
        <w:t xml:space="preserve"> adelante.</w:t>
      </w:r>
    </w:p>
    <w:sectPr w:rsidR="00AD1D41" w:rsidSect="00D27B6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26A" w:rsidRDefault="0000326A">
      <w:r>
        <w:separator/>
      </w:r>
    </w:p>
  </w:endnote>
  <w:endnote w:type="continuationSeparator" w:id="0">
    <w:p w:rsidR="0000326A" w:rsidRDefault="00003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C99" w:rsidRDefault="00F63C99">
    <w:pPr>
      <w:pStyle w:val="Piedepgina"/>
    </w:pPr>
    <w:r>
      <w:t>Especificación de Requerimientos</w:t>
    </w:r>
    <w:r>
      <w:tab/>
    </w:r>
    <w:r>
      <w:tab/>
      <w:t xml:space="preserve">Página </w:t>
    </w:r>
    <w:r w:rsidR="002D0093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2D0093">
      <w:rPr>
        <w:rStyle w:val="Nmerodepgina"/>
      </w:rPr>
      <w:fldChar w:fldCharType="separate"/>
    </w:r>
    <w:r w:rsidR="00A324CF">
      <w:rPr>
        <w:rStyle w:val="Nmerodepgina"/>
        <w:noProof/>
      </w:rPr>
      <w:t>1</w:t>
    </w:r>
    <w:r w:rsidR="002D0093">
      <w:rPr>
        <w:rStyle w:val="Nmerodepgina"/>
      </w:rPr>
      <w:fldChar w:fldCharType="end"/>
    </w:r>
    <w:r>
      <w:rPr>
        <w:rStyle w:val="Nmerodepgina"/>
      </w:rPr>
      <w:t xml:space="preserve"> de </w:t>
    </w:r>
    <w:r w:rsidR="002D0093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2D0093">
      <w:rPr>
        <w:rStyle w:val="Nmerodepgina"/>
      </w:rPr>
      <w:fldChar w:fldCharType="separate"/>
    </w:r>
    <w:r w:rsidR="00A324CF">
      <w:rPr>
        <w:rStyle w:val="Nmerodepgina"/>
        <w:noProof/>
      </w:rPr>
      <w:t>7</w:t>
    </w:r>
    <w:r w:rsidR="002D0093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26A" w:rsidRDefault="0000326A">
      <w:r>
        <w:separator/>
      </w:r>
    </w:p>
  </w:footnote>
  <w:footnote w:type="continuationSeparator" w:id="0">
    <w:p w:rsidR="0000326A" w:rsidRDefault="000032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5913"/>
    <w:multiLevelType w:val="hybridMultilevel"/>
    <w:tmpl w:val="C43E1744"/>
    <w:lvl w:ilvl="0" w:tplc="1114852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7C70554E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EDCFFD8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C7EC29D6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76868106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50CE73B6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74566750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B1288DE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3B50CA1C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0C1EDB"/>
    <w:multiLevelType w:val="multilevel"/>
    <w:tmpl w:val="95DC867A"/>
    <w:lvl w:ilvl="0">
      <w:start w:val="1"/>
      <w:numFmt w:val="decimal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47"/>
        </w:tabs>
        <w:ind w:left="1143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287" w:hanging="720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367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3">
    <w:nsid w:val="29223D19"/>
    <w:multiLevelType w:val="hybridMultilevel"/>
    <w:tmpl w:val="A030DEE2"/>
    <w:lvl w:ilvl="0" w:tplc="FEC0B40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E2F1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1AE5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E53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C6C2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E78CE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546B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06B3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364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0F05B8"/>
    <w:multiLevelType w:val="hybridMultilevel"/>
    <w:tmpl w:val="290E423C"/>
    <w:lvl w:ilvl="0" w:tplc="3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3B2002C7"/>
    <w:multiLevelType w:val="hybridMultilevel"/>
    <w:tmpl w:val="B966FCE0"/>
    <w:lvl w:ilvl="0" w:tplc="731EB1DC">
      <w:numFmt w:val="bullet"/>
      <w:lvlText w:val="-"/>
      <w:lvlJc w:val="left"/>
      <w:pPr>
        <w:ind w:left="927" w:hanging="360"/>
      </w:pPr>
      <w:rPr>
        <w:rFonts w:ascii="Verdana" w:eastAsia="Times New Roman" w:hAnsi="Verdana" w:cs="Arial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2E93270"/>
    <w:multiLevelType w:val="multilevel"/>
    <w:tmpl w:val="EC40EE1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BBD2F99"/>
    <w:multiLevelType w:val="hybridMultilevel"/>
    <w:tmpl w:val="0DC4636A"/>
    <w:lvl w:ilvl="0" w:tplc="F1F876F4">
      <w:start w:val="1"/>
      <w:numFmt w:val="bullet"/>
      <w:lvlText w:val="−"/>
      <w:lvlJc w:val="left"/>
      <w:pPr>
        <w:ind w:left="927" w:hanging="360"/>
      </w:pPr>
      <w:rPr>
        <w:rFonts w:ascii="Verdana" w:eastAsia="Times New Roman" w:hAnsi="Verdana" w:cs="Arial" w:hint="default"/>
      </w:rPr>
    </w:lvl>
    <w:lvl w:ilvl="1" w:tplc="3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717326AF"/>
    <w:multiLevelType w:val="hybridMultilevel"/>
    <w:tmpl w:val="72A0C4F8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42B6941"/>
    <w:multiLevelType w:val="hybridMultilevel"/>
    <w:tmpl w:val="A628BA86"/>
    <w:lvl w:ilvl="0" w:tplc="50AC3B68">
      <w:start w:val="1"/>
      <w:numFmt w:val="bullet"/>
      <w:pStyle w:val="V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7"/>
  </w:num>
  <w:num w:numId="8">
    <w:abstractNumId w:val="7"/>
  </w:num>
  <w:num w:numId="9">
    <w:abstractNumId w:val="7"/>
  </w:num>
  <w:num w:numId="10">
    <w:abstractNumId w:val="2"/>
  </w:num>
  <w:num w:numId="11">
    <w:abstractNumId w:val="8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9"/>
  </w:num>
  <w:num w:numId="15">
    <w:abstractNumId w:val="6"/>
  </w:num>
  <w:num w:numId="16">
    <w:abstractNumId w:val="7"/>
  </w:num>
  <w:num w:numId="17">
    <w:abstractNumId w:val="7"/>
  </w:num>
  <w:num w:numId="18">
    <w:abstractNumId w:val="11"/>
  </w:num>
  <w:num w:numId="19">
    <w:abstractNumId w:val="10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1D41"/>
    <w:rsid w:val="0000326A"/>
    <w:rsid w:val="00007CEC"/>
    <w:rsid w:val="00072E66"/>
    <w:rsid w:val="000B67E4"/>
    <w:rsid w:val="000D062E"/>
    <w:rsid w:val="000E5012"/>
    <w:rsid w:val="00135975"/>
    <w:rsid w:val="00172549"/>
    <w:rsid w:val="002601F0"/>
    <w:rsid w:val="00263D18"/>
    <w:rsid w:val="00283FC5"/>
    <w:rsid w:val="002B7969"/>
    <w:rsid w:val="002C6BB6"/>
    <w:rsid w:val="002D0093"/>
    <w:rsid w:val="00313B4E"/>
    <w:rsid w:val="00406DE3"/>
    <w:rsid w:val="0045194F"/>
    <w:rsid w:val="00481C5C"/>
    <w:rsid w:val="00494327"/>
    <w:rsid w:val="004C77E2"/>
    <w:rsid w:val="004D1A0A"/>
    <w:rsid w:val="004D5439"/>
    <w:rsid w:val="004F4896"/>
    <w:rsid w:val="00500095"/>
    <w:rsid w:val="00500613"/>
    <w:rsid w:val="00564A4A"/>
    <w:rsid w:val="005E403B"/>
    <w:rsid w:val="00624C96"/>
    <w:rsid w:val="00677342"/>
    <w:rsid w:val="00682D6E"/>
    <w:rsid w:val="006A2842"/>
    <w:rsid w:val="006B62F0"/>
    <w:rsid w:val="006D2DB7"/>
    <w:rsid w:val="006E3F5C"/>
    <w:rsid w:val="00727A4D"/>
    <w:rsid w:val="00740242"/>
    <w:rsid w:val="00740D55"/>
    <w:rsid w:val="00792AE6"/>
    <w:rsid w:val="00806D49"/>
    <w:rsid w:val="00967553"/>
    <w:rsid w:val="0099573C"/>
    <w:rsid w:val="009E4C2C"/>
    <w:rsid w:val="00A324CF"/>
    <w:rsid w:val="00AA153A"/>
    <w:rsid w:val="00AD1D41"/>
    <w:rsid w:val="00AE44B2"/>
    <w:rsid w:val="00AE587E"/>
    <w:rsid w:val="00B970D9"/>
    <w:rsid w:val="00BB7BFE"/>
    <w:rsid w:val="00BE705A"/>
    <w:rsid w:val="00C238D5"/>
    <w:rsid w:val="00C24544"/>
    <w:rsid w:val="00D122B9"/>
    <w:rsid w:val="00D27B68"/>
    <w:rsid w:val="00D417EB"/>
    <w:rsid w:val="00D56AA8"/>
    <w:rsid w:val="00D66E34"/>
    <w:rsid w:val="00D93D12"/>
    <w:rsid w:val="00DD7FF8"/>
    <w:rsid w:val="00DF0C42"/>
    <w:rsid w:val="00DF1F49"/>
    <w:rsid w:val="00E61382"/>
    <w:rsid w:val="00E87E8A"/>
    <w:rsid w:val="00EB47C4"/>
    <w:rsid w:val="00EE6EBC"/>
    <w:rsid w:val="00F534DB"/>
    <w:rsid w:val="00F63C99"/>
    <w:rsid w:val="00F74D97"/>
    <w:rsid w:val="00F76207"/>
    <w:rsid w:val="00F90E1C"/>
    <w:rsid w:val="00FA0290"/>
    <w:rsid w:val="00FB1A9B"/>
    <w:rsid w:val="00FF1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68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27B68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D27B6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27B6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D27B68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link w:val="MNormalCar"/>
    <w:rsid w:val="00D27B68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D27B68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D27B68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D27B6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D27B68"/>
    <w:pPr>
      <w:numPr>
        <w:numId w:val="2"/>
      </w:numPr>
    </w:pPr>
  </w:style>
  <w:style w:type="paragraph" w:customStyle="1" w:styleId="MEsqNum">
    <w:name w:val="MEsqNum"/>
    <w:basedOn w:val="MNormal"/>
    <w:rsid w:val="00D27B68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D27B68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D27B68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D27B68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D27B68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D27B68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494327"/>
    <w:pPr>
      <w:numPr>
        <w:ilvl w:val="1"/>
        <w:numId w:val="7"/>
      </w:numPr>
      <w:tabs>
        <w:tab w:val="clear" w:pos="1304"/>
        <w:tab w:val="num" w:pos="720"/>
      </w:tabs>
      <w:spacing w:before="240"/>
      <w:ind w:left="1276" w:hanging="709"/>
      <w:outlineLvl w:val="1"/>
    </w:pPr>
    <w:rPr>
      <w:sz w:val="20"/>
    </w:rPr>
  </w:style>
  <w:style w:type="paragraph" w:customStyle="1" w:styleId="MTtulo4">
    <w:name w:val="MTítulo4"/>
    <w:basedOn w:val="Ttulo3"/>
    <w:rsid w:val="00D27B68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F90E1C"/>
    <w:pPr>
      <w:tabs>
        <w:tab w:val="right" w:leader="dot" w:pos="8494"/>
      </w:tabs>
      <w:spacing w:before="120" w:after="120"/>
    </w:pPr>
    <w:rPr>
      <w:rFonts w:ascii="Times New Roman" w:hAnsi="Times New Roman"/>
      <w:b/>
      <w:bCs/>
      <w:caps/>
      <w:noProof/>
      <w:szCs w:val="20"/>
    </w:rPr>
  </w:style>
  <w:style w:type="paragraph" w:styleId="TDC2">
    <w:name w:val="toc 2"/>
    <w:basedOn w:val="Normal"/>
    <w:next w:val="Normal"/>
    <w:autoRedefine/>
    <w:uiPriority w:val="39"/>
    <w:rsid w:val="00D27B68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D27B68"/>
    <w:rPr>
      <w:color w:val="0000FF"/>
      <w:u w:val="single"/>
    </w:rPr>
  </w:style>
  <w:style w:type="paragraph" w:styleId="Encabezado">
    <w:name w:val="header"/>
    <w:basedOn w:val="Normal"/>
    <w:semiHidden/>
    <w:rsid w:val="00D27B6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D27B68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D27B68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D27B68"/>
  </w:style>
  <w:style w:type="paragraph" w:customStyle="1" w:styleId="MTemaNormal">
    <w:name w:val="MTemaNormal"/>
    <w:basedOn w:val="MNormal"/>
    <w:link w:val="MTemaNormalCar"/>
    <w:rsid w:val="00494327"/>
    <w:pPr>
      <w:spacing w:before="80" w:after="80"/>
      <w:ind w:left="567"/>
      <w:jc w:val="both"/>
    </w:pPr>
  </w:style>
  <w:style w:type="paragraph" w:customStyle="1" w:styleId="MTemaVietas">
    <w:name w:val="MTemaViñetas"/>
    <w:basedOn w:val="MVietas"/>
    <w:rsid w:val="00D27B68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D122B9"/>
    <w:pPr>
      <w:numPr>
        <w:ilvl w:val="2"/>
        <w:numId w:val="9"/>
      </w:numPr>
      <w:tabs>
        <w:tab w:val="left" w:pos="851"/>
      </w:tabs>
      <w:spacing w:before="160"/>
      <w:ind w:left="1361"/>
      <w:outlineLvl w:val="2"/>
    </w:pPr>
  </w:style>
  <w:style w:type="paragraph" w:styleId="TDC3">
    <w:name w:val="toc 3"/>
    <w:basedOn w:val="Normal"/>
    <w:next w:val="Normal"/>
    <w:autoRedefine/>
    <w:uiPriority w:val="39"/>
    <w:rsid w:val="00D27B68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D27B68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D27B68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D27B68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D27B68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D27B68"/>
    <w:pPr>
      <w:ind w:left="1600"/>
    </w:pPr>
    <w:rPr>
      <w:rFonts w:ascii="Times New Roman" w:hAnsi="Times New Roman"/>
      <w:szCs w:val="21"/>
    </w:rPr>
  </w:style>
  <w:style w:type="paragraph" w:customStyle="1" w:styleId="MTema4">
    <w:name w:val="MTema4"/>
    <w:basedOn w:val="MDetTitulo4"/>
    <w:rsid w:val="00D27B68"/>
    <w:pPr>
      <w:numPr>
        <w:numId w:val="10"/>
      </w:numPr>
      <w:tabs>
        <w:tab w:val="clear" w:pos="2367"/>
        <w:tab w:val="num" w:pos="993"/>
        <w:tab w:val="num" w:pos="2098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Normal"/>
    <w:rsid w:val="00D27B68"/>
    <w:pPr>
      <w:numPr>
        <w:numId w:val="11"/>
      </w:numPr>
    </w:pPr>
  </w:style>
  <w:style w:type="paragraph" w:customStyle="1" w:styleId="MEsqNum2">
    <w:name w:val="MEsqNum2"/>
    <w:basedOn w:val="MEsqNum"/>
    <w:rsid w:val="00D27B68"/>
    <w:pPr>
      <w:numPr>
        <w:ilvl w:val="1"/>
      </w:numPr>
    </w:pPr>
  </w:style>
  <w:style w:type="paragraph" w:customStyle="1" w:styleId="paragraph2">
    <w:name w:val="paragraph2"/>
    <w:basedOn w:val="Normal"/>
    <w:rsid w:val="00D27B68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paragraph" w:customStyle="1" w:styleId="NormalVerdana10">
    <w:name w:val="Normal Verdana 10"/>
    <w:basedOn w:val="MTemaNormal"/>
    <w:link w:val="NormalVerdana10Car"/>
    <w:qFormat/>
    <w:rsid w:val="00DF1F49"/>
  </w:style>
  <w:style w:type="character" w:customStyle="1" w:styleId="NormalVerdana10Car">
    <w:name w:val="Normal Verdana 10 Car"/>
    <w:basedOn w:val="Fuentedeprrafopredeter"/>
    <w:link w:val="NormalVerdana10"/>
    <w:rsid w:val="00DF1F49"/>
    <w:rPr>
      <w:rFonts w:ascii="Verdana" w:hAnsi="Verdana" w:cs="Arial"/>
      <w:szCs w:val="24"/>
      <w:lang w:val="es-ES" w:eastAsia="es-ES"/>
    </w:rPr>
  </w:style>
  <w:style w:type="paragraph" w:customStyle="1" w:styleId="Numeracinorden1">
    <w:name w:val="Numeración orden 1"/>
    <w:basedOn w:val="MTema1"/>
    <w:qFormat/>
    <w:rsid w:val="00DF1F49"/>
    <w:pPr>
      <w:numPr>
        <w:numId w:val="0"/>
      </w:numPr>
      <w:tabs>
        <w:tab w:val="num" w:pos="567"/>
      </w:tabs>
      <w:ind w:left="567" w:hanging="567"/>
    </w:pPr>
  </w:style>
  <w:style w:type="paragraph" w:customStyle="1" w:styleId="Numeracinorden2">
    <w:name w:val="Numeración orden 2"/>
    <w:basedOn w:val="MTema2"/>
    <w:qFormat/>
    <w:rsid w:val="00DF1F49"/>
    <w:pPr>
      <w:numPr>
        <w:ilvl w:val="0"/>
        <w:numId w:val="0"/>
      </w:numPr>
      <w:tabs>
        <w:tab w:val="num" w:pos="720"/>
      </w:tabs>
      <w:ind w:left="709" w:hanging="709"/>
    </w:pPr>
  </w:style>
  <w:style w:type="paragraph" w:customStyle="1" w:styleId="Numeracinorden3">
    <w:name w:val="Numeración orden 3"/>
    <w:basedOn w:val="MTema3"/>
    <w:link w:val="Numeracinorden3Car"/>
    <w:qFormat/>
    <w:rsid w:val="00DF1F49"/>
    <w:pPr>
      <w:ind w:left="1276"/>
    </w:pPr>
  </w:style>
  <w:style w:type="character" w:customStyle="1" w:styleId="Numeracinorden3Car">
    <w:name w:val="Numeración orden 3 Car"/>
    <w:basedOn w:val="Fuentedeprrafopredeter"/>
    <w:link w:val="Numeracinorden3"/>
    <w:rsid w:val="00DF1F49"/>
    <w:rPr>
      <w:rFonts w:ascii="Verdana" w:hAnsi="Verdana" w:cs="Arial"/>
      <w:b/>
      <w:bCs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967553"/>
    <w:pPr>
      <w:spacing w:before="100" w:beforeAutospacing="1" w:after="100" w:afterAutospacing="1"/>
    </w:pPr>
    <w:rPr>
      <w:rFonts w:ascii="Times New Roman" w:hAnsi="Times New Roman"/>
      <w:sz w:val="24"/>
      <w:lang w:val="es-MX"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F90E1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0E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E1C"/>
    <w:rPr>
      <w:rFonts w:ascii="Tahoma" w:hAnsi="Tahoma" w:cs="Tahoma"/>
      <w:sz w:val="16"/>
      <w:szCs w:val="16"/>
      <w:lang w:val="es-ES" w:eastAsia="es-ES"/>
    </w:rPr>
  </w:style>
  <w:style w:type="paragraph" w:customStyle="1" w:styleId="V">
    <w:name w:val="V"/>
    <w:basedOn w:val="MTemaNormal"/>
    <w:link w:val="VCar"/>
    <w:qFormat/>
    <w:rsid w:val="00D417EB"/>
    <w:pPr>
      <w:numPr>
        <w:numId w:val="18"/>
      </w:numPr>
    </w:pPr>
  </w:style>
  <w:style w:type="character" w:customStyle="1" w:styleId="MNormalCar">
    <w:name w:val="MNormal Car"/>
    <w:basedOn w:val="Fuentedeprrafopredeter"/>
    <w:link w:val="MNormal"/>
    <w:rsid w:val="00D417EB"/>
    <w:rPr>
      <w:rFonts w:ascii="Verdana" w:hAnsi="Verdana" w:cs="Arial"/>
      <w:szCs w:val="24"/>
      <w:lang w:val="es-ES" w:eastAsia="es-ES"/>
    </w:rPr>
  </w:style>
  <w:style w:type="character" w:customStyle="1" w:styleId="MTemaNormalCar">
    <w:name w:val="MTemaNormal Car"/>
    <w:basedOn w:val="MNormalCar"/>
    <w:link w:val="MTemaNormal"/>
    <w:rsid w:val="00D417EB"/>
  </w:style>
  <w:style w:type="character" w:customStyle="1" w:styleId="VCar">
    <w:name w:val="V Car"/>
    <w:basedOn w:val="MTemaNormalCar"/>
    <w:link w:val="V"/>
    <w:rsid w:val="00D417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59D1C-3EA4-4E01-9838-4C04BC2BA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53</TotalTime>
  <Pages>7</Pages>
  <Words>1549</Words>
  <Characters>8525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requerimientos</vt:lpstr>
      <vt:lpstr>requerimientos</vt:lpstr>
    </vt:vector>
  </TitlesOfParts>
  <Company>Particular</Company>
  <LinksUpToDate>false</LinksUpToDate>
  <CharactersWithSpaces>10054</CharactersWithSpaces>
  <SharedDoc>false</SharedDoc>
  <HLinks>
    <vt:vector size="162" baseType="variant">
      <vt:variant>
        <vt:i4>5701707</vt:i4>
      </vt:variant>
      <vt:variant>
        <vt:i4>158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152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146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140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134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128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122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116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110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104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98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92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86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80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74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68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62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56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50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/>
  <dc:creator>Lucia Pedrana - Marcelo Bellini</dc:creator>
  <cp:keywords/>
  <dc:description/>
  <cp:lastModifiedBy>JMADEIRO</cp:lastModifiedBy>
  <cp:revision>7</cp:revision>
  <cp:lastPrinted>2002-06-07T00:19:00Z</cp:lastPrinted>
  <dcterms:created xsi:type="dcterms:W3CDTF">2010-08-25T20:29:00Z</dcterms:created>
  <dcterms:modified xsi:type="dcterms:W3CDTF">2010-08-29T06:53:00Z</dcterms:modified>
</cp:coreProperties>
</file>