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r w:rsidRPr="00A35D1B">
        <w:rPr>
          <w:szCs w:val="36"/>
          <w:lang w:val="es-ES_tradnl"/>
        </w:rPr>
        <w:t>Interpool</w:t>
      </w:r>
      <w:bookmarkEnd w:id="0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1" w:name="_Toc271886920"/>
      <w:r w:rsidRPr="00A35D1B">
        <w:rPr>
          <w:szCs w:val="36"/>
          <w:lang w:val="es-ES_tradnl"/>
        </w:rPr>
        <w:t>Informe de Revisión Técnica Formal (RTF)</w:t>
      </w:r>
      <w:bookmarkEnd w:id="1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2" w:name="_Toc271886921"/>
      <w:r>
        <w:rPr>
          <w:szCs w:val="36"/>
          <w:lang w:val="es-ES_tradnl"/>
        </w:rPr>
        <w:t xml:space="preserve">Versión </w:t>
      </w:r>
      <w:bookmarkEnd w:id="2"/>
      <w:r w:rsidR="00F27192">
        <w:rPr>
          <w:szCs w:val="36"/>
          <w:lang w:val="es-ES_tradnl"/>
        </w:rPr>
        <w:t>7.1</w:t>
      </w:r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3" w:name="_Toc271886922"/>
      <w:r>
        <w:rPr>
          <w:lang w:val="es-ES_tradnl"/>
        </w:rPr>
        <w:t>Historia de revisiones</w:t>
      </w:r>
      <w:bookmarkEnd w:id="3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3C4AE3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  <w:r w:rsidR="00B73BD9">
              <w:rPr>
                <w:lang w:val="es-ES_tradnl"/>
              </w:rPr>
              <w:t>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3C4AE3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F27192" w:rsidP="00F27192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F27192" w:rsidP="00F27192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7.1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  <w:r w:rsidR="00F27192">
              <w:rPr>
                <w:lang w:val="es-ES_tradnl"/>
              </w:rPr>
              <w:t>Actualización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F27192" w:rsidP="00F27192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4" w:name="_Toc271886923"/>
      <w:r>
        <w:rPr>
          <w:lang w:val="es-ES_tradnl"/>
        </w:rPr>
        <w:lastRenderedPageBreak/>
        <w:t>Contenido</w:t>
      </w:r>
      <w:bookmarkEnd w:id="4"/>
    </w:p>
    <w:p w:rsidR="00E85CA5" w:rsidRDefault="0042613F" w:rsidP="00E85CA5">
      <w:pPr>
        <w:pStyle w:val="TDC1"/>
        <w:tabs>
          <w:tab w:val="right" w:leader="dot" w:pos="8494"/>
        </w:tabs>
        <w:spacing w:before="0" w:after="0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42613F">
        <w:fldChar w:fldCharType="begin"/>
      </w:r>
      <w:r w:rsidR="00D5648F">
        <w:instrText xml:space="preserve"> TOC \o "1-3" \h \z \u </w:instrText>
      </w:r>
      <w:r w:rsidRPr="0042613F">
        <w:fldChar w:fldCharType="separate"/>
      </w:r>
    </w:p>
    <w:p w:rsidR="00E85CA5" w:rsidRDefault="0042613F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4" w:history="1">
        <w:r w:rsidR="00E85CA5" w:rsidRPr="007047B7">
          <w:rPr>
            <w:rStyle w:val="Hipervnculo"/>
            <w:noProof/>
          </w:rPr>
          <w:t>1.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Agenda de Productos a Revisar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25" w:history="1">
        <w:r w:rsidR="00E85CA5" w:rsidRPr="007047B7">
          <w:rPr>
            <w:rStyle w:val="Hipervnculo"/>
            <w:noProof/>
          </w:rPr>
          <w:t>2.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6" w:history="1">
        <w:r w:rsidR="00E85CA5" w:rsidRPr="007047B7">
          <w:rPr>
            <w:rStyle w:val="Hipervnculo"/>
            <w:noProof/>
            <w:lang w:val="es-ES_tradnl"/>
          </w:rPr>
          <w:t>2.1.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7" w:history="1">
        <w:r w:rsidR="00E85CA5" w:rsidRPr="007047B7">
          <w:rPr>
            <w:rStyle w:val="Hipervnculo"/>
            <w:noProof/>
            <w:lang w:val="es-ES_tradnl"/>
          </w:rPr>
          <w:t>2.2.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8" w:history="1">
        <w:r w:rsidR="00E85CA5" w:rsidRPr="007047B7">
          <w:rPr>
            <w:rStyle w:val="Hipervnculo"/>
            <w:noProof/>
            <w:lang w:val="es-ES_tradnl"/>
          </w:rPr>
          <w:t>2.3.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29" w:history="1">
        <w:r w:rsidR="00E85CA5" w:rsidRPr="007047B7">
          <w:rPr>
            <w:rStyle w:val="Hipervnculo"/>
            <w:noProof/>
            <w:lang w:val="es-ES_tradnl"/>
          </w:rPr>
          <w:t>2.4.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30" w:history="1">
        <w:r w:rsidR="00E85CA5" w:rsidRPr="007047B7">
          <w:rPr>
            <w:rStyle w:val="Hipervnculo"/>
            <w:noProof/>
            <w:lang w:val="es-ES_tradnl"/>
          </w:rPr>
          <w:t>2.5.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1" w:history="1">
        <w:r w:rsidR="00E85CA5" w:rsidRPr="007047B7">
          <w:rPr>
            <w:rStyle w:val="Hipervnculo"/>
            <w:noProof/>
            <w:lang w:val="es-ES_tradnl"/>
          </w:rPr>
          <w:t>2.5.1.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2" w:history="1">
        <w:r w:rsidR="00E85CA5" w:rsidRPr="007047B7">
          <w:rPr>
            <w:rStyle w:val="Hipervnculo"/>
            <w:noProof/>
            <w:lang w:val="es-ES_tradnl"/>
          </w:rPr>
          <w:t>2.5.1.1.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3" w:history="1">
        <w:r w:rsidR="00E85CA5" w:rsidRPr="007047B7">
          <w:rPr>
            <w:rStyle w:val="Hipervnculo"/>
            <w:noProof/>
            <w:lang w:val="es-ES_tradnl"/>
          </w:rPr>
          <w:t>2.5.2.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4" w:history="1">
        <w:r w:rsidR="00E85CA5" w:rsidRPr="007047B7">
          <w:rPr>
            <w:rStyle w:val="Hipervnculo"/>
            <w:noProof/>
            <w:lang w:val="es-ES_tradnl"/>
          </w:rPr>
          <w:t>2.5.2.1.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5" w:history="1">
        <w:r w:rsidR="00E85CA5" w:rsidRPr="007047B7">
          <w:rPr>
            <w:rStyle w:val="Hipervnculo"/>
            <w:noProof/>
            <w:lang w:val="es-ES_tradnl"/>
          </w:rPr>
          <w:t>2.5.3.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3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6" w:history="1">
        <w:r w:rsidR="00E85CA5" w:rsidRPr="007047B7">
          <w:rPr>
            <w:rStyle w:val="Hipervnculo"/>
            <w:noProof/>
            <w:lang w:val="es-ES_tradnl"/>
          </w:rPr>
          <w:t>2.5.3.1.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7" w:history="1">
        <w:r w:rsidR="00E85CA5" w:rsidRPr="007047B7">
          <w:rPr>
            <w:rStyle w:val="Hipervnculo"/>
            <w:noProof/>
            <w:lang w:val="es-ES_tradnl"/>
          </w:rPr>
          <w:t>2.5.4.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4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8" w:history="1">
        <w:r w:rsidR="00E85CA5" w:rsidRPr="007047B7">
          <w:rPr>
            <w:rStyle w:val="Hipervnculo"/>
            <w:noProof/>
            <w:lang w:val="es-ES_tradnl"/>
          </w:rPr>
          <w:t>2.5.4.1.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39" w:history="1">
        <w:r w:rsidR="00E85CA5" w:rsidRPr="007047B7">
          <w:rPr>
            <w:rStyle w:val="Hipervnculo"/>
            <w:noProof/>
            <w:lang w:val="es-ES_tradnl"/>
          </w:rPr>
          <w:t>2.5.5.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5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0" w:history="1">
        <w:r w:rsidR="00E85CA5" w:rsidRPr="007047B7">
          <w:rPr>
            <w:rStyle w:val="Hipervnculo"/>
            <w:noProof/>
            <w:lang w:val="es-ES_tradnl"/>
          </w:rPr>
          <w:t>2.5.5.1.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1" w:history="1">
        <w:r w:rsidR="00E85CA5" w:rsidRPr="007047B7">
          <w:rPr>
            <w:rStyle w:val="Hipervnculo"/>
            <w:noProof/>
            <w:lang w:val="es-ES_tradnl"/>
          </w:rPr>
          <w:t>2.5.6.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6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2" w:history="1">
        <w:r w:rsidR="00E85CA5" w:rsidRPr="007047B7">
          <w:rPr>
            <w:rStyle w:val="Hipervnculo"/>
            <w:noProof/>
            <w:lang w:val="es-ES_tradnl"/>
          </w:rPr>
          <w:t>2.5.6.1.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3" w:history="1">
        <w:r w:rsidR="00E85CA5" w:rsidRPr="007047B7">
          <w:rPr>
            <w:rStyle w:val="Hipervnculo"/>
            <w:noProof/>
            <w:lang w:val="es-ES_tradnl"/>
          </w:rPr>
          <w:t>2.5.7.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7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4" w:history="1">
        <w:r w:rsidR="00E85CA5" w:rsidRPr="007047B7">
          <w:rPr>
            <w:rStyle w:val="Hipervnculo"/>
            <w:noProof/>
            <w:lang w:val="es-ES_tradnl"/>
          </w:rPr>
          <w:t>2.5.7.1.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5" w:history="1">
        <w:r w:rsidR="00E85CA5" w:rsidRPr="007047B7">
          <w:rPr>
            <w:rStyle w:val="Hipervnculo"/>
            <w:noProof/>
            <w:lang w:val="es-ES_tradnl"/>
          </w:rPr>
          <w:t>2.5.8.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8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6" w:history="1">
        <w:r w:rsidR="00E85CA5" w:rsidRPr="007047B7">
          <w:rPr>
            <w:rStyle w:val="Hipervnculo"/>
            <w:noProof/>
            <w:lang w:val="es-ES_tradnl"/>
          </w:rPr>
          <w:t>2.5.8.1.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7" w:history="1">
        <w:r w:rsidR="00E85CA5" w:rsidRPr="007047B7">
          <w:rPr>
            <w:rStyle w:val="Hipervnculo"/>
            <w:noProof/>
            <w:lang w:val="es-ES_tradnl"/>
          </w:rPr>
          <w:t>2.5.9.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9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8" w:history="1">
        <w:r w:rsidR="00E85CA5" w:rsidRPr="007047B7">
          <w:rPr>
            <w:rStyle w:val="Hipervnculo"/>
            <w:noProof/>
            <w:lang w:val="es-ES_tradnl"/>
          </w:rPr>
          <w:t>2.5.9.1.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49" w:history="1">
        <w:r w:rsidR="00E85CA5" w:rsidRPr="007047B7">
          <w:rPr>
            <w:rStyle w:val="Hipervnculo"/>
            <w:noProof/>
            <w:lang w:val="es-ES_tradnl"/>
          </w:rPr>
          <w:t>2.5.10.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10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0" w:history="1">
        <w:r w:rsidR="00E85CA5" w:rsidRPr="007047B7">
          <w:rPr>
            <w:rStyle w:val="Hipervnculo"/>
            <w:noProof/>
            <w:lang w:val="es-ES_tradnl"/>
          </w:rPr>
          <w:t>2.5.10.1.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1" w:history="1">
        <w:r w:rsidR="00E85CA5" w:rsidRPr="007047B7">
          <w:rPr>
            <w:rStyle w:val="Hipervnculo"/>
            <w:noProof/>
            <w:lang w:val="es-ES_tradnl"/>
          </w:rPr>
          <w:t>2.5.11.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11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2" w:history="1">
        <w:r w:rsidR="00E85CA5" w:rsidRPr="007047B7">
          <w:rPr>
            <w:rStyle w:val="Hipervnculo"/>
            <w:noProof/>
            <w:lang w:val="es-ES_tradnl"/>
          </w:rPr>
          <w:t>2.5.11.1.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3" w:history="1">
        <w:r w:rsidR="00E85CA5" w:rsidRPr="007047B7">
          <w:rPr>
            <w:rStyle w:val="Hipervnculo"/>
            <w:noProof/>
            <w:lang w:val="es-ES_tradnl"/>
          </w:rPr>
          <w:t>2.5.12.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 detectado 12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4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4" w:history="1">
        <w:r w:rsidR="00E85CA5" w:rsidRPr="007047B7">
          <w:rPr>
            <w:rStyle w:val="Hipervnculo"/>
            <w:noProof/>
            <w:lang w:val="es-ES_tradnl"/>
          </w:rPr>
          <w:t>2.5.12.1.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Sugerencia de corrección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55" w:history="1">
        <w:r w:rsidR="00E85CA5" w:rsidRPr="007047B7">
          <w:rPr>
            <w:rStyle w:val="Hipervnculo"/>
            <w:noProof/>
            <w:lang w:val="es-ES_tradnl"/>
          </w:rPr>
          <w:t>2.6.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6" w:history="1">
        <w:r w:rsidR="00E85CA5" w:rsidRPr="007047B7">
          <w:rPr>
            <w:rStyle w:val="Hipervnculo"/>
            <w:noProof/>
            <w:lang w:val="es-ES_tradnl"/>
          </w:rPr>
          <w:t>2.6.1.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7" w:history="1">
        <w:r w:rsidR="00E85CA5" w:rsidRPr="007047B7">
          <w:rPr>
            <w:rStyle w:val="Hipervnculo"/>
            <w:noProof/>
            <w:lang w:val="es-ES_tradnl"/>
          </w:rPr>
          <w:t>2.6.2.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58" w:history="1">
        <w:r w:rsidR="00E85CA5" w:rsidRPr="007047B7">
          <w:rPr>
            <w:rStyle w:val="Hipervnculo"/>
            <w:noProof/>
            <w:lang w:val="es-ES_tradnl"/>
          </w:rPr>
          <w:t>2.6.3.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71886959" w:history="1">
        <w:r w:rsidR="00E85CA5" w:rsidRPr="007047B7">
          <w:rPr>
            <w:rStyle w:val="Hipervnculo"/>
            <w:noProof/>
          </w:rPr>
          <w:t>3.</w:t>
        </w:r>
        <w:r w:rsidR="00E85CA5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</w:rPr>
          <w:t>Producto 2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0" w:history="1">
        <w:r w:rsidR="00E85CA5" w:rsidRPr="007047B7">
          <w:rPr>
            <w:rStyle w:val="Hipervnculo"/>
            <w:noProof/>
            <w:lang w:val="es-ES_tradnl"/>
          </w:rPr>
          <w:t>3.1.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Nombre y Versión del Producto revisado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1" w:history="1">
        <w:r w:rsidR="00E85CA5" w:rsidRPr="007047B7">
          <w:rPr>
            <w:rStyle w:val="Hipervnculo"/>
            <w:noProof/>
            <w:lang w:val="es-ES_tradnl"/>
          </w:rPr>
          <w:t>3.2.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Participantes de la revisión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2" w:history="1">
        <w:r w:rsidR="00E85CA5" w:rsidRPr="007047B7">
          <w:rPr>
            <w:rStyle w:val="Hipervnculo"/>
            <w:noProof/>
            <w:lang w:val="es-ES_tradnl"/>
          </w:rPr>
          <w:t>3.3.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Técnica utilizada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3" w:history="1">
        <w:r w:rsidR="00E85CA5" w:rsidRPr="007047B7">
          <w:rPr>
            <w:rStyle w:val="Hipervnculo"/>
            <w:noProof/>
            <w:lang w:val="es-ES_tradnl"/>
          </w:rPr>
          <w:t>3.4.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Objetivos de la RTF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4" w:history="1">
        <w:r w:rsidR="00E85CA5" w:rsidRPr="007047B7">
          <w:rPr>
            <w:rStyle w:val="Hipervnculo"/>
            <w:noProof/>
            <w:lang w:val="es-ES_tradnl"/>
          </w:rPr>
          <w:t>3.5.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Problemas detectados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71886965" w:history="1">
        <w:r w:rsidR="00E85CA5" w:rsidRPr="007047B7">
          <w:rPr>
            <w:rStyle w:val="Hipervnculo"/>
            <w:noProof/>
            <w:lang w:val="es-ES_tradnl"/>
          </w:rPr>
          <w:t>3.6.</w:t>
        </w:r>
        <w:r w:rsidR="00E85CA5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Evaluación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6" w:history="1">
        <w:r w:rsidR="00E85CA5" w:rsidRPr="007047B7">
          <w:rPr>
            <w:rStyle w:val="Hipervnculo"/>
            <w:noProof/>
            <w:lang w:val="es-ES_tradnl"/>
          </w:rPr>
          <w:t>3.6.1.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Estado actual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7" w:history="1">
        <w:r w:rsidR="00E85CA5" w:rsidRPr="007047B7">
          <w:rPr>
            <w:rStyle w:val="Hipervnculo"/>
            <w:noProof/>
            <w:lang w:val="es-ES_tradnl"/>
          </w:rPr>
          <w:t>3.6.2.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Acciones a tomar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5CA5" w:rsidRDefault="0042613F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271886968" w:history="1">
        <w:r w:rsidR="00E85CA5" w:rsidRPr="007047B7">
          <w:rPr>
            <w:rStyle w:val="Hipervnculo"/>
            <w:noProof/>
            <w:lang w:val="es-ES_tradnl"/>
          </w:rPr>
          <w:t>3.6.3.</w:t>
        </w:r>
        <w:r w:rsidR="00E85CA5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E85CA5" w:rsidRPr="007047B7">
          <w:rPr>
            <w:rStyle w:val="Hipervnculo"/>
            <w:noProof/>
            <w:lang w:val="es-ES_tradnl"/>
          </w:rPr>
          <w:t>Próxima Revisión del Producto</w:t>
        </w:r>
        <w:r w:rsidR="00E85C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5CA5">
          <w:rPr>
            <w:noProof/>
            <w:webHidden/>
          </w:rPr>
          <w:instrText xml:space="preserve"> PAGEREF _Toc271886968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4BA9" w:rsidRDefault="0042613F">
      <w:pPr>
        <w:rPr>
          <w:lang w:val="es-ES_tradnl"/>
        </w:rPr>
      </w:pPr>
      <w:r>
        <w:fldChar w:fldCharType="end"/>
      </w:r>
    </w:p>
    <w:p w:rsidR="00614BA9" w:rsidRDefault="00614BA9" w:rsidP="0019120B">
      <w:pPr>
        <w:pStyle w:val="MTema1"/>
      </w:pPr>
      <w:r>
        <w:br w:type="page"/>
      </w:r>
      <w:r>
        <w:lastRenderedPageBreak/>
        <w:t xml:space="preserve"> </w:t>
      </w:r>
      <w:bookmarkStart w:id="5" w:name="_Toc271886924"/>
      <w:r>
        <w:t>Agenda de Productos a Revisar</w:t>
      </w:r>
      <w:bookmarkEnd w:id="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Descripción de la Arquitectura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 xml:space="preserve">Producto 2: </w:t>
      </w:r>
      <w:r w:rsidR="007B6C50" w:rsidRPr="00536424">
        <w:rPr>
          <w:lang w:val="es-ES_tradnl"/>
        </w:rPr>
        <w:t>Modelo de Casos de Uso</w:t>
      </w:r>
      <w:r w:rsidRPr="00536424">
        <w:rPr>
          <w:rStyle w:val="apple-style-span"/>
          <w:color w:val="000000"/>
          <w:lang w:val="es-ES_tradnl"/>
        </w:rPr>
        <w:t>.</w:t>
      </w:r>
    </w:p>
    <w:p w:rsidR="00614BA9" w:rsidRPr="00536424" w:rsidRDefault="00614BA9" w:rsidP="0019120B">
      <w:pPr>
        <w:pStyle w:val="MTema1"/>
      </w:pPr>
      <w:bookmarkStart w:id="6" w:name="_Toc271886925"/>
      <w:r w:rsidRPr="00536424">
        <w:t>Producto 1</w:t>
      </w:r>
      <w:bookmarkEnd w:id="6"/>
    </w:p>
    <w:p w:rsidR="00614BA9" w:rsidRPr="00536424" w:rsidRDefault="00614BA9">
      <w:pPr>
        <w:pStyle w:val="MTema2"/>
        <w:rPr>
          <w:lang w:val="es-ES_tradnl"/>
        </w:rPr>
      </w:pPr>
      <w:bookmarkStart w:id="7" w:name="_Toc271886926"/>
      <w:r w:rsidRPr="00536424">
        <w:rPr>
          <w:lang w:val="es-ES_tradnl"/>
        </w:rPr>
        <w:t>Nombre y Versión del Producto revisado</w:t>
      </w:r>
      <w:bookmarkEnd w:id="7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documento </w:t>
      </w:r>
      <w:r w:rsidRPr="00536424">
        <w:rPr>
          <w:i/>
          <w:lang w:val="es-ES_tradnl"/>
        </w:rPr>
        <w:t>Descripción de la Arquitectura</w:t>
      </w:r>
      <w:r w:rsidR="007B6C50" w:rsidRPr="00536424">
        <w:rPr>
          <w:lang w:val="es-ES_tradnl"/>
        </w:rPr>
        <w:t>, en su versión 7</w:t>
      </w:r>
      <w:r w:rsidRPr="00536424">
        <w:rPr>
          <w:lang w:val="es-ES_tradnl"/>
        </w:rPr>
        <w:t>.0, DSARQG2v</w:t>
      </w:r>
      <w:r w:rsidR="005C26F7" w:rsidRPr="00536424">
        <w:rPr>
          <w:lang w:val="es-ES_tradnl"/>
        </w:rPr>
        <w:t>7</w:t>
      </w:r>
      <w:r w:rsidRPr="00536424">
        <w:rPr>
          <w:lang w:val="es-ES_tradnl"/>
        </w:rPr>
        <w:t>_0.</w:t>
      </w:r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Este documento corresponde a la línea de trabajo Diseño, el responsable de la misma es Marcos Sander.</w:t>
      </w:r>
    </w:p>
    <w:p w:rsidR="00614BA9" w:rsidRPr="00536424" w:rsidRDefault="00614BA9">
      <w:pPr>
        <w:pStyle w:val="MTema2"/>
        <w:rPr>
          <w:lang w:val="es-ES_tradnl"/>
        </w:rPr>
      </w:pPr>
      <w:bookmarkStart w:id="8" w:name="_Toc271886927"/>
      <w:r w:rsidRPr="00536424">
        <w:rPr>
          <w:lang w:val="es-ES_tradnl"/>
        </w:rPr>
        <w:t>Participantes de la revisión</w:t>
      </w:r>
      <w:bookmarkEnd w:id="8"/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lang w:val="es-ES_tradnl"/>
        </w:rPr>
        <w:t xml:space="preserve">Juan </w:t>
      </w:r>
      <w:r w:rsidRPr="00536424">
        <w:rPr>
          <w:rStyle w:val="apple-style-span"/>
          <w:color w:val="000000"/>
          <w:szCs w:val="20"/>
        </w:rPr>
        <w:t>Ghiringhelli, Administrador.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>
      <w:pPr>
        <w:pStyle w:val="MTema2"/>
        <w:rPr>
          <w:lang w:val="es-ES_tradnl"/>
        </w:rPr>
      </w:pPr>
      <w:bookmarkStart w:id="9" w:name="_Toc271886928"/>
      <w:r w:rsidRPr="00536424">
        <w:rPr>
          <w:lang w:val="es-ES_tradnl"/>
        </w:rPr>
        <w:t>Técnica utilizada</w:t>
      </w:r>
      <w:bookmarkEnd w:id="9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 lectura del documento, listas de chequeo, comparación contra la plantilla predefinida.</w:t>
      </w:r>
    </w:p>
    <w:p w:rsidR="00614BA9" w:rsidRPr="00536424" w:rsidRDefault="00614BA9">
      <w:pPr>
        <w:pStyle w:val="MTema2"/>
        <w:rPr>
          <w:lang w:val="es-ES_tradnl"/>
        </w:rPr>
      </w:pPr>
      <w:bookmarkStart w:id="10" w:name="_Toc271886929"/>
      <w:r w:rsidRPr="00536424">
        <w:rPr>
          <w:lang w:val="es-ES_tradnl"/>
        </w:rPr>
        <w:t>Objetivos de la RTF</w:t>
      </w:r>
      <w:bookmarkEnd w:id="1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abarca todas las secciones del documento de </w:t>
      </w:r>
      <w:r w:rsidR="006A069A" w:rsidRPr="00536424">
        <w:rPr>
          <w:lang w:val="es-ES_tradnl"/>
        </w:rPr>
        <w:t>D</w:t>
      </w:r>
      <w:r w:rsidRPr="00536424">
        <w:rPr>
          <w:lang w:val="es-ES_tradnl"/>
        </w:rPr>
        <w:t xml:space="preserve">escripción de la </w:t>
      </w:r>
      <w:r w:rsidR="006A069A" w:rsidRPr="00536424">
        <w:rPr>
          <w:lang w:val="es-ES_tradnl"/>
        </w:rPr>
        <w:t>A</w:t>
      </w:r>
      <w:r w:rsidRPr="00536424">
        <w:rPr>
          <w:lang w:val="es-ES_tradnl"/>
        </w:rPr>
        <w:t>rquitectura, se buscara detectar y lograr los siguientes objetivos:</w:t>
      </w:r>
    </w:p>
    <w:p w:rsidR="00614BA9" w:rsidRPr="00536424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>Chequeo de consistencia de los casos de uso definidos con el documento de Modelo de Casos de Uso.</w:t>
      </w:r>
    </w:p>
    <w:p w:rsidR="00614BA9" w:rsidRPr="00536424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>Análisis de las razones dadas para cada caso de uso que componen los casos de usos relevantes para la arquitectura.</w:t>
      </w:r>
    </w:p>
    <w:p w:rsidR="00614BA9" w:rsidRPr="00536424" w:rsidRDefault="00614BA9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>Chequeo de la completitud de este conjunto.</w:t>
      </w:r>
    </w:p>
    <w:p w:rsidR="00614BA9" w:rsidRPr="00536424" w:rsidRDefault="00614BA9">
      <w:pPr>
        <w:pStyle w:val="MTema2"/>
        <w:rPr>
          <w:lang w:val="es-ES_tradnl"/>
        </w:rPr>
      </w:pPr>
      <w:bookmarkStart w:id="11" w:name="_Toc271886930"/>
      <w:r w:rsidRPr="00536424">
        <w:rPr>
          <w:lang w:val="es-ES_tradnl"/>
        </w:rPr>
        <w:t>Problemas detectados</w:t>
      </w:r>
      <w:bookmarkEnd w:id="11"/>
    </w:p>
    <w:p w:rsidR="00614BA9" w:rsidRPr="00536424" w:rsidRDefault="00614BA9">
      <w:pPr>
        <w:pStyle w:val="MTema3"/>
        <w:rPr>
          <w:lang w:val="es-ES_tradnl"/>
        </w:rPr>
      </w:pPr>
      <w:bookmarkStart w:id="12" w:name="_Toc271886931"/>
      <w:r w:rsidRPr="00536424">
        <w:rPr>
          <w:lang w:val="es-ES_tradnl"/>
        </w:rPr>
        <w:t>Problema detectado 1</w:t>
      </w:r>
      <w:bookmarkEnd w:id="12"/>
    </w:p>
    <w:p w:rsidR="002A3E7A" w:rsidRPr="00536424" w:rsidRDefault="001D76CB" w:rsidP="00634C1D">
      <w:pPr>
        <w:pStyle w:val="MTemaNormal"/>
        <w:rPr>
          <w:lang w:val="es-ES_tradnl"/>
        </w:rPr>
      </w:pPr>
      <w:r w:rsidRPr="00536424">
        <w:rPr>
          <w:lang w:val="es-ES_tradnl"/>
        </w:rPr>
        <w:t>En la Visión general punto 1.5, se menciona “describe la arquitectura del sistema desde un</w:t>
      </w:r>
      <w:r w:rsidR="00F15CEB" w:rsidRPr="00536424">
        <w:rPr>
          <w:lang w:val="es-ES_tradnl"/>
        </w:rPr>
        <w:t>a vista distinta.”, esto es erró</w:t>
      </w:r>
      <w:r w:rsidRPr="00536424">
        <w:rPr>
          <w:lang w:val="es-ES_tradnl"/>
        </w:rPr>
        <w:t>neo. Gravedad: Baja.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13" w:name="_Toc271886938"/>
      <w:r w:rsidRPr="00536424">
        <w:rPr>
          <w:lang w:val="es-ES_tradnl"/>
        </w:rPr>
        <w:t>Sugerencia de corrección</w:t>
      </w:r>
      <w:bookmarkEnd w:id="13"/>
    </w:p>
    <w:p w:rsidR="002A3E7A" w:rsidRPr="00536424" w:rsidRDefault="001D76CB" w:rsidP="002A3E7A">
      <w:pPr>
        <w:pStyle w:val="MTemaNormal"/>
        <w:rPr>
          <w:lang w:val="es-ES_tradnl"/>
        </w:rPr>
      </w:pPr>
      <w:r w:rsidRPr="00536424">
        <w:rPr>
          <w:lang w:val="es-ES_tradnl"/>
        </w:rPr>
        <w:t>Sustituir el texto por “describe la arquitectura del sistema desde distintas vistas”.</w:t>
      </w:r>
    </w:p>
    <w:p w:rsidR="002A3E7A" w:rsidRPr="00536424" w:rsidRDefault="002A3E7A" w:rsidP="002A3E7A">
      <w:pPr>
        <w:pStyle w:val="MTema3"/>
        <w:rPr>
          <w:lang w:val="es-ES_tradnl"/>
        </w:rPr>
      </w:pPr>
      <w:bookmarkStart w:id="14" w:name="_Toc271886939"/>
      <w:r w:rsidRPr="00536424">
        <w:rPr>
          <w:lang w:val="es-ES_tradnl"/>
        </w:rPr>
        <w:t xml:space="preserve">Problema detectado </w:t>
      </w:r>
      <w:bookmarkEnd w:id="14"/>
      <w:r w:rsidR="00E47016" w:rsidRPr="00536424">
        <w:rPr>
          <w:lang w:val="es-ES_tradnl"/>
        </w:rPr>
        <w:t>2</w:t>
      </w:r>
    </w:p>
    <w:p w:rsidR="002A3E7A" w:rsidRPr="00536424" w:rsidRDefault="00CC17E8" w:rsidP="002A3E7A">
      <w:pPr>
        <w:pStyle w:val="MTemaNormal"/>
        <w:rPr>
          <w:lang w:val="es-ES_tradnl"/>
        </w:rPr>
      </w:pPr>
      <w:r w:rsidRPr="00536424">
        <w:rPr>
          <w:lang w:val="es-ES_tradnl"/>
        </w:rPr>
        <w:t>En el diagrama de casos de uso falta definir el tipo de relación entre el caso de uso ObtenerPersonajes – InterrogarPersonajes.</w:t>
      </w:r>
      <w:r w:rsidR="005268C6" w:rsidRPr="00536424">
        <w:rPr>
          <w:lang w:val="es-ES_tradnl"/>
        </w:rPr>
        <w:t xml:space="preserve"> Gravedad: Baja.</w:t>
      </w:r>
    </w:p>
    <w:p w:rsidR="002A3E7A" w:rsidRPr="00536424" w:rsidRDefault="002A3E7A" w:rsidP="002A3E7A">
      <w:pPr>
        <w:pStyle w:val="Tema4"/>
        <w:rPr>
          <w:lang w:val="es-ES_tradnl"/>
        </w:rPr>
      </w:pPr>
      <w:bookmarkStart w:id="15" w:name="_Toc271886940"/>
      <w:r w:rsidRPr="00536424">
        <w:rPr>
          <w:lang w:val="es-ES_tradnl"/>
        </w:rPr>
        <w:t>Sugerencia de corrección</w:t>
      </w:r>
      <w:bookmarkEnd w:id="15"/>
    </w:p>
    <w:p w:rsidR="002A3E7A" w:rsidRPr="00536424" w:rsidRDefault="00CC17E8" w:rsidP="002A3E7A">
      <w:pPr>
        <w:pStyle w:val="MTemaNormal"/>
        <w:rPr>
          <w:lang w:val="es-ES_tradnl"/>
        </w:rPr>
      </w:pPr>
      <w:r w:rsidRPr="00536424">
        <w:rPr>
          <w:lang w:val="es-ES_tradnl"/>
        </w:rPr>
        <w:t>Definir en el diagrama la relación de inclusión con un &lt;</w:t>
      </w:r>
      <w:r w:rsidR="0064410E" w:rsidRPr="00536424">
        <w:rPr>
          <w:lang w:val="es-ES_tradnl"/>
        </w:rPr>
        <w:t>&lt;</w:t>
      </w:r>
      <w:r w:rsidRPr="00536424">
        <w:rPr>
          <w:lang w:val="es-ES_tradnl"/>
        </w:rPr>
        <w:t>include</w:t>
      </w:r>
      <w:r w:rsidR="0064410E" w:rsidRPr="00536424">
        <w:rPr>
          <w:lang w:val="es-ES_tradnl"/>
        </w:rPr>
        <w:t>&gt;</w:t>
      </w:r>
      <w:r w:rsidRPr="00536424">
        <w:rPr>
          <w:lang w:val="es-ES_tradnl"/>
        </w:rPr>
        <w:t>&gt;.</w:t>
      </w:r>
    </w:p>
    <w:p w:rsidR="00275C9F" w:rsidRPr="00536424" w:rsidRDefault="00275C9F">
      <w:pPr>
        <w:rPr>
          <w:rFonts w:ascii="Verdana" w:hAnsi="Verdana" w:cs="Arial"/>
          <w:b/>
          <w:bCs/>
          <w:lang w:val="es-ES_tradnl"/>
        </w:rPr>
      </w:pPr>
      <w:bookmarkStart w:id="16" w:name="_Toc271886955"/>
      <w:r w:rsidRPr="00536424">
        <w:rPr>
          <w:rFonts w:ascii="Verdana" w:hAnsi="Verdana"/>
          <w:lang w:val="es-ES_tradnl"/>
        </w:rPr>
        <w:br w:type="page"/>
      </w:r>
    </w:p>
    <w:p w:rsidR="00614BA9" w:rsidRPr="00536424" w:rsidRDefault="00614BA9">
      <w:pPr>
        <w:pStyle w:val="MTema2"/>
        <w:rPr>
          <w:lang w:val="es-ES_tradnl"/>
        </w:rPr>
      </w:pPr>
      <w:r w:rsidRPr="00536424">
        <w:rPr>
          <w:lang w:val="es-ES_tradnl"/>
        </w:rPr>
        <w:lastRenderedPageBreak/>
        <w:t>Evaluación</w:t>
      </w:r>
      <w:bookmarkEnd w:id="16"/>
    </w:p>
    <w:p w:rsidR="00614BA9" w:rsidRPr="00536424" w:rsidRDefault="0093784D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>En</w:t>
      </w:r>
      <w:r w:rsidR="005701AE" w:rsidRPr="00536424">
        <w:rPr>
          <w:lang w:val="es-ES_tradnl"/>
        </w:rPr>
        <w:t xml:space="preserve"> lí</w:t>
      </w:r>
      <w:r w:rsidR="000F1D4B" w:rsidRPr="00536424">
        <w:rPr>
          <w:lang w:val="es-ES_tradnl"/>
        </w:rPr>
        <w:t>neas generales</w:t>
      </w:r>
      <w:r w:rsidR="00275C9F" w:rsidRPr="00536424">
        <w:rPr>
          <w:lang w:val="es-ES_tradnl"/>
        </w:rPr>
        <w:t xml:space="preserve"> el</w:t>
      </w:r>
      <w:r w:rsidR="000F1D4B" w:rsidRPr="00536424">
        <w:rPr>
          <w:lang w:val="es-ES_tradnl"/>
        </w:rPr>
        <w:t xml:space="preserve"> documento de Descripción de la Arquitectura es consistente en su contenido,</w:t>
      </w:r>
      <w:r w:rsidR="00275C9F" w:rsidRPr="00536424">
        <w:rPr>
          <w:lang w:val="es-ES_tradnl"/>
        </w:rPr>
        <w:t xml:space="preserve"> si bien </w:t>
      </w:r>
      <w:r w:rsidR="00536424" w:rsidRPr="00536424">
        <w:rPr>
          <w:lang w:val="es-ES_tradnl"/>
        </w:rPr>
        <w:t>sigue</w:t>
      </w:r>
      <w:r w:rsidR="000F1D4B" w:rsidRPr="00536424">
        <w:rPr>
          <w:lang w:val="es-ES_tradnl"/>
        </w:rPr>
        <w:t xml:space="preserve"> faltando definir </w:t>
      </w:r>
      <w:r w:rsidR="00275C9F" w:rsidRPr="00536424">
        <w:rPr>
          <w:lang w:val="es-ES_tradnl"/>
        </w:rPr>
        <w:t>algunos</w:t>
      </w:r>
      <w:r w:rsidR="000F1D4B" w:rsidRPr="00536424">
        <w:rPr>
          <w:lang w:val="es-ES_tradnl"/>
        </w:rPr>
        <w:t xml:space="preserve"> de los puntos </w:t>
      </w:r>
      <w:r w:rsidR="00275C9F" w:rsidRPr="00536424">
        <w:rPr>
          <w:lang w:val="es-ES_tradnl"/>
        </w:rPr>
        <w:t>d</w:t>
      </w:r>
      <w:r w:rsidR="000F1D4B" w:rsidRPr="00536424">
        <w:rPr>
          <w:lang w:val="es-ES_tradnl"/>
        </w:rPr>
        <w:t>el</w:t>
      </w:r>
      <w:r w:rsidR="00275C9F" w:rsidRPr="00536424">
        <w:rPr>
          <w:lang w:val="es-ES_tradnl"/>
        </w:rPr>
        <w:t xml:space="preserve"> mismo, </w:t>
      </w:r>
      <w:r w:rsidR="00536424" w:rsidRPr="00536424">
        <w:rPr>
          <w:lang w:val="es-ES_tradnl"/>
        </w:rPr>
        <w:t xml:space="preserve">con respecto a la revisión anterior </w:t>
      </w:r>
      <w:r w:rsidR="00275C9F" w:rsidRPr="00536424">
        <w:rPr>
          <w:lang w:val="es-ES_tradnl"/>
        </w:rPr>
        <w:t>los puntos “claves” han sido completados.</w:t>
      </w:r>
    </w:p>
    <w:p w:rsidR="00614BA9" w:rsidRPr="00536424" w:rsidRDefault="00614BA9">
      <w:pPr>
        <w:pStyle w:val="MTema3"/>
        <w:rPr>
          <w:lang w:val="es-ES_tradnl"/>
        </w:rPr>
      </w:pPr>
      <w:bookmarkStart w:id="17" w:name="_Toc271886956"/>
      <w:r w:rsidRPr="00536424">
        <w:rPr>
          <w:lang w:val="es-ES_tradnl"/>
        </w:rPr>
        <w:t>Estado actual del Producto</w:t>
      </w:r>
      <w:bookmarkEnd w:id="17"/>
    </w:p>
    <w:p w:rsidR="00614BA9" w:rsidRPr="00536424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>Incompleto.</w:t>
      </w:r>
    </w:p>
    <w:p w:rsidR="00614BA9" w:rsidRPr="00536424" w:rsidRDefault="00614BA9">
      <w:pPr>
        <w:pStyle w:val="MTema3"/>
        <w:rPr>
          <w:lang w:val="es-ES_tradnl"/>
        </w:rPr>
      </w:pPr>
      <w:bookmarkStart w:id="18" w:name="_Toc271886957"/>
      <w:r w:rsidRPr="00536424">
        <w:rPr>
          <w:lang w:val="es-ES_tradnl"/>
        </w:rPr>
        <w:t>Acciones a tomar</w:t>
      </w:r>
      <w:bookmarkEnd w:id="18"/>
    </w:p>
    <w:p w:rsidR="00101EF1" w:rsidRPr="00536424" w:rsidRDefault="000F1D4B">
      <w:pPr>
        <w:pStyle w:val="MTemaNormal"/>
        <w:rPr>
          <w:lang w:val="es-ES_tradnl"/>
        </w:rPr>
      </w:pPr>
      <w:r w:rsidRPr="00536424">
        <w:rPr>
          <w:lang w:val="es-ES_tradnl"/>
        </w:rPr>
        <w:t>Se enviará este documento al Arquitecto (Marcos Sander) para que tome las cor</w:t>
      </w:r>
      <w:r w:rsidR="00300E9D" w:rsidRPr="00536424">
        <w:rPr>
          <w:lang w:val="es-ES_tradnl"/>
        </w:rPr>
        <w:t>respondiente</w:t>
      </w:r>
      <w:r w:rsidR="00B03A52" w:rsidRPr="00536424">
        <w:rPr>
          <w:lang w:val="es-ES_tradnl"/>
        </w:rPr>
        <w:t>s</w:t>
      </w:r>
      <w:r w:rsidR="00101EF1" w:rsidRPr="00536424">
        <w:rPr>
          <w:lang w:val="es-ES_tradnl"/>
        </w:rPr>
        <w:t xml:space="preserve"> medidas</w:t>
      </w:r>
      <w:r w:rsidR="00B03A52" w:rsidRPr="00536424">
        <w:rPr>
          <w:lang w:val="es-ES_tradnl"/>
        </w:rPr>
        <w:t xml:space="preserve"> para los problemas detectados.</w:t>
      </w:r>
    </w:p>
    <w:p w:rsidR="00614BA9" w:rsidRPr="00536424" w:rsidRDefault="00B03A52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tiene </w:t>
      </w:r>
      <w:r w:rsidR="00101EF1" w:rsidRPr="00536424">
        <w:rPr>
          <w:lang w:val="es-ES_tradnl"/>
        </w:rPr>
        <w:t xml:space="preserve">una </w:t>
      </w:r>
      <w:r w:rsidRPr="00536424">
        <w:rPr>
          <w:lang w:val="es-ES_tradnl"/>
        </w:rPr>
        <w:t>criticidad alta dentro de la fase de producción</w:t>
      </w:r>
      <w:r w:rsidR="00101EF1" w:rsidRPr="00536424">
        <w:rPr>
          <w:lang w:val="es-ES_tradnl"/>
        </w:rPr>
        <w:t xml:space="preserve"> por la</w:t>
      </w:r>
      <w:r w:rsidRPr="00536424">
        <w:rPr>
          <w:lang w:val="es-ES_tradnl"/>
        </w:rPr>
        <w:t xml:space="preserve"> que estamos cursando, por tal motivo el equipo de Aseguramiento de Calidad </w:t>
      </w:r>
      <w:r w:rsidR="00101EF1" w:rsidRPr="00536424">
        <w:rPr>
          <w:lang w:val="es-ES_tradnl"/>
        </w:rPr>
        <w:t>espera tener un alto compromiso del Arquitecto para el mismo</w:t>
      </w:r>
      <w:r w:rsidRPr="00536424">
        <w:rPr>
          <w:lang w:val="es-ES_tradnl"/>
        </w:rPr>
        <w:t>.</w:t>
      </w:r>
    </w:p>
    <w:p w:rsidR="00614BA9" w:rsidRPr="00536424" w:rsidRDefault="00614BA9">
      <w:pPr>
        <w:pStyle w:val="MTema3"/>
        <w:rPr>
          <w:lang w:val="es-ES_tradnl"/>
        </w:rPr>
      </w:pPr>
      <w:bookmarkStart w:id="19" w:name="_Toc271886958"/>
      <w:r w:rsidRPr="00536424">
        <w:rPr>
          <w:lang w:val="es-ES_tradnl"/>
        </w:rPr>
        <w:t>Próxima Revisión del Producto</w:t>
      </w:r>
      <w:bookmarkEnd w:id="19"/>
    </w:p>
    <w:p w:rsidR="00614BA9" w:rsidRPr="00536424" w:rsidRDefault="00275C9F">
      <w:pPr>
        <w:pStyle w:val="MTemaNormal"/>
        <w:rPr>
          <w:lang w:val="es-ES_tradnl"/>
        </w:rPr>
      </w:pPr>
      <w:r w:rsidRPr="00536424">
        <w:rPr>
          <w:lang w:val="es-ES_tradnl"/>
        </w:rPr>
        <w:t>No se ha planificado una nueva revisión técnica del documento, se espera que para la próxima semana el mismo sea completado de acuerdo a lo relevado en esta revisión</w:t>
      </w:r>
      <w:r w:rsidR="00CA6002" w:rsidRPr="00536424">
        <w:rPr>
          <w:lang w:val="es-ES_tradnl"/>
        </w:rPr>
        <w:t>.</w:t>
      </w:r>
      <w:r w:rsidRPr="00536424">
        <w:rPr>
          <w:lang w:val="es-ES_tradnl"/>
        </w:rPr>
        <w:t xml:space="preserve"> El equipo de calidad seguirá de cerca estas modificaciones con el objetivo de revalidar la arquitectura al finalizar esta fase.</w:t>
      </w:r>
    </w:p>
    <w:p w:rsidR="00614BA9" w:rsidRPr="00536424" w:rsidRDefault="00614BA9">
      <w:pPr>
        <w:pStyle w:val="MNormal"/>
        <w:rPr>
          <w:lang w:val="es-ES_tradnl"/>
        </w:rPr>
      </w:pPr>
    </w:p>
    <w:p w:rsidR="00AE30F1" w:rsidRPr="00536424" w:rsidRDefault="00AE30F1" w:rsidP="00AE30F1">
      <w:pPr>
        <w:pStyle w:val="MTema1"/>
      </w:pPr>
      <w:r w:rsidRPr="00536424">
        <w:br w:type="page"/>
      </w:r>
      <w:bookmarkStart w:id="20" w:name="_Toc271886959"/>
      <w:r w:rsidRPr="00536424">
        <w:lastRenderedPageBreak/>
        <w:t>Producto 2</w:t>
      </w:r>
      <w:bookmarkEnd w:id="20"/>
    </w:p>
    <w:p w:rsidR="00AE30F1" w:rsidRPr="00536424" w:rsidRDefault="00AE30F1" w:rsidP="00AE30F1">
      <w:pPr>
        <w:pStyle w:val="MTema2"/>
        <w:rPr>
          <w:lang w:val="es-ES_tradnl"/>
        </w:rPr>
      </w:pPr>
      <w:bookmarkStart w:id="21" w:name="_Toc271886960"/>
      <w:r w:rsidRPr="00536424">
        <w:rPr>
          <w:lang w:val="es-ES_tradnl"/>
        </w:rPr>
        <w:t>Nombre y Versión del Producto revisado</w:t>
      </w:r>
      <w:bookmarkEnd w:id="21"/>
    </w:p>
    <w:p w:rsidR="00AE30F1" w:rsidRPr="00536424" w:rsidRDefault="00AE30F1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documento </w:t>
      </w:r>
      <w:r w:rsidR="00B47D75" w:rsidRPr="00536424">
        <w:rPr>
          <w:i/>
          <w:lang w:val="es-ES_tradnl"/>
        </w:rPr>
        <w:t>Modelo de Casos de Uso</w:t>
      </w:r>
      <w:r w:rsidR="005F7DC4" w:rsidRPr="00536424">
        <w:rPr>
          <w:i/>
          <w:lang w:val="es-ES_tradnl"/>
        </w:rPr>
        <w:t xml:space="preserve">, </w:t>
      </w:r>
      <w:r w:rsidRPr="00536424">
        <w:rPr>
          <w:lang w:val="es-ES_tradnl"/>
        </w:rPr>
        <w:t xml:space="preserve">en su versión </w:t>
      </w:r>
      <w:r w:rsidR="00B47D75" w:rsidRPr="00536424">
        <w:rPr>
          <w:lang w:val="es-ES_tradnl"/>
        </w:rPr>
        <w:t>6.0</w:t>
      </w:r>
      <w:r w:rsidRPr="00536424">
        <w:rPr>
          <w:lang w:val="es-ES_tradnl"/>
        </w:rPr>
        <w:t xml:space="preserve">, </w:t>
      </w:r>
      <w:r w:rsidR="00B47D75" w:rsidRPr="00536424">
        <w:rPr>
          <w:lang w:val="es-ES_tradnl"/>
        </w:rPr>
        <w:t>RQMODG2v6_0</w:t>
      </w:r>
      <w:r w:rsidR="00330E61"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Este documento corresponde a la línea de trabajo </w:t>
      </w:r>
      <w:r w:rsidR="00504694" w:rsidRPr="00536424">
        <w:rPr>
          <w:lang w:val="es-ES_tradnl"/>
        </w:rPr>
        <w:t>Requerimientos y Análisis</w:t>
      </w:r>
      <w:r w:rsidRPr="00536424">
        <w:rPr>
          <w:lang w:val="es-ES_tradnl"/>
        </w:rPr>
        <w:t xml:space="preserve">, el responsable de la misma es </w:t>
      </w:r>
      <w:r w:rsidR="00504694" w:rsidRPr="00536424">
        <w:rPr>
          <w:lang w:val="es-ES_tradnl"/>
        </w:rPr>
        <w:t>Diego Ricca</w:t>
      </w:r>
      <w:r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2" w:name="_Toc271886961"/>
      <w:r w:rsidRPr="00536424">
        <w:rPr>
          <w:lang w:val="es-ES_tradnl"/>
        </w:rPr>
        <w:t>Participantes de la revisión</w:t>
      </w:r>
      <w:bookmarkEnd w:id="22"/>
    </w:p>
    <w:p w:rsidR="00AE30F1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Diego Ricca, Analista (Responsable Requerimientos-Análisis)</w:t>
      </w:r>
      <w:r w:rsidR="00AE30F1" w:rsidRPr="00536424">
        <w:rPr>
          <w:lang w:val="es-ES_tradnl"/>
        </w:rPr>
        <w:t>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Marcos Sander, Arquitecto.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Ignacio Infante, Especialista Técnico (Responsable Implementación).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Alejandro García, Responsable Verificación.</w:t>
      </w:r>
    </w:p>
    <w:p w:rsidR="00447C42" w:rsidRPr="00536424" w:rsidRDefault="00447C42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Juan Ghiringhelli, Administrador.</w:t>
      </w:r>
    </w:p>
    <w:p w:rsidR="00AE30F1" w:rsidRPr="00536424" w:rsidRDefault="00AE30F1" w:rsidP="00AE30F1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3" w:name="_Toc271886962"/>
      <w:r w:rsidRPr="00536424">
        <w:rPr>
          <w:lang w:val="es-ES_tradnl"/>
        </w:rPr>
        <w:t>Técnica utilizada</w:t>
      </w:r>
      <w:bookmarkEnd w:id="23"/>
    </w:p>
    <w:p w:rsidR="00EC4E5D" w:rsidRPr="00536424" w:rsidRDefault="00EC4E5D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>Lectura del documento, revisión grupal</w:t>
      </w:r>
      <w:r w:rsidR="00AE30F1" w:rsidRPr="00536424">
        <w:rPr>
          <w:lang w:val="es-ES_tradnl"/>
        </w:rPr>
        <w:t>.</w:t>
      </w:r>
    </w:p>
    <w:p w:rsidR="003C7A5A" w:rsidRPr="00536424" w:rsidRDefault="00EC4E5D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Previo a la reunión </w:t>
      </w:r>
      <w:r w:rsidR="00E6648F" w:rsidRPr="00536424">
        <w:rPr>
          <w:lang w:val="es-ES_tradnl"/>
        </w:rPr>
        <w:t>fue enviado</w:t>
      </w:r>
      <w:r w:rsidRPr="00536424">
        <w:rPr>
          <w:lang w:val="es-ES_tradnl"/>
        </w:rPr>
        <w:t xml:space="preserve"> a cada uno de los participantes el documento a ser analizado</w:t>
      </w:r>
      <w:r w:rsidR="003C7A5A" w:rsidRPr="00536424">
        <w:rPr>
          <w:lang w:val="es-ES_tradnl"/>
        </w:rPr>
        <w:t xml:space="preserve">, también les fue enviada la última versión del documento </w:t>
      </w:r>
      <w:r w:rsidR="003C7A5A" w:rsidRPr="00536424">
        <w:rPr>
          <w:i/>
          <w:lang w:val="es-ES_tradnl"/>
        </w:rPr>
        <w:t>Especificación de Requerimientos de Software para el Sistema</w:t>
      </w:r>
      <w:r w:rsidR="003C7A5A" w:rsidRPr="00536424">
        <w:rPr>
          <w:lang w:val="es-ES_tradnl"/>
        </w:rPr>
        <w:t xml:space="preserve"> (RQDRQG2v6_0 </w:t>
      </w:r>
      <w:r w:rsidR="00115A6E" w:rsidRPr="00536424">
        <w:rPr>
          <w:lang w:val="es-ES_tradnl"/>
        </w:rPr>
        <w:t>versión</w:t>
      </w:r>
      <w:r w:rsidR="00EE591E" w:rsidRPr="00536424">
        <w:rPr>
          <w:lang w:val="es-ES_tradnl"/>
        </w:rPr>
        <w:t xml:space="preserve"> revisada y</w:t>
      </w:r>
      <w:r w:rsidR="003C7A5A" w:rsidRPr="00536424">
        <w:rPr>
          <w:lang w:val="es-ES_tradnl"/>
        </w:rPr>
        <w:t xml:space="preserve"> validada por el </w:t>
      </w:r>
      <w:r w:rsidR="00EE591E" w:rsidRPr="00536424">
        <w:rPr>
          <w:lang w:val="es-ES_tradnl"/>
        </w:rPr>
        <w:t>c</w:t>
      </w:r>
      <w:r w:rsidR="003C7A5A" w:rsidRPr="00536424">
        <w:rPr>
          <w:lang w:val="es-ES_tradnl"/>
        </w:rPr>
        <w:t>liente</w:t>
      </w:r>
      <w:r w:rsidR="00EE591E" w:rsidRPr="00536424">
        <w:rPr>
          <w:lang w:val="es-ES_tradnl"/>
        </w:rPr>
        <w:t xml:space="preserve"> el día 19 del corriente mes</w:t>
      </w:r>
      <w:r w:rsidR="00115A6E" w:rsidRPr="00536424">
        <w:rPr>
          <w:lang w:val="es-ES_tradnl"/>
        </w:rPr>
        <w:t>)</w:t>
      </w:r>
      <w:r w:rsidR="003C7A5A" w:rsidRPr="00536424">
        <w:rPr>
          <w:lang w:val="es-ES_tradnl"/>
        </w:rPr>
        <w:t>.</w:t>
      </w:r>
    </w:p>
    <w:p w:rsidR="00AE30F1" w:rsidRPr="00536424" w:rsidRDefault="003C3F85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solicito a cada participante que previo a la reunión lea </w:t>
      </w:r>
      <w:r w:rsidR="00115A6E" w:rsidRPr="00536424">
        <w:rPr>
          <w:lang w:val="es-ES_tradnl"/>
        </w:rPr>
        <w:t xml:space="preserve">detalladamente </w:t>
      </w:r>
      <w:r w:rsidRPr="00536424">
        <w:rPr>
          <w:lang w:val="es-ES_tradnl"/>
        </w:rPr>
        <w:t xml:space="preserve">el punto 3 del documento </w:t>
      </w:r>
      <w:r w:rsidRPr="00536424">
        <w:rPr>
          <w:i/>
          <w:lang w:val="es-ES_tradnl"/>
        </w:rPr>
        <w:t>Especificación de Requerimientos</w:t>
      </w:r>
      <w:r w:rsidR="00EE591E" w:rsidRPr="00536424">
        <w:rPr>
          <w:lang w:val="es-ES_tradnl"/>
        </w:rPr>
        <w:t xml:space="preserve"> y a continuación</w:t>
      </w:r>
      <w:r w:rsidRPr="00536424">
        <w:rPr>
          <w:lang w:val="es-ES_tradnl"/>
        </w:rPr>
        <w:t xml:space="preserve"> el documento a ser analizado</w:t>
      </w:r>
      <w:r w:rsidR="00115A6E" w:rsidRPr="00536424">
        <w:rPr>
          <w:lang w:val="es-ES_tradnl"/>
        </w:rPr>
        <w:t>, con el fin de que</w:t>
      </w:r>
      <w:r w:rsidRPr="00536424">
        <w:rPr>
          <w:lang w:val="es-ES_tradnl"/>
        </w:rPr>
        <w:t xml:space="preserve"> </w:t>
      </w:r>
      <w:r w:rsidR="00A7326F" w:rsidRPr="00536424">
        <w:rPr>
          <w:lang w:val="es-ES_tradnl"/>
        </w:rPr>
        <w:t xml:space="preserve">lleve por escrito las dudas e incoherencias detectadas </w:t>
      </w:r>
      <w:r w:rsidR="00115A6E" w:rsidRPr="00536424">
        <w:rPr>
          <w:lang w:val="es-ES_tradnl"/>
        </w:rPr>
        <w:t xml:space="preserve">en </w:t>
      </w:r>
      <w:r w:rsidR="00A7326F" w:rsidRPr="00536424">
        <w:rPr>
          <w:lang w:val="es-ES_tradnl"/>
        </w:rPr>
        <w:t xml:space="preserve">los </w:t>
      </w:r>
      <w:r w:rsidRPr="00536424">
        <w:rPr>
          <w:lang w:val="es-ES_tradnl"/>
        </w:rPr>
        <w:t>casos de uso</w:t>
      </w:r>
      <w:r w:rsidR="00A7326F" w:rsidRPr="00536424">
        <w:rPr>
          <w:lang w:val="es-ES_tradnl"/>
        </w:rPr>
        <w:t>.</w:t>
      </w:r>
    </w:p>
    <w:p w:rsidR="00A7326F" w:rsidRPr="00536424" w:rsidRDefault="00A7326F" w:rsidP="00AE30F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Durante la reunión Diego Ricca realizo una presentación del documento, luego </w:t>
      </w:r>
      <w:r w:rsidR="00E6648F" w:rsidRPr="00536424">
        <w:rPr>
          <w:lang w:val="es-ES_tradnl"/>
        </w:rPr>
        <w:t xml:space="preserve">se </w:t>
      </w:r>
      <w:r w:rsidRPr="00536424">
        <w:rPr>
          <w:lang w:val="es-ES_tradnl"/>
        </w:rPr>
        <w:t>procedi</w:t>
      </w:r>
      <w:r w:rsidR="00C16A7C" w:rsidRPr="00536424">
        <w:rPr>
          <w:lang w:val="es-ES_tradnl"/>
        </w:rPr>
        <w:t>ó</w:t>
      </w:r>
      <w:r w:rsidRPr="00536424">
        <w:rPr>
          <w:lang w:val="es-ES_tradnl"/>
        </w:rPr>
        <w:t xml:space="preserve"> a leer los </w:t>
      </w:r>
      <w:r w:rsidR="003C3F85" w:rsidRPr="00536424">
        <w:rPr>
          <w:lang w:val="es-ES_tradnl"/>
        </w:rPr>
        <w:t>casos de uso</w:t>
      </w:r>
      <w:r w:rsidRPr="00536424">
        <w:rPr>
          <w:lang w:val="es-ES_tradnl"/>
        </w:rPr>
        <w:t xml:space="preserve"> de a uno</w:t>
      </w:r>
      <w:r w:rsidR="00E6648F" w:rsidRPr="00536424">
        <w:rPr>
          <w:lang w:val="es-ES_tradnl"/>
        </w:rPr>
        <w:t>,</w:t>
      </w:r>
      <w:r w:rsidRPr="00536424">
        <w:rPr>
          <w:lang w:val="es-ES_tradnl"/>
        </w:rPr>
        <w:t xml:space="preserve"> a medida que er</w:t>
      </w:r>
      <w:r w:rsidR="007A5A1F" w:rsidRPr="00536424">
        <w:rPr>
          <w:lang w:val="es-ES_tradnl"/>
        </w:rPr>
        <w:t>a</w:t>
      </w:r>
      <w:r w:rsidRPr="00536424">
        <w:rPr>
          <w:lang w:val="es-ES_tradnl"/>
        </w:rPr>
        <w:t>n le</w:t>
      </w:r>
      <w:r w:rsidR="007A5A1F" w:rsidRPr="00536424">
        <w:rPr>
          <w:lang w:val="es-ES_tradnl"/>
        </w:rPr>
        <w:t>í</w:t>
      </w:r>
      <w:r w:rsidRPr="00536424">
        <w:rPr>
          <w:lang w:val="es-ES_tradnl"/>
        </w:rPr>
        <w:t>do</w:t>
      </w:r>
      <w:r w:rsidR="00E6648F" w:rsidRPr="00536424">
        <w:rPr>
          <w:lang w:val="es-ES_tradnl"/>
        </w:rPr>
        <w:t xml:space="preserve">s se </w:t>
      </w:r>
      <w:r w:rsidR="003C3F85" w:rsidRPr="00536424">
        <w:rPr>
          <w:lang w:val="es-ES_tradnl"/>
        </w:rPr>
        <w:t>discutía sobre los mismos</w:t>
      </w:r>
      <w:r w:rsidR="00E6648F" w:rsidRPr="00536424">
        <w:rPr>
          <w:lang w:val="es-ES_tradnl"/>
        </w:rPr>
        <w:t>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4" w:name="_Toc271886963"/>
      <w:r w:rsidRPr="00536424">
        <w:rPr>
          <w:lang w:val="es-ES_tradnl"/>
        </w:rPr>
        <w:t>Objetivos de la RTF</w:t>
      </w:r>
      <w:bookmarkEnd w:id="24"/>
    </w:p>
    <w:p w:rsidR="00AE30F1" w:rsidRPr="00536424" w:rsidRDefault="00115A6E" w:rsidP="00AF765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objetivo de esta revisión es </w:t>
      </w:r>
      <w:r w:rsidR="00E6648F" w:rsidRPr="00536424">
        <w:rPr>
          <w:lang w:val="es-ES_tradnl"/>
        </w:rPr>
        <w:t xml:space="preserve">detectar inconsistencias e incompletitudes </w:t>
      </w:r>
      <w:r w:rsidRPr="00536424">
        <w:rPr>
          <w:lang w:val="es-ES_tradnl"/>
        </w:rPr>
        <w:t>en</w:t>
      </w:r>
      <w:r w:rsidR="00E6648F" w:rsidRPr="00536424">
        <w:rPr>
          <w:lang w:val="es-ES_tradnl"/>
        </w:rPr>
        <w:t xml:space="preserve"> </w:t>
      </w:r>
      <w:r w:rsidRPr="00536424">
        <w:rPr>
          <w:lang w:val="es-ES_tradnl"/>
        </w:rPr>
        <w:t xml:space="preserve">los casos de uso con respecto a </w:t>
      </w:r>
      <w:r w:rsidR="00E6648F" w:rsidRPr="00536424">
        <w:rPr>
          <w:lang w:val="es-ES_tradnl"/>
        </w:rPr>
        <w:t xml:space="preserve">los requerimientos </w:t>
      </w:r>
      <w:r w:rsidRPr="00536424">
        <w:rPr>
          <w:lang w:val="es-ES_tradnl"/>
        </w:rPr>
        <w:t>validados.</w:t>
      </w:r>
    </w:p>
    <w:p w:rsidR="00AE30F1" w:rsidRPr="00536424" w:rsidRDefault="00AE30F1" w:rsidP="00AE30F1">
      <w:pPr>
        <w:pStyle w:val="MTema2"/>
        <w:rPr>
          <w:lang w:val="es-ES_tradnl"/>
        </w:rPr>
      </w:pPr>
      <w:bookmarkStart w:id="25" w:name="_Toc271886964"/>
      <w:r w:rsidRPr="00536424">
        <w:rPr>
          <w:lang w:val="es-ES_tradnl"/>
        </w:rPr>
        <w:t>Problemas detectados</w:t>
      </w:r>
      <w:bookmarkEnd w:id="25"/>
    </w:p>
    <w:p w:rsidR="00614BA9" w:rsidRPr="00536424" w:rsidRDefault="00115A6E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Dado que el documento a ser revisado se basaba en una versión anterior del documento de requerimientos, e</w:t>
      </w:r>
      <w:r w:rsidR="00D3757E" w:rsidRPr="00536424">
        <w:rPr>
          <w:lang w:val="es-ES_tradnl"/>
        </w:rPr>
        <w:t>sta revisión ha arrojado muchas modificaci</w:t>
      </w:r>
      <w:r w:rsidR="00F26965" w:rsidRPr="00536424">
        <w:rPr>
          <w:lang w:val="es-ES_tradnl"/>
        </w:rPr>
        <w:t>o</w:t>
      </w:r>
      <w:r w:rsidR="00D3757E" w:rsidRPr="00536424">
        <w:rPr>
          <w:lang w:val="es-ES_tradnl"/>
        </w:rPr>
        <w:t xml:space="preserve">nes para el documento en cuestión, principalmente por </w:t>
      </w:r>
      <w:r w:rsidRPr="00536424">
        <w:rPr>
          <w:lang w:val="es-ES_tradnl"/>
        </w:rPr>
        <w:t>casos de usos incompletos y casos de usos que han pasado a quedar obsoletos.</w:t>
      </w:r>
    </w:p>
    <w:p w:rsidR="00232421" w:rsidRPr="00536424" w:rsidRDefault="00232421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Por tal motivo se procederá a realizar un informe aparte en el cual se detallen todos los problemas detectados.</w:t>
      </w:r>
    </w:p>
    <w:p w:rsidR="00536424" w:rsidRDefault="00536424">
      <w:pPr>
        <w:rPr>
          <w:rFonts w:ascii="Verdana" w:hAnsi="Verdana" w:cs="Arial"/>
          <w:b/>
          <w:bCs/>
          <w:lang w:val="es-ES_tradnl"/>
        </w:rPr>
      </w:pPr>
      <w:bookmarkStart w:id="26" w:name="_Toc271886965"/>
      <w:r>
        <w:rPr>
          <w:lang w:val="es-ES_tradnl"/>
        </w:rPr>
        <w:br w:type="page"/>
      </w:r>
    </w:p>
    <w:p w:rsidR="00232421" w:rsidRPr="00536424" w:rsidRDefault="00232421" w:rsidP="00232421">
      <w:pPr>
        <w:pStyle w:val="MTema2"/>
        <w:rPr>
          <w:lang w:val="es-ES_tradnl"/>
        </w:rPr>
      </w:pPr>
      <w:r w:rsidRPr="00536424">
        <w:rPr>
          <w:lang w:val="es-ES_tradnl"/>
        </w:rPr>
        <w:lastRenderedPageBreak/>
        <w:t>Evaluación</w:t>
      </w:r>
      <w:bookmarkEnd w:id="26"/>
    </w:p>
    <w:p w:rsidR="00115A6E" w:rsidRPr="00536424" w:rsidRDefault="00115A6E" w:rsidP="00232421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 xml:space="preserve">Como resultado de la revisión se pudo </w:t>
      </w:r>
      <w:r w:rsidR="000A5866" w:rsidRPr="00536424">
        <w:rPr>
          <w:lang w:val="es-ES_tradnl"/>
        </w:rPr>
        <w:t>observar</w:t>
      </w:r>
      <w:r w:rsidR="00C46C08" w:rsidRPr="00536424">
        <w:rPr>
          <w:lang w:val="es-ES_tradnl"/>
        </w:rPr>
        <w:t xml:space="preserve"> que faltaban</w:t>
      </w:r>
      <w:r w:rsidRPr="00536424">
        <w:rPr>
          <w:lang w:val="es-ES_tradnl"/>
        </w:rPr>
        <w:t xml:space="preserve"> definir escenarios alternativos para un número considerable de los casos de uso, también se detecto que el nivel de detalle de los mismos era insuficiente.</w:t>
      </w:r>
    </w:p>
    <w:p w:rsidR="00232421" w:rsidRPr="00536424" w:rsidRDefault="00115A6E" w:rsidP="00536424">
      <w:pPr>
        <w:pStyle w:val="MNormal"/>
        <w:ind w:left="567"/>
        <w:rPr>
          <w:lang w:val="es-ES_tradnl"/>
        </w:rPr>
      </w:pPr>
      <w:r w:rsidRPr="00536424">
        <w:rPr>
          <w:lang w:val="es-ES_tradnl"/>
        </w:rPr>
        <w:t xml:space="preserve">Como fue mencionado con anterioridad, el documento analizado se basaba en una versión anterior del documento de requerimientos, este </w:t>
      </w:r>
      <w:r w:rsidR="00DD3B15" w:rsidRPr="00536424">
        <w:rPr>
          <w:lang w:val="es-ES_tradnl"/>
        </w:rPr>
        <w:t>ú</w:t>
      </w:r>
      <w:r w:rsidRPr="00536424">
        <w:rPr>
          <w:lang w:val="es-ES_tradnl"/>
        </w:rPr>
        <w:t>ltimo a causa de la revisión técnica de la semana 5 ha sufrido importantes cambios</w:t>
      </w:r>
      <w:r w:rsidR="000A5866" w:rsidRPr="00536424">
        <w:rPr>
          <w:lang w:val="es-ES_tradnl"/>
        </w:rPr>
        <w:t>,</w:t>
      </w:r>
      <w:r w:rsidRPr="00536424">
        <w:rPr>
          <w:lang w:val="es-ES_tradnl"/>
        </w:rPr>
        <w:t xml:space="preserve"> los cuales ya han sido validados por el cliente.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27" w:name="_Toc271886966"/>
      <w:r w:rsidRPr="00536424">
        <w:rPr>
          <w:lang w:val="es-ES_tradnl"/>
        </w:rPr>
        <w:t>Estado actual del Producto</w:t>
      </w:r>
      <w:bookmarkEnd w:id="27"/>
    </w:p>
    <w:p w:rsidR="00232421" w:rsidRPr="00536424" w:rsidRDefault="000A5866" w:rsidP="00232421">
      <w:pPr>
        <w:pStyle w:val="MTemaNormal"/>
        <w:rPr>
          <w:lang w:val="es-ES_tradnl"/>
        </w:rPr>
      </w:pPr>
      <w:r w:rsidRPr="00536424">
        <w:rPr>
          <w:lang w:val="es-ES_tradnl"/>
        </w:rPr>
        <w:t>Incompleto, subespecificado</w:t>
      </w:r>
      <w:r w:rsidR="00845350" w:rsidRPr="00536424">
        <w:rPr>
          <w:lang w:val="es-ES_tradnl"/>
        </w:rPr>
        <w:t xml:space="preserve"> y </w:t>
      </w:r>
      <w:r w:rsidRPr="00536424">
        <w:rPr>
          <w:lang w:val="es-ES_tradnl"/>
        </w:rPr>
        <w:t>desactualizado.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28" w:name="_Toc271886967"/>
      <w:r w:rsidRPr="00536424">
        <w:rPr>
          <w:lang w:val="es-ES_tradnl"/>
        </w:rPr>
        <w:t>Acciones a tomar</w:t>
      </w:r>
      <w:bookmarkEnd w:id="28"/>
    </w:p>
    <w:p w:rsidR="00232421" w:rsidRPr="00536424" w:rsidRDefault="00232421" w:rsidP="00232421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procederá a </w:t>
      </w:r>
      <w:r w:rsidR="000A5866" w:rsidRPr="00536424">
        <w:rPr>
          <w:lang w:val="es-ES_tradnl"/>
        </w:rPr>
        <w:t xml:space="preserve">corregir </w:t>
      </w:r>
      <w:r w:rsidR="00B11AE2" w:rsidRPr="00536424">
        <w:rPr>
          <w:lang w:val="es-ES_tradnl"/>
        </w:rPr>
        <w:t>cada uno de los</w:t>
      </w:r>
      <w:r w:rsidR="000A5866" w:rsidRPr="00536424">
        <w:rPr>
          <w:lang w:val="es-ES_tradnl"/>
        </w:rPr>
        <w:t xml:space="preserve"> casos de uso</w:t>
      </w:r>
      <w:r w:rsidR="00B11AE2" w:rsidRPr="00536424">
        <w:rPr>
          <w:lang w:val="es-ES_tradnl"/>
        </w:rPr>
        <w:t xml:space="preserve"> de acuerdo a lo relevado por esta revisión.</w:t>
      </w:r>
    </w:p>
    <w:p w:rsidR="00232421" w:rsidRPr="00536424" w:rsidRDefault="00232421" w:rsidP="00232421">
      <w:pPr>
        <w:pStyle w:val="MTema3"/>
        <w:rPr>
          <w:lang w:val="es-ES_tradnl"/>
        </w:rPr>
      </w:pPr>
      <w:bookmarkStart w:id="29" w:name="_Toc271886968"/>
      <w:r w:rsidRPr="00536424">
        <w:rPr>
          <w:lang w:val="es-ES_tradnl"/>
        </w:rPr>
        <w:t>Próxima Revisión del Producto</w:t>
      </w:r>
      <w:bookmarkEnd w:id="29"/>
    </w:p>
    <w:p w:rsidR="00B11AE2" w:rsidRPr="00536424" w:rsidRDefault="000A5866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>No se ha planificado una nueva revisi</w:t>
      </w:r>
      <w:r w:rsidR="00B11AE2" w:rsidRPr="00536424">
        <w:rPr>
          <w:lang w:val="es-ES_tradnl"/>
        </w:rPr>
        <w:t>ón de este documento.</w:t>
      </w:r>
    </w:p>
    <w:p w:rsidR="00232421" w:rsidRPr="00536424" w:rsidRDefault="000A5866" w:rsidP="00D3757E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El equipo de calidad realizara el correspondiente seguimiento </w:t>
      </w:r>
      <w:r w:rsidR="00B11AE2" w:rsidRPr="00536424">
        <w:rPr>
          <w:lang w:val="es-ES_tradnl"/>
        </w:rPr>
        <w:t xml:space="preserve">de este documento </w:t>
      </w:r>
      <w:r w:rsidRPr="00536424">
        <w:rPr>
          <w:lang w:val="es-ES_tradnl"/>
        </w:rPr>
        <w:t xml:space="preserve">con el fin de asegurar que los errores detectados sean </w:t>
      </w:r>
      <w:r w:rsidR="00B11AE2" w:rsidRPr="00536424">
        <w:rPr>
          <w:lang w:val="es-ES_tradnl"/>
        </w:rPr>
        <w:t>corregidos</w:t>
      </w:r>
      <w:r w:rsidRPr="00536424">
        <w:rPr>
          <w:lang w:val="es-ES_tradnl"/>
        </w:rPr>
        <w:t>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0D1" w:rsidRDefault="00F020D1">
      <w:r>
        <w:separator/>
      </w:r>
    </w:p>
  </w:endnote>
  <w:endnote w:type="continuationSeparator" w:id="0">
    <w:p w:rsidR="00F020D1" w:rsidRDefault="00F02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42613F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42613F">
      <w:rPr>
        <w:rStyle w:val="Nmerodepgina"/>
      </w:rPr>
      <w:fldChar w:fldCharType="separate"/>
    </w:r>
    <w:r w:rsidR="00536424">
      <w:rPr>
        <w:rStyle w:val="Nmerodepgina"/>
        <w:noProof/>
      </w:rPr>
      <w:t>4</w:t>
    </w:r>
    <w:r w:rsidR="0042613F">
      <w:rPr>
        <w:rStyle w:val="Nmerodepgina"/>
      </w:rPr>
      <w:fldChar w:fldCharType="end"/>
    </w:r>
    <w:r>
      <w:rPr>
        <w:rStyle w:val="Nmerodepgina"/>
      </w:rPr>
      <w:t xml:space="preserve"> de </w:t>
    </w:r>
    <w:r w:rsidR="0042613F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42613F">
      <w:rPr>
        <w:rStyle w:val="Nmerodepgina"/>
      </w:rPr>
      <w:fldChar w:fldCharType="separate"/>
    </w:r>
    <w:r w:rsidR="00536424">
      <w:rPr>
        <w:rStyle w:val="Nmerodepgina"/>
        <w:noProof/>
      </w:rPr>
      <w:t>6</w:t>
    </w:r>
    <w:r w:rsidR="0042613F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0D1" w:rsidRDefault="00F020D1">
      <w:r>
        <w:separator/>
      </w:r>
    </w:p>
  </w:footnote>
  <w:footnote w:type="continuationSeparator" w:id="0">
    <w:p w:rsidR="00F020D1" w:rsidRDefault="00F020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E93270"/>
    <w:multiLevelType w:val="multilevel"/>
    <w:tmpl w:val="F8F2EB1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13"/>
  </w:num>
  <w:num w:numId="10">
    <w:abstractNumId w:val="13"/>
  </w:num>
  <w:num w:numId="11">
    <w:abstractNumId w:val="12"/>
  </w:num>
  <w:num w:numId="12">
    <w:abstractNumId w:val="0"/>
  </w:num>
  <w:num w:numId="13">
    <w:abstractNumId w:val="16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6"/>
  </w:num>
  <w:num w:numId="19">
    <w:abstractNumId w:val="8"/>
  </w:num>
  <w:num w:numId="20">
    <w:abstractNumId w:val="17"/>
  </w:num>
  <w:num w:numId="21">
    <w:abstractNumId w:val="5"/>
  </w:num>
  <w:num w:numId="22">
    <w:abstractNumId w:val="10"/>
  </w:num>
  <w:num w:numId="23">
    <w:abstractNumId w:val="15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A5866"/>
    <w:rsid w:val="000D4EA6"/>
    <w:rsid w:val="000F1D4B"/>
    <w:rsid w:val="000F2364"/>
    <w:rsid w:val="00101EF1"/>
    <w:rsid w:val="00113C27"/>
    <w:rsid w:val="00115A6E"/>
    <w:rsid w:val="001673B2"/>
    <w:rsid w:val="0019120B"/>
    <w:rsid w:val="001C31E1"/>
    <w:rsid w:val="001D76CB"/>
    <w:rsid w:val="001F1537"/>
    <w:rsid w:val="00232421"/>
    <w:rsid w:val="00261799"/>
    <w:rsid w:val="00275C9F"/>
    <w:rsid w:val="00291AF8"/>
    <w:rsid w:val="002A3E7A"/>
    <w:rsid w:val="00300E9D"/>
    <w:rsid w:val="00330E61"/>
    <w:rsid w:val="003B5356"/>
    <w:rsid w:val="003C3F85"/>
    <w:rsid w:val="003C4AE3"/>
    <w:rsid w:val="003C7A5A"/>
    <w:rsid w:val="003E4D91"/>
    <w:rsid w:val="003F0CC3"/>
    <w:rsid w:val="0042613F"/>
    <w:rsid w:val="00426959"/>
    <w:rsid w:val="00447C42"/>
    <w:rsid w:val="00451001"/>
    <w:rsid w:val="004A126A"/>
    <w:rsid w:val="00504694"/>
    <w:rsid w:val="005268C6"/>
    <w:rsid w:val="00536424"/>
    <w:rsid w:val="005701AE"/>
    <w:rsid w:val="005A41B9"/>
    <w:rsid w:val="005C26F7"/>
    <w:rsid w:val="005E3460"/>
    <w:rsid w:val="005F7DC4"/>
    <w:rsid w:val="00600EFC"/>
    <w:rsid w:val="00606AF7"/>
    <w:rsid w:val="00614BA9"/>
    <w:rsid w:val="00634C1D"/>
    <w:rsid w:val="0064410E"/>
    <w:rsid w:val="006A069A"/>
    <w:rsid w:val="006F5CA5"/>
    <w:rsid w:val="00725F6C"/>
    <w:rsid w:val="00757D2D"/>
    <w:rsid w:val="00757F92"/>
    <w:rsid w:val="007959CD"/>
    <w:rsid w:val="007A5A1F"/>
    <w:rsid w:val="007B6C50"/>
    <w:rsid w:val="00800C30"/>
    <w:rsid w:val="008051F9"/>
    <w:rsid w:val="00842AEC"/>
    <w:rsid w:val="00845350"/>
    <w:rsid w:val="008635E6"/>
    <w:rsid w:val="00884EEE"/>
    <w:rsid w:val="00887B9E"/>
    <w:rsid w:val="008C16CD"/>
    <w:rsid w:val="00927A52"/>
    <w:rsid w:val="00935915"/>
    <w:rsid w:val="0093784D"/>
    <w:rsid w:val="0095267F"/>
    <w:rsid w:val="009841C8"/>
    <w:rsid w:val="00A22E3F"/>
    <w:rsid w:val="00A35D1B"/>
    <w:rsid w:val="00A7326F"/>
    <w:rsid w:val="00AD2663"/>
    <w:rsid w:val="00AE30F1"/>
    <w:rsid w:val="00AE5517"/>
    <w:rsid w:val="00AF765E"/>
    <w:rsid w:val="00B03A52"/>
    <w:rsid w:val="00B11AE2"/>
    <w:rsid w:val="00B47D75"/>
    <w:rsid w:val="00B73BD9"/>
    <w:rsid w:val="00B73E92"/>
    <w:rsid w:val="00BF461E"/>
    <w:rsid w:val="00C16A7C"/>
    <w:rsid w:val="00C402E7"/>
    <w:rsid w:val="00C4600F"/>
    <w:rsid w:val="00C46C08"/>
    <w:rsid w:val="00C8389B"/>
    <w:rsid w:val="00CA6002"/>
    <w:rsid w:val="00CC17E8"/>
    <w:rsid w:val="00CD4956"/>
    <w:rsid w:val="00CF0DA8"/>
    <w:rsid w:val="00D061ED"/>
    <w:rsid w:val="00D211DD"/>
    <w:rsid w:val="00D34955"/>
    <w:rsid w:val="00D3757E"/>
    <w:rsid w:val="00D5648F"/>
    <w:rsid w:val="00DA2A31"/>
    <w:rsid w:val="00DC56F9"/>
    <w:rsid w:val="00DD3B15"/>
    <w:rsid w:val="00DE3383"/>
    <w:rsid w:val="00E101E3"/>
    <w:rsid w:val="00E47016"/>
    <w:rsid w:val="00E56354"/>
    <w:rsid w:val="00E6648F"/>
    <w:rsid w:val="00E77896"/>
    <w:rsid w:val="00E85CA5"/>
    <w:rsid w:val="00EC4E5D"/>
    <w:rsid w:val="00EE591E"/>
    <w:rsid w:val="00EE5CDE"/>
    <w:rsid w:val="00F020D1"/>
    <w:rsid w:val="00F0796F"/>
    <w:rsid w:val="00F1027D"/>
    <w:rsid w:val="00F15CEB"/>
    <w:rsid w:val="00F26965"/>
    <w:rsid w:val="00F27192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19120B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C402E7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14A21-B443-476E-9A89-9E516451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57</TotalTime>
  <Pages>6</Pages>
  <Words>1556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10097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24</cp:revision>
  <cp:lastPrinted>2002-06-07T00:19:00Z</cp:lastPrinted>
  <dcterms:created xsi:type="dcterms:W3CDTF">2010-09-10T16:03:00Z</dcterms:created>
  <dcterms:modified xsi:type="dcterms:W3CDTF">2010-09-26T14:42:00Z</dcterms:modified>
</cp:coreProperties>
</file>