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A81">
      <w:pPr>
        <w:pStyle w:val="MTtulo1"/>
        <w:ind w:left="1416" w:hanging="1416"/>
        <w:jc w:val="left"/>
      </w:pPr>
      <w:bookmarkStart w:id="0" w:name="_Toc273132201"/>
      <w:r>
        <w:t>Interpool</w:t>
      </w:r>
      <w:bookmarkEnd w:id="0"/>
    </w:p>
    <w:p w:rsidR="00000000" w:rsidRDefault="00070FCC">
      <w:pPr>
        <w:pStyle w:val="MTtulo1"/>
        <w:jc w:val="left"/>
      </w:pPr>
      <w:bookmarkStart w:id="1" w:name="_Toc273132202"/>
      <w:r>
        <w:t>Informe de Verificación de Documento</w:t>
      </w:r>
      <w:bookmarkEnd w:id="1"/>
    </w:p>
    <w:p w:rsidR="00000000" w:rsidRDefault="00070FCC">
      <w:pPr>
        <w:pStyle w:val="MTtulo1"/>
        <w:jc w:val="left"/>
      </w:pPr>
      <w:bookmarkStart w:id="2" w:name="_Toc273132203"/>
      <w:r>
        <w:t xml:space="preserve">Versión </w:t>
      </w:r>
      <w:r w:rsidR="00500A81">
        <w:t>7</w:t>
      </w:r>
      <w:r>
        <w:t>.0</w:t>
      </w:r>
      <w:bookmarkEnd w:id="2"/>
    </w:p>
    <w:p w:rsidR="00000000" w:rsidRDefault="00070FCC">
      <w:pPr>
        <w:pStyle w:val="MNormal"/>
      </w:pPr>
    </w:p>
    <w:p w:rsidR="00000000" w:rsidRDefault="00070FCC">
      <w:pPr>
        <w:pStyle w:val="MNormal"/>
      </w:pPr>
    </w:p>
    <w:p w:rsidR="00000000" w:rsidRDefault="00070FCC">
      <w:pPr>
        <w:pStyle w:val="MNormal"/>
      </w:pPr>
    </w:p>
    <w:p w:rsidR="00000000" w:rsidRDefault="00070FCC">
      <w:pPr>
        <w:pStyle w:val="MTtulo1"/>
      </w:pPr>
      <w:bookmarkStart w:id="3" w:name="_Toc273132204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0FCC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0FCC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0FCC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00000" w:rsidRDefault="00070FCC">
            <w:pPr>
              <w:pStyle w:val="MNormal"/>
            </w:pPr>
            <w:r>
              <w:t>Autor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00A81" w:rsidP="00500A81">
            <w:pPr>
              <w:pStyle w:val="MNormal"/>
            </w:pPr>
            <w:r>
              <w:t>24</w:t>
            </w:r>
            <w:r w:rsidR="00070FCC">
              <w:t>/</w:t>
            </w:r>
            <w:r>
              <w:t>09</w:t>
            </w:r>
            <w:r w:rsidR="00070FCC">
              <w:t>/</w:t>
            </w:r>
            <w:r>
              <w:t>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500A81" w:rsidP="00500A81">
            <w:pPr>
              <w:pStyle w:val="MNormal"/>
            </w:pPr>
            <w:r>
              <w:t>7</w:t>
            </w:r>
            <w:r w:rsidR="00070FCC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500A81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500A81">
            <w:pPr>
              <w:pStyle w:val="MNormal"/>
            </w:pPr>
            <w:r>
              <w:t>Alejandro García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070FCC">
            <w:pPr>
              <w:pStyle w:val="MNormal"/>
            </w:pPr>
            <w:r>
              <w:t> </w:t>
            </w:r>
          </w:p>
        </w:tc>
      </w:tr>
    </w:tbl>
    <w:p w:rsidR="00000000" w:rsidRDefault="00070FCC">
      <w:pPr>
        <w:pStyle w:val="MTemaNormal"/>
      </w:pPr>
    </w:p>
    <w:p w:rsidR="00A1224A" w:rsidRDefault="00070FCC" w:rsidP="00A1224A">
      <w:pPr>
        <w:pStyle w:val="MTtulo1"/>
        <w:rPr>
          <w:rFonts w:eastAsiaTheme="minorEastAsia" w:cstheme="minorBidi"/>
          <w:b w:val="0"/>
          <w:bCs w:val="0"/>
          <w:caps/>
          <w:noProof/>
          <w:sz w:val="22"/>
          <w:szCs w:val="22"/>
          <w:lang w:val="en-US" w:eastAsia="en-US"/>
        </w:rPr>
      </w:pPr>
      <w:r>
        <w:br w:type="page"/>
      </w:r>
      <w:bookmarkStart w:id="4" w:name="_Toc273132205"/>
      <w:r>
        <w:lastRenderedPageBreak/>
        <w:t>Contenido</w:t>
      </w:r>
      <w:bookmarkEnd w:id="4"/>
      <w:r w:rsidR="00A1224A">
        <w:fldChar w:fldCharType="begin"/>
      </w:r>
      <w:r w:rsidR="00A1224A">
        <w:instrText xml:space="preserve"> TOC \o "1-3" \h \z \u </w:instrText>
      </w:r>
      <w:r w:rsidR="00A1224A">
        <w:fldChar w:fldCharType="separate"/>
      </w:r>
    </w:p>
    <w:p w:rsidR="00A1224A" w:rsidRDefault="00A1224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06" w:history="1">
        <w:r w:rsidRPr="003830EE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Identificación del Documento a ser verificado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07" w:history="1">
        <w:r w:rsidRPr="003830EE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Objetivo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08" w:history="1">
        <w:r w:rsidRPr="003830EE">
          <w:rPr>
            <w:rStyle w:val="Hipervncul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Aspectos del documento a ser verificados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09" w:history="1">
        <w:r w:rsidRPr="003830EE">
          <w:rPr>
            <w:rStyle w:val="Hipervncul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Verificación de la versión anterior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0" w:history="1">
        <w:r w:rsidRPr="003830EE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Errores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1" w:history="1">
        <w:r w:rsidRPr="003830EE">
          <w:rPr>
            <w:rStyle w:val="Hipervncul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Identificación del Documento a ser verificado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2" w:history="1">
        <w:r w:rsidRPr="003830EE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Objetivo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3" w:history="1">
        <w:r w:rsidRPr="003830EE">
          <w:rPr>
            <w:rStyle w:val="Hipervnculo"/>
            <w:noProof/>
          </w:rPr>
          <w:t>5.1.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Aspectos del documento a ser verificados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4" w:history="1">
        <w:r w:rsidRPr="003830EE">
          <w:rPr>
            <w:rStyle w:val="Hipervnculo"/>
            <w:noProof/>
          </w:rPr>
          <w:t>5.2.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Verificación de la versión anterior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32215" w:history="1">
        <w:r w:rsidRPr="003830EE">
          <w:rPr>
            <w:rStyle w:val="Hipervnculo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Errores encontrados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6" w:history="1">
        <w:r w:rsidRPr="003830EE">
          <w:rPr>
            <w:rStyle w:val="Hipervnculo"/>
            <w:noProof/>
          </w:rPr>
          <w:t>6.1.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Falta de Mediciones de Tamaño.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1224A" w:rsidRDefault="00A1224A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en-US" w:eastAsia="en-US"/>
        </w:rPr>
      </w:pPr>
      <w:hyperlink w:anchor="_Toc273132217" w:history="1">
        <w:r w:rsidRPr="003830EE">
          <w:rPr>
            <w:rStyle w:val="Hipervnculo"/>
            <w:noProof/>
          </w:rPr>
          <w:t>6.2.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830EE">
          <w:rPr>
            <w:rStyle w:val="Hipervnculo"/>
            <w:noProof/>
          </w:rPr>
          <w:t>Error en la Sección Resumen y Conclusiones.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_Toc273132217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0000" w:rsidRDefault="00A1224A">
      <w:pPr>
        <w:pStyle w:val="MTemaNormal"/>
      </w:pPr>
      <w:r>
        <w:fldChar w:fldCharType="end"/>
      </w:r>
    </w:p>
    <w:p w:rsidR="00000000" w:rsidRDefault="00070FCC">
      <w:pPr>
        <w:pStyle w:val="MTema1"/>
        <w:numPr>
          <w:ilvl w:val="0"/>
          <w:numId w:val="13"/>
        </w:numPr>
      </w:pPr>
      <w:r>
        <w:br w:type="page"/>
      </w:r>
      <w:bookmarkStart w:id="5" w:name="_Toc273132206"/>
      <w:r>
        <w:lastRenderedPageBreak/>
        <w:t>Identificación del Documento a ser verificado</w:t>
      </w:r>
      <w:bookmarkEnd w:id="5"/>
    </w:p>
    <w:p w:rsidR="00000000" w:rsidRDefault="00070FCC">
      <w:pPr>
        <w:pStyle w:val="MTemaNormal"/>
      </w:pPr>
      <w:r>
        <w:rPr>
          <w:b/>
        </w:rPr>
        <w:t>Documento verificado</w:t>
      </w:r>
      <w:r>
        <w:rPr>
          <w:b/>
        </w:rPr>
        <w:t>:</w:t>
      </w:r>
      <w:r>
        <w:t xml:space="preserve"> </w:t>
      </w:r>
      <w:r w:rsidR="00500A81">
        <w:t>Documento de Riesgos</w:t>
      </w:r>
      <w:r>
        <w:t xml:space="preserve"> Versión </w:t>
      </w:r>
      <w:r w:rsidR="00500A81">
        <w:t>6.0</w:t>
      </w:r>
    </w:p>
    <w:p w:rsidR="00000000" w:rsidRDefault="00070FCC">
      <w:pPr>
        <w:pStyle w:val="MTemaNormal"/>
      </w:pPr>
      <w:r>
        <w:rPr>
          <w:b/>
        </w:rPr>
        <w:t>Área a la que corresponde el documento:</w:t>
      </w:r>
      <w:r>
        <w:t xml:space="preserve"> </w:t>
      </w:r>
      <w:r w:rsidR="00500A81">
        <w:t>Gestión de Proyecto</w:t>
      </w:r>
    </w:p>
    <w:p w:rsidR="00000000" w:rsidRDefault="00070FCC">
      <w:pPr>
        <w:pStyle w:val="MTemaNormal"/>
      </w:pPr>
      <w:r>
        <w:rPr>
          <w:b/>
        </w:rPr>
        <w:t>Responsable de su realización:</w:t>
      </w:r>
      <w:r>
        <w:tab/>
      </w:r>
      <w:r w:rsidR="00500A81">
        <w:rPr>
          <w:szCs w:val="20"/>
        </w:rPr>
        <w:t>Juan Ghiringhelli</w:t>
      </w:r>
    </w:p>
    <w:p w:rsidR="00000000" w:rsidRDefault="00070FCC">
      <w:pPr>
        <w:pStyle w:val="MTema1"/>
      </w:pPr>
      <w:bookmarkStart w:id="6" w:name="_Toc273132207"/>
      <w:r>
        <w:t>Objetivo de la verificación</w:t>
      </w:r>
      <w:bookmarkEnd w:id="6"/>
    </w:p>
    <w:p w:rsidR="00DF0C95" w:rsidRDefault="00DF0C95" w:rsidP="00DF0C95">
      <w:pPr>
        <w:pStyle w:val="MTemaNormal"/>
      </w:pPr>
      <w:r>
        <w:t>El objetivo de esta verificación es comprobar la completitud, correctitud y facilidad de comprensión del documento de Especificación de Requerimientos, y que en el mismo se refleje lo especificado por el cliente sin ambigüedades.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7" w:name="_Toc241736220"/>
      <w:bookmarkStart w:id="8" w:name="_Toc273132208"/>
      <w:r>
        <w:t>Aspectos del documento a ser verificados</w:t>
      </w:r>
      <w:bookmarkEnd w:id="7"/>
      <w:bookmarkEnd w:id="8"/>
    </w:p>
    <w:p w:rsidR="00DF0C95" w:rsidRPr="00C622DF" w:rsidRDefault="00DF0C95" w:rsidP="00DF0C95">
      <w:pPr>
        <w:pStyle w:val="MTemaNormal"/>
        <w:numPr>
          <w:ilvl w:val="0"/>
          <w:numId w:val="14"/>
        </w:numPr>
        <w:rPr>
          <w:b/>
        </w:rPr>
      </w:pPr>
      <w:r>
        <w:rPr>
          <w:b/>
        </w:rPr>
        <w:t>Formato</w:t>
      </w:r>
    </w:p>
    <w:p w:rsidR="00DF0C95" w:rsidRDefault="00DF0C95" w:rsidP="00DF0C95">
      <w:pPr>
        <w:pStyle w:val="MNormal"/>
        <w:ind w:left="1276"/>
      </w:pPr>
      <w:r>
        <w:t xml:space="preserve">Se verificará que el formato del documento sea el especificado en las plantillas. </w:t>
      </w:r>
    </w:p>
    <w:p w:rsidR="00DF0C95" w:rsidRDefault="00DF0C95" w:rsidP="00DF0C95">
      <w:pPr>
        <w:pStyle w:val="M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Completitud</w:t>
      </w:r>
    </w:p>
    <w:p w:rsidR="00DF0C95" w:rsidRDefault="00DF0C95" w:rsidP="00DF0C95">
      <w:pPr>
        <w:pStyle w:val="MTemaNormal"/>
        <w:ind w:left="1276"/>
      </w:pPr>
      <w:r>
        <w:t>Se verificará que todos los requerimientos que salieron de las reuniones y negociaciones con el cliente estén en el documento.</w:t>
      </w:r>
    </w:p>
    <w:p w:rsidR="00DF0C95" w:rsidRPr="00492F3A" w:rsidRDefault="00DF0C95" w:rsidP="00DF0C95">
      <w:pPr>
        <w:pStyle w:val="MTemaNormal"/>
        <w:ind w:left="1276"/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Correctitud</w:t>
      </w:r>
    </w:p>
    <w:p w:rsidR="00DF0C95" w:rsidRDefault="00DF0C95" w:rsidP="00DF0C95">
      <w:pPr>
        <w:pStyle w:val="MTemaNormal"/>
        <w:ind w:left="1276"/>
      </w:pPr>
      <w:r>
        <w:t>Todos los requerimientos en el documento deben corresponderse con datos recabados en las reuniones de requerimientos.</w:t>
      </w:r>
    </w:p>
    <w:p w:rsidR="00DF0C95" w:rsidRPr="00492F3A" w:rsidRDefault="00DF0C95" w:rsidP="00DF0C95">
      <w:pPr>
        <w:pStyle w:val="MTema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Entendibilidad</w:t>
      </w:r>
    </w:p>
    <w:p w:rsidR="00DF0C95" w:rsidRDefault="00DF0C95" w:rsidP="00DF0C95">
      <w:pPr>
        <w:pStyle w:val="MNormal"/>
        <w:ind w:left="1276"/>
      </w:pPr>
      <w:r>
        <w:t>Se verificará que el documento sea entendible, que no contenga ambigüedades y que no contenga errores ortográficos.</w:t>
      </w:r>
    </w:p>
    <w:p w:rsidR="00000000" w:rsidRDefault="00DF0C95" w:rsidP="00DF0C95">
      <w:pPr>
        <w:pStyle w:val="MTema2"/>
      </w:pPr>
      <w:r>
        <w:t xml:space="preserve"> </w:t>
      </w:r>
      <w:bookmarkStart w:id="9" w:name="_Toc241736221"/>
      <w:bookmarkStart w:id="10" w:name="_Toc273132209"/>
      <w:r>
        <w:t>Verificación de la versión anterior</w:t>
      </w:r>
      <w:bookmarkEnd w:id="9"/>
      <w:bookmarkEnd w:id="10"/>
    </w:p>
    <w:p w:rsidR="00000000" w:rsidRDefault="00DF0C95">
      <w:pPr>
        <w:pStyle w:val="MTemaNormal"/>
      </w:pPr>
      <w:r>
        <w:t>No se realizó verificación previa de este documento.</w:t>
      </w:r>
    </w:p>
    <w:p w:rsidR="00000000" w:rsidRDefault="00070FCC" w:rsidP="00DF0C95">
      <w:pPr>
        <w:pStyle w:val="MTema1"/>
      </w:pPr>
      <w:bookmarkStart w:id="11" w:name="_Toc273132210"/>
      <w:r>
        <w:t>Errores encontrados</w:t>
      </w:r>
      <w:bookmarkEnd w:id="11"/>
    </w:p>
    <w:p w:rsidR="00000000" w:rsidRDefault="00DF0C95">
      <w:pPr>
        <w:pStyle w:val="MTemaNormal"/>
      </w:pPr>
      <w:r>
        <w:t>No se encontraron errores en este documento.</w:t>
      </w:r>
    </w:p>
    <w:p w:rsidR="00DF0C95" w:rsidRDefault="00DF0C95">
      <w:pPr>
        <w:pStyle w:val="MTemaNormal"/>
      </w:pPr>
    </w:p>
    <w:p w:rsidR="00DF0C95" w:rsidRDefault="00DF0C95" w:rsidP="00DF0C95">
      <w:pPr>
        <w:pStyle w:val="MTema1"/>
        <w:numPr>
          <w:ilvl w:val="0"/>
          <w:numId w:val="13"/>
        </w:numPr>
      </w:pPr>
      <w:bookmarkStart w:id="12" w:name="_Toc273132211"/>
      <w:r>
        <w:t>Identificación del Documento a ser verificado</w:t>
      </w:r>
      <w:bookmarkEnd w:id="12"/>
    </w:p>
    <w:p w:rsidR="00DF0C95" w:rsidRDefault="00DF0C95" w:rsidP="00DF0C95">
      <w:pPr>
        <w:pStyle w:val="MTemaNormal"/>
      </w:pPr>
      <w:r>
        <w:rPr>
          <w:b/>
        </w:rPr>
        <w:t>Documento verificado:</w:t>
      </w:r>
      <w:r>
        <w:t xml:space="preserve"> Estimaciones y Mediciones Versión 6.0</w:t>
      </w:r>
    </w:p>
    <w:p w:rsidR="00DF0C95" w:rsidRDefault="00DF0C95" w:rsidP="00DF0C95">
      <w:pPr>
        <w:pStyle w:val="MTemaNormal"/>
      </w:pPr>
      <w:r>
        <w:rPr>
          <w:b/>
        </w:rPr>
        <w:t>Área a la que corresponde el documento:</w:t>
      </w:r>
      <w:r>
        <w:t xml:space="preserve"> Gestión de Proyecto</w:t>
      </w:r>
    </w:p>
    <w:p w:rsidR="00DF0C95" w:rsidRDefault="00DF0C95" w:rsidP="00DF0C95">
      <w:pPr>
        <w:pStyle w:val="MTemaNormal"/>
      </w:pPr>
      <w:r>
        <w:rPr>
          <w:b/>
        </w:rPr>
        <w:t>Responsable de su realización:</w:t>
      </w:r>
      <w:r>
        <w:tab/>
      </w:r>
      <w:r>
        <w:rPr>
          <w:szCs w:val="20"/>
        </w:rPr>
        <w:t>Juan Ghiringhelli</w:t>
      </w:r>
    </w:p>
    <w:p w:rsidR="00DF0C95" w:rsidRDefault="00DF0C95" w:rsidP="00DF0C95">
      <w:pPr>
        <w:pStyle w:val="MTema1"/>
      </w:pPr>
      <w:bookmarkStart w:id="13" w:name="_Toc273132212"/>
      <w:r>
        <w:t>Objetivo de la verificación</w:t>
      </w:r>
      <w:bookmarkEnd w:id="13"/>
    </w:p>
    <w:p w:rsidR="00DF0C95" w:rsidRDefault="00DF0C95" w:rsidP="00DF0C95">
      <w:pPr>
        <w:pStyle w:val="MTemaNormal"/>
      </w:pPr>
      <w:r>
        <w:t>El objetivo de esta verificación es comprobar la completitud, correctitud y facilidad de comprensión del documento de Especificación de Requerimientos, y que en el mismo se refleje lo especificado por el cliente sin ambigüedades.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14" w:name="_Toc273132213"/>
      <w:r>
        <w:t>Aspectos del documento a ser verificados</w:t>
      </w:r>
      <w:bookmarkEnd w:id="14"/>
    </w:p>
    <w:p w:rsidR="00DF0C95" w:rsidRPr="00C622DF" w:rsidRDefault="00DF0C95" w:rsidP="00DF0C95">
      <w:pPr>
        <w:pStyle w:val="MTemaNormal"/>
        <w:numPr>
          <w:ilvl w:val="0"/>
          <w:numId w:val="14"/>
        </w:numPr>
        <w:rPr>
          <w:b/>
        </w:rPr>
      </w:pPr>
      <w:r>
        <w:rPr>
          <w:b/>
        </w:rPr>
        <w:t>Formato</w:t>
      </w:r>
    </w:p>
    <w:p w:rsidR="00DF0C95" w:rsidRDefault="00DF0C95" w:rsidP="00DF0C95">
      <w:pPr>
        <w:pStyle w:val="MNormal"/>
        <w:ind w:left="1276"/>
      </w:pPr>
      <w:r>
        <w:t xml:space="preserve">Se verificará que el formato del documento sea el especificado en las plantillas. </w:t>
      </w:r>
    </w:p>
    <w:p w:rsidR="00DF0C95" w:rsidRDefault="00DF0C95" w:rsidP="00DF0C95">
      <w:pPr>
        <w:pStyle w:val="M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Completitud</w:t>
      </w:r>
    </w:p>
    <w:p w:rsidR="00DF0C95" w:rsidRDefault="00DF0C95" w:rsidP="00DF0C95">
      <w:pPr>
        <w:pStyle w:val="MTemaNormal"/>
        <w:ind w:left="1276"/>
      </w:pPr>
      <w:r>
        <w:lastRenderedPageBreak/>
        <w:t>Se verificará que todos los requerimientos que salieron de las reuniones y negociaciones con el cliente estén en el documento.</w:t>
      </w:r>
    </w:p>
    <w:p w:rsidR="00DF0C95" w:rsidRPr="00492F3A" w:rsidRDefault="00DF0C95" w:rsidP="00DF0C95">
      <w:pPr>
        <w:pStyle w:val="MTemaNormal"/>
        <w:ind w:left="1276"/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Correctitud</w:t>
      </w:r>
    </w:p>
    <w:p w:rsidR="00DF0C95" w:rsidRDefault="00DF0C95" w:rsidP="00DF0C95">
      <w:pPr>
        <w:pStyle w:val="MTemaNormal"/>
        <w:ind w:left="1276"/>
      </w:pPr>
      <w:r>
        <w:t>Todos los requerimientos en el documento deben corresponderse con datos recabados en las reuniones de requerimientos.</w:t>
      </w:r>
    </w:p>
    <w:p w:rsidR="00DF0C95" w:rsidRPr="00492F3A" w:rsidRDefault="00DF0C95" w:rsidP="00DF0C95">
      <w:pPr>
        <w:pStyle w:val="MTemaNormal"/>
        <w:ind w:left="1276"/>
        <w:rPr>
          <w:b/>
        </w:rPr>
      </w:pPr>
    </w:p>
    <w:p w:rsidR="00DF0C95" w:rsidRPr="00492F3A" w:rsidRDefault="00DF0C95" w:rsidP="00DF0C95">
      <w:pPr>
        <w:pStyle w:val="MTemaNormal"/>
        <w:numPr>
          <w:ilvl w:val="0"/>
          <w:numId w:val="15"/>
        </w:numPr>
        <w:ind w:left="1276"/>
        <w:rPr>
          <w:b/>
        </w:rPr>
      </w:pPr>
      <w:r w:rsidRPr="00492F3A">
        <w:rPr>
          <w:b/>
        </w:rPr>
        <w:t>Entendibilidad</w:t>
      </w:r>
    </w:p>
    <w:p w:rsidR="00DF0C95" w:rsidRDefault="00DF0C95" w:rsidP="00DF0C95">
      <w:pPr>
        <w:pStyle w:val="MNormal"/>
        <w:ind w:left="1276"/>
      </w:pPr>
      <w:r>
        <w:t>Se verificará que el documento sea entendible, que no contenga ambigüedades y que no contenga errores ortográficos.</w:t>
      </w:r>
    </w:p>
    <w:p w:rsidR="00DF0C95" w:rsidRDefault="00DF0C95" w:rsidP="00DF0C95">
      <w:pPr>
        <w:pStyle w:val="MTema2"/>
      </w:pPr>
      <w:r>
        <w:t xml:space="preserve"> </w:t>
      </w:r>
      <w:bookmarkStart w:id="15" w:name="_Toc273132214"/>
      <w:r>
        <w:t>Verificación de la versión anterior</w:t>
      </w:r>
      <w:bookmarkEnd w:id="15"/>
    </w:p>
    <w:p w:rsidR="00DF0C95" w:rsidRDefault="00DF0C95" w:rsidP="00DF0C95">
      <w:pPr>
        <w:pStyle w:val="MTemaNormal"/>
      </w:pPr>
      <w:r>
        <w:t>No se realizó verificación previa de este documento.</w:t>
      </w:r>
    </w:p>
    <w:p w:rsidR="00DF0C95" w:rsidRDefault="00DF0C95" w:rsidP="00DF0C95">
      <w:pPr>
        <w:pStyle w:val="MTema1"/>
      </w:pPr>
      <w:bookmarkStart w:id="16" w:name="_Toc273132215"/>
      <w:r>
        <w:t>Errores encontrados</w:t>
      </w:r>
      <w:bookmarkEnd w:id="16"/>
    </w:p>
    <w:p w:rsidR="00DF0C95" w:rsidRDefault="008D1767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17" w:name="_Toc240645243"/>
      <w:bookmarkStart w:id="18" w:name="_Toc241736224"/>
      <w:bookmarkStart w:id="19" w:name="_Toc273132216"/>
      <w:r>
        <w:t>Falta de Mediciones de Tamaño</w:t>
      </w:r>
      <w:r w:rsidR="00DF0C95">
        <w:t>.</w:t>
      </w:r>
      <w:bookmarkEnd w:id="17"/>
      <w:bookmarkEnd w:id="18"/>
      <w:bookmarkEnd w:id="19"/>
    </w:p>
    <w:p w:rsidR="00DF0C95" w:rsidRDefault="00DF0C95" w:rsidP="008D1767">
      <w:pPr>
        <w:pStyle w:val="MTemaNormal"/>
        <w:ind w:left="2070" w:hanging="1503"/>
      </w:pPr>
      <w:r>
        <w:rPr>
          <w:b/>
        </w:rPr>
        <w:t xml:space="preserve">Descripción: </w:t>
      </w:r>
      <w:r>
        <w:t>E</w:t>
      </w:r>
      <w:r w:rsidR="008D1767">
        <w:t xml:space="preserve">n </w:t>
      </w:r>
      <w:r>
        <w:t>l</w:t>
      </w:r>
      <w:r w:rsidR="008D1767">
        <w:t xml:space="preserve">a sección Mediciones de </w:t>
      </w:r>
      <w:r w:rsidR="00023D31">
        <w:t>Tamaño</w:t>
      </w:r>
      <w:r w:rsidR="008D1767">
        <w:t xml:space="preserve"> faltaron los estimativos para nuestro grupo.</w:t>
      </w:r>
      <w:r>
        <w:rPr>
          <w:b/>
        </w:rPr>
        <w:t xml:space="preserve"> </w:t>
      </w:r>
    </w:p>
    <w:p w:rsidR="00DF0C95" w:rsidRDefault="00DF0C95" w:rsidP="00DF0C95">
      <w:pPr>
        <w:pStyle w:val="MTemaNormal"/>
        <w:ind w:left="2268" w:hanging="1701"/>
      </w:pPr>
      <w:r>
        <w:rPr>
          <w:b/>
        </w:rPr>
        <w:t xml:space="preserve">Ubicación: </w:t>
      </w:r>
      <w:r w:rsidR="00023D31">
        <w:t>Sección Mediciones de Tamaño</w:t>
      </w:r>
      <w:r>
        <w:tab/>
      </w:r>
    </w:p>
    <w:p w:rsidR="00DF0C95" w:rsidRDefault="00DF0C95" w:rsidP="00DF0C95">
      <w:pPr>
        <w:pStyle w:val="MTemaNormal"/>
        <w:ind w:left="2835" w:hanging="2268"/>
      </w:pPr>
      <w:r>
        <w:rPr>
          <w:b/>
        </w:rPr>
        <w:t>Nivel de gravedad:</w:t>
      </w:r>
      <w:r>
        <w:t xml:space="preserve"> </w:t>
      </w:r>
      <w:r>
        <w:tab/>
        <w:t>Menor</w:t>
      </w:r>
    </w:p>
    <w:p w:rsidR="00DF0C95" w:rsidRDefault="00DF0C95" w:rsidP="00DF0C95">
      <w:pPr>
        <w:pStyle w:val="MTemaNormal"/>
      </w:pPr>
      <w:r>
        <w:rPr>
          <w:b/>
        </w:rPr>
        <w:t>Sugerencia de corrección:</w:t>
      </w:r>
      <w:r>
        <w:t xml:space="preserve"> Se sugiere </w:t>
      </w:r>
      <w:r w:rsidR="00023D31">
        <w:t>llenar las tablas con las mediciones de tamaño para nuestro grupo</w:t>
      </w:r>
      <w:r>
        <w:t>.</w:t>
      </w:r>
    </w:p>
    <w:p w:rsidR="00DF0C95" w:rsidRDefault="00DF0C95" w:rsidP="00DF0C95">
      <w:pPr>
        <w:pStyle w:val="MTema2"/>
        <w:numPr>
          <w:ilvl w:val="1"/>
          <w:numId w:val="8"/>
        </w:numPr>
        <w:tabs>
          <w:tab w:val="clear" w:pos="1304"/>
        </w:tabs>
        <w:ind w:left="737"/>
      </w:pPr>
      <w:bookmarkStart w:id="20" w:name="_Toc273132217"/>
      <w:r>
        <w:t xml:space="preserve">Error en </w:t>
      </w:r>
      <w:r w:rsidR="008D1767">
        <w:t>la Sección Resumen y Conclusiones</w:t>
      </w:r>
      <w:r>
        <w:t>.</w:t>
      </w:r>
      <w:bookmarkEnd w:id="20"/>
    </w:p>
    <w:p w:rsidR="00DF0C95" w:rsidRDefault="00DF0C95" w:rsidP="00DF0C95">
      <w:pPr>
        <w:pStyle w:val="MTemaNormal"/>
        <w:ind w:left="2268" w:hanging="1701"/>
      </w:pPr>
      <w:r>
        <w:rPr>
          <w:b/>
        </w:rPr>
        <w:t xml:space="preserve">Descripción: </w:t>
      </w:r>
      <w:r w:rsidR="008D1767">
        <w:t>L</w:t>
      </w:r>
      <w:r>
        <w:t>a Sección</w:t>
      </w:r>
      <w:r w:rsidR="008D1767">
        <w:t xml:space="preserve"> Resumen y Conclusiones no estaba finalizada</w:t>
      </w:r>
      <w:r w:rsidRPr="00851F05">
        <w:t>.</w:t>
      </w:r>
      <w:r>
        <w:rPr>
          <w:b/>
        </w:rPr>
        <w:t xml:space="preserve"> </w:t>
      </w:r>
    </w:p>
    <w:p w:rsidR="00DF0C95" w:rsidRDefault="00DF0C95" w:rsidP="00DF0C95">
      <w:pPr>
        <w:pStyle w:val="MTemaNormal"/>
        <w:ind w:left="2268" w:hanging="1701"/>
      </w:pPr>
      <w:r>
        <w:rPr>
          <w:b/>
        </w:rPr>
        <w:t xml:space="preserve">Ubicación: </w:t>
      </w:r>
      <w:r w:rsidR="00023D31">
        <w:t xml:space="preserve">Sección </w:t>
      </w:r>
      <w:r>
        <w:t>Resumen y Conclusiones</w:t>
      </w:r>
      <w:r>
        <w:tab/>
      </w:r>
    </w:p>
    <w:p w:rsidR="00DF0C95" w:rsidRDefault="00DF0C95" w:rsidP="00DF0C95">
      <w:pPr>
        <w:pStyle w:val="MTemaNormal"/>
        <w:ind w:left="2835" w:hanging="2268"/>
      </w:pPr>
      <w:r>
        <w:rPr>
          <w:b/>
        </w:rPr>
        <w:t>Nivel de gravedad:</w:t>
      </w:r>
      <w:r>
        <w:t xml:space="preserve"> </w:t>
      </w:r>
      <w:r>
        <w:tab/>
        <w:t>Menor</w:t>
      </w:r>
    </w:p>
    <w:p w:rsidR="00DF0C95" w:rsidRDefault="00DF0C95" w:rsidP="00DF0C95">
      <w:pPr>
        <w:pStyle w:val="MTemaNormal"/>
      </w:pPr>
      <w:r>
        <w:rPr>
          <w:b/>
        </w:rPr>
        <w:t>Sugerencia de corrección:</w:t>
      </w:r>
      <w:r>
        <w:t xml:space="preserve"> </w:t>
      </w:r>
      <w:r w:rsidR="008D1767">
        <w:t>Se sugiere al responsable de la realización del documento la finalización de dicha sección</w:t>
      </w:r>
      <w:r w:rsidRPr="00851F05">
        <w:t>.</w:t>
      </w:r>
    </w:p>
    <w:p w:rsidR="00DF0C95" w:rsidRDefault="00DF0C95">
      <w:pPr>
        <w:pStyle w:val="MTemaNormal"/>
      </w:pPr>
    </w:p>
    <w:sectPr w:rsidR="00DF0C9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FCC" w:rsidRDefault="00070FCC">
      <w:r>
        <w:separator/>
      </w:r>
    </w:p>
  </w:endnote>
  <w:endnote w:type="continuationSeparator" w:id="1">
    <w:p w:rsidR="00070FCC" w:rsidRDefault="00070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70FCC">
    <w:pPr>
      <w:pStyle w:val="Piedepgina"/>
    </w:pPr>
    <w:r>
      <w:t>Informe de Verificación de Documento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>
      <w:rPr>
        <w:rStyle w:val="Nmerodepgina"/>
      </w:rPr>
      <w:instrText>PAGE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EB3CF2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</w:instrText>
    </w:r>
    <w:r>
      <w:rPr>
        <w:rStyle w:val="Nmerodepgina"/>
      </w:rPr>
      <w:instrText>NUMPAGES</w:instrText>
    </w:r>
    <w:r>
      <w:rPr>
        <w:rStyle w:val="Nmerodepgina"/>
      </w:rPr>
      <w:instrText xml:space="preserve"> </w:instrText>
    </w:r>
    <w:r>
      <w:rPr>
        <w:rStyle w:val="Nmerodepgina"/>
      </w:rPr>
      <w:fldChar w:fldCharType="separate"/>
    </w:r>
    <w:r w:rsidR="00EB3CF2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FCC" w:rsidRDefault="00070FCC">
      <w:r>
        <w:separator/>
      </w:r>
    </w:p>
  </w:footnote>
  <w:footnote w:type="continuationSeparator" w:id="1">
    <w:p w:rsidR="00070FCC" w:rsidRDefault="00070F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101FC"/>
    <w:multiLevelType w:val="hybridMultilevel"/>
    <w:tmpl w:val="16203562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42E93270"/>
    <w:multiLevelType w:val="multilevel"/>
    <w:tmpl w:val="9ACA9DB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43F5413A"/>
    <w:multiLevelType w:val="hybridMultilevel"/>
    <w:tmpl w:val="B3E4CE7C"/>
    <w:lvl w:ilvl="0" w:tplc="3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3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4"/>
  </w:num>
  <w:num w:numId="9">
    <w:abstractNumId w:val="4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A81"/>
    <w:rsid w:val="00023D31"/>
    <w:rsid w:val="00070FCC"/>
    <w:rsid w:val="00500A81"/>
    <w:rsid w:val="008D1767"/>
    <w:rsid w:val="00A1224A"/>
    <w:rsid w:val="00DF0C95"/>
    <w:rsid w:val="00EB3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3"/>
      </w:numPr>
    </w:pPr>
  </w:style>
  <w:style w:type="paragraph" w:customStyle="1" w:styleId="MEsqNum">
    <w:name w:val="MEsqNum"/>
    <w:basedOn w:val="MNormal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8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9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11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numId w:val="12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MEsqNum2">
    <w:name w:val="MEsqNum2"/>
    <w:basedOn w:val="MEsqNum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40FBC-EF68-4680-9789-5626FD55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</TotalTime>
  <Pages>4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4365</CharactersWithSpaces>
  <SharedDoc>false</SharedDoc>
  <HLinks>
    <vt:vector size="72" baseType="variant"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_Toc273132217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_Toc273132216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_Toc273132215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_Toc273132214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_Toc273132213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_Toc273132212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_Toc273132211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_Toc273132210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_Toc273132209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_Toc273132208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_Toc273132207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_Toc273132206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2</cp:revision>
  <cp:lastPrinted>2002-06-07T00:19:00Z</cp:lastPrinted>
  <dcterms:created xsi:type="dcterms:W3CDTF">2010-09-25T02:09:00Z</dcterms:created>
  <dcterms:modified xsi:type="dcterms:W3CDTF">2010-09-25T02:09:00Z</dcterms:modified>
</cp:coreProperties>
</file>