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EB8" w:rsidRDefault="00B1047C">
      <w:pPr>
        <w:pStyle w:val="MTtulo1"/>
        <w:ind w:left="1416" w:hanging="1416"/>
        <w:jc w:val="left"/>
      </w:pPr>
      <w:bookmarkStart w:id="0" w:name="_Toc271755271"/>
      <w:bookmarkStart w:id="1" w:name="_Toc271876584"/>
      <w:r>
        <w:t>Interpool</w:t>
      </w:r>
      <w:bookmarkEnd w:id="0"/>
      <w:bookmarkEnd w:id="1"/>
      <w:r>
        <w:t xml:space="preserve"> </w:t>
      </w:r>
    </w:p>
    <w:p w:rsidR="00DF1EB8" w:rsidRDefault="00B1047C">
      <w:pPr>
        <w:pStyle w:val="MTtulo1"/>
        <w:jc w:val="left"/>
      </w:pPr>
      <w:bookmarkStart w:id="2" w:name="_Toc271755272"/>
      <w:bookmarkStart w:id="3" w:name="_Toc271876585"/>
      <w:r>
        <w:t>Informe de Verificación de Documento</w:t>
      </w:r>
      <w:bookmarkEnd w:id="2"/>
      <w:bookmarkEnd w:id="3"/>
    </w:p>
    <w:p w:rsidR="00DF1EB8" w:rsidRDefault="00B1047C">
      <w:pPr>
        <w:pStyle w:val="MTtulo1"/>
        <w:jc w:val="left"/>
      </w:pPr>
      <w:bookmarkStart w:id="4" w:name="_Toc271755273"/>
      <w:bookmarkStart w:id="5" w:name="_Toc271876586"/>
      <w:r>
        <w:t>Versión 5.0</w:t>
      </w:r>
      <w:bookmarkEnd w:id="4"/>
      <w:bookmarkEnd w:id="5"/>
    </w:p>
    <w:p w:rsidR="00DF1EB8" w:rsidRDefault="00DF1EB8">
      <w:pPr>
        <w:pStyle w:val="MNormal"/>
      </w:pPr>
    </w:p>
    <w:p w:rsidR="00DF1EB8" w:rsidRDefault="00DF1EB8">
      <w:pPr>
        <w:pStyle w:val="MNormal"/>
      </w:pPr>
    </w:p>
    <w:p w:rsidR="00DF1EB8" w:rsidRDefault="00DF1EB8">
      <w:pPr>
        <w:pStyle w:val="MNormal"/>
      </w:pPr>
    </w:p>
    <w:p w:rsidR="00DF1EB8" w:rsidRDefault="00B1047C">
      <w:pPr>
        <w:pStyle w:val="MTtulo1"/>
      </w:pPr>
      <w:bookmarkStart w:id="6" w:name="_Toc271755274"/>
      <w:bookmarkStart w:id="7" w:name="_Toc271876587"/>
      <w:r>
        <w:t>Historia de revisiones</w:t>
      </w:r>
      <w:bookmarkEnd w:id="6"/>
      <w:bookmarkEnd w:id="7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DF1EB8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1EB8" w:rsidRDefault="00B1047C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1EB8" w:rsidRDefault="00B1047C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1EB8" w:rsidRDefault="00B1047C">
            <w:pPr>
              <w:pStyle w:val="MNormal"/>
            </w:pPr>
            <w: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1EB8" w:rsidRDefault="00B1047C">
            <w:pPr>
              <w:pStyle w:val="MNormal"/>
              <w:jc w:val="center"/>
            </w:pPr>
            <w:r>
              <w:t>Autor</w:t>
            </w:r>
          </w:p>
        </w:tc>
      </w:tr>
      <w:tr w:rsidR="00DF1EB8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EB8" w:rsidRDefault="00B1047C">
            <w:pPr>
              <w:pStyle w:val="MNormal"/>
              <w:jc w:val="center"/>
            </w:pPr>
            <w:r>
              <w:t>08/09/10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F1EB8" w:rsidRDefault="00B1047C">
            <w:pPr>
              <w:pStyle w:val="MNormal"/>
              <w:jc w:val="center"/>
            </w:pPr>
            <w:r>
              <w:t>5.0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F1EB8" w:rsidRDefault="00B1047C">
            <w:pPr>
              <w:pStyle w:val="MNormal"/>
            </w:pPr>
            <w:r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F1EB8" w:rsidRDefault="00B1047C">
            <w:pPr>
              <w:pStyle w:val="MNormal"/>
              <w:jc w:val="center"/>
            </w:pPr>
            <w:r>
              <w:t>Alejandro García</w:t>
            </w:r>
          </w:p>
        </w:tc>
      </w:tr>
      <w:tr w:rsidR="00DF1EB8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EB8" w:rsidRDefault="00B1047C">
            <w:pPr>
              <w:pStyle w:val="MNormal"/>
              <w:jc w:val="center"/>
            </w:pPr>
            <w:r>
              <w:t>10/09/10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F1EB8" w:rsidRDefault="00B1047C">
            <w:pPr>
              <w:pStyle w:val="MNormal"/>
              <w:jc w:val="center"/>
            </w:pPr>
            <w:r>
              <w:t>5.0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F1EB8" w:rsidRDefault="00B1047C">
            <w:pPr>
              <w:pStyle w:val="MNormal"/>
            </w:pPr>
            <w:r>
              <w:t> 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F1EB8" w:rsidRDefault="00B1047C">
            <w:pPr>
              <w:pStyle w:val="MNormal"/>
              <w:jc w:val="center"/>
            </w:pPr>
            <w:r>
              <w:t>Javier Madeiro</w:t>
            </w:r>
          </w:p>
        </w:tc>
      </w:tr>
      <w:tr w:rsidR="00DF1EB8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EB8" w:rsidRDefault="00B1047C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F1EB8" w:rsidRDefault="00B1047C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F1EB8" w:rsidRDefault="00B1047C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F1EB8" w:rsidRDefault="00B1047C">
            <w:pPr>
              <w:pStyle w:val="MNormal"/>
            </w:pPr>
            <w:r>
              <w:t> </w:t>
            </w:r>
          </w:p>
        </w:tc>
      </w:tr>
      <w:tr w:rsidR="00DF1EB8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EB8" w:rsidRDefault="00B1047C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F1EB8" w:rsidRDefault="00B1047C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F1EB8" w:rsidRDefault="00B1047C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F1EB8" w:rsidRDefault="00B1047C">
            <w:pPr>
              <w:pStyle w:val="MNormal"/>
            </w:pPr>
            <w:r>
              <w:t> </w:t>
            </w:r>
          </w:p>
        </w:tc>
      </w:tr>
    </w:tbl>
    <w:p w:rsidR="00DF1EB8" w:rsidRDefault="00DF1EB8">
      <w:pPr>
        <w:pStyle w:val="MTemaNormal"/>
      </w:pPr>
    </w:p>
    <w:p w:rsidR="00DF1EB8" w:rsidRDefault="00B1047C">
      <w:pPr>
        <w:pStyle w:val="MTtulo1"/>
      </w:pPr>
      <w:r>
        <w:br w:type="page"/>
      </w:r>
      <w:bookmarkStart w:id="8" w:name="_Toc271755275"/>
      <w:bookmarkStart w:id="9" w:name="_Toc271876588"/>
      <w:r>
        <w:lastRenderedPageBreak/>
        <w:t>Contenido</w:t>
      </w:r>
      <w:bookmarkEnd w:id="8"/>
      <w:bookmarkEnd w:id="9"/>
    </w:p>
    <w:p w:rsidR="00A538B3" w:rsidRPr="002252F8" w:rsidRDefault="00E644E5" w:rsidP="002252F8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r w:rsidRPr="00E644E5">
        <w:rPr>
          <w:rFonts w:ascii="Times New Roman" w:hAnsi="Times New Roman" w:cs="Times New Roman"/>
          <w:b w:val="0"/>
        </w:rPr>
        <w:fldChar w:fldCharType="begin"/>
      </w:r>
      <w:r w:rsidR="00B1047C" w:rsidRPr="002252F8">
        <w:rPr>
          <w:rFonts w:ascii="Times New Roman" w:hAnsi="Times New Roman" w:cs="Times New Roman"/>
          <w:b w:val="0"/>
        </w:rPr>
        <w:instrText xml:space="preserve"> TOC \o "1-3" \h \z \u </w:instrText>
      </w:r>
      <w:r w:rsidRPr="00E644E5">
        <w:rPr>
          <w:rFonts w:ascii="Times New Roman" w:hAnsi="Times New Roman" w:cs="Times New Roman"/>
          <w:b w:val="0"/>
        </w:rPr>
        <w:fldChar w:fldCharType="separate"/>
      </w:r>
    </w:p>
    <w:p w:rsidR="00A538B3" w:rsidRPr="002252F8" w:rsidRDefault="00E644E5">
      <w:pPr>
        <w:pStyle w:val="TDC1"/>
        <w:tabs>
          <w:tab w:val="left" w:pos="40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271876589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1.</w:t>
        </w:r>
        <w:r w:rsidR="00A538B3" w:rsidRPr="002252F8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Identificación del Documento a ser verificado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_Toc271876589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4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1876590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1.1.</w:t>
        </w:r>
        <w:r w:rsidR="00A538B3" w:rsidRPr="002252F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Objetivo de la verificación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_Toc271876590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4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1876591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1.2.</w:t>
        </w:r>
        <w:r w:rsidR="00A538B3" w:rsidRPr="002252F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Aspectos del documento a ser verificados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_Toc271876591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4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1876592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1.3.</w:t>
        </w:r>
        <w:r w:rsidR="00A538B3" w:rsidRPr="002252F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Verificación de la versión anterior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_Toc271876592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4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1876593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1.4.</w:t>
        </w:r>
        <w:r w:rsidR="00A538B3" w:rsidRPr="002252F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Errores encontrados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_Toc271876593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4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1"/>
        <w:tabs>
          <w:tab w:val="left" w:pos="40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271876594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2.</w:t>
        </w:r>
        <w:r w:rsidR="00A538B3" w:rsidRPr="002252F8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Identificación del Documento a ser verificado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_Toc271876594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5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1876595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2.1.</w:t>
        </w:r>
        <w:r w:rsidR="00A538B3" w:rsidRPr="002252F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Objetivo de la verificación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_Toc271876595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5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1876596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2.2.</w:t>
        </w:r>
        <w:r w:rsidR="00A538B3" w:rsidRPr="002252F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Aspectos del documento a ser verificados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_Toc271876596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5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1876597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2.3.</w:t>
        </w:r>
        <w:r w:rsidR="00A538B3" w:rsidRPr="002252F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Errores encontrados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_Toc271876597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5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3"/>
        <w:tabs>
          <w:tab w:val="left" w:pos="1200"/>
          <w:tab w:val="right" w:leader="dot" w:pos="8494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271876598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2.3.1.</w:t>
        </w:r>
        <w:r w:rsidR="00A538B3" w:rsidRPr="002252F8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Error en el índice del documento.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_Toc271876598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5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3"/>
        <w:tabs>
          <w:tab w:val="left" w:pos="1200"/>
          <w:tab w:val="right" w:leader="dot" w:pos="8494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271876599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2.3.2.</w:t>
        </w:r>
        <w:r w:rsidR="00A538B3" w:rsidRPr="002252F8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Error en algunas secciones del documento.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_Toc271876599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5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1"/>
        <w:tabs>
          <w:tab w:val="left" w:pos="40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271876600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3.</w:t>
        </w:r>
        <w:r w:rsidR="00A538B3" w:rsidRPr="002252F8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Identificación del Documento a ser verificado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_Toc271876600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6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1876601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3.1.</w:t>
        </w:r>
        <w:r w:rsidR="00A538B3" w:rsidRPr="002252F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Objetivo de la verificación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_Toc271876601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6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1876602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3.2.</w:t>
        </w:r>
        <w:r w:rsidR="00A538B3" w:rsidRPr="002252F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Aspectos del documento a ser verificados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_Toc271876602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6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1876603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3.3.</w:t>
        </w:r>
        <w:r w:rsidR="00A538B3" w:rsidRPr="002252F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Errores encontrados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_Toc271876603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6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1"/>
        <w:tabs>
          <w:tab w:val="left" w:pos="40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271876604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4.</w:t>
        </w:r>
        <w:r w:rsidR="00A538B3" w:rsidRPr="002252F8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Identificación del Documento a ser verificado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_Toc271876604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7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1876605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4.1.</w:t>
        </w:r>
        <w:r w:rsidR="00A538B3" w:rsidRPr="002252F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Objetivo de la verificación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_Toc271876605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7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1876606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4.2.</w:t>
        </w:r>
        <w:r w:rsidR="00A538B3" w:rsidRPr="002252F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Aspectos del documento a ser verificados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_Toc271876606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7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1876607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4.3.</w:t>
        </w:r>
        <w:r w:rsidR="00A538B3" w:rsidRPr="002252F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Verificación de la versión anterior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_Toc271876607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7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1876608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4.4.</w:t>
        </w:r>
        <w:r w:rsidR="00A538B3" w:rsidRPr="002252F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Errores encontrados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_Toc271876608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7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3"/>
        <w:tabs>
          <w:tab w:val="left" w:pos="1200"/>
          <w:tab w:val="right" w:leader="dot" w:pos="8494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271876609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4.4.1.</w:t>
        </w:r>
        <w:r w:rsidR="00A538B3" w:rsidRPr="002252F8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Error en el Indicador de Cumplimiento de entregas.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_Toc271876609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7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1"/>
        <w:tabs>
          <w:tab w:val="left" w:pos="40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271876610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5.</w:t>
        </w:r>
        <w:r w:rsidR="00A538B3" w:rsidRPr="002252F8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Identificación del Documento a ser verificado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_Toc271876610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8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1876611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5.1.</w:t>
        </w:r>
        <w:r w:rsidR="00A538B3" w:rsidRPr="002252F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Objetivo de la verificación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_Toc271876611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8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1876612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5.2.</w:t>
        </w:r>
        <w:r w:rsidR="00A538B3" w:rsidRPr="002252F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Aspectos del documento a ser verificados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_Toc271876612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8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1876613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5.3.</w:t>
        </w:r>
        <w:r w:rsidR="00A538B3" w:rsidRPr="002252F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Verificación de la versión anterior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_Toc271876613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8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1876614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5.4.</w:t>
        </w:r>
        <w:r w:rsidR="00A538B3" w:rsidRPr="002252F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Errores encontrados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_Toc271876614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8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1"/>
        <w:tabs>
          <w:tab w:val="left" w:pos="40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271876615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6.</w:t>
        </w:r>
        <w:r w:rsidR="00A538B3" w:rsidRPr="002252F8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Identificación del Documento a ser verificado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_Toc271876615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9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1876616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6.1.</w:t>
        </w:r>
        <w:r w:rsidR="00A538B3" w:rsidRPr="002252F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Objetivo de la verificación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_Toc271876616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9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1876617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6.2.</w:t>
        </w:r>
        <w:r w:rsidR="00A538B3" w:rsidRPr="002252F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Aspectos del documento a ser verificados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_Toc271876617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9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1876618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6.3.</w:t>
        </w:r>
        <w:r w:rsidR="00A538B3" w:rsidRPr="002252F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Verificación de la versión anterior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_Toc271876618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9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1876619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6.4.</w:t>
        </w:r>
        <w:r w:rsidR="00A538B3" w:rsidRPr="002252F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Errores encontrados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_Toc271876619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9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1"/>
        <w:tabs>
          <w:tab w:val="left" w:pos="40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271876620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7.</w:t>
        </w:r>
        <w:r w:rsidR="00A538B3" w:rsidRPr="002252F8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Identificación del Documento a ser verificado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_Toc271876620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10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1876621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7.1.</w:t>
        </w:r>
        <w:r w:rsidR="00A538B3" w:rsidRPr="002252F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Objetivo de la verificación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_Toc271876621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10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1876622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7.2.</w:t>
        </w:r>
        <w:r w:rsidR="00A538B3" w:rsidRPr="002252F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Aspectos del documento a ser verificados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_Toc271876622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10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1876623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7.3.</w:t>
        </w:r>
        <w:r w:rsidR="00A538B3" w:rsidRPr="002252F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Errores encontrados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_Toc271876623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10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3"/>
        <w:tabs>
          <w:tab w:val="left" w:pos="1200"/>
          <w:tab w:val="right" w:leader="dot" w:pos="8494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271876624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7.3.1.</w:t>
        </w:r>
        <w:r w:rsidR="00A538B3" w:rsidRPr="002252F8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Error en los códigos de las actividades de Formación y Entrenamiento.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_Toc271876624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10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1"/>
        <w:tabs>
          <w:tab w:val="left" w:pos="40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271876625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8.</w:t>
        </w:r>
        <w:r w:rsidR="00A538B3" w:rsidRPr="002252F8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Identificación del Documento a ser verificado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_Toc271876625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11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1876626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8.1.</w:t>
        </w:r>
        <w:r w:rsidR="00A538B3" w:rsidRPr="002252F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Objetivo de la verificación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_Toc271876626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11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1876627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8.2.</w:t>
        </w:r>
        <w:r w:rsidR="00A538B3" w:rsidRPr="002252F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Aspectos del documento a ser verificados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_Toc271876627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11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1876628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8.3.</w:t>
        </w:r>
        <w:r w:rsidR="00A538B3" w:rsidRPr="002252F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Errores encontrados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_Toc271876628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11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3"/>
        <w:tabs>
          <w:tab w:val="left" w:pos="1200"/>
          <w:tab w:val="right" w:leader="dot" w:pos="8494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271876629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8.3.1.</w:t>
        </w:r>
        <w:r w:rsidR="00A538B3" w:rsidRPr="002252F8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Error en el índice.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_Toc271876629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11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1"/>
        <w:tabs>
          <w:tab w:val="left" w:pos="40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271876630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9.</w:t>
        </w:r>
        <w:r w:rsidR="00A538B3" w:rsidRPr="002252F8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Identificación del Documento a ser verificado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_Toc271876630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12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1876631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9.1.</w:t>
        </w:r>
        <w:r w:rsidR="00A538B3" w:rsidRPr="002252F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Objetivo de la verificación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_Toc271876631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12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1876632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9.2.</w:t>
        </w:r>
        <w:r w:rsidR="00A538B3" w:rsidRPr="002252F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Aspectos del documento a ser verificados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_Toc271876632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12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1876633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9.3.</w:t>
        </w:r>
        <w:r w:rsidR="00A538B3" w:rsidRPr="002252F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Verificación de la versión anterior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_Toc271876633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12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538B3" w:rsidRPr="002252F8" w:rsidRDefault="00E644E5">
      <w:pPr>
        <w:pStyle w:val="TDC2"/>
        <w:tabs>
          <w:tab w:val="left" w:pos="800"/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hyperlink w:anchor="_Toc271876634" w:history="1">
        <w:r w:rsidR="00A538B3" w:rsidRPr="002252F8">
          <w:rPr>
            <w:rStyle w:val="Hipervnculo"/>
            <w:rFonts w:ascii="Times New Roman" w:hAnsi="Times New Roman" w:cs="Times New Roman"/>
            <w:noProof/>
          </w:rPr>
          <w:t>9.4.</w:t>
        </w:r>
        <w:r w:rsidR="00A538B3" w:rsidRPr="002252F8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</w:rPr>
          <w:tab/>
        </w:r>
        <w:r w:rsidR="00A538B3" w:rsidRPr="002252F8">
          <w:rPr>
            <w:rStyle w:val="Hipervnculo"/>
            <w:rFonts w:ascii="Times New Roman" w:hAnsi="Times New Roman" w:cs="Times New Roman"/>
            <w:noProof/>
          </w:rPr>
          <w:t>Errores encontrados</w:t>
        </w:r>
        <w:r w:rsidR="00A538B3" w:rsidRPr="002252F8">
          <w:rPr>
            <w:rFonts w:ascii="Times New Roman" w:hAnsi="Times New Roman" w:cs="Times New Roman"/>
            <w:noProof/>
            <w:webHidden/>
          </w:rPr>
          <w:tab/>
        </w:r>
        <w:r w:rsidRPr="002252F8">
          <w:rPr>
            <w:rFonts w:ascii="Times New Roman" w:hAnsi="Times New Roman" w:cs="Times New Roman"/>
            <w:noProof/>
            <w:webHidden/>
          </w:rPr>
          <w:fldChar w:fldCharType="begin"/>
        </w:r>
        <w:r w:rsidR="00A538B3" w:rsidRPr="002252F8">
          <w:rPr>
            <w:rFonts w:ascii="Times New Roman" w:hAnsi="Times New Roman" w:cs="Times New Roman"/>
            <w:noProof/>
            <w:webHidden/>
          </w:rPr>
          <w:instrText xml:space="preserve"> PAGEREF _Toc271876634 \h </w:instrText>
        </w:r>
        <w:r w:rsidRPr="002252F8">
          <w:rPr>
            <w:rFonts w:ascii="Times New Roman" w:hAnsi="Times New Roman" w:cs="Times New Roman"/>
            <w:noProof/>
            <w:webHidden/>
          </w:rPr>
        </w:r>
        <w:r w:rsidRPr="002252F8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38B3" w:rsidRPr="002252F8">
          <w:rPr>
            <w:rFonts w:ascii="Times New Roman" w:hAnsi="Times New Roman" w:cs="Times New Roman"/>
            <w:noProof/>
            <w:webHidden/>
          </w:rPr>
          <w:t>12</w:t>
        </w:r>
        <w:r w:rsidRPr="002252F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DF1EB8" w:rsidRPr="002252F8" w:rsidRDefault="00E644E5">
      <w:pPr>
        <w:pStyle w:val="MTemaNormal"/>
        <w:rPr>
          <w:rFonts w:ascii="Times New Roman" w:hAnsi="Times New Roman" w:cs="Times New Roman"/>
        </w:rPr>
      </w:pPr>
      <w:r w:rsidRPr="002252F8">
        <w:rPr>
          <w:rFonts w:ascii="Times New Roman" w:hAnsi="Times New Roman" w:cs="Times New Roman"/>
        </w:rPr>
        <w:fldChar w:fldCharType="end"/>
      </w:r>
    </w:p>
    <w:p w:rsidR="00DF1EB8" w:rsidRPr="00AA0149" w:rsidRDefault="00B1047C" w:rsidP="00AA0149">
      <w:pPr>
        <w:pStyle w:val="MTema1"/>
      </w:pPr>
      <w:r>
        <w:br w:type="page"/>
      </w:r>
      <w:bookmarkStart w:id="10" w:name="_Toc271876589"/>
      <w:r w:rsidRPr="00AA0149">
        <w:lastRenderedPageBreak/>
        <w:t>Identificación del Documento a ser verificado</w:t>
      </w:r>
      <w:bookmarkEnd w:id="10"/>
    </w:p>
    <w:p w:rsidR="00DF1EB8" w:rsidRPr="00AA0149" w:rsidRDefault="00B1047C" w:rsidP="00AA0149">
      <w:pPr>
        <w:pStyle w:val="MTemaNormal"/>
      </w:pPr>
      <w:r w:rsidRPr="00AA0149">
        <w:rPr>
          <w:b/>
        </w:rPr>
        <w:t>Documento verificado:</w:t>
      </w:r>
      <w:r w:rsidRPr="00AA0149">
        <w:t xml:space="preserve"> </w:t>
      </w:r>
      <w:r w:rsidRPr="00AA0149">
        <w:rPr>
          <w:lang w:val="es-UY"/>
        </w:rPr>
        <w:t>Descripción</w:t>
      </w:r>
      <w:r w:rsidRPr="00AA0149">
        <w:t xml:space="preserve"> de la Arquitectura Versión 3.0</w:t>
      </w:r>
    </w:p>
    <w:p w:rsidR="00DF1EB8" w:rsidRPr="00AA0149" w:rsidRDefault="00B1047C" w:rsidP="00AA0149">
      <w:pPr>
        <w:pStyle w:val="MTemaNormal"/>
      </w:pPr>
      <w:r w:rsidRPr="00AA0149">
        <w:rPr>
          <w:b/>
        </w:rPr>
        <w:t>Área a la que corresponde el documento:</w:t>
      </w:r>
      <w:r w:rsidRPr="00AA0149">
        <w:t xml:space="preserve"> Diseño</w:t>
      </w:r>
    </w:p>
    <w:p w:rsidR="00DF1EB8" w:rsidRPr="00AA0149" w:rsidRDefault="00B1047C" w:rsidP="00AA0149">
      <w:pPr>
        <w:pStyle w:val="MTemaNormal"/>
      </w:pPr>
      <w:r w:rsidRPr="00AA0149">
        <w:rPr>
          <w:b/>
        </w:rPr>
        <w:t>Responsable de su realización:</w:t>
      </w:r>
      <w:r w:rsidRPr="00AA0149">
        <w:tab/>
        <w:t>Marcos Sander</w:t>
      </w:r>
    </w:p>
    <w:p w:rsidR="00DF1EB8" w:rsidRPr="00AA0149" w:rsidRDefault="00B1047C" w:rsidP="007C6F28">
      <w:pPr>
        <w:pStyle w:val="MTema2"/>
      </w:pPr>
      <w:bookmarkStart w:id="11" w:name="_Toc271876590"/>
      <w:r w:rsidRPr="00AA0149">
        <w:t>Objetivo de la verificación</w:t>
      </w:r>
      <w:bookmarkEnd w:id="11"/>
    </w:p>
    <w:p w:rsidR="00DF1EB8" w:rsidRPr="00AA0149" w:rsidRDefault="00B1047C" w:rsidP="00AA0149">
      <w:pPr>
        <w:pStyle w:val="MTemaNormal"/>
      </w:pPr>
      <w:r w:rsidRPr="00AA0149">
        <w:t>El objetivo de esta verificación es comprobar la entendibilidad, así como también que el documento cumpla con el formato establecido.</w:t>
      </w:r>
    </w:p>
    <w:p w:rsidR="00DF1EB8" w:rsidRPr="00AA0149" w:rsidRDefault="00B1047C" w:rsidP="007C6F28">
      <w:pPr>
        <w:pStyle w:val="MTema2"/>
      </w:pPr>
      <w:bookmarkStart w:id="12" w:name="_Toc271876591"/>
      <w:r w:rsidRPr="00AA0149">
        <w:t>Aspectos del documento a ser verificados</w:t>
      </w:r>
      <w:bookmarkEnd w:id="12"/>
    </w:p>
    <w:p w:rsidR="00DF1EB8" w:rsidRPr="00AA0149" w:rsidRDefault="00B1047C" w:rsidP="00AA0149">
      <w:pPr>
        <w:pStyle w:val="MTemaNormal"/>
        <w:numPr>
          <w:ilvl w:val="0"/>
          <w:numId w:val="14"/>
        </w:numPr>
        <w:rPr>
          <w:b/>
        </w:rPr>
      </w:pPr>
      <w:r w:rsidRPr="00AA0149">
        <w:rPr>
          <w:b/>
        </w:rPr>
        <w:t>Formato</w:t>
      </w:r>
    </w:p>
    <w:p w:rsidR="00DF1EB8" w:rsidRPr="00AA0149" w:rsidRDefault="00B1047C" w:rsidP="00AA0149">
      <w:pPr>
        <w:pStyle w:val="MTemaNormal"/>
        <w:ind w:left="1276"/>
      </w:pPr>
      <w:r w:rsidRPr="00AA0149">
        <w:t>Se verificará que el formato del documento sea el especificado en las plantillas.</w:t>
      </w:r>
    </w:p>
    <w:p w:rsidR="00DF1EB8" w:rsidRPr="00AA0149" w:rsidRDefault="00B1047C" w:rsidP="00AA0149">
      <w:pPr>
        <w:pStyle w:val="MTemaNormal"/>
        <w:numPr>
          <w:ilvl w:val="0"/>
          <w:numId w:val="14"/>
        </w:numPr>
        <w:rPr>
          <w:b/>
        </w:rPr>
      </w:pPr>
      <w:r w:rsidRPr="00AA0149">
        <w:rPr>
          <w:b/>
        </w:rPr>
        <w:t>Entendibilidad</w:t>
      </w:r>
    </w:p>
    <w:p w:rsidR="00DF1EB8" w:rsidRPr="00AA0149" w:rsidRDefault="00B1047C" w:rsidP="00AA0149">
      <w:pPr>
        <w:pStyle w:val="MTemaNormal"/>
        <w:ind w:left="1276"/>
      </w:pPr>
      <w:r w:rsidRPr="00AA0149">
        <w:t>Se verificará que el documento sea entendible, que no contenga ambigüedades y que no contenga errores ortográficos.</w:t>
      </w:r>
    </w:p>
    <w:p w:rsidR="00DF1EB8" w:rsidRPr="007C6F28" w:rsidRDefault="00B1047C" w:rsidP="007C6F28">
      <w:pPr>
        <w:pStyle w:val="MTema2"/>
      </w:pPr>
      <w:bookmarkStart w:id="13" w:name="_Toc271876592"/>
      <w:r w:rsidRPr="007C6F28">
        <w:t>Verificación de la versión anterior</w:t>
      </w:r>
      <w:bookmarkEnd w:id="13"/>
    </w:p>
    <w:p w:rsidR="00DF1EB8" w:rsidRPr="00AA0149" w:rsidRDefault="00B1047C" w:rsidP="00AA0149">
      <w:pPr>
        <w:pStyle w:val="MTemaNormal"/>
      </w:pPr>
      <w:r w:rsidRPr="00AA0149">
        <w:t>No se presentaban errores a la versión anterior del documento.</w:t>
      </w:r>
    </w:p>
    <w:p w:rsidR="00DF1EB8" w:rsidRPr="00AA0149" w:rsidRDefault="00B1047C" w:rsidP="007C6F28">
      <w:pPr>
        <w:pStyle w:val="MTema2"/>
      </w:pPr>
      <w:bookmarkStart w:id="14" w:name="_Toc271876593"/>
      <w:r w:rsidRPr="00AA0149">
        <w:t>Errores encontrados</w:t>
      </w:r>
      <w:bookmarkEnd w:id="14"/>
    </w:p>
    <w:p w:rsidR="00DF1EB8" w:rsidRPr="00AA0149" w:rsidRDefault="00B1047C" w:rsidP="00E10B8D">
      <w:pPr>
        <w:pStyle w:val="MTemaNormal"/>
      </w:pPr>
      <w:r w:rsidRPr="00AA0149">
        <w:t>No se introdujeron nuevos errores al documento.</w:t>
      </w:r>
    </w:p>
    <w:p w:rsidR="008D5495" w:rsidRDefault="008D5495">
      <w:pPr>
        <w:rPr>
          <w:rFonts w:ascii="Verdana" w:hAnsi="Verdana" w:cs="Arial"/>
          <w:b/>
          <w:bCs/>
          <w:sz w:val="22"/>
        </w:rPr>
      </w:pPr>
      <w:r>
        <w:br w:type="page"/>
      </w:r>
    </w:p>
    <w:p w:rsidR="00DF1EB8" w:rsidRPr="00AA0149" w:rsidRDefault="00B1047C" w:rsidP="00AA0149">
      <w:pPr>
        <w:pStyle w:val="MTema1"/>
      </w:pPr>
      <w:bookmarkStart w:id="15" w:name="_Toc271876594"/>
      <w:r w:rsidRPr="00AA0149">
        <w:lastRenderedPageBreak/>
        <w:t>Identificación del Documento a ser verificado</w:t>
      </w:r>
      <w:bookmarkEnd w:id="15"/>
    </w:p>
    <w:p w:rsidR="00DF1EB8" w:rsidRPr="00AA0149" w:rsidRDefault="00B1047C" w:rsidP="00AA0149">
      <w:pPr>
        <w:pStyle w:val="MTemaNormal"/>
      </w:pPr>
      <w:r w:rsidRPr="00AA0149">
        <w:rPr>
          <w:b/>
        </w:rPr>
        <w:t>Documento verificado:</w:t>
      </w:r>
      <w:r w:rsidRPr="00AA0149">
        <w:t xml:space="preserve"> </w:t>
      </w:r>
      <w:r w:rsidRPr="00AA0149">
        <w:rPr>
          <w:lang w:val="es-UY"/>
        </w:rPr>
        <w:t>Modelo de Diseño</w:t>
      </w:r>
      <w:r w:rsidRPr="00AA0149">
        <w:t xml:space="preserve"> Versión 1.0</w:t>
      </w:r>
    </w:p>
    <w:p w:rsidR="00DF1EB8" w:rsidRPr="00AA0149" w:rsidRDefault="00B1047C" w:rsidP="00AA0149">
      <w:pPr>
        <w:pStyle w:val="MTemaNormal"/>
      </w:pPr>
      <w:r w:rsidRPr="00AA0149">
        <w:rPr>
          <w:b/>
        </w:rPr>
        <w:t>Área a la que corresponde el documento:</w:t>
      </w:r>
      <w:r w:rsidRPr="00AA0149">
        <w:t xml:space="preserve"> Diseño</w:t>
      </w:r>
    </w:p>
    <w:p w:rsidR="00DF1EB8" w:rsidRPr="00AA0149" w:rsidRDefault="00B1047C" w:rsidP="00AA0149">
      <w:pPr>
        <w:pStyle w:val="MTemaNormal"/>
      </w:pPr>
      <w:r w:rsidRPr="00AA0149">
        <w:rPr>
          <w:b/>
        </w:rPr>
        <w:t>Responsable de su realización:</w:t>
      </w:r>
      <w:r w:rsidRPr="00AA0149">
        <w:tab/>
        <w:t>Marcos Sander</w:t>
      </w:r>
    </w:p>
    <w:p w:rsidR="00DF1EB8" w:rsidRPr="00AA0149" w:rsidRDefault="00B1047C" w:rsidP="007C6F28">
      <w:pPr>
        <w:pStyle w:val="MTema2"/>
      </w:pPr>
      <w:bookmarkStart w:id="16" w:name="_Toc271876595"/>
      <w:r w:rsidRPr="00AA0149">
        <w:t>Objetivo de la verificación</w:t>
      </w:r>
      <w:bookmarkEnd w:id="16"/>
    </w:p>
    <w:p w:rsidR="00DF1EB8" w:rsidRPr="00AA0149" w:rsidRDefault="00B1047C" w:rsidP="00AA0149">
      <w:pPr>
        <w:pStyle w:val="MTemaNormal"/>
      </w:pPr>
      <w:r w:rsidRPr="00AA0149">
        <w:t>El objetivo de esta verificación es comprobar la entendibilidad, así como también que el documento cumpla con el formato establecido.</w:t>
      </w:r>
    </w:p>
    <w:p w:rsidR="00DF1EB8" w:rsidRPr="00AA0149" w:rsidRDefault="00B1047C" w:rsidP="007C6F28">
      <w:pPr>
        <w:pStyle w:val="MTema2"/>
      </w:pPr>
      <w:bookmarkStart w:id="17" w:name="_Toc271876596"/>
      <w:r w:rsidRPr="00AA0149">
        <w:t>Aspectos del documento a ser verificados</w:t>
      </w:r>
      <w:bookmarkEnd w:id="17"/>
    </w:p>
    <w:p w:rsidR="00DF1EB8" w:rsidRPr="00AA0149" w:rsidRDefault="00B1047C" w:rsidP="00AA0149">
      <w:pPr>
        <w:pStyle w:val="MTemaNormal"/>
        <w:numPr>
          <w:ilvl w:val="0"/>
          <w:numId w:val="14"/>
        </w:numPr>
        <w:rPr>
          <w:b/>
        </w:rPr>
      </w:pPr>
      <w:r w:rsidRPr="00AA0149">
        <w:rPr>
          <w:b/>
        </w:rPr>
        <w:t>Formato</w:t>
      </w:r>
    </w:p>
    <w:p w:rsidR="00DF1EB8" w:rsidRPr="00AA0149" w:rsidRDefault="00B1047C" w:rsidP="00AA0149">
      <w:pPr>
        <w:pStyle w:val="MTemaNormal"/>
        <w:ind w:left="1276"/>
      </w:pPr>
      <w:r w:rsidRPr="00AA0149">
        <w:t>Se verificará que el formato del documento sea el especificado en las plantillas.</w:t>
      </w:r>
    </w:p>
    <w:p w:rsidR="00DF1EB8" w:rsidRPr="00AA0149" w:rsidRDefault="00B1047C" w:rsidP="00AA0149">
      <w:pPr>
        <w:pStyle w:val="MTemaNormal"/>
        <w:numPr>
          <w:ilvl w:val="0"/>
          <w:numId w:val="14"/>
        </w:numPr>
        <w:rPr>
          <w:b/>
        </w:rPr>
      </w:pPr>
      <w:r w:rsidRPr="00AA0149">
        <w:rPr>
          <w:b/>
        </w:rPr>
        <w:t>Entendibilidad</w:t>
      </w:r>
    </w:p>
    <w:p w:rsidR="00DF1EB8" w:rsidRPr="00AA0149" w:rsidRDefault="00B1047C" w:rsidP="00AA0149">
      <w:pPr>
        <w:pStyle w:val="MTemaNormal"/>
        <w:ind w:left="1276"/>
      </w:pPr>
      <w:r w:rsidRPr="00AA0149">
        <w:t>Se verificará que el documento sea entendible, que no contenga ambigüedades y que no contenga errores ortográficos.</w:t>
      </w:r>
    </w:p>
    <w:p w:rsidR="00DF1EB8" w:rsidRPr="00AA0149" w:rsidRDefault="00B1047C" w:rsidP="007C6F28">
      <w:pPr>
        <w:pStyle w:val="MTema2"/>
      </w:pPr>
      <w:bookmarkStart w:id="18" w:name="_Toc271876597"/>
      <w:r w:rsidRPr="00AA0149">
        <w:t>Errores encontrados</w:t>
      </w:r>
      <w:bookmarkEnd w:id="18"/>
    </w:p>
    <w:p w:rsidR="00DF1EB8" w:rsidRPr="00AA0149" w:rsidRDefault="00B1047C" w:rsidP="007C6F28">
      <w:pPr>
        <w:pStyle w:val="MTema3"/>
      </w:pPr>
      <w:bookmarkStart w:id="19" w:name="_Toc240645243"/>
      <w:bookmarkStart w:id="20" w:name="_Toc271876598"/>
      <w:r w:rsidRPr="00AA0149">
        <w:t>Error en el índice del documento.</w:t>
      </w:r>
      <w:bookmarkEnd w:id="19"/>
      <w:bookmarkEnd w:id="20"/>
    </w:p>
    <w:p w:rsidR="00DF1EB8" w:rsidRPr="00AA0149" w:rsidRDefault="00B1047C" w:rsidP="00AA0149">
      <w:pPr>
        <w:pStyle w:val="MTemaNormal"/>
        <w:ind w:left="2268" w:hanging="1701"/>
      </w:pPr>
      <w:r w:rsidRPr="00AA0149">
        <w:rPr>
          <w:b/>
        </w:rPr>
        <w:t xml:space="preserve">Descripción: </w:t>
      </w:r>
      <w:r w:rsidRPr="00AA0149">
        <w:t>El índice del documento no estaba actualizado.</w:t>
      </w:r>
      <w:r w:rsidRPr="00AA0149">
        <w:rPr>
          <w:b/>
        </w:rPr>
        <w:t xml:space="preserve"> </w:t>
      </w:r>
      <w:r w:rsidRPr="00AA0149">
        <w:tab/>
      </w:r>
    </w:p>
    <w:p w:rsidR="00DF1EB8" w:rsidRPr="00AA0149" w:rsidRDefault="00B1047C" w:rsidP="00AA0149">
      <w:pPr>
        <w:pStyle w:val="MTemaNormal"/>
        <w:ind w:left="2268" w:hanging="1701"/>
      </w:pPr>
      <w:r w:rsidRPr="00AA0149">
        <w:rPr>
          <w:b/>
        </w:rPr>
        <w:t xml:space="preserve">Ubicación: </w:t>
      </w:r>
      <w:r w:rsidRPr="00AA0149">
        <w:t>Indice</w:t>
      </w:r>
      <w:r w:rsidRPr="00AA0149">
        <w:tab/>
      </w:r>
    </w:p>
    <w:p w:rsidR="00DF1EB8" w:rsidRPr="00AA0149" w:rsidRDefault="00B1047C" w:rsidP="00AA0149">
      <w:pPr>
        <w:pStyle w:val="MTemaNormal"/>
        <w:ind w:left="2835" w:hanging="2268"/>
      </w:pPr>
      <w:r w:rsidRPr="00AA0149">
        <w:rPr>
          <w:b/>
        </w:rPr>
        <w:t>Nivel de gravedad:</w:t>
      </w:r>
      <w:r w:rsidRPr="00AA0149">
        <w:t xml:space="preserve"> </w:t>
      </w:r>
      <w:r w:rsidRPr="00AA0149">
        <w:tab/>
        <w:t>Menor</w:t>
      </w:r>
    </w:p>
    <w:p w:rsidR="00DF1EB8" w:rsidRPr="00AA0149" w:rsidRDefault="00B1047C" w:rsidP="00AA0149">
      <w:pPr>
        <w:pStyle w:val="MNormal"/>
        <w:ind w:left="567"/>
      </w:pPr>
      <w:r w:rsidRPr="00AA0149">
        <w:rPr>
          <w:b/>
        </w:rPr>
        <w:t>Sugerencia de corrección:</w:t>
      </w:r>
      <w:r w:rsidRPr="00AA0149">
        <w:t xml:space="preserve"> Se actualizo el índice del documento.</w:t>
      </w:r>
    </w:p>
    <w:p w:rsidR="00DF1EB8" w:rsidRPr="00AA0149" w:rsidRDefault="00B1047C" w:rsidP="007C6F28">
      <w:pPr>
        <w:pStyle w:val="MTema3"/>
      </w:pPr>
      <w:bookmarkStart w:id="21" w:name="_Toc271876599"/>
      <w:r w:rsidRPr="00AA0149">
        <w:t>Error en algunas secciones del documento.</w:t>
      </w:r>
      <w:bookmarkEnd w:id="21"/>
    </w:p>
    <w:p w:rsidR="00DF1EB8" w:rsidRPr="00AA0149" w:rsidRDefault="00B1047C" w:rsidP="00D23FA5">
      <w:pPr>
        <w:pStyle w:val="MTemaNormal"/>
        <w:tabs>
          <w:tab w:val="left" w:pos="2070"/>
        </w:tabs>
        <w:ind w:left="2002" w:hanging="1440"/>
        <w:jc w:val="left"/>
      </w:pPr>
      <w:r w:rsidRPr="00AA0149">
        <w:rPr>
          <w:b/>
        </w:rPr>
        <w:t xml:space="preserve">Descripción: </w:t>
      </w:r>
      <w:r w:rsidRPr="00AA0149">
        <w:t>Algunas secciones del documento se presentaban en forma original, de acuerdo a como están publicadas en el MUM.</w:t>
      </w:r>
      <w:r w:rsidRPr="00AA0149">
        <w:rPr>
          <w:b/>
        </w:rPr>
        <w:t xml:space="preserve"> </w:t>
      </w:r>
    </w:p>
    <w:p w:rsidR="00DF1EB8" w:rsidRPr="00AA0149" w:rsidRDefault="00B1047C" w:rsidP="00AA0149">
      <w:pPr>
        <w:pStyle w:val="MTemaNormal"/>
        <w:ind w:left="2268" w:hanging="1701"/>
      </w:pPr>
      <w:r w:rsidRPr="00AA0149">
        <w:rPr>
          <w:b/>
        </w:rPr>
        <w:t xml:space="preserve">Ubicación: </w:t>
      </w:r>
      <w:r w:rsidRPr="00AA0149">
        <w:t>Todo el documento</w:t>
      </w:r>
      <w:r w:rsidRPr="00AA0149">
        <w:tab/>
      </w:r>
    </w:p>
    <w:p w:rsidR="00DF1EB8" w:rsidRPr="00AA0149" w:rsidRDefault="00B1047C" w:rsidP="00AA0149">
      <w:pPr>
        <w:pStyle w:val="MTemaNormal"/>
        <w:ind w:left="2835" w:hanging="2268"/>
      </w:pPr>
      <w:r w:rsidRPr="00AA0149">
        <w:rPr>
          <w:b/>
        </w:rPr>
        <w:t>Nivel de gravedad:</w:t>
      </w:r>
      <w:r w:rsidRPr="00AA0149">
        <w:t xml:space="preserve"> </w:t>
      </w:r>
      <w:r w:rsidRPr="00AA0149">
        <w:tab/>
        <w:t>Medio</w:t>
      </w:r>
    </w:p>
    <w:p w:rsidR="00DF1EB8" w:rsidRPr="00AA0149" w:rsidRDefault="00B1047C" w:rsidP="00D23FA5">
      <w:pPr>
        <w:pStyle w:val="MNormal"/>
        <w:ind w:left="2002" w:hanging="1440"/>
      </w:pPr>
      <w:r w:rsidRPr="00AA0149">
        <w:rPr>
          <w:b/>
        </w:rPr>
        <w:t>Sugerencia de corrección:</w:t>
      </w:r>
      <w:r w:rsidRPr="00AA0149">
        <w:t xml:space="preserve"> Se consulto al Arquitecto y se resolvió sacar las secciones no actualizadas.</w:t>
      </w:r>
    </w:p>
    <w:p w:rsidR="008D5495" w:rsidRDefault="008D5495">
      <w:pPr>
        <w:rPr>
          <w:rFonts w:ascii="Verdana" w:hAnsi="Verdana" w:cs="Arial"/>
          <w:b/>
          <w:bCs/>
          <w:sz w:val="22"/>
        </w:rPr>
      </w:pPr>
      <w:r>
        <w:br w:type="page"/>
      </w:r>
    </w:p>
    <w:p w:rsidR="00DF1EB8" w:rsidRPr="00AA0149" w:rsidRDefault="00B1047C" w:rsidP="00AA0149">
      <w:pPr>
        <w:pStyle w:val="MTema1"/>
      </w:pPr>
      <w:bookmarkStart w:id="22" w:name="_Toc271876600"/>
      <w:r w:rsidRPr="00AA0149">
        <w:lastRenderedPageBreak/>
        <w:t>Identificación del Documento a ser verificado</w:t>
      </w:r>
      <w:bookmarkEnd w:id="22"/>
    </w:p>
    <w:p w:rsidR="00DF1EB8" w:rsidRPr="00AA0149" w:rsidRDefault="00B1047C" w:rsidP="00AA0149">
      <w:pPr>
        <w:pStyle w:val="MTemaNormal"/>
      </w:pPr>
      <w:r w:rsidRPr="00AA0149">
        <w:rPr>
          <w:b/>
        </w:rPr>
        <w:t>Documento verificado:</w:t>
      </w:r>
      <w:r w:rsidRPr="00AA0149">
        <w:t xml:space="preserve"> </w:t>
      </w:r>
      <w:r w:rsidRPr="00AA0149">
        <w:rPr>
          <w:lang w:val="es-UY"/>
        </w:rPr>
        <w:t>Modelo de Datos</w:t>
      </w:r>
      <w:r w:rsidRPr="00AA0149">
        <w:t xml:space="preserve"> Versión 1.0</w:t>
      </w:r>
    </w:p>
    <w:p w:rsidR="00DF1EB8" w:rsidRPr="00AA0149" w:rsidRDefault="00B1047C" w:rsidP="00AA0149">
      <w:pPr>
        <w:pStyle w:val="MTemaNormal"/>
      </w:pPr>
      <w:r w:rsidRPr="00AA0149">
        <w:rPr>
          <w:b/>
        </w:rPr>
        <w:t>Área a la que corresponde el documento:</w:t>
      </w:r>
      <w:r w:rsidRPr="00AA0149">
        <w:t xml:space="preserve"> Diseño</w:t>
      </w:r>
    </w:p>
    <w:p w:rsidR="00DF1EB8" w:rsidRPr="00AA0149" w:rsidRDefault="00B1047C" w:rsidP="00AA0149">
      <w:pPr>
        <w:pStyle w:val="MTemaNormal"/>
      </w:pPr>
      <w:r w:rsidRPr="00AA0149">
        <w:rPr>
          <w:b/>
        </w:rPr>
        <w:t>Responsable de su realización:</w:t>
      </w:r>
      <w:r w:rsidRPr="00AA0149">
        <w:tab/>
        <w:t>Marcos Sander – Martín Taruselli</w:t>
      </w:r>
    </w:p>
    <w:p w:rsidR="00DF1EB8" w:rsidRPr="00AA0149" w:rsidRDefault="00B1047C" w:rsidP="007C6F28">
      <w:pPr>
        <w:pStyle w:val="MTema2"/>
      </w:pPr>
      <w:bookmarkStart w:id="23" w:name="_Toc271876601"/>
      <w:r w:rsidRPr="00AA0149">
        <w:t>Objetivo de la verificación</w:t>
      </w:r>
      <w:bookmarkEnd w:id="23"/>
    </w:p>
    <w:p w:rsidR="00DF1EB8" w:rsidRPr="00AA0149" w:rsidRDefault="00B1047C" w:rsidP="00AA0149">
      <w:pPr>
        <w:pStyle w:val="MTemaNormal"/>
      </w:pPr>
      <w:r w:rsidRPr="00AA0149">
        <w:t>El objetivo de esta verificación es comprobar la entendibilidad, así como también que el documento cumpla con el formato establecido.</w:t>
      </w:r>
    </w:p>
    <w:p w:rsidR="00DF1EB8" w:rsidRPr="00AA0149" w:rsidRDefault="00B1047C" w:rsidP="007C6F28">
      <w:pPr>
        <w:pStyle w:val="MTema2"/>
      </w:pPr>
      <w:bookmarkStart w:id="24" w:name="_Toc271876602"/>
      <w:r w:rsidRPr="00AA0149">
        <w:t>Aspectos del documento a ser verificados</w:t>
      </w:r>
      <w:bookmarkEnd w:id="24"/>
    </w:p>
    <w:p w:rsidR="00DF1EB8" w:rsidRPr="00AA0149" w:rsidRDefault="00B1047C" w:rsidP="00AA0149">
      <w:pPr>
        <w:pStyle w:val="MTemaNormal"/>
        <w:numPr>
          <w:ilvl w:val="0"/>
          <w:numId w:val="14"/>
        </w:numPr>
        <w:rPr>
          <w:b/>
        </w:rPr>
      </w:pPr>
      <w:r w:rsidRPr="00AA0149">
        <w:rPr>
          <w:b/>
        </w:rPr>
        <w:t>Formato</w:t>
      </w:r>
    </w:p>
    <w:p w:rsidR="00DF1EB8" w:rsidRPr="00AA0149" w:rsidRDefault="00B1047C" w:rsidP="00AA0149">
      <w:pPr>
        <w:pStyle w:val="MTemaNormal"/>
        <w:ind w:left="1276"/>
      </w:pPr>
      <w:r w:rsidRPr="00AA0149">
        <w:t>Se verificará que el formato del documento sea el especificado en las plantillas.</w:t>
      </w:r>
    </w:p>
    <w:p w:rsidR="00DF1EB8" w:rsidRPr="00AA0149" w:rsidRDefault="00B1047C" w:rsidP="00AA0149">
      <w:pPr>
        <w:pStyle w:val="MTemaNormal"/>
        <w:numPr>
          <w:ilvl w:val="0"/>
          <w:numId w:val="14"/>
        </w:numPr>
        <w:rPr>
          <w:b/>
        </w:rPr>
      </w:pPr>
      <w:r w:rsidRPr="00AA0149">
        <w:rPr>
          <w:b/>
        </w:rPr>
        <w:t>Entendibilidad</w:t>
      </w:r>
    </w:p>
    <w:p w:rsidR="00DF1EB8" w:rsidRPr="00AA0149" w:rsidRDefault="00B1047C" w:rsidP="00AA0149">
      <w:pPr>
        <w:pStyle w:val="MTemaNormal"/>
        <w:ind w:left="1276"/>
      </w:pPr>
      <w:r w:rsidRPr="00AA0149">
        <w:t>Se verificará que el documento sea entendible, que no contenga ambigüedades y que no contenga errores ortográficos.</w:t>
      </w:r>
    </w:p>
    <w:p w:rsidR="00DF1EB8" w:rsidRPr="00AA0149" w:rsidRDefault="00B1047C" w:rsidP="007C6F28">
      <w:pPr>
        <w:pStyle w:val="MTema2"/>
      </w:pPr>
      <w:bookmarkStart w:id="25" w:name="_Toc271876603"/>
      <w:r w:rsidRPr="00AA0149">
        <w:t>Errores encontrados</w:t>
      </w:r>
      <w:bookmarkEnd w:id="25"/>
    </w:p>
    <w:p w:rsidR="00DF1EB8" w:rsidRPr="00AA0149" w:rsidRDefault="00B1047C" w:rsidP="00AA0149">
      <w:pPr>
        <w:pStyle w:val="MNormal"/>
        <w:ind w:left="567"/>
      </w:pPr>
      <w:r w:rsidRPr="00AA0149">
        <w:t>No se introdujeron nuevos errores al documento.</w:t>
      </w:r>
    </w:p>
    <w:p w:rsidR="008D5495" w:rsidRDefault="008D5495">
      <w:pPr>
        <w:rPr>
          <w:rFonts w:ascii="Verdana" w:hAnsi="Verdana" w:cs="Arial"/>
          <w:b/>
          <w:bCs/>
          <w:sz w:val="22"/>
        </w:rPr>
      </w:pPr>
      <w:r>
        <w:br w:type="page"/>
      </w:r>
    </w:p>
    <w:p w:rsidR="00DF1EB8" w:rsidRPr="00AA0149" w:rsidRDefault="00B1047C" w:rsidP="00AA0149">
      <w:pPr>
        <w:pStyle w:val="MTema1"/>
      </w:pPr>
      <w:bookmarkStart w:id="26" w:name="_Toc271876604"/>
      <w:r w:rsidRPr="00AA0149">
        <w:lastRenderedPageBreak/>
        <w:t>Identificación del Documento a ser verificado</w:t>
      </w:r>
      <w:bookmarkEnd w:id="26"/>
    </w:p>
    <w:p w:rsidR="00DF1EB8" w:rsidRPr="00AA0149" w:rsidRDefault="00B1047C" w:rsidP="00AA0149">
      <w:pPr>
        <w:pStyle w:val="MTemaNormal"/>
      </w:pPr>
      <w:r w:rsidRPr="00AA0149">
        <w:rPr>
          <w:b/>
        </w:rPr>
        <w:t>Documento verificado:</w:t>
      </w:r>
      <w:r w:rsidRPr="00AA0149">
        <w:t xml:space="preserve"> </w:t>
      </w:r>
      <w:r w:rsidRPr="00AA0149">
        <w:rPr>
          <w:lang w:val="es-UY"/>
        </w:rPr>
        <w:t>Informe de Situación del Proyecto</w:t>
      </w:r>
      <w:r w:rsidRPr="00AA0149">
        <w:t xml:space="preserve"> Versión 4.0</w:t>
      </w:r>
    </w:p>
    <w:p w:rsidR="00DF1EB8" w:rsidRPr="00AA0149" w:rsidRDefault="00B1047C" w:rsidP="00AA0149">
      <w:pPr>
        <w:pStyle w:val="MTemaNormal"/>
      </w:pPr>
      <w:r w:rsidRPr="00AA0149">
        <w:rPr>
          <w:b/>
        </w:rPr>
        <w:t>Área a la que corresponde el documento:</w:t>
      </w:r>
      <w:r w:rsidRPr="00AA0149">
        <w:t xml:space="preserve"> Gestión de proyecto</w:t>
      </w:r>
    </w:p>
    <w:p w:rsidR="00DF1EB8" w:rsidRPr="00AA0149" w:rsidRDefault="00B1047C" w:rsidP="00AA0149">
      <w:pPr>
        <w:pStyle w:val="MTemaNormal"/>
      </w:pPr>
      <w:r w:rsidRPr="00AA0149">
        <w:rPr>
          <w:b/>
        </w:rPr>
        <w:t>Responsable de su realización:</w:t>
      </w:r>
      <w:r w:rsidRPr="00AA0149">
        <w:tab/>
        <w:t>Juan Ghiringhelli</w:t>
      </w:r>
    </w:p>
    <w:p w:rsidR="00DF1EB8" w:rsidRPr="00AA0149" w:rsidRDefault="00B1047C" w:rsidP="007C6F28">
      <w:pPr>
        <w:pStyle w:val="MTema2"/>
      </w:pPr>
      <w:bookmarkStart w:id="27" w:name="_Toc271876605"/>
      <w:r w:rsidRPr="00AA0149">
        <w:t>Objetivo de la verificación</w:t>
      </w:r>
      <w:bookmarkEnd w:id="27"/>
    </w:p>
    <w:p w:rsidR="00DF1EB8" w:rsidRPr="00AA0149" w:rsidRDefault="00B1047C" w:rsidP="00AA0149">
      <w:pPr>
        <w:pStyle w:val="MTemaNormal"/>
      </w:pPr>
      <w:r w:rsidRPr="00AA0149">
        <w:t>El objetivo de esta verificación es comprobar la entendibilidad, así como también que el documento cumpla con el formato establecido.</w:t>
      </w:r>
    </w:p>
    <w:p w:rsidR="00DF1EB8" w:rsidRPr="00AA0149" w:rsidRDefault="00B1047C" w:rsidP="007C6F28">
      <w:pPr>
        <w:pStyle w:val="MTema2"/>
      </w:pPr>
      <w:bookmarkStart w:id="28" w:name="_Toc271876606"/>
      <w:r w:rsidRPr="00AA0149">
        <w:t>Aspectos del documento a ser verificados</w:t>
      </w:r>
      <w:bookmarkEnd w:id="28"/>
    </w:p>
    <w:p w:rsidR="00DF1EB8" w:rsidRPr="00AA0149" w:rsidRDefault="00B1047C" w:rsidP="00AA0149">
      <w:pPr>
        <w:pStyle w:val="MTemaNormal"/>
        <w:numPr>
          <w:ilvl w:val="0"/>
          <w:numId w:val="14"/>
        </w:numPr>
        <w:rPr>
          <w:b/>
        </w:rPr>
      </w:pPr>
      <w:r w:rsidRPr="00AA0149">
        <w:rPr>
          <w:b/>
        </w:rPr>
        <w:t>Formato</w:t>
      </w:r>
    </w:p>
    <w:p w:rsidR="00DF1EB8" w:rsidRPr="00AA0149" w:rsidRDefault="00B1047C" w:rsidP="00AA0149">
      <w:pPr>
        <w:pStyle w:val="MTemaNormal"/>
        <w:ind w:left="1276"/>
      </w:pPr>
      <w:r w:rsidRPr="00AA0149">
        <w:t>Se verificará que el formato del documento sea el especificado en las plantillas.</w:t>
      </w:r>
    </w:p>
    <w:p w:rsidR="00DF1EB8" w:rsidRPr="00AA0149" w:rsidRDefault="00B1047C" w:rsidP="00AA0149">
      <w:pPr>
        <w:pStyle w:val="MTemaNormal"/>
        <w:numPr>
          <w:ilvl w:val="0"/>
          <w:numId w:val="14"/>
        </w:numPr>
        <w:rPr>
          <w:b/>
        </w:rPr>
      </w:pPr>
      <w:r w:rsidRPr="00AA0149">
        <w:rPr>
          <w:b/>
        </w:rPr>
        <w:t>Entendibilidad</w:t>
      </w:r>
    </w:p>
    <w:p w:rsidR="00DF1EB8" w:rsidRPr="00AA0149" w:rsidRDefault="00B1047C" w:rsidP="00AA0149">
      <w:pPr>
        <w:pStyle w:val="MTemaNormal"/>
        <w:ind w:left="1276"/>
      </w:pPr>
      <w:r w:rsidRPr="00AA0149">
        <w:t xml:space="preserve">Se verificará que el documento sea entendible, que no contenga ambigüedades y que no contenga errores ortográficos. </w:t>
      </w:r>
    </w:p>
    <w:p w:rsidR="00DF1EB8" w:rsidRPr="00AA0149" w:rsidRDefault="00B1047C" w:rsidP="007C6F28">
      <w:pPr>
        <w:pStyle w:val="MTema2"/>
      </w:pPr>
      <w:bookmarkStart w:id="29" w:name="_Toc271876607"/>
      <w:r w:rsidRPr="00AA0149">
        <w:t>Verificación de la versión anterior</w:t>
      </w:r>
      <w:bookmarkEnd w:id="29"/>
    </w:p>
    <w:p w:rsidR="00DF1EB8" w:rsidRPr="00AA0149" w:rsidRDefault="00B1047C" w:rsidP="00AA0149">
      <w:pPr>
        <w:pStyle w:val="MTemaNormal"/>
      </w:pPr>
      <w:r w:rsidRPr="00AA0149">
        <w:t>No se presentaban errores a la versión anterior del documento.</w:t>
      </w:r>
    </w:p>
    <w:p w:rsidR="00DF1EB8" w:rsidRPr="00AA0149" w:rsidRDefault="00B1047C" w:rsidP="007C6F28">
      <w:pPr>
        <w:pStyle w:val="MTema2"/>
      </w:pPr>
      <w:bookmarkStart w:id="30" w:name="_Toc271876608"/>
      <w:r w:rsidRPr="00AA0149">
        <w:t>Errores encontrados</w:t>
      </w:r>
      <w:bookmarkEnd w:id="30"/>
    </w:p>
    <w:p w:rsidR="00DF1EB8" w:rsidRPr="00AA0149" w:rsidRDefault="00B1047C" w:rsidP="007C6F28">
      <w:pPr>
        <w:pStyle w:val="MTema3"/>
      </w:pPr>
      <w:bookmarkStart w:id="31" w:name="_Toc271876609"/>
      <w:r w:rsidRPr="00AA0149">
        <w:t xml:space="preserve">Error en </w:t>
      </w:r>
      <w:bookmarkStart w:id="32" w:name="_Toc207364749"/>
      <w:bookmarkStart w:id="33" w:name="_Toc270872284"/>
      <w:r w:rsidRPr="00AA0149">
        <w:t>el Indicador de Cumplimiento de entregas</w:t>
      </w:r>
      <w:bookmarkEnd w:id="32"/>
      <w:bookmarkEnd w:id="33"/>
      <w:r w:rsidRPr="00AA0149">
        <w:t>.</w:t>
      </w:r>
      <w:bookmarkEnd w:id="31"/>
    </w:p>
    <w:p w:rsidR="00DF1EB8" w:rsidRPr="00AA0149" w:rsidRDefault="00B1047C" w:rsidP="00AD45FD">
      <w:pPr>
        <w:pStyle w:val="MTemaNormal"/>
        <w:ind w:left="2002" w:hanging="1440"/>
      </w:pPr>
      <w:r w:rsidRPr="00AA0149">
        <w:rPr>
          <w:b/>
        </w:rPr>
        <w:t xml:space="preserve">Descripción: </w:t>
      </w:r>
      <w:r w:rsidRPr="00AA0149">
        <w:t>No se especificaba la cantidad de documentos a entregar en la semana.</w:t>
      </w:r>
      <w:r w:rsidRPr="00AA0149">
        <w:rPr>
          <w:b/>
        </w:rPr>
        <w:t xml:space="preserve"> </w:t>
      </w:r>
    </w:p>
    <w:p w:rsidR="00DF1EB8" w:rsidRPr="00AA0149" w:rsidRDefault="00B1047C" w:rsidP="00AA0149">
      <w:pPr>
        <w:pStyle w:val="MTemaNormal"/>
        <w:ind w:left="2268" w:hanging="1701"/>
      </w:pPr>
      <w:r w:rsidRPr="00AA0149">
        <w:rPr>
          <w:b/>
        </w:rPr>
        <w:t xml:space="preserve">Ubicación: </w:t>
      </w:r>
      <w:r w:rsidRPr="00AA0149">
        <w:t>Sección 2.1</w:t>
      </w:r>
      <w:r w:rsidRPr="00AA0149">
        <w:tab/>
      </w:r>
    </w:p>
    <w:p w:rsidR="00DF1EB8" w:rsidRPr="00AA0149" w:rsidRDefault="00B1047C" w:rsidP="00AA0149">
      <w:pPr>
        <w:pStyle w:val="MTemaNormal"/>
        <w:ind w:left="2835" w:hanging="2268"/>
      </w:pPr>
      <w:r w:rsidRPr="00AA0149">
        <w:rPr>
          <w:b/>
        </w:rPr>
        <w:t>Nivel de gravedad:</w:t>
      </w:r>
      <w:r w:rsidRPr="00AA0149">
        <w:t xml:space="preserve"> </w:t>
      </w:r>
      <w:r w:rsidRPr="00AA0149">
        <w:tab/>
        <w:t>Medio</w:t>
      </w:r>
    </w:p>
    <w:p w:rsidR="00DF1EB8" w:rsidRPr="00AA0149" w:rsidRDefault="00B1047C" w:rsidP="00AD45FD">
      <w:pPr>
        <w:pStyle w:val="MNormal"/>
        <w:ind w:left="2002" w:hanging="1440"/>
      </w:pPr>
      <w:r w:rsidRPr="00AA0149">
        <w:rPr>
          <w:b/>
        </w:rPr>
        <w:t>Sugerencia de corrección:</w:t>
      </w:r>
      <w:r w:rsidRPr="00AA0149">
        <w:t xml:space="preserve"> Se especifico la cantidad de documentos a entregar en la semana.</w:t>
      </w:r>
    </w:p>
    <w:p w:rsidR="008D5495" w:rsidRDefault="008D5495">
      <w:pPr>
        <w:rPr>
          <w:rFonts w:ascii="Verdana" w:hAnsi="Verdana" w:cs="Arial"/>
          <w:b/>
          <w:bCs/>
          <w:sz w:val="22"/>
        </w:rPr>
      </w:pPr>
      <w:r>
        <w:br w:type="page"/>
      </w:r>
    </w:p>
    <w:p w:rsidR="00DF1EB8" w:rsidRPr="00AA0149" w:rsidRDefault="00B1047C" w:rsidP="00AA0149">
      <w:pPr>
        <w:pStyle w:val="MTema1"/>
      </w:pPr>
      <w:bookmarkStart w:id="34" w:name="_Toc271876610"/>
      <w:r w:rsidRPr="00AA0149">
        <w:lastRenderedPageBreak/>
        <w:t>Identificación del Documento a ser verificado</w:t>
      </w:r>
      <w:bookmarkEnd w:id="34"/>
    </w:p>
    <w:p w:rsidR="00DF1EB8" w:rsidRPr="00AA0149" w:rsidRDefault="00B1047C" w:rsidP="00AA0149">
      <w:pPr>
        <w:pStyle w:val="MTemaNormal"/>
      </w:pPr>
      <w:r w:rsidRPr="00AA0149">
        <w:rPr>
          <w:b/>
        </w:rPr>
        <w:t>Documento verificado:</w:t>
      </w:r>
      <w:r w:rsidRPr="00AA0149">
        <w:t xml:space="preserve"> </w:t>
      </w:r>
      <w:r w:rsidRPr="00AA0149">
        <w:rPr>
          <w:lang w:val="es-UY"/>
        </w:rPr>
        <w:t>Lecciones aprendidas</w:t>
      </w:r>
      <w:r w:rsidRPr="00AA0149">
        <w:t xml:space="preserve"> Versión 4.0</w:t>
      </w:r>
    </w:p>
    <w:p w:rsidR="00DF1EB8" w:rsidRPr="00AA0149" w:rsidRDefault="00B1047C" w:rsidP="00AA0149">
      <w:pPr>
        <w:pStyle w:val="MTemaNormal"/>
      </w:pPr>
      <w:r w:rsidRPr="00AA0149">
        <w:rPr>
          <w:b/>
        </w:rPr>
        <w:t>Área a la que corresponde el documento:</w:t>
      </w:r>
      <w:r w:rsidRPr="00AA0149">
        <w:t xml:space="preserve"> Gestión de proyecto</w:t>
      </w:r>
    </w:p>
    <w:p w:rsidR="00DF1EB8" w:rsidRPr="00AA0149" w:rsidRDefault="00B1047C" w:rsidP="00AA0149">
      <w:pPr>
        <w:pStyle w:val="MTemaNormal"/>
      </w:pPr>
      <w:r w:rsidRPr="00AA0149">
        <w:rPr>
          <w:b/>
        </w:rPr>
        <w:t>Responsable de su realización:</w:t>
      </w:r>
      <w:r w:rsidRPr="00AA0149">
        <w:tab/>
        <w:t>Juan Ghiringhelli</w:t>
      </w:r>
    </w:p>
    <w:p w:rsidR="00DF1EB8" w:rsidRPr="00AA0149" w:rsidRDefault="00B1047C" w:rsidP="007C6F28">
      <w:pPr>
        <w:pStyle w:val="MTema2"/>
      </w:pPr>
      <w:bookmarkStart w:id="35" w:name="_Toc271876611"/>
      <w:r w:rsidRPr="00AA0149">
        <w:t>Objetivo de la verificación</w:t>
      </w:r>
      <w:bookmarkEnd w:id="35"/>
    </w:p>
    <w:p w:rsidR="00DF1EB8" w:rsidRPr="00AA0149" w:rsidRDefault="00B1047C" w:rsidP="00AA0149">
      <w:pPr>
        <w:pStyle w:val="MTemaNormal"/>
      </w:pPr>
      <w:r w:rsidRPr="00AA0149">
        <w:t>El objetivo de esta verificación es comprobar la entendibilidad, así como también que el documento cumpla con el formato establecido.</w:t>
      </w:r>
    </w:p>
    <w:p w:rsidR="00DF1EB8" w:rsidRPr="00AA0149" w:rsidRDefault="00B1047C" w:rsidP="007C6F28">
      <w:pPr>
        <w:pStyle w:val="MTema2"/>
      </w:pPr>
      <w:bookmarkStart w:id="36" w:name="_Toc271876612"/>
      <w:r w:rsidRPr="00AA0149">
        <w:t>Aspectos del documento a ser verificados</w:t>
      </w:r>
      <w:bookmarkEnd w:id="36"/>
    </w:p>
    <w:p w:rsidR="00DF1EB8" w:rsidRPr="00AA0149" w:rsidRDefault="00B1047C" w:rsidP="00AA0149">
      <w:pPr>
        <w:pStyle w:val="MTemaNormal"/>
        <w:numPr>
          <w:ilvl w:val="0"/>
          <w:numId w:val="14"/>
        </w:numPr>
        <w:rPr>
          <w:b/>
        </w:rPr>
      </w:pPr>
      <w:r w:rsidRPr="00AA0149">
        <w:rPr>
          <w:b/>
        </w:rPr>
        <w:t>Formato</w:t>
      </w:r>
    </w:p>
    <w:p w:rsidR="00DF1EB8" w:rsidRPr="00AA0149" w:rsidRDefault="00B1047C" w:rsidP="00AA0149">
      <w:pPr>
        <w:pStyle w:val="MTemaNormal"/>
        <w:ind w:left="1276"/>
      </w:pPr>
      <w:r w:rsidRPr="00AA0149">
        <w:t>Se verificará que el formato del documento sea el especificado en las plantillas.</w:t>
      </w:r>
    </w:p>
    <w:p w:rsidR="00DF1EB8" w:rsidRPr="00AA0149" w:rsidRDefault="00B1047C" w:rsidP="00AA0149">
      <w:pPr>
        <w:pStyle w:val="MTemaNormal"/>
        <w:numPr>
          <w:ilvl w:val="0"/>
          <w:numId w:val="14"/>
        </w:numPr>
        <w:rPr>
          <w:b/>
        </w:rPr>
      </w:pPr>
      <w:r w:rsidRPr="00AA0149">
        <w:rPr>
          <w:b/>
        </w:rPr>
        <w:t>Entendibilidad</w:t>
      </w:r>
    </w:p>
    <w:p w:rsidR="00DF1EB8" w:rsidRPr="00AA0149" w:rsidRDefault="00B1047C" w:rsidP="00AA0149">
      <w:pPr>
        <w:pStyle w:val="MTemaNormal"/>
        <w:ind w:left="1276"/>
      </w:pPr>
      <w:r w:rsidRPr="00AA0149">
        <w:t xml:space="preserve">Se verificará que el documento sea entendible, que no contenga ambigüedades y que no contenga errores ortográficos. </w:t>
      </w:r>
    </w:p>
    <w:p w:rsidR="00DF1EB8" w:rsidRPr="00AA0149" w:rsidRDefault="00B1047C" w:rsidP="007C6F28">
      <w:pPr>
        <w:pStyle w:val="MTema2"/>
      </w:pPr>
      <w:bookmarkStart w:id="37" w:name="_Toc271876613"/>
      <w:r w:rsidRPr="00AA0149">
        <w:t>Verificación de la versión anterior</w:t>
      </w:r>
      <w:bookmarkEnd w:id="37"/>
    </w:p>
    <w:p w:rsidR="00DF1EB8" w:rsidRPr="00AA0149" w:rsidRDefault="00B1047C" w:rsidP="00AA0149">
      <w:pPr>
        <w:pStyle w:val="MTemaNormal"/>
      </w:pPr>
      <w:r w:rsidRPr="00AA0149">
        <w:t>No se presentaban errores a la versión anterior del documento.</w:t>
      </w:r>
    </w:p>
    <w:p w:rsidR="00DF1EB8" w:rsidRPr="00AA0149" w:rsidRDefault="00B1047C" w:rsidP="007C6F28">
      <w:pPr>
        <w:pStyle w:val="MTema2"/>
      </w:pPr>
      <w:bookmarkStart w:id="38" w:name="_Toc271876614"/>
      <w:r w:rsidRPr="00AA0149">
        <w:t>Errores encontrados</w:t>
      </w:r>
      <w:bookmarkEnd w:id="38"/>
    </w:p>
    <w:p w:rsidR="00DF1EB8" w:rsidRPr="00AA0149" w:rsidRDefault="00B1047C" w:rsidP="00AD45FD">
      <w:pPr>
        <w:pStyle w:val="MTemaNormal"/>
      </w:pPr>
      <w:r w:rsidRPr="00AA0149">
        <w:t>No se introdujeron nuevos errores al documento.</w:t>
      </w:r>
    </w:p>
    <w:p w:rsidR="008D5495" w:rsidRDefault="008D5495">
      <w:pPr>
        <w:rPr>
          <w:rFonts w:ascii="Verdana" w:hAnsi="Verdana" w:cs="Arial"/>
          <w:b/>
          <w:bCs/>
          <w:sz w:val="22"/>
        </w:rPr>
      </w:pPr>
      <w:r>
        <w:br w:type="page"/>
      </w:r>
    </w:p>
    <w:p w:rsidR="00DF1EB8" w:rsidRPr="00AA0149" w:rsidRDefault="00B1047C" w:rsidP="00AA0149">
      <w:pPr>
        <w:pStyle w:val="MTema1"/>
      </w:pPr>
      <w:bookmarkStart w:id="39" w:name="_Toc271876615"/>
      <w:r w:rsidRPr="00AA0149">
        <w:lastRenderedPageBreak/>
        <w:t>Identificación del Documento a ser verificado</w:t>
      </w:r>
      <w:bookmarkEnd w:id="39"/>
    </w:p>
    <w:p w:rsidR="00DF1EB8" w:rsidRPr="00AA0149" w:rsidRDefault="00B1047C" w:rsidP="00AA0149">
      <w:pPr>
        <w:pStyle w:val="MTemaNormal"/>
      </w:pPr>
      <w:r w:rsidRPr="00AA0149">
        <w:rPr>
          <w:b/>
        </w:rPr>
        <w:t>Documento verificado:</w:t>
      </w:r>
      <w:r w:rsidRPr="00AA0149">
        <w:t xml:space="preserve"> </w:t>
      </w:r>
      <w:r w:rsidRPr="00AA0149">
        <w:rPr>
          <w:lang w:val="es-UY"/>
        </w:rPr>
        <w:t>Plan de Iteración</w:t>
      </w:r>
      <w:r w:rsidRPr="00AA0149">
        <w:t xml:space="preserve"> Versión 4.0</w:t>
      </w:r>
    </w:p>
    <w:p w:rsidR="00DF1EB8" w:rsidRPr="00AA0149" w:rsidRDefault="00B1047C" w:rsidP="00AA0149">
      <w:pPr>
        <w:pStyle w:val="MTemaNormal"/>
      </w:pPr>
      <w:r w:rsidRPr="00AA0149">
        <w:rPr>
          <w:b/>
        </w:rPr>
        <w:t>Área a la que corresponde el documento:</w:t>
      </w:r>
      <w:r w:rsidRPr="00AA0149">
        <w:t xml:space="preserve"> Gestión de proyecto</w:t>
      </w:r>
    </w:p>
    <w:p w:rsidR="00DF1EB8" w:rsidRPr="00AA0149" w:rsidRDefault="00B1047C" w:rsidP="00AA0149">
      <w:pPr>
        <w:pStyle w:val="MTemaNormal"/>
      </w:pPr>
      <w:r w:rsidRPr="00AA0149">
        <w:rPr>
          <w:b/>
        </w:rPr>
        <w:t>Responsable de su realización:</w:t>
      </w:r>
      <w:r w:rsidRPr="00AA0149">
        <w:tab/>
        <w:t>Juan Ghiringhelli</w:t>
      </w:r>
    </w:p>
    <w:p w:rsidR="00DF1EB8" w:rsidRPr="00AA0149" w:rsidRDefault="00B1047C" w:rsidP="007C6F28">
      <w:pPr>
        <w:pStyle w:val="MTema2"/>
      </w:pPr>
      <w:bookmarkStart w:id="40" w:name="_Toc271876616"/>
      <w:r w:rsidRPr="00AA0149">
        <w:t>Objetivo de la verificación</w:t>
      </w:r>
      <w:bookmarkEnd w:id="40"/>
    </w:p>
    <w:p w:rsidR="00DF1EB8" w:rsidRPr="00AA0149" w:rsidRDefault="00B1047C" w:rsidP="00AA0149">
      <w:pPr>
        <w:pStyle w:val="MTemaNormal"/>
      </w:pPr>
      <w:r w:rsidRPr="00AA0149">
        <w:t>El objetivo de esta verificación es comprobar la entendibilidad, así como también que el documento cumpla con el formato establecido.</w:t>
      </w:r>
    </w:p>
    <w:p w:rsidR="00DF1EB8" w:rsidRPr="00AA0149" w:rsidRDefault="00B1047C" w:rsidP="007C6F28">
      <w:pPr>
        <w:pStyle w:val="MTema2"/>
      </w:pPr>
      <w:bookmarkStart w:id="41" w:name="_Toc271876617"/>
      <w:r w:rsidRPr="00AA0149">
        <w:t>Aspectos del documento a ser verificados</w:t>
      </w:r>
      <w:bookmarkEnd w:id="41"/>
    </w:p>
    <w:p w:rsidR="00DF1EB8" w:rsidRPr="00AA0149" w:rsidRDefault="00B1047C" w:rsidP="00AA0149">
      <w:pPr>
        <w:pStyle w:val="MTemaNormal"/>
        <w:numPr>
          <w:ilvl w:val="0"/>
          <w:numId w:val="14"/>
        </w:numPr>
        <w:rPr>
          <w:b/>
        </w:rPr>
      </w:pPr>
      <w:r w:rsidRPr="00AA0149">
        <w:rPr>
          <w:b/>
        </w:rPr>
        <w:t>Formato</w:t>
      </w:r>
    </w:p>
    <w:p w:rsidR="00DF1EB8" w:rsidRPr="00AA0149" w:rsidRDefault="00B1047C" w:rsidP="00AA0149">
      <w:pPr>
        <w:pStyle w:val="MTemaNormal"/>
        <w:ind w:left="1276"/>
      </w:pPr>
      <w:r w:rsidRPr="00AA0149">
        <w:t>Se verificará que el formato del documento sea el especificado en las plantillas.</w:t>
      </w:r>
    </w:p>
    <w:p w:rsidR="00DF1EB8" w:rsidRPr="00AA0149" w:rsidRDefault="00B1047C" w:rsidP="00AA0149">
      <w:pPr>
        <w:pStyle w:val="MTemaNormal"/>
        <w:numPr>
          <w:ilvl w:val="0"/>
          <w:numId w:val="14"/>
        </w:numPr>
        <w:rPr>
          <w:b/>
        </w:rPr>
      </w:pPr>
      <w:r w:rsidRPr="00AA0149">
        <w:rPr>
          <w:b/>
        </w:rPr>
        <w:t>Entendibilidad</w:t>
      </w:r>
    </w:p>
    <w:p w:rsidR="00DF1EB8" w:rsidRPr="00AA0149" w:rsidRDefault="00B1047C" w:rsidP="00AA0149">
      <w:pPr>
        <w:pStyle w:val="MTemaNormal"/>
        <w:ind w:left="1276"/>
      </w:pPr>
      <w:r w:rsidRPr="00AA0149">
        <w:t xml:space="preserve">Se verificará que el documento sea entendible, que no contenga ambigüedades y que no contenga errores ortográficos. </w:t>
      </w:r>
    </w:p>
    <w:p w:rsidR="00DF1EB8" w:rsidRPr="00AA0149" w:rsidRDefault="00B1047C" w:rsidP="007C6F28">
      <w:pPr>
        <w:pStyle w:val="MTema2"/>
      </w:pPr>
      <w:bookmarkStart w:id="42" w:name="_Toc271876618"/>
      <w:r w:rsidRPr="00AA0149">
        <w:t>Verificación de la versión anterior</w:t>
      </w:r>
      <w:bookmarkEnd w:id="42"/>
    </w:p>
    <w:p w:rsidR="00DF1EB8" w:rsidRPr="00AA0149" w:rsidRDefault="00B1047C" w:rsidP="00AA0149">
      <w:pPr>
        <w:pStyle w:val="MTemaNormal"/>
      </w:pPr>
      <w:r w:rsidRPr="00AA0149">
        <w:t>No se presentaban errores a la versión anterior del documento.</w:t>
      </w:r>
    </w:p>
    <w:p w:rsidR="00DF1EB8" w:rsidRPr="00AA0149" w:rsidRDefault="00B1047C" w:rsidP="007C6F28">
      <w:pPr>
        <w:pStyle w:val="MTema2"/>
      </w:pPr>
      <w:bookmarkStart w:id="43" w:name="_Toc271876619"/>
      <w:r w:rsidRPr="00AA0149">
        <w:t>Errores encontrados</w:t>
      </w:r>
      <w:bookmarkEnd w:id="43"/>
    </w:p>
    <w:p w:rsidR="00DF1EB8" w:rsidRPr="00AA0149" w:rsidRDefault="00B1047C" w:rsidP="00AA0149">
      <w:pPr>
        <w:pStyle w:val="MNormal"/>
        <w:ind w:left="567"/>
      </w:pPr>
      <w:r w:rsidRPr="00AA0149">
        <w:t>No se introdujeron nuevos errores al documento.</w:t>
      </w:r>
    </w:p>
    <w:p w:rsidR="008D5495" w:rsidRDefault="008D5495">
      <w:pPr>
        <w:rPr>
          <w:rFonts w:ascii="Verdana" w:hAnsi="Verdana" w:cs="Arial"/>
          <w:b/>
          <w:bCs/>
          <w:sz w:val="22"/>
        </w:rPr>
      </w:pPr>
      <w:r>
        <w:br w:type="page"/>
      </w:r>
    </w:p>
    <w:p w:rsidR="00DF1EB8" w:rsidRPr="00AA0149" w:rsidRDefault="00B1047C" w:rsidP="00AA0149">
      <w:pPr>
        <w:pStyle w:val="MTema1"/>
      </w:pPr>
      <w:bookmarkStart w:id="44" w:name="_Toc271876620"/>
      <w:r w:rsidRPr="00AA0149">
        <w:lastRenderedPageBreak/>
        <w:t>Identificación del Documento a ser verificado</w:t>
      </w:r>
      <w:bookmarkEnd w:id="44"/>
    </w:p>
    <w:p w:rsidR="00DF1EB8" w:rsidRPr="00AA0149" w:rsidRDefault="00B1047C" w:rsidP="00AA0149">
      <w:pPr>
        <w:pStyle w:val="MTemaNormal"/>
      </w:pPr>
      <w:r w:rsidRPr="00AA0149">
        <w:rPr>
          <w:b/>
        </w:rPr>
        <w:t>Documento verificado:</w:t>
      </w:r>
      <w:r w:rsidRPr="00AA0149">
        <w:t xml:space="preserve"> </w:t>
      </w:r>
      <w:r w:rsidRPr="00AA0149">
        <w:rPr>
          <w:lang w:val="es-UY"/>
        </w:rPr>
        <w:t>Plan de Proyecto</w:t>
      </w:r>
      <w:r w:rsidRPr="00AA0149">
        <w:t xml:space="preserve"> Versión 4.0</w:t>
      </w:r>
    </w:p>
    <w:p w:rsidR="00DF1EB8" w:rsidRPr="00AA0149" w:rsidRDefault="00B1047C" w:rsidP="00AA0149">
      <w:pPr>
        <w:pStyle w:val="MTemaNormal"/>
      </w:pPr>
      <w:r w:rsidRPr="00AA0149">
        <w:rPr>
          <w:b/>
        </w:rPr>
        <w:t>Área a la que corresponde el documento:</w:t>
      </w:r>
      <w:r w:rsidRPr="00AA0149">
        <w:t xml:space="preserve"> Gestión de proyecto</w:t>
      </w:r>
    </w:p>
    <w:p w:rsidR="00DF1EB8" w:rsidRPr="00AA0149" w:rsidRDefault="00B1047C" w:rsidP="00AA0149">
      <w:pPr>
        <w:pStyle w:val="MTemaNormal"/>
      </w:pPr>
      <w:r w:rsidRPr="00AA0149">
        <w:rPr>
          <w:b/>
        </w:rPr>
        <w:t>Responsable de su realización:</w:t>
      </w:r>
      <w:r w:rsidRPr="00AA0149">
        <w:tab/>
        <w:t>Juan Ghiringhelli</w:t>
      </w:r>
    </w:p>
    <w:p w:rsidR="00DF1EB8" w:rsidRPr="00AA0149" w:rsidRDefault="00B1047C" w:rsidP="007C6F28">
      <w:pPr>
        <w:pStyle w:val="MTema2"/>
      </w:pPr>
      <w:bookmarkStart w:id="45" w:name="_Toc271876621"/>
      <w:r w:rsidRPr="00AA0149">
        <w:t>Objetivo de la verificación</w:t>
      </w:r>
      <w:bookmarkEnd w:id="45"/>
    </w:p>
    <w:p w:rsidR="00DF1EB8" w:rsidRPr="00AA0149" w:rsidRDefault="00B1047C" w:rsidP="00AA0149">
      <w:pPr>
        <w:pStyle w:val="MTemaNormal"/>
      </w:pPr>
      <w:r w:rsidRPr="00AA0149">
        <w:t>El objetivo de esta verificación es comprobar la entendibilidad, así como también que el documento cumpla con el formato establecido.</w:t>
      </w:r>
    </w:p>
    <w:p w:rsidR="00DF1EB8" w:rsidRPr="00AA0149" w:rsidRDefault="00B1047C" w:rsidP="007C6F28">
      <w:pPr>
        <w:pStyle w:val="MTema2"/>
      </w:pPr>
      <w:bookmarkStart w:id="46" w:name="_Toc271876622"/>
      <w:r w:rsidRPr="00AA0149">
        <w:t>Aspectos del documento a ser verificados</w:t>
      </w:r>
      <w:bookmarkEnd w:id="46"/>
    </w:p>
    <w:p w:rsidR="00DF1EB8" w:rsidRPr="00AA0149" w:rsidRDefault="00B1047C" w:rsidP="00AA0149">
      <w:pPr>
        <w:pStyle w:val="MTemaNormal"/>
        <w:numPr>
          <w:ilvl w:val="0"/>
          <w:numId w:val="14"/>
        </w:numPr>
        <w:rPr>
          <w:b/>
        </w:rPr>
      </w:pPr>
      <w:r w:rsidRPr="00AA0149">
        <w:rPr>
          <w:b/>
        </w:rPr>
        <w:t>Formato</w:t>
      </w:r>
    </w:p>
    <w:p w:rsidR="00DF1EB8" w:rsidRPr="00AA0149" w:rsidRDefault="00B1047C" w:rsidP="00AA0149">
      <w:pPr>
        <w:pStyle w:val="MTemaNormal"/>
        <w:ind w:left="1276"/>
      </w:pPr>
      <w:r w:rsidRPr="00AA0149">
        <w:t>Se verificará que el formato del documento sea el especificado en las plantillas.</w:t>
      </w:r>
    </w:p>
    <w:p w:rsidR="00DF1EB8" w:rsidRPr="00AA0149" w:rsidRDefault="00B1047C" w:rsidP="00AA0149">
      <w:pPr>
        <w:pStyle w:val="MTemaNormal"/>
        <w:numPr>
          <w:ilvl w:val="0"/>
          <w:numId w:val="14"/>
        </w:numPr>
        <w:rPr>
          <w:b/>
        </w:rPr>
      </w:pPr>
      <w:r w:rsidRPr="00AA0149">
        <w:rPr>
          <w:b/>
        </w:rPr>
        <w:t>Entendibilidad</w:t>
      </w:r>
    </w:p>
    <w:p w:rsidR="00DF1EB8" w:rsidRPr="00AA0149" w:rsidRDefault="00B1047C" w:rsidP="00AA0149">
      <w:pPr>
        <w:pStyle w:val="MTemaNormal"/>
        <w:ind w:left="1276"/>
      </w:pPr>
      <w:r w:rsidRPr="00AA0149">
        <w:t>Se verificará que el documento sea entendible, que no contenga ambigüedades y que no contenga errores ortográficos.</w:t>
      </w:r>
    </w:p>
    <w:p w:rsidR="00DF1EB8" w:rsidRPr="00AA0149" w:rsidRDefault="00B1047C" w:rsidP="007C6F28">
      <w:pPr>
        <w:pStyle w:val="MTema2"/>
      </w:pPr>
      <w:bookmarkStart w:id="47" w:name="_Toc271876623"/>
      <w:r w:rsidRPr="00AA0149">
        <w:t>Errores encontrados</w:t>
      </w:r>
      <w:bookmarkEnd w:id="47"/>
    </w:p>
    <w:p w:rsidR="00DF1EB8" w:rsidRPr="00AA0149" w:rsidRDefault="00B1047C" w:rsidP="007C6F28">
      <w:pPr>
        <w:pStyle w:val="MTema3"/>
      </w:pPr>
      <w:bookmarkStart w:id="48" w:name="_Toc271876624"/>
      <w:r w:rsidRPr="00AA0149">
        <w:t xml:space="preserve">Error en los códigos de las actividades de </w:t>
      </w:r>
      <w:r w:rsidRPr="00AA0149">
        <w:rPr>
          <w:color w:val="000000"/>
        </w:rPr>
        <w:t>Formación y Entrenamiento.</w:t>
      </w:r>
      <w:bookmarkEnd w:id="48"/>
    </w:p>
    <w:p w:rsidR="00DF1EB8" w:rsidRPr="00AA0149" w:rsidRDefault="00B1047C" w:rsidP="00AD45FD">
      <w:pPr>
        <w:pStyle w:val="MTemaNormal"/>
        <w:ind w:left="2002" w:hanging="1440"/>
      </w:pPr>
      <w:r w:rsidRPr="00AA0149">
        <w:rPr>
          <w:b/>
        </w:rPr>
        <w:t xml:space="preserve">Descripción: </w:t>
      </w:r>
      <w:r w:rsidRPr="00AA0149">
        <w:t xml:space="preserve">Error en los códigos de </w:t>
      </w:r>
      <w:r w:rsidR="00873F0D" w:rsidRPr="00AA0149">
        <w:t>las</w:t>
      </w:r>
      <w:r w:rsidRPr="00AA0149">
        <w:t xml:space="preserve"> actividades de </w:t>
      </w:r>
      <w:r w:rsidRPr="00AA0149">
        <w:rPr>
          <w:color w:val="000000"/>
        </w:rPr>
        <w:t>Reuniones de Apoyo</w:t>
      </w:r>
      <w:r w:rsidRPr="00AA0149">
        <w:t xml:space="preserve">  y Auto Estudio.</w:t>
      </w:r>
      <w:r w:rsidRPr="00AA0149">
        <w:rPr>
          <w:b/>
        </w:rPr>
        <w:t xml:space="preserve"> </w:t>
      </w:r>
    </w:p>
    <w:p w:rsidR="00DF1EB8" w:rsidRPr="00AA0149" w:rsidRDefault="00B1047C" w:rsidP="00AA0149">
      <w:pPr>
        <w:pStyle w:val="MTemaNormal"/>
        <w:ind w:left="2268" w:hanging="1701"/>
      </w:pPr>
      <w:r w:rsidRPr="00AA0149">
        <w:rPr>
          <w:b/>
        </w:rPr>
        <w:t xml:space="preserve">Ubicación: </w:t>
      </w:r>
      <w:r w:rsidRPr="00AA0149">
        <w:t>Sección 5.2</w:t>
      </w:r>
      <w:r w:rsidRPr="00AA0149">
        <w:tab/>
      </w:r>
    </w:p>
    <w:p w:rsidR="00DF1EB8" w:rsidRPr="00AA0149" w:rsidRDefault="00B1047C" w:rsidP="00AA0149">
      <w:pPr>
        <w:pStyle w:val="MTemaNormal"/>
        <w:ind w:left="2835" w:hanging="2268"/>
      </w:pPr>
      <w:r w:rsidRPr="00AA0149">
        <w:rPr>
          <w:b/>
        </w:rPr>
        <w:t>Nivel de gravedad:</w:t>
      </w:r>
      <w:r w:rsidRPr="00AA0149">
        <w:t xml:space="preserve"> </w:t>
      </w:r>
      <w:r w:rsidRPr="00AA0149">
        <w:tab/>
        <w:t>Bajo</w:t>
      </w:r>
    </w:p>
    <w:p w:rsidR="00DF1EB8" w:rsidRPr="00AA0149" w:rsidRDefault="00B1047C" w:rsidP="00AD45FD">
      <w:pPr>
        <w:pStyle w:val="MNormal"/>
        <w:ind w:left="2002" w:hanging="1440"/>
      </w:pPr>
      <w:r w:rsidRPr="00AA0149">
        <w:rPr>
          <w:b/>
        </w:rPr>
        <w:t>Sugerencia de corrección:</w:t>
      </w:r>
      <w:r w:rsidRPr="00AA0149">
        <w:t xml:space="preserve"> Se consulto al Administrador y se arreglo el error.</w:t>
      </w:r>
    </w:p>
    <w:p w:rsidR="008D5495" w:rsidRDefault="008D5495">
      <w:pPr>
        <w:rPr>
          <w:rFonts w:ascii="Verdana" w:hAnsi="Verdana" w:cs="Arial"/>
          <w:b/>
          <w:bCs/>
          <w:sz w:val="22"/>
        </w:rPr>
      </w:pPr>
      <w:r>
        <w:br w:type="page"/>
      </w:r>
    </w:p>
    <w:p w:rsidR="00DF1EB8" w:rsidRPr="00AA0149" w:rsidRDefault="00B1047C" w:rsidP="00AA0149">
      <w:pPr>
        <w:pStyle w:val="MTema1"/>
      </w:pPr>
      <w:bookmarkStart w:id="49" w:name="_Toc271876625"/>
      <w:r w:rsidRPr="00AA0149">
        <w:lastRenderedPageBreak/>
        <w:t>Identificación del Documento a ser verificado</w:t>
      </w:r>
      <w:bookmarkEnd w:id="49"/>
    </w:p>
    <w:p w:rsidR="00DF1EB8" w:rsidRPr="00AA0149" w:rsidRDefault="00B1047C" w:rsidP="00AA0149">
      <w:pPr>
        <w:pStyle w:val="MTemaNormal"/>
      </w:pPr>
      <w:r w:rsidRPr="00AA0149">
        <w:rPr>
          <w:b/>
        </w:rPr>
        <w:t>Documento verificado:</w:t>
      </w:r>
      <w:r w:rsidRPr="00AA0149">
        <w:t xml:space="preserve"> </w:t>
      </w:r>
      <w:r w:rsidRPr="00AA0149">
        <w:rPr>
          <w:lang w:val="es-UY"/>
        </w:rPr>
        <w:t>Plan de Integración de la Iteración</w:t>
      </w:r>
      <w:r w:rsidRPr="00AA0149">
        <w:t xml:space="preserve"> Versión 4.1</w:t>
      </w:r>
    </w:p>
    <w:p w:rsidR="00DF1EB8" w:rsidRPr="00AA0149" w:rsidRDefault="00B1047C" w:rsidP="00AA0149">
      <w:pPr>
        <w:pStyle w:val="MTemaNormal"/>
      </w:pPr>
      <w:r w:rsidRPr="00AA0149">
        <w:rPr>
          <w:b/>
        </w:rPr>
        <w:t>Área a la que corresponde el documento:</w:t>
      </w:r>
      <w:r w:rsidRPr="00AA0149">
        <w:t xml:space="preserve"> Implementación</w:t>
      </w:r>
    </w:p>
    <w:p w:rsidR="00DF1EB8" w:rsidRPr="00AA0149" w:rsidRDefault="00B1047C" w:rsidP="00AA0149">
      <w:pPr>
        <w:pStyle w:val="MTemaNormal"/>
      </w:pPr>
      <w:r w:rsidRPr="00AA0149">
        <w:rPr>
          <w:b/>
        </w:rPr>
        <w:t>Responsable de su realización:</w:t>
      </w:r>
      <w:r w:rsidRPr="00AA0149">
        <w:tab/>
        <w:t>Ignacio Infante</w:t>
      </w:r>
    </w:p>
    <w:p w:rsidR="00DF1EB8" w:rsidRPr="00AA0149" w:rsidRDefault="00B1047C" w:rsidP="007C6F28">
      <w:pPr>
        <w:pStyle w:val="MTema2"/>
      </w:pPr>
      <w:bookmarkStart w:id="50" w:name="_Toc271876626"/>
      <w:r w:rsidRPr="00AA0149">
        <w:t>Objetivo de la verificación</w:t>
      </w:r>
      <w:bookmarkEnd w:id="50"/>
    </w:p>
    <w:p w:rsidR="00DF1EB8" w:rsidRPr="00AA0149" w:rsidRDefault="00B1047C" w:rsidP="00AA0149">
      <w:pPr>
        <w:pStyle w:val="MTemaNormal"/>
      </w:pPr>
      <w:r w:rsidRPr="00AA0149">
        <w:t>El objetivo de esta verificación es comprobar la entendibilidad, así como también que el documento cumpla con el formato establecido.</w:t>
      </w:r>
    </w:p>
    <w:p w:rsidR="00DF1EB8" w:rsidRPr="00AA0149" w:rsidRDefault="00B1047C" w:rsidP="007C6F28">
      <w:pPr>
        <w:pStyle w:val="MTema2"/>
      </w:pPr>
      <w:bookmarkStart w:id="51" w:name="_Toc271876627"/>
      <w:r w:rsidRPr="00AA0149">
        <w:t>Aspectos del documento a ser verificados</w:t>
      </w:r>
      <w:bookmarkEnd w:id="51"/>
    </w:p>
    <w:p w:rsidR="00DF1EB8" w:rsidRPr="00AA0149" w:rsidRDefault="00B1047C" w:rsidP="00AA0149">
      <w:pPr>
        <w:pStyle w:val="MTemaNormal"/>
        <w:numPr>
          <w:ilvl w:val="0"/>
          <w:numId w:val="14"/>
        </w:numPr>
        <w:rPr>
          <w:b/>
        </w:rPr>
      </w:pPr>
      <w:r w:rsidRPr="00AA0149">
        <w:rPr>
          <w:b/>
        </w:rPr>
        <w:t>Formato</w:t>
      </w:r>
    </w:p>
    <w:p w:rsidR="00DF1EB8" w:rsidRPr="00AA0149" w:rsidRDefault="00B1047C" w:rsidP="00AA0149">
      <w:pPr>
        <w:pStyle w:val="MTemaNormal"/>
        <w:ind w:left="1276"/>
      </w:pPr>
      <w:r w:rsidRPr="00AA0149">
        <w:t>Se verificará que el formato del documento sea el especificado en las plantillas.</w:t>
      </w:r>
    </w:p>
    <w:p w:rsidR="00DF1EB8" w:rsidRPr="00AA0149" w:rsidRDefault="00B1047C" w:rsidP="00AA0149">
      <w:pPr>
        <w:pStyle w:val="MTemaNormal"/>
        <w:numPr>
          <w:ilvl w:val="0"/>
          <w:numId w:val="14"/>
        </w:numPr>
        <w:rPr>
          <w:b/>
        </w:rPr>
      </w:pPr>
      <w:r w:rsidRPr="00AA0149">
        <w:rPr>
          <w:b/>
        </w:rPr>
        <w:t>Entendibilidad</w:t>
      </w:r>
    </w:p>
    <w:p w:rsidR="00DF1EB8" w:rsidRPr="00AA0149" w:rsidRDefault="00B1047C" w:rsidP="00AA0149">
      <w:pPr>
        <w:pStyle w:val="MTemaNormal"/>
        <w:ind w:left="1276"/>
      </w:pPr>
      <w:r w:rsidRPr="00AA0149">
        <w:t>Se verificará que el documento sea entendible, que no contenga ambigüedades y que no contenga errores ortográficos.</w:t>
      </w:r>
    </w:p>
    <w:p w:rsidR="00DF1EB8" w:rsidRPr="00AA0149" w:rsidRDefault="00B1047C" w:rsidP="007C6F28">
      <w:pPr>
        <w:pStyle w:val="MTema2"/>
      </w:pPr>
      <w:bookmarkStart w:id="52" w:name="_Toc271876628"/>
      <w:r w:rsidRPr="00AA0149">
        <w:t>Errores encontrados</w:t>
      </w:r>
      <w:bookmarkEnd w:id="52"/>
    </w:p>
    <w:p w:rsidR="00DF1EB8" w:rsidRPr="00AA0149" w:rsidRDefault="00B1047C" w:rsidP="007C6F28">
      <w:pPr>
        <w:pStyle w:val="MTema3"/>
      </w:pPr>
      <w:bookmarkStart w:id="53" w:name="_Toc271876629"/>
      <w:r w:rsidRPr="00AA0149">
        <w:t>Error en el índice</w:t>
      </w:r>
      <w:r w:rsidRPr="00AA0149">
        <w:rPr>
          <w:color w:val="000000"/>
        </w:rPr>
        <w:t>.</w:t>
      </w:r>
      <w:bookmarkEnd w:id="53"/>
    </w:p>
    <w:p w:rsidR="00DF1EB8" w:rsidRPr="00AA0149" w:rsidRDefault="00B1047C" w:rsidP="00AA0149">
      <w:pPr>
        <w:pStyle w:val="MTemaNormal"/>
        <w:ind w:left="2268" w:hanging="1701"/>
      </w:pPr>
      <w:r w:rsidRPr="00AA0149">
        <w:rPr>
          <w:b/>
        </w:rPr>
        <w:t xml:space="preserve">Descripción: </w:t>
      </w:r>
      <w:r w:rsidRPr="00AA0149">
        <w:t>El índice no estaba correctamente.</w:t>
      </w:r>
      <w:r w:rsidRPr="00AA0149">
        <w:rPr>
          <w:b/>
        </w:rPr>
        <w:t xml:space="preserve"> </w:t>
      </w:r>
    </w:p>
    <w:p w:rsidR="00DF1EB8" w:rsidRPr="00AA0149" w:rsidRDefault="00B1047C" w:rsidP="00AA0149">
      <w:pPr>
        <w:pStyle w:val="MTemaNormal"/>
        <w:ind w:left="2268" w:hanging="1701"/>
      </w:pPr>
      <w:r w:rsidRPr="00AA0149">
        <w:rPr>
          <w:b/>
        </w:rPr>
        <w:t xml:space="preserve">Ubicación: </w:t>
      </w:r>
      <w:r w:rsidRPr="00AA0149">
        <w:t>Índice</w:t>
      </w:r>
      <w:r w:rsidRPr="00AA0149">
        <w:tab/>
      </w:r>
    </w:p>
    <w:p w:rsidR="00DF1EB8" w:rsidRPr="00AA0149" w:rsidRDefault="00B1047C" w:rsidP="00AA0149">
      <w:pPr>
        <w:pStyle w:val="MTemaNormal"/>
        <w:ind w:left="2835" w:hanging="2268"/>
      </w:pPr>
      <w:r w:rsidRPr="00AA0149">
        <w:rPr>
          <w:b/>
        </w:rPr>
        <w:t>Nivel de gravedad:</w:t>
      </w:r>
      <w:r w:rsidRPr="00AA0149">
        <w:t xml:space="preserve"> </w:t>
      </w:r>
      <w:r w:rsidRPr="00AA0149">
        <w:tab/>
        <w:t>Bajo</w:t>
      </w:r>
    </w:p>
    <w:p w:rsidR="00DF1EB8" w:rsidRPr="00AA0149" w:rsidRDefault="00B1047C" w:rsidP="00AA0149">
      <w:pPr>
        <w:pStyle w:val="MNormal"/>
        <w:ind w:left="567"/>
      </w:pPr>
      <w:r w:rsidRPr="00AA0149">
        <w:rPr>
          <w:b/>
        </w:rPr>
        <w:t>Sugerencia de corrección:</w:t>
      </w:r>
      <w:r w:rsidRPr="00AA0149">
        <w:t xml:space="preserve"> Se actualizo el índice.</w:t>
      </w:r>
    </w:p>
    <w:p w:rsidR="008D5495" w:rsidRDefault="008D5495">
      <w:pPr>
        <w:rPr>
          <w:rFonts w:ascii="Verdana" w:hAnsi="Verdana" w:cs="Arial"/>
          <w:b/>
          <w:bCs/>
          <w:sz w:val="22"/>
        </w:rPr>
      </w:pPr>
      <w:r>
        <w:br w:type="page"/>
      </w:r>
    </w:p>
    <w:p w:rsidR="00DF1EB8" w:rsidRPr="00AA0149" w:rsidRDefault="00B1047C" w:rsidP="00AA0149">
      <w:pPr>
        <w:pStyle w:val="MTema1"/>
      </w:pPr>
      <w:bookmarkStart w:id="54" w:name="_Toc271876630"/>
      <w:r w:rsidRPr="00AA0149">
        <w:lastRenderedPageBreak/>
        <w:t>Identificación del Documento a ser verificado</w:t>
      </w:r>
      <w:bookmarkEnd w:id="54"/>
    </w:p>
    <w:p w:rsidR="00DF1EB8" w:rsidRPr="00AA0149" w:rsidRDefault="00B1047C" w:rsidP="00AA0149">
      <w:pPr>
        <w:pStyle w:val="MTemaNormal"/>
      </w:pPr>
      <w:r w:rsidRPr="00AA0149">
        <w:rPr>
          <w:b/>
        </w:rPr>
        <w:t>Documento verificado:</w:t>
      </w:r>
      <w:r w:rsidRPr="00AA0149">
        <w:t xml:space="preserve"> </w:t>
      </w:r>
      <w:r w:rsidRPr="00AA0149">
        <w:rPr>
          <w:lang w:val="es-UY"/>
        </w:rPr>
        <w:t>Alcance del Sistema</w:t>
      </w:r>
      <w:r w:rsidRPr="00AA0149">
        <w:t xml:space="preserve"> Versión 4.0</w:t>
      </w:r>
    </w:p>
    <w:p w:rsidR="00DF1EB8" w:rsidRPr="00AA0149" w:rsidRDefault="00B1047C" w:rsidP="00AA0149">
      <w:pPr>
        <w:pStyle w:val="MTemaNormal"/>
      </w:pPr>
      <w:r w:rsidRPr="00AA0149">
        <w:rPr>
          <w:b/>
        </w:rPr>
        <w:t>Área a la que corresponde el documento:</w:t>
      </w:r>
      <w:r w:rsidRPr="00AA0149">
        <w:t xml:space="preserve"> Requerimientos</w:t>
      </w:r>
    </w:p>
    <w:p w:rsidR="00DF1EB8" w:rsidRPr="00AA0149" w:rsidRDefault="00B1047C" w:rsidP="00AA0149">
      <w:pPr>
        <w:pStyle w:val="MTemaNormal"/>
      </w:pPr>
      <w:r w:rsidRPr="00AA0149">
        <w:rPr>
          <w:b/>
        </w:rPr>
        <w:t>Responsable de su realización:</w:t>
      </w:r>
      <w:r w:rsidRPr="00AA0149">
        <w:tab/>
        <w:t>Marcos Sander</w:t>
      </w:r>
    </w:p>
    <w:p w:rsidR="00DF1EB8" w:rsidRPr="00AA0149" w:rsidRDefault="00B1047C" w:rsidP="007C6F28">
      <w:pPr>
        <w:pStyle w:val="MTema2"/>
      </w:pPr>
      <w:bookmarkStart w:id="55" w:name="_Toc271876631"/>
      <w:r w:rsidRPr="00AA0149">
        <w:t>Objetivo de la verificación</w:t>
      </w:r>
      <w:bookmarkEnd w:id="55"/>
    </w:p>
    <w:p w:rsidR="00DF1EB8" w:rsidRPr="00AA0149" w:rsidRDefault="00B1047C" w:rsidP="00AA0149">
      <w:pPr>
        <w:pStyle w:val="MTemaNormal"/>
      </w:pPr>
      <w:r w:rsidRPr="00AA0149">
        <w:t>El objetivo de esta verificación es comprobar la entendibilidad, así como también que el documento cumpla con el formato establecido.</w:t>
      </w:r>
    </w:p>
    <w:p w:rsidR="00DF1EB8" w:rsidRPr="00AA0149" w:rsidRDefault="00B1047C" w:rsidP="007C6F28">
      <w:pPr>
        <w:pStyle w:val="MTema2"/>
      </w:pPr>
      <w:bookmarkStart w:id="56" w:name="_Toc271876632"/>
      <w:r w:rsidRPr="00AA0149">
        <w:t>Aspectos del documento a ser verificados</w:t>
      </w:r>
      <w:bookmarkEnd w:id="56"/>
    </w:p>
    <w:p w:rsidR="00DF1EB8" w:rsidRPr="00AA0149" w:rsidRDefault="00B1047C" w:rsidP="00AA0149">
      <w:pPr>
        <w:pStyle w:val="MTemaNormal"/>
        <w:numPr>
          <w:ilvl w:val="0"/>
          <w:numId w:val="14"/>
        </w:numPr>
        <w:rPr>
          <w:b/>
        </w:rPr>
      </w:pPr>
      <w:r w:rsidRPr="00AA0149">
        <w:rPr>
          <w:b/>
        </w:rPr>
        <w:t>Formato</w:t>
      </w:r>
    </w:p>
    <w:p w:rsidR="00DF1EB8" w:rsidRPr="00AA0149" w:rsidRDefault="00B1047C" w:rsidP="00AA0149">
      <w:pPr>
        <w:pStyle w:val="MTemaNormal"/>
        <w:ind w:left="1276"/>
      </w:pPr>
      <w:r w:rsidRPr="00AA0149">
        <w:t>Se verificará que el formato del documento sea el especificado en las plantillas.</w:t>
      </w:r>
    </w:p>
    <w:p w:rsidR="00DF1EB8" w:rsidRPr="00AA0149" w:rsidRDefault="00B1047C" w:rsidP="00AA0149">
      <w:pPr>
        <w:pStyle w:val="MTemaNormal"/>
        <w:numPr>
          <w:ilvl w:val="0"/>
          <w:numId w:val="14"/>
        </w:numPr>
        <w:rPr>
          <w:b/>
        </w:rPr>
      </w:pPr>
      <w:r w:rsidRPr="00AA0149">
        <w:rPr>
          <w:b/>
        </w:rPr>
        <w:t>Entendibilidad</w:t>
      </w:r>
    </w:p>
    <w:p w:rsidR="00DF1EB8" w:rsidRPr="00AA0149" w:rsidRDefault="00B1047C" w:rsidP="00AA0149">
      <w:pPr>
        <w:pStyle w:val="MTemaNormal"/>
        <w:ind w:left="1276"/>
      </w:pPr>
      <w:r w:rsidRPr="00AA0149">
        <w:t xml:space="preserve">Se verificará que el documento sea entendible, que no contenga ambigüedades y que no contenga errores ortográficos. </w:t>
      </w:r>
    </w:p>
    <w:p w:rsidR="00DF1EB8" w:rsidRPr="00AA0149" w:rsidRDefault="00B1047C" w:rsidP="007C6F28">
      <w:pPr>
        <w:pStyle w:val="MTema2"/>
      </w:pPr>
      <w:bookmarkStart w:id="57" w:name="_Toc271876633"/>
      <w:r w:rsidRPr="00AA0149">
        <w:t>Verificación de la versión anterior</w:t>
      </w:r>
      <w:bookmarkEnd w:id="57"/>
    </w:p>
    <w:p w:rsidR="00DF1EB8" w:rsidRPr="00AA0149" w:rsidRDefault="00B1047C" w:rsidP="00AA0149">
      <w:pPr>
        <w:pStyle w:val="MTemaNormal"/>
      </w:pPr>
      <w:r w:rsidRPr="00AA0149">
        <w:t>No se presentaban errores a la versión anterior del documento.</w:t>
      </w:r>
    </w:p>
    <w:p w:rsidR="00DF1EB8" w:rsidRPr="00AA0149" w:rsidRDefault="00B1047C" w:rsidP="007C6F28">
      <w:pPr>
        <w:pStyle w:val="MTema2"/>
      </w:pPr>
      <w:bookmarkStart w:id="58" w:name="_Toc271876634"/>
      <w:r w:rsidRPr="00AA0149">
        <w:t>Errores encontrados</w:t>
      </w:r>
      <w:bookmarkEnd w:id="58"/>
    </w:p>
    <w:p w:rsidR="00B1047C" w:rsidRPr="00AA0149" w:rsidRDefault="00B1047C" w:rsidP="00AD45FD">
      <w:pPr>
        <w:pStyle w:val="MTemaNormal"/>
      </w:pPr>
      <w:r w:rsidRPr="00AA0149">
        <w:t>No se introdujeron nuevos errores al documento.</w:t>
      </w:r>
    </w:p>
    <w:sectPr w:rsidR="00B1047C" w:rsidRPr="00AA0149" w:rsidSect="00DF1EB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EAA" w:rsidRDefault="00B34EAA">
      <w:r>
        <w:separator/>
      </w:r>
    </w:p>
  </w:endnote>
  <w:endnote w:type="continuationSeparator" w:id="1">
    <w:p w:rsidR="00B34EAA" w:rsidRDefault="00B34E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EB8" w:rsidRDefault="00B1047C">
    <w:pPr>
      <w:pStyle w:val="Piedepgina"/>
    </w:pPr>
    <w:r>
      <w:t>Informe de Verificación de Documento</w:t>
    </w:r>
    <w:r>
      <w:tab/>
    </w:r>
    <w:r>
      <w:tab/>
      <w:t xml:space="preserve">Página </w:t>
    </w:r>
    <w:r w:rsidR="00E644E5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E644E5">
      <w:rPr>
        <w:rStyle w:val="Nmerodepgina"/>
      </w:rPr>
      <w:fldChar w:fldCharType="separate"/>
    </w:r>
    <w:r w:rsidR="00873F0D">
      <w:rPr>
        <w:rStyle w:val="Nmerodepgina"/>
        <w:noProof/>
      </w:rPr>
      <w:t>1</w:t>
    </w:r>
    <w:r w:rsidR="00E644E5">
      <w:rPr>
        <w:rStyle w:val="Nmerodepgina"/>
      </w:rPr>
      <w:fldChar w:fldCharType="end"/>
    </w:r>
    <w:r>
      <w:rPr>
        <w:rStyle w:val="Nmerodepgina"/>
      </w:rPr>
      <w:t xml:space="preserve"> de </w:t>
    </w:r>
    <w:r w:rsidR="00E644E5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E644E5">
      <w:rPr>
        <w:rStyle w:val="Nmerodepgina"/>
      </w:rPr>
      <w:fldChar w:fldCharType="separate"/>
    </w:r>
    <w:r w:rsidR="00873F0D">
      <w:rPr>
        <w:rStyle w:val="Nmerodepgina"/>
        <w:noProof/>
      </w:rPr>
      <w:t>11</w:t>
    </w:r>
    <w:r w:rsidR="00E644E5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EAA" w:rsidRDefault="00B34EAA">
      <w:r>
        <w:separator/>
      </w:r>
    </w:p>
  </w:footnote>
  <w:footnote w:type="continuationSeparator" w:id="1">
    <w:p w:rsidR="00B34EAA" w:rsidRDefault="00B34E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9223D19"/>
    <w:multiLevelType w:val="hybridMultilevel"/>
    <w:tmpl w:val="A030DEE2"/>
    <w:lvl w:ilvl="0" w:tplc="309E8964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8C51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126C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F0E7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629A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8462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5E69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1EC6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32BD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42E93270"/>
    <w:multiLevelType w:val="multilevel"/>
    <w:tmpl w:val="CCDEDC4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6D563D49"/>
    <w:multiLevelType w:val="hybridMultilevel"/>
    <w:tmpl w:val="2128787C"/>
    <w:lvl w:ilvl="0" w:tplc="36A23E4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BC9AF09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7458E7B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62E0A8DE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E5629CDC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F8FED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E01BFA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95240B7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256AFA6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</w:num>
  <w:num w:numId="9">
    <w:abstractNumId w:val="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26CB"/>
    <w:rsid w:val="002252F8"/>
    <w:rsid w:val="00364D0B"/>
    <w:rsid w:val="00516BA7"/>
    <w:rsid w:val="005D25C3"/>
    <w:rsid w:val="007C5C57"/>
    <w:rsid w:val="007C6F28"/>
    <w:rsid w:val="008226CB"/>
    <w:rsid w:val="00873F0D"/>
    <w:rsid w:val="008D5495"/>
    <w:rsid w:val="00A538B3"/>
    <w:rsid w:val="00AA0149"/>
    <w:rsid w:val="00AD45FD"/>
    <w:rsid w:val="00B1047C"/>
    <w:rsid w:val="00B11D08"/>
    <w:rsid w:val="00B34EAA"/>
    <w:rsid w:val="00C1037E"/>
    <w:rsid w:val="00D23FA5"/>
    <w:rsid w:val="00DF1EB8"/>
    <w:rsid w:val="00E10B8D"/>
    <w:rsid w:val="00E644E5"/>
    <w:rsid w:val="00EC6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EB8"/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DF1EB8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DF1EB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DF1E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DF1EB8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link w:val="MNormalCar"/>
    <w:rsid w:val="00DF1EB8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DF1EB8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link w:val="MTtulo3Car"/>
    <w:rsid w:val="00DF1EB8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DF1EB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DF1EB8"/>
    <w:pPr>
      <w:numPr>
        <w:numId w:val="3"/>
      </w:numPr>
    </w:pPr>
  </w:style>
  <w:style w:type="paragraph" w:customStyle="1" w:styleId="MEsqNum">
    <w:name w:val="MEsqNum"/>
    <w:basedOn w:val="MNormal"/>
    <w:rsid w:val="00DF1EB8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DF1EB8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DF1EB8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DF1EB8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DF1EB8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5D25C3"/>
    <w:pPr>
      <w:numPr>
        <w:ilvl w:val="0"/>
        <w:numId w:val="8"/>
      </w:numPr>
      <w:spacing w:before="360"/>
      <w:ind w:left="562" w:hanging="562"/>
      <w:outlineLvl w:val="0"/>
    </w:pPr>
  </w:style>
  <w:style w:type="paragraph" w:customStyle="1" w:styleId="MTema2">
    <w:name w:val="MTema2"/>
    <w:basedOn w:val="MTtulo3"/>
    <w:next w:val="MNormal"/>
    <w:link w:val="MTema2Car"/>
    <w:rsid w:val="007C6F28"/>
    <w:pPr>
      <w:numPr>
        <w:ilvl w:val="1"/>
        <w:numId w:val="9"/>
      </w:numPr>
      <w:tabs>
        <w:tab w:val="clear" w:pos="1304"/>
        <w:tab w:val="left" w:pos="720"/>
      </w:tabs>
      <w:spacing w:before="240"/>
      <w:ind w:left="734" w:hanging="734"/>
      <w:outlineLvl w:val="1"/>
    </w:pPr>
    <w:rPr>
      <w:sz w:val="20"/>
    </w:rPr>
  </w:style>
  <w:style w:type="paragraph" w:customStyle="1" w:styleId="MTtulo4">
    <w:name w:val="MTítulo4"/>
    <w:basedOn w:val="Ttulo3"/>
    <w:rsid w:val="00DF1EB8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DF1EB8"/>
    <w:pPr>
      <w:spacing w:before="120" w:after="120"/>
    </w:pPr>
    <w:rPr>
      <w:rFonts w:ascii="Calibri" w:hAnsi="Calibri" w:cs="Calibr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rsid w:val="00DF1EB8"/>
    <w:pPr>
      <w:ind w:left="200"/>
    </w:pPr>
    <w:rPr>
      <w:rFonts w:ascii="Calibri" w:hAnsi="Calibri" w:cs="Calibri"/>
      <w:smallCaps/>
      <w:szCs w:val="20"/>
    </w:rPr>
  </w:style>
  <w:style w:type="character" w:styleId="Hipervnculo">
    <w:name w:val="Hyperlink"/>
    <w:basedOn w:val="Fuentedeprrafopredeter"/>
    <w:uiPriority w:val="99"/>
    <w:rsid w:val="00DF1EB8"/>
    <w:rPr>
      <w:color w:val="0000FF"/>
      <w:u w:val="single"/>
    </w:rPr>
  </w:style>
  <w:style w:type="paragraph" w:styleId="Encabezado">
    <w:name w:val="header"/>
    <w:basedOn w:val="Normal"/>
    <w:semiHidden/>
    <w:rsid w:val="00DF1EB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DF1EB8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DF1EB8"/>
    <w:pPr>
      <w:ind w:left="800"/>
    </w:pPr>
    <w:rPr>
      <w:rFonts w:ascii="Calibri" w:hAnsi="Calibri" w:cs="Calibri"/>
      <w:sz w:val="18"/>
      <w:szCs w:val="18"/>
    </w:rPr>
  </w:style>
  <w:style w:type="character" w:styleId="Nmerodepgina">
    <w:name w:val="page number"/>
    <w:basedOn w:val="Fuentedeprrafopredeter"/>
    <w:semiHidden/>
    <w:rsid w:val="00DF1EB8"/>
  </w:style>
  <w:style w:type="paragraph" w:customStyle="1" w:styleId="MTemaNormal">
    <w:name w:val="MTemaNormal"/>
    <w:basedOn w:val="MNormal"/>
    <w:rsid w:val="00DF1EB8"/>
    <w:pPr>
      <w:ind w:left="567"/>
    </w:pPr>
  </w:style>
  <w:style w:type="paragraph" w:customStyle="1" w:styleId="MTemaVietas">
    <w:name w:val="MTemaViñetas"/>
    <w:basedOn w:val="MVietas"/>
    <w:rsid w:val="00DF1EB8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DF1EB8"/>
    <w:pPr>
      <w:numPr>
        <w:ilvl w:val="2"/>
        <w:numId w:val="11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MDetTitulo4"/>
    <w:rsid w:val="00DF1EB8"/>
    <w:pPr>
      <w:numPr>
        <w:numId w:val="12"/>
      </w:numPr>
      <w:tabs>
        <w:tab w:val="clear" w:pos="2948"/>
        <w:tab w:val="left" w:pos="1276"/>
      </w:tabs>
      <w:ind w:left="1418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uiPriority w:val="39"/>
    <w:rsid w:val="00DF1EB8"/>
    <w:pPr>
      <w:ind w:left="400"/>
    </w:pPr>
    <w:rPr>
      <w:rFonts w:ascii="Calibri" w:hAnsi="Calibri" w:cs="Calibri"/>
      <w:i/>
      <w:iCs/>
      <w:szCs w:val="20"/>
    </w:rPr>
  </w:style>
  <w:style w:type="paragraph" w:styleId="TDC4">
    <w:name w:val="toc 4"/>
    <w:basedOn w:val="Normal"/>
    <w:next w:val="Normal"/>
    <w:autoRedefine/>
    <w:semiHidden/>
    <w:rsid w:val="00DF1EB8"/>
    <w:pPr>
      <w:ind w:left="600"/>
    </w:pPr>
    <w:rPr>
      <w:rFonts w:ascii="Calibri" w:hAnsi="Calibri" w:cs="Calibr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DF1EB8"/>
    <w:pPr>
      <w:ind w:left="1000"/>
    </w:pPr>
    <w:rPr>
      <w:rFonts w:ascii="Calibri" w:hAnsi="Calibri" w:cs="Calibr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DF1EB8"/>
    <w:pPr>
      <w:ind w:left="1200"/>
    </w:pPr>
    <w:rPr>
      <w:rFonts w:ascii="Calibri" w:hAnsi="Calibri" w:cs="Calibr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DF1EB8"/>
    <w:pPr>
      <w:ind w:left="1400"/>
    </w:pPr>
    <w:rPr>
      <w:rFonts w:ascii="Calibri" w:hAnsi="Calibri" w:cs="Calibr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DF1EB8"/>
    <w:pPr>
      <w:ind w:left="1600"/>
    </w:pPr>
    <w:rPr>
      <w:rFonts w:ascii="Calibri" w:hAnsi="Calibri" w:cs="Calibri"/>
      <w:sz w:val="18"/>
      <w:szCs w:val="18"/>
    </w:rPr>
  </w:style>
  <w:style w:type="paragraph" w:customStyle="1" w:styleId="MEsqNum2">
    <w:name w:val="MEsqNum2"/>
    <w:basedOn w:val="MEsqNum"/>
    <w:rsid w:val="00DF1EB8"/>
    <w:pPr>
      <w:numPr>
        <w:ilvl w:val="1"/>
      </w:numPr>
    </w:pPr>
  </w:style>
  <w:style w:type="paragraph" w:customStyle="1" w:styleId="a">
    <w:name w:val="a"/>
    <w:basedOn w:val="MTema2"/>
    <w:link w:val="aCar"/>
    <w:qFormat/>
    <w:rsid w:val="00AA0149"/>
    <w:pPr>
      <w:numPr>
        <w:ilvl w:val="0"/>
        <w:numId w:val="0"/>
      </w:numPr>
      <w:tabs>
        <w:tab w:val="clear" w:pos="720"/>
        <w:tab w:val="left" w:pos="567"/>
      </w:tabs>
      <w:ind w:left="562"/>
      <w:outlineLvl w:val="9"/>
    </w:pPr>
    <w:rPr>
      <w:b w:val="0"/>
    </w:rPr>
  </w:style>
  <w:style w:type="character" w:customStyle="1" w:styleId="MNormalCar">
    <w:name w:val="MNormal Car"/>
    <w:basedOn w:val="Fuentedeprrafopredeter"/>
    <w:link w:val="MNormal"/>
    <w:rsid w:val="00AA0149"/>
    <w:rPr>
      <w:rFonts w:ascii="Verdana" w:hAnsi="Verdana" w:cs="Arial"/>
      <w:szCs w:val="24"/>
    </w:rPr>
  </w:style>
  <w:style w:type="character" w:customStyle="1" w:styleId="MTtulo3Car">
    <w:name w:val="MTítulo3 Car"/>
    <w:basedOn w:val="MNormalCar"/>
    <w:link w:val="MTtulo3"/>
    <w:rsid w:val="00AA0149"/>
    <w:rPr>
      <w:b/>
      <w:bCs/>
      <w:sz w:val="24"/>
    </w:rPr>
  </w:style>
  <w:style w:type="character" w:customStyle="1" w:styleId="MTema2Car">
    <w:name w:val="MTema2 Car"/>
    <w:basedOn w:val="MTtulo3Car"/>
    <w:link w:val="MTema2"/>
    <w:rsid w:val="007C6F28"/>
  </w:style>
  <w:style w:type="character" w:customStyle="1" w:styleId="aCar">
    <w:name w:val="a Car"/>
    <w:basedOn w:val="MTema2Car"/>
    <w:link w:val="a"/>
    <w:rsid w:val="00AA01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MetodologíaGX-Documentos.dot</Template>
  <TotalTime>19</TotalTime>
  <Pages>11</Pages>
  <Words>1984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verificacion</vt:lpstr>
    </vt:vector>
  </TitlesOfParts>
  <Company>Particular</Company>
  <LinksUpToDate>false</LinksUpToDate>
  <CharactersWithSpaces>12875</CharactersWithSpaces>
  <SharedDoc>false</SharedDoc>
  <HLinks>
    <vt:vector size="282" baseType="variant">
      <vt:variant>
        <vt:i4>1048629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_Toc271755322</vt:lpwstr>
      </vt:variant>
      <vt:variant>
        <vt:i4>1048629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_Toc271755321</vt:lpwstr>
      </vt:variant>
      <vt:variant>
        <vt:i4>1048629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_Toc271755320</vt:lpwstr>
      </vt:variant>
      <vt:variant>
        <vt:i4>1245237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_Toc271755319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_Toc271755318</vt:lpwstr>
      </vt:variant>
      <vt:variant>
        <vt:i4>1245237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_Toc271755317</vt:lpwstr>
      </vt:variant>
      <vt:variant>
        <vt:i4>1245237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_Toc271755316</vt:lpwstr>
      </vt:variant>
      <vt:variant>
        <vt:i4>1245237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_Toc271755315</vt:lpwstr>
      </vt:variant>
      <vt:variant>
        <vt:i4>1245237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_Toc271755314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_Toc271755313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_Toc271755312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_Toc271755311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_Toc271755310</vt:lpwstr>
      </vt:variant>
      <vt:variant>
        <vt:i4>1179701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_Toc271755309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_Toc271755308</vt:lpwstr>
      </vt:variant>
      <vt:variant>
        <vt:i4>1179701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_Toc271755307</vt:lpwstr>
      </vt:variant>
      <vt:variant>
        <vt:i4>1179701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_Toc271755306</vt:lpwstr>
      </vt:variant>
      <vt:variant>
        <vt:i4>1179701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_Toc271755305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_Toc271755304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_Toc271755303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_Toc271755302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_Toc271755301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_Toc271755300</vt:lpwstr>
      </vt:variant>
      <vt:variant>
        <vt:i4>1769524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_Toc271755299</vt:lpwstr>
      </vt:variant>
      <vt:variant>
        <vt:i4>1769524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_Toc271755298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_Toc271755297</vt:lpwstr>
      </vt:variant>
      <vt:variant>
        <vt:i4>1769524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_Toc271755296</vt:lpwstr>
      </vt:variant>
      <vt:variant>
        <vt:i4>1769524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_Toc271755295</vt:lpwstr>
      </vt:variant>
      <vt:variant>
        <vt:i4>1769524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_Toc271755294</vt:lpwstr>
      </vt:variant>
      <vt:variant>
        <vt:i4>1769524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_Toc271755293</vt:lpwstr>
      </vt:variant>
      <vt:variant>
        <vt:i4>1769524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_Toc271755292</vt:lpwstr>
      </vt:variant>
      <vt:variant>
        <vt:i4>1769524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_Toc271755291</vt:lpwstr>
      </vt:variant>
      <vt:variant>
        <vt:i4>1769524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_Toc271755290</vt:lpwstr>
      </vt:variant>
      <vt:variant>
        <vt:i4>1703988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_Toc271755289</vt:lpwstr>
      </vt:variant>
      <vt:variant>
        <vt:i4>1703988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_Toc271755288</vt:lpwstr>
      </vt:variant>
      <vt:variant>
        <vt:i4>1703988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_Toc271755287</vt:lpwstr>
      </vt:variant>
      <vt:variant>
        <vt:i4>1703988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_Toc271755286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_Toc271755285</vt:lpwstr>
      </vt:variant>
      <vt:variant>
        <vt:i4>1703988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_Toc271755284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_Toc271755283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_Toc271755282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_Toc271755281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_Toc271755280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_Toc271755279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_Toc271755278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_Toc271755277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_Toc271755276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subject/>
  <dc:creator>Lucia Pedrana- Marcelo Bellini</dc:creator>
  <cp:keywords/>
  <dc:description/>
  <cp:lastModifiedBy>Nyr</cp:lastModifiedBy>
  <cp:revision>17</cp:revision>
  <cp:lastPrinted>2002-06-07T00:19:00Z</cp:lastPrinted>
  <dcterms:created xsi:type="dcterms:W3CDTF">2010-09-10T12:56:00Z</dcterms:created>
  <dcterms:modified xsi:type="dcterms:W3CDTF">2010-09-10T13:18:00Z</dcterms:modified>
</cp:coreProperties>
</file>