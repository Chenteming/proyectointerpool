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r w:rsidRPr="00A35D1B">
        <w:rPr>
          <w:szCs w:val="36"/>
          <w:lang w:val="es-ES_tradnl"/>
        </w:rPr>
        <w:t>Interpool</w:t>
      </w:r>
      <w:bookmarkEnd w:id="0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1" w:name="_Toc271886920"/>
      <w:r w:rsidRPr="00A35D1B">
        <w:rPr>
          <w:szCs w:val="36"/>
          <w:lang w:val="es-ES_tradnl"/>
        </w:rPr>
        <w:t>Informe de Revisión Técnica Formal (RTF)</w:t>
      </w:r>
      <w:bookmarkEnd w:id="1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2" w:name="_Toc271886921"/>
      <w:r>
        <w:rPr>
          <w:szCs w:val="36"/>
          <w:lang w:val="es-ES_tradnl"/>
        </w:rPr>
        <w:t>Versión 5.1</w:t>
      </w:r>
      <w:bookmarkEnd w:id="2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3" w:name="_Toc271886922"/>
      <w:r>
        <w:rPr>
          <w:lang w:val="es-ES_tradnl"/>
        </w:rP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 w:rsidP="00B73BD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09/09/10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5.0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Primer versión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Javier Madeiro</w:t>
            </w:r>
          </w:p>
        </w:tc>
      </w:tr>
      <w:tr w:rsidR="00614B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  <w:tr w:rsidR="00614B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4" w:name="_Toc271886923"/>
      <w:r>
        <w:rPr>
          <w:lang w:val="es-ES_tradnl"/>
        </w:rPr>
        <w:lastRenderedPageBreak/>
        <w:t>Contenido</w:t>
      </w:r>
      <w:bookmarkEnd w:id="4"/>
    </w:p>
    <w:p w:rsidR="00E85CA5" w:rsidRDefault="00D061ED" w:rsidP="00E85CA5">
      <w:pPr>
        <w:pStyle w:val="TDC1"/>
        <w:tabs>
          <w:tab w:val="right" w:leader="dot" w:pos="8494"/>
        </w:tabs>
        <w:spacing w:before="0" w:after="0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D061ED">
        <w:fldChar w:fldCharType="begin"/>
      </w:r>
      <w:r w:rsidR="00D5648F">
        <w:instrText xml:space="preserve"> TOC \o "1-3" \h \z \u </w:instrText>
      </w:r>
      <w:r w:rsidRPr="00D061ED">
        <w:fldChar w:fldCharType="separate"/>
      </w:r>
    </w:p>
    <w:p w:rsidR="00E85CA5" w:rsidRDefault="00D061ED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4" w:history="1">
        <w:r w:rsidR="00E85CA5" w:rsidRPr="007047B7">
          <w:rPr>
            <w:rStyle w:val="Hipervnculo"/>
            <w:noProof/>
          </w:rPr>
          <w:t>1.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Agenda de Productos a Revisar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5" w:history="1">
        <w:r w:rsidR="00E85CA5" w:rsidRPr="007047B7">
          <w:rPr>
            <w:rStyle w:val="Hipervnculo"/>
            <w:noProof/>
          </w:rPr>
          <w:t>2.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6" w:history="1">
        <w:r w:rsidR="00E85CA5" w:rsidRPr="007047B7">
          <w:rPr>
            <w:rStyle w:val="Hipervnculo"/>
            <w:noProof/>
            <w:lang w:val="es-ES_tradnl"/>
          </w:rPr>
          <w:t>2.1.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7" w:history="1">
        <w:r w:rsidR="00E85CA5" w:rsidRPr="007047B7">
          <w:rPr>
            <w:rStyle w:val="Hipervnculo"/>
            <w:noProof/>
            <w:lang w:val="es-ES_tradnl"/>
          </w:rPr>
          <w:t>2.2.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8" w:history="1">
        <w:r w:rsidR="00E85CA5" w:rsidRPr="007047B7">
          <w:rPr>
            <w:rStyle w:val="Hipervnculo"/>
            <w:noProof/>
            <w:lang w:val="es-ES_tradnl"/>
          </w:rPr>
          <w:t>2.3.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9" w:history="1">
        <w:r w:rsidR="00E85CA5" w:rsidRPr="007047B7">
          <w:rPr>
            <w:rStyle w:val="Hipervnculo"/>
            <w:noProof/>
            <w:lang w:val="es-ES_tradnl"/>
          </w:rPr>
          <w:t>2.4.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30" w:history="1">
        <w:r w:rsidR="00E85CA5" w:rsidRPr="007047B7">
          <w:rPr>
            <w:rStyle w:val="Hipervnculo"/>
            <w:noProof/>
            <w:lang w:val="es-ES_tradnl"/>
          </w:rPr>
          <w:t>2.5.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1" w:history="1">
        <w:r w:rsidR="00E85CA5" w:rsidRPr="007047B7">
          <w:rPr>
            <w:rStyle w:val="Hipervnculo"/>
            <w:noProof/>
            <w:lang w:val="es-ES_tradnl"/>
          </w:rPr>
          <w:t>2.5.1.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2" w:history="1">
        <w:r w:rsidR="00E85CA5" w:rsidRPr="007047B7">
          <w:rPr>
            <w:rStyle w:val="Hipervnculo"/>
            <w:noProof/>
            <w:lang w:val="es-ES_tradnl"/>
          </w:rPr>
          <w:t>2.5.1.1.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3" w:history="1">
        <w:r w:rsidR="00E85CA5" w:rsidRPr="007047B7">
          <w:rPr>
            <w:rStyle w:val="Hipervnculo"/>
            <w:noProof/>
            <w:lang w:val="es-ES_tradnl"/>
          </w:rPr>
          <w:t>2.5.2.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4" w:history="1">
        <w:r w:rsidR="00E85CA5" w:rsidRPr="007047B7">
          <w:rPr>
            <w:rStyle w:val="Hipervnculo"/>
            <w:noProof/>
            <w:lang w:val="es-ES_tradnl"/>
          </w:rPr>
          <w:t>2.5.2.1.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5" w:history="1">
        <w:r w:rsidR="00E85CA5" w:rsidRPr="007047B7">
          <w:rPr>
            <w:rStyle w:val="Hipervnculo"/>
            <w:noProof/>
            <w:lang w:val="es-ES_tradnl"/>
          </w:rPr>
          <w:t>2.5.3.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3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6" w:history="1">
        <w:r w:rsidR="00E85CA5" w:rsidRPr="007047B7">
          <w:rPr>
            <w:rStyle w:val="Hipervnculo"/>
            <w:noProof/>
            <w:lang w:val="es-ES_tradnl"/>
          </w:rPr>
          <w:t>2.5.3.1.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7" w:history="1">
        <w:r w:rsidR="00E85CA5" w:rsidRPr="007047B7">
          <w:rPr>
            <w:rStyle w:val="Hipervnculo"/>
            <w:noProof/>
            <w:lang w:val="es-ES_tradnl"/>
          </w:rPr>
          <w:t>2.5.4.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4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8" w:history="1">
        <w:r w:rsidR="00E85CA5" w:rsidRPr="007047B7">
          <w:rPr>
            <w:rStyle w:val="Hipervnculo"/>
            <w:noProof/>
            <w:lang w:val="es-ES_tradnl"/>
          </w:rPr>
          <w:t>2.5.4.1.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9" w:history="1">
        <w:r w:rsidR="00E85CA5" w:rsidRPr="007047B7">
          <w:rPr>
            <w:rStyle w:val="Hipervnculo"/>
            <w:noProof/>
            <w:lang w:val="es-ES_tradnl"/>
          </w:rPr>
          <w:t>2.5.5.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5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0" w:history="1">
        <w:r w:rsidR="00E85CA5" w:rsidRPr="007047B7">
          <w:rPr>
            <w:rStyle w:val="Hipervnculo"/>
            <w:noProof/>
            <w:lang w:val="es-ES_tradnl"/>
          </w:rPr>
          <w:t>2.5.5.1.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1" w:history="1">
        <w:r w:rsidR="00E85CA5" w:rsidRPr="007047B7">
          <w:rPr>
            <w:rStyle w:val="Hipervnculo"/>
            <w:noProof/>
            <w:lang w:val="es-ES_tradnl"/>
          </w:rPr>
          <w:t>2.5.6.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6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2" w:history="1">
        <w:r w:rsidR="00E85CA5" w:rsidRPr="007047B7">
          <w:rPr>
            <w:rStyle w:val="Hipervnculo"/>
            <w:noProof/>
            <w:lang w:val="es-ES_tradnl"/>
          </w:rPr>
          <w:t>2.5.6.1.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3" w:history="1">
        <w:r w:rsidR="00E85CA5" w:rsidRPr="007047B7">
          <w:rPr>
            <w:rStyle w:val="Hipervnculo"/>
            <w:noProof/>
            <w:lang w:val="es-ES_tradnl"/>
          </w:rPr>
          <w:t>2.5.7.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7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4" w:history="1">
        <w:r w:rsidR="00E85CA5" w:rsidRPr="007047B7">
          <w:rPr>
            <w:rStyle w:val="Hipervnculo"/>
            <w:noProof/>
            <w:lang w:val="es-ES_tradnl"/>
          </w:rPr>
          <w:t>2.5.7.1.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5" w:history="1">
        <w:r w:rsidR="00E85CA5" w:rsidRPr="007047B7">
          <w:rPr>
            <w:rStyle w:val="Hipervnculo"/>
            <w:noProof/>
            <w:lang w:val="es-ES_tradnl"/>
          </w:rPr>
          <w:t>2.5.8.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8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6" w:history="1">
        <w:r w:rsidR="00E85CA5" w:rsidRPr="007047B7">
          <w:rPr>
            <w:rStyle w:val="Hipervnculo"/>
            <w:noProof/>
            <w:lang w:val="es-ES_tradnl"/>
          </w:rPr>
          <w:t>2.5.8.1.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7" w:history="1">
        <w:r w:rsidR="00E85CA5" w:rsidRPr="007047B7">
          <w:rPr>
            <w:rStyle w:val="Hipervnculo"/>
            <w:noProof/>
            <w:lang w:val="es-ES_tradnl"/>
          </w:rPr>
          <w:t>2.5.9.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9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8" w:history="1">
        <w:r w:rsidR="00E85CA5" w:rsidRPr="007047B7">
          <w:rPr>
            <w:rStyle w:val="Hipervnculo"/>
            <w:noProof/>
            <w:lang w:val="es-ES_tradnl"/>
          </w:rPr>
          <w:t>2.5.9.1.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9" w:history="1">
        <w:r w:rsidR="00E85CA5" w:rsidRPr="007047B7">
          <w:rPr>
            <w:rStyle w:val="Hipervnculo"/>
            <w:noProof/>
            <w:lang w:val="es-ES_tradnl"/>
          </w:rPr>
          <w:t>2.5.10.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10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0" w:history="1">
        <w:r w:rsidR="00E85CA5" w:rsidRPr="007047B7">
          <w:rPr>
            <w:rStyle w:val="Hipervnculo"/>
            <w:noProof/>
            <w:lang w:val="es-ES_tradnl"/>
          </w:rPr>
          <w:t>2.5.10.1.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1" w:history="1">
        <w:r w:rsidR="00E85CA5" w:rsidRPr="007047B7">
          <w:rPr>
            <w:rStyle w:val="Hipervnculo"/>
            <w:noProof/>
            <w:lang w:val="es-ES_tradnl"/>
          </w:rPr>
          <w:t>2.5.11.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2" w:history="1">
        <w:r w:rsidR="00E85CA5" w:rsidRPr="007047B7">
          <w:rPr>
            <w:rStyle w:val="Hipervnculo"/>
            <w:noProof/>
            <w:lang w:val="es-ES_tradnl"/>
          </w:rPr>
          <w:t>2.5.11.1.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3" w:history="1">
        <w:r w:rsidR="00E85CA5" w:rsidRPr="007047B7">
          <w:rPr>
            <w:rStyle w:val="Hipervnculo"/>
            <w:noProof/>
            <w:lang w:val="es-ES_tradnl"/>
          </w:rPr>
          <w:t>2.5.12.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4" w:history="1">
        <w:r w:rsidR="00E85CA5" w:rsidRPr="007047B7">
          <w:rPr>
            <w:rStyle w:val="Hipervnculo"/>
            <w:noProof/>
            <w:lang w:val="es-ES_tradnl"/>
          </w:rPr>
          <w:t>2.5.12.1.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55" w:history="1">
        <w:r w:rsidR="00E85CA5" w:rsidRPr="007047B7">
          <w:rPr>
            <w:rStyle w:val="Hipervnculo"/>
            <w:noProof/>
            <w:lang w:val="es-ES_tradnl"/>
          </w:rPr>
          <w:t>2.6.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6" w:history="1">
        <w:r w:rsidR="00E85CA5" w:rsidRPr="007047B7">
          <w:rPr>
            <w:rStyle w:val="Hipervnculo"/>
            <w:noProof/>
            <w:lang w:val="es-ES_tradnl"/>
          </w:rPr>
          <w:t>2.6.1.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7" w:history="1">
        <w:r w:rsidR="00E85CA5" w:rsidRPr="007047B7">
          <w:rPr>
            <w:rStyle w:val="Hipervnculo"/>
            <w:noProof/>
            <w:lang w:val="es-ES_tradnl"/>
          </w:rPr>
          <w:t>2.6.2.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8" w:history="1">
        <w:r w:rsidR="00E85CA5" w:rsidRPr="007047B7">
          <w:rPr>
            <w:rStyle w:val="Hipervnculo"/>
            <w:noProof/>
            <w:lang w:val="es-ES_tradnl"/>
          </w:rPr>
          <w:t>2.6.3.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59" w:history="1">
        <w:r w:rsidR="00E85CA5" w:rsidRPr="007047B7">
          <w:rPr>
            <w:rStyle w:val="Hipervnculo"/>
            <w:noProof/>
          </w:rPr>
          <w:t>3.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0" w:history="1">
        <w:r w:rsidR="00E85CA5" w:rsidRPr="007047B7">
          <w:rPr>
            <w:rStyle w:val="Hipervnculo"/>
            <w:noProof/>
            <w:lang w:val="es-ES_tradnl"/>
          </w:rPr>
          <w:t>3.1.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1" w:history="1">
        <w:r w:rsidR="00E85CA5" w:rsidRPr="007047B7">
          <w:rPr>
            <w:rStyle w:val="Hipervnculo"/>
            <w:noProof/>
            <w:lang w:val="es-ES_tradnl"/>
          </w:rPr>
          <w:t>3.2.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2" w:history="1">
        <w:r w:rsidR="00E85CA5" w:rsidRPr="007047B7">
          <w:rPr>
            <w:rStyle w:val="Hipervnculo"/>
            <w:noProof/>
            <w:lang w:val="es-ES_tradnl"/>
          </w:rPr>
          <w:t>3.3.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3" w:history="1">
        <w:r w:rsidR="00E85CA5" w:rsidRPr="007047B7">
          <w:rPr>
            <w:rStyle w:val="Hipervnculo"/>
            <w:noProof/>
            <w:lang w:val="es-ES_tradnl"/>
          </w:rPr>
          <w:t>3.4.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4" w:history="1">
        <w:r w:rsidR="00E85CA5" w:rsidRPr="007047B7">
          <w:rPr>
            <w:rStyle w:val="Hipervnculo"/>
            <w:noProof/>
            <w:lang w:val="es-ES_tradnl"/>
          </w:rPr>
          <w:t>3.5.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5" w:history="1">
        <w:r w:rsidR="00E85CA5" w:rsidRPr="007047B7">
          <w:rPr>
            <w:rStyle w:val="Hipervnculo"/>
            <w:noProof/>
            <w:lang w:val="es-ES_tradnl"/>
          </w:rPr>
          <w:t>3.6.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6" w:history="1">
        <w:r w:rsidR="00E85CA5" w:rsidRPr="007047B7">
          <w:rPr>
            <w:rStyle w:val="Hipervnculo"/>
            <w:noProof/>
            <w:lang w:val="es-ES_tradnl"/>
          </w:rPr>
          <w:t>3.6.1.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7" w:history="1">
        <w:r w:rsidR="00E85CA5" w:rsidRPr="007047B7">
          <w:rPr>
            <w:rStyle w:val="Hipervnculo"/>
            <w:noProof/>
            <w:lang w:val="es-ES_tradnl"/>
          </w:rPr>
          <w:t>3.6.2.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D061ED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8" w:history="1">
        <w:r w:rsidR="00E85CA5" w:rsidRPr="007047B7">
          <w:rPr>
            <w:rStyle w:val="Hipervnculo"/>
            <w:noProof/>
            <w:lang w:val="es-ES_tradnl"/>
          </w:rPr>
          <w:t>3.6.3.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BA9" w:rsidRDefault="00D061ED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5" w:name="_Toc271886924"/>
      <w:r>
        <w:t>Agenda de Productos a Revisar</w:t>
      </w:r>
      <w:bookmarkEnd w:id="5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A continuación se listan los productos a los cuales se les realizara revisión en este documento:</w:t>
      </w:r>
    </w:p>
    <w:p w:rsidR="00614BA9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>
        <w:rPr>
          <w:lang w:val="es-ES_tradnl"/>
        </w:rPr>
        <w:t>Producto 1: Descripción de la Arquitectura.</w:t>
      </w:r>
    </w:p>
    <w:p w:rsidR="00614BA9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>
        <w:rPr>
          <w:lang w:val="es-ES_tradnl"/>
        </w:rPr>
        <w:t>Producto 2: Especificación de Requerimientos de Software para el Sistema</w:t>
      </w:r>
      <w:r>
        <w:rPr>
          <w:rStyle w:val="apple-style-span"/>
          <w:rFonts w:ascii="Arial" w:hAnsi="Arial"/>
          <w:color w:val="000000"/>
          <w:lang w:val="es-ES_tradnl"/>
        </w:rPr>
        <w:t>.</w:t>
      </w:r>
    </w:p>
    <w:p w:rsidR="00614BA9" w:rsidRDefault="00614BA9" w:rsidP="0019120B">
      <w:pPr>
        <w:pStyle w:val="MTema1"/>
      </w:pPr>
      <w:bookmarkStart w:id="6" w:name="_Toc271886925"/>
      <w:r w:rsidRPr="0019120B">
        <w:t>Producto</w:t>
      </w:r>
      <w:r>
        <w:t xml:space="preserve"> 1</w:t>
      </w:r>
      <w:bookmarkEnd w:id="6"/>
    </w:p>
    <w:p w:rsidR="00614BA9" w:rsidRDefault="00614BA9">
      <w:pPr>
        <w:pStyle w:val="MTema2"/>
        <w:rPr>
          <w:lang w:val="es-ES_tradnl"/>
        </w:rPr>
      </w:pPr>
      <w:bookmarkStart w:id="7" w:name="_Toc271886926"/>
      <w:r>
        <w:rPr>
          <w:lang w:val="es-ES_tradnl"/>
        </w:rPr>
        <w:t>Nombre y Versión del Producto revisado</w:t>
      </w:r>
      <w:bookmarkEnd w:id="7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 xml:space="preserve">Se realiza la revisión del documento </w:t>
      </w:r>
      <w:r>
        <w:rPr>
          <w:i/>
          <w:lang w:val="es-ES_tradnl"/>
        </w:rPr>
        <w:t>Descripción de la Arquitectura</w:t>
      </w:r>
      <w:r>
        <w:rPr>
          <w:lang w:val="es-ES_tradnl"/>
        </w:rPr>
        <w:t>, en su versión 3.0, DSARQG2v3_0.</w:t>
      </w:r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Este documento corresponde a la línea de trabajo Diseño, el responsable de la misma es Marcos Sander.</w:t>
      </w:r>
    </w:p>
    <w:p w:rsidR="00614BA9" w:rsidRDefault="00614BA9">
      <w:pPr>
        <w:pStyle w:val="MTema2"/>
        <w:rPr>
          <w:lang w:val="es-ES_tradnl"/>
        </w:rPr>
      </w:pPr>
      <w:bookmarkStart w:id="8" w:name="_Toc271886927"/>
      <w:r>
        <w:rPr>
          <w:lang w:val="es-ES_tradnl"/>
        </w:rPr>
        <w:t>Participantes de la revisión</w:t>
      </w:r>
      <w:bookmarkEnd w:id="8"/>
    </w:p>
    <w:p w:rsidR="00614BA9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Marcos Sander, Arquitecto.</w:t>
      </w:r>
    </w:p>
    <w:p w:rsidR="00614BA9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Javier Madeiro, Responsable de SQA.</w:t>
      </w:r>
    </w:p>
    <w:p w:rsidR="00614BA9" w:rsidRDefault="00614BA9">
      <w:pPr>
        <w:pStyle w:val="MTema2"/>
        <w:rPr>
          <w:lang w:val="es-ES_tradnl"/>
        </w:rPr>
      </w:pPr>
      <w:bookmarkStart w:id="9" w:name="_Toc271886928"/>
      <w:r>
        <w:rPr>
          <w:lang w:val="es-ES_tradnl"/>
        </w:rPr>
        <w:t>Técnica utilizada</w:t>
      </w:r>
      <w:bookmarkEnd w:id="9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>Se utilizan las técnicas definidas en el Plan de SQA para la revisión de productos, lectura del documento, listas de chequeo, comparación contra la plantilla predefinida.</w:t>
      </w:r>
    </w:p>
    <w:p w:rsidR="00614BA9" w:rsidRDefault="00614BA9">
      <w:pPr>
        <w:pStyle w:val="MTema2"/>
        <w:rPr>
          <w:lang w:val="es-ES_tradnl"/>
        </w:rPr>
      </w:pPr>
      <w:bookmarkStart w:id="10" w:name="_Toc271886929"/>
      <w:r>
        <w:rPr>
          <w:lang w:val="es-ES_tradnl"/>
        </w:rPr>
        <w:t>Objetivos de la RTF</w:t>
      </w:r>
      <w:bookmarkEnd w:id="10"/>
    </w:p>
    <w:p w:rsidR="00614BA9" w:rsidRDefault="00614BA9">
      <w:pPr>
        <w:pStyle w:val="MTemaNormal"/>
        <w:rPr>
          <w:lang w:val="es-ES_tradnl"/>
        </w:rPr>
      </w:pPr>
      <w:r>
        <w:rPr>
          <w:lang w:val="es-ES_tradnl"/>
        </w:rPr>
        <w:t xml:space="preserve">Esta revisión técnica formal abarca todas las secciones del documento de </w:t>
      </w:r>
      <w:r w:rsidR="006A069A">
        <w:rPr>
          <w:lang w:val="es-ES_tradnl"/>
        </w:rPr>
        <w:t>D</w:t>
      </w:r>
      <w:r>
        <w:rPr>
          <w:lang w:val="es-ES_tradnl"/>
        </w:rPr>
        <w:t xml:space="preserve">escripción de la </w:t>
      </w:r>
      <w:r w:rsidR="006A069A">
        <w:rPr>
          <w:lang w:val="es-ES_tradnl"/>
        </w:rPr>
        <w:t>A</w:t>
      </w:r>
      <w:r>
        <w:rPr>
          <w:lang w:val="es-ES_tradnl"/>
        </w:rPr>
        <w:t>rquitectura, se buscara detectar y lograr los siguientes objetivos: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consistencia de los casos de uso definidos con el documento de Modelo de Casos de Uso.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Análisis de las razones dadas para cada caso de uso que componen los casos de usos relevantes para la arquitectura.</w:t>
      </w:r>
    </w:p>
    <w:p w:rsidR="00614BA9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la completitud de este conjunto.</w:t>
      </w:r>
    </w:p>
    <w:p w:rsidR="00614BA9" w:rsidRDefault="00614BA9">
      <w:pPr>
        <w:pStyle w:val="MTema2"/>
        <w:rPr>
          <w:lang w:val="es-ES_tradnl"/>
        </w:rPr>
      </w:pPr>
      <w:bookmarkStart w:id="11" w:name="_Toc271886930"/>
      <w:r>
        <w:rPr>
          <w:lang w:val="es-ES_tradnl"/>
        </w:rPr>
        <w:t>Problemas detectados</w:t>
      </w:r>
      <w:bookmarkEnd w:id="11"/>
    </w:p>
    <w:p w:rsidR="00614BA9" w:rsidRDefault="00614BA9">
      <w:pPr>
        <w:pStyle w:val="MTema3"/>
        <w:rPr>
          <w:lang w:val="es-ES_tradnl"/>
        </w:rPr>
      </w:pPr>
      <w:bookmarkStart w:id="12" w:name="_Toc271886931"/>
      <w:r>
        <w:rPr>
          <w:lang w:val="es-ES_tradnl"/>
        </w:rPr>
        <w:t>Problema detectado 1</w:t>
      </w:r>
      <w:bookmarkEnd w:id="12"/>
    </w:p>
    <w:p w:rsidR="00614BA9" w:rsidRDefault="00757F92">
      <w:pPr>
        <w:pStyle w:val="MTemaNormal"/>
        <w:rPr>
          <w:lang w:val="es-ES_tradnl"/>
        </w:rPr>
      </w:pPr>
      <w:r>
        <w:rPr>
          <w:lang w:val="es-ES_tradnl"/>
        </w:rPr>
        <w:t xml:space="preserve">En el punto 1.2 </w:t>
      </w:r>
      <w:r w:rsidR="00F0796F">
        <w:rPr>
          <w:lang w:val="es-ES_tradnl"/>
        </w:rPr>
        <w:t>correspondiente</w:t>
      </w:r>
      <w:r>
        <w:rPr>
          <w:lang w:val="es-ES_tradnl"/>
        </w:rPr>
        <w:t xml:space="preserve"> al alcance</w:t>
      </w:r>
      <w:r w:rsidR="00F0796F">
        <w:rPr>
          <w:lang w:val="es-ES_tradnl"/>
        </w:rPr>
        <w:t xml:space="preserve"> del documento se menciona: “nexo entre lo relevado en los requerimientos y al momento de diseñar el sistema.”, no es comprensible la redac</w:t>
      </w:r>
      <w:r w:rsidR="00800C30">
        <w:rPr>
          <w:lang w:val="es-ES_tradnl"/>
        </w:rPr>
        <w:t>c</w:t>
      </w:r>
      <w:r w:rsidR="00F0796F">
        <w:rPr>
          <w:lang w:val="es-ES_tradnl"/>
        </w:rPr>
        <w:t>ión de este punto.</w:t>
      </w:r>
      <w:r w:rsidR="001D76CB">
        <w:rPr>
          <w:lang w:val="es-ES_tradnl"/>
        </w:rPr>
        <w:t xml:space="preserve"> Gravedad: Baja.</w:t>
      </w:r>
    </w:p>
    <w:p w:rsidR="00614BA9" w:rsidRDefault="00614BA9">
      <w:pPr>
        <w:pStyle w:val="Tema4"/>
        <w:rPr>
          <w:lang w:val="es-ES_tradnl"/>
        </w:rPr>
      </w:pPr>
      <w:bookmarkStart w:id="13" w:name="_Toc271886932"/>
      <w:r>
        <w:rPr>
          <w:lang w:val="es-ES_tradnl"/>
        </w:rPr>
        <w:t>Sugerencia de corrección</w:t>
      </w:r>
      <w:bookmarkEnd w:id="13"/>
    </w:p>
    <w:p w:rsidR="00614BA9" w:rsidRDefault="00F0796F">
      <w:pPr>
        <w:pStyle w:val="MTemaNormal"/>
        <w:rPr>
          <w:lang w:val="es-ES_tradnl"/>
        </w:rPr>
      </w:pPr>
      <w:r>
        <w:rPr>
          <w:lang w:val="es-ES_tradnl"/>
        </w:rPr>
        <w:t>Corregir la reda</w:t>
      </w:r>
      <w:r w:rsidR="00F55DF4">
        <w:rPr>
          <w:lang w:val="es-ES_tradnl"/>
        </w:rPr>
        <w:t>c</w:t>
      </w:r>
      <w:r>
        <w:rPr>
          <w:lang w:val="es-ES_tradnl"/>
        </w:rPr>
        <w:t>ción del alcance del documento.</w:t>
      </w:r>
    </w:p>
    <w:p w:rsidR="002A3E7A" w:rsidRDefault="002A3E7A" w:rsidP="002A3E7A">
      <w:pPr>
        <w:pStyle w:val="MTema3"/>
        <w:rPr>
          <w:lang w:val="es-ES_tradnl"/>
        </w:rPr>
      </w:pPr>
      <w:bookmarkStart w:id="14" w:name="_Toc271886933"/>
      <w:r>
        <w:rPr>
          <w:lang w:val="es-ES_tradnl"/>
        </w:rPr>
        <w:t>Problema detectado 2</w:t>
      </w:r>
      <w:bookmarkEnd w:id="14"/>
    </w:p>
    <w:p w:rsidR="002A3E7A" w:rsidRDefault="000F2364" w:rsidP="002A3E7A">
      <w:pPr>
        <w:pStyle w:val="MTemaNormal"/>
        <w:rPr>
          <w:lang w:val="es-ES_tradnl"/>
        </w:rPr>
      </w:pPr>
      <w:r>
        <w:rPr>
          <w:lang w:val="es-ES_tradnl"/>
        </w:rPr>
        <w:t>No se ha completado el punto 1.3 correspondiente a “Definiciones, siglas y abreviaturas”.</w:t>
      </w:r>
      <w:r w:rsidR="001D76CB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5" w:name="_Toc271886934"/>
      <w:r>
        <w:rPr>
          <w:lang w:val="es-ES_tradnl"/>
        </w:rPr>
        <w:t>Sugerencia de corrección</w:t>
      </w:r>
      <w:bookmarkEnd w:id="15"/>
    </w:p>
    <w:p w:rsidR="00426959" w:rsidRDefault="00F34D7E" w:rsidP="00426959">
      <w:pPr>
        <w:pStyle w:val="MTemaNormal"/>
        <w:rPr>
          <w:lang w:val="es-ES_tradnl"/>
        </w:rPr>
      </w:pPr>
      <w:r>
        <w:rPr>
          <w:lang w:val="es-ES_tradnl"/>
        </w:rPr>
        <w:t xml:space="preserve">En este punto referenciar </w:t>
      </w:r>
      <w:r w:rsidR="00426959">
        <w:rPr>
          <w:lang w:val="es-ES_tradnl"/>
        </w:rPr>
        <w:t>al glosario:</w:t>
      </w:r>
    </w:p>
    <w:p w:rsidR="00426959" w:rsidRPr="00426959" w:rsidRDefault="00426959" w:rsidP="00634C1D">
      <w:pPr>
        <w:pStyle w:val="MTemaNormal"/>
        <w:jc w:val="left"/>
        <w:rPr>
          <w:lang w:val="es-ES_tradnl"/>
        </w:rPr>
      </w:pPr>
      <w:r>
        <w:rPr>
          <w:lang w:val="es-ES_tradnl"/>
        </w:rPr>
        <w:t>“</w:t>
      </w:r>
      <w:r w:rsidRPr="00426959">
        <w:rPr>
          <w:lang w:val="es-ES_tradnl"/>
        </w:rPr>
        <w:t>Todos los términos, siglas, y abreviacio</w:t>
      </w:r>
      <w:r w:rsidR="00634C1D">
        <w:rPr>
          <w:lang w:val="es-ES_tradnl"/>
        </w:rPr>
        <w:t>nes requeridas para interpretar</w:t>
      </w:r>
    </w:p>
    <w:p w:rsidR="002A3E7A" w:rsidRDefault="00426959" w:rsidP="00634C1D">
      <w:pPr>
        <w:pStyle w:val="MTemaNormal"/>
        <w:jc w:val="left"/>
        <w:rPr>
          <w:lang w:val="es-ES_tradnl"/>
        </w:rPr>
      </w:pPr>
      <w:r w:rsidRPr="00426959">
        <w:rPr>
          <w:lang w:val="es-ES_tradnl"/>
        </w:rPr>
        <w:t>apropiadamente este documento se encuentran en el Glosario del proyecto.</w:t>
      </w:r>
      <w:r>
        <w:rPr>
          <w:lang w:val="es-ES_tradnl"/>
        </w:rPr>
        <w:t>”</w:t>
      </w:r>
    </w:p>
    <w:p w:rsidR="00044BEE" w:rsidRDefault="00044BEE">
      <w:pPr>
        <w:rPr>
          <w:rFonts w:ascii="Verdana" w:hAnsi="Verdana" w:cs="Arial"/>
          <w:b/>
          <w:bCs/>
          <w:lang w:val="es-ES_tradnl"/>
        </w:rPr>
      </w:pPr>
      <w:bookmarkStart w:id="16" w:name="_Toc271886935"/>
      <w:r>
        <w:rPr>
          <w:lang w:val="es-ES_tradnl"/>
        </w:rPr>
        <w:br w:type="page"/>
      </w:r>
    </w:p>
    <w:p w:rsidR="002A3E7A" w:rsidRDefault="002A3E7A" w:rsidP="002A3E7A">
      <w:pPr>
        <w:pStyle w:val="MTema3"/>
        <w:rPr>
          <w:lang w:val="es-ES_tradnl"/>
        </w:rPr>
      </w:pPr>
      <w:r>
        <w:rPr>
          <w:lang w:val="es-ES_tradnl"/>
        </w:rPr>
        <w:lastRenderedPageBreak/>
        <w:t>Problema detectado 3</w:t>
      </w:r>
      <w:bookmarkEnd w:id="16"/>
    </w:p>
    <w:p w:rsidR="002A3E7A" w:rsidRDefault="00842AEC" w:rsidP="002A3E7A">
      <w:pPr>
        <w:pStyle w:val="MTemaNormal"/>
        <w:rPr>
          <w:lang w:val="es-ES_tradnl"/>
        </w:rPr>
      </w:pPr>
      <w:r>
        <w:rPr>
          <w:lang w:val="es-ES_tradnl"/>
        </w:rPr>
        <w:t>En el punto 1.4 correspondiente</w:t>
      </w:r>
      <w:r w:rsidR="00DE3383">
        <w:rPr>
          <w:lang w:val="es-ES_tradnl"/>
        </w:rPr>
        <w:t xml:space="preserve"> a las Referencias, no se han nu</w:t>
      </w:r>
      <w:r>
        <w:rPr>
          <w:lang w:val="es-ES_tradnl"/>
        </w:rPr>
        <w:t>merado las distintas referencias.</w:t>
      </w:r>
      <w:r w:rsidR="001D76CB" w:rsidRPr="001D76CB">
        <w:rPr>
          <w:lang w:val="es-ES_tradnl"/>
        </w:rPr>
        <w:t xml:space="preserve"> </w:t>
      </w:r>
      <w:r w:rsidR="001D76CB">
        <w:rPr>
          <w:lang w:val="es-ES_tradnl"/>
        </w:rPr>
        <w:t>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7" w:name="_Toc271886936"/>
      <w:r>
        <w:rPr>
          <w:lang w:val="es-ES_tradnl"/>
        </w:rPr>
        <w:t>Sugerencia de corrección</w:t>
      </w:r>
      <w:bookmarkEnd w:id="17"/>
    </w:p>
    <w:p w:rsidR="00842AEC" w:rsidRDefault="00B73E92" w:rsidP="002A3E7A">
      <w:pPr>
        <w:pStyle w:val="MTemaNormal"/>
        <w:rPr>
          <w:lang w:val="es-ES_tradnl"/>
        </w:rPr>
      </w:pPr>
      <w:r>
        <w:rPr>
          <w:lang w:val="es-ES_tradnl"/>
        </w:rPr>
        <w:t>En</w:t>
      </w:r>
      <w:r w:rsidR="00842AEC">
        <w:rPr>
          <w:lang w:val="es-ES_tradnl"/>
        </w:rPr>
        <w:t>umerar las referencias con el siguiente formato:</w:t>
      </w:r>
    </w:p>
    <w:p w:rsidR="00842AEC" w:rsidRDefault="00842AEC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[1] Referencia 1</w:t>
      </w:r>
    </w:p>
    <w:p w:rsidR="00D211DD" w:rsidRDefault="00D211DD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....</w:t>
      </w:r>
    </w:p>
    <w:p w:rsidR="002A3E7A" w:rsidRDefault="00842AEC" w:rsidP="00842AEC">
      <w:pPr>
        <w:pStyle w:val="MTemaNormal"/>
        <w:ind w:left="712" w:firstLine="700"/>
        <w:rPr>
          <w:lang w:val="es-ES_tradnl"/>
        </w:rPr>
      </w:pPr>
      <w:r>
        <w:rPr>
          <w:lang w:val="es-ES_tradnl"/>
        </w:rPr>
        <w:t>[X] Referencia X</w:t>
      </w:r>
    </w:p>
    <w:p w:rsidR="002A3E7A" w:rsidRDefault="002A3E7A" w:rsidP="002A3E7A">
      <w:pPr>
        <w:pStyle w:val="MTema3"/>
        <w:rPr>
          <w:lang w:val="es-ES_tradnl"/>
        </w:rPr>
      </w:pPr>
      <w:bookmarkStart w:id="18" w:name="_Toc271886937"/>
      <w:r>
        <w:rPr>
          <w:lang w:val="es-ES_tradnl"/>
        </w:rPr>
        <w:t>Problema detectado 4</w:t>
      </w:r>
      <w:bookmarkEnd w:id="18"/>
    </w:p>
    <w:p w:rsidR="002A3E7A" w:rsidRDefault="001D76CB" w:rsidP="00634C1D">
      <w:pPr>
        <w:pStyle w:val="MTemaNormal"/>
        <w:rPr>
          <w:lang w:val="es-ES_tradnl"/>
        </w:rPr>
      </w:pPr>
      <w:r>
        <w:rPr>
          <w:lang w:val="es-ES_tradnl"/>
        </w:rPr>
        <w:t>En la Visión general punto 1.5, se menciona “describe la arquitectura del sistema desde un</w:t>
      </w:r>
      <w:r w:rsidR="00F15CEB">
        <w:rPr>
          <w:lang w:val="es-ES_tradnl"/>
        </w:rPr>
        <w:t>a vista distinta.”, esto es erró</w:t>
      </w:r>
      <w:r>
        <w:rPr>
          <w:lang w:val="es-ES_tradnl"/>
        </w:rPr>
        <w:t>neo.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19" w:name="_Toc271886938"/>
      <w:r>
        <w:rPr>
          <w:lang w:val="es-ES_tradnl"/>
        </w:rPr>
        <w:t>Sugerencia de corrección</w:t>
      </w:r>
      <w:bookmarkEnd w:id="19"/>
    </w:p>
    <w:p w:rsidR="002A3E7A" w:rsidRDefault="001D76CB" w:rsidP="002A3E7A">
      <w:pPr>
        <w:pStyle w:val="MTemaNormal"/>
        <w:rPr>
          <w:lang w:val="es-ES_tradnl"/>
        </w:rPr>
      </w:pPr>
      <w:r>
        <w:rPr>
          <w:lang w:val="es-ES_tradnl"/>
        </w:rPr>
        <w:t>Sustituir el texto por “describe la arquitectura del sistema desde distintas vistas”.</w:t>
      </w:r>
    </w:p>
    <w:p w:rsidR="002A3E7A" w:rsidRDefault="002A3E7A" w:rsidP="002A3E7A">
      <w:pPr>
        <w:pStyle w:val="MTema3"/>
        <w:rPr>
          <w:lang w:val="es-ES_tradnl"/>
        </w:rPr>
      </w:pPr>
      <w:bookmarkStart w:id="20" w:name="_Toc271886939"/>
      <w:r>
        <w:rPr>
          <w:lang w:val="es-ES_tradnl"/>
        </w:rPr>
        <w:t>Problema detectado 5</w:t>
      </w:r>
      <w:bookmarkEnd w:id="20"/>
    </w:p>
    <w:p w:rsidR="002A3E7A" w:rsidRDefault="00CC17E8" w:rsidP="002A3E7A">
      <w:pPr>
        <w:pStyle w:val="MTemaNormal"/>
        <w:rPr>
          <w:lang w:val="es-ES_tradnl"/>
        </w:rPr>
      </w:pPr>
      <w:r>
        <w:rPr>
          <w:lang w:val="es-ES_tradnl"/>
        </w:rPr>
        <w:t>En el diagrama de casos de uso falta definir el tipo de relación entre el caso de uso ObtenerPersonajes – InterrogarPersonajes.</w:t>
      </w:r>
      <w:r w:rsidR="005268C6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21" w:name="_Toc271886940"/>
      <w:r>
        <w:rPr>
          <w:lang w:val="es-ES_tradnl"/>
        </w:rPr>
        <w:t>Sugerencia de corrección</w:t>
      </w:r>
      <w:bookmarkEnd w:id="21"/>
    </w:p>
    <w:p w:rsidR="002A3E7A" w:rsidRDefault="00CC17E8" w:rsidP="002A3E7A">
      <w:pPr>
        <w:pStyle w:val="MTemaNormal"/>
        <w:rPr>
          <w:lang w:val="es-ES_tradnl"/>
        </w:rPr>
      </w:pPr>
      <w:r>
        <w:rPr>
          <w:lang w:val="es-ES_tradnl"/>
        </w:rPr>
        <w:t>Definir en el diagrama la relación de inclusión con un &lt;</w:t>
      </w:r>
      <w:r w:rsidR="0064410E">
        <w:rPr>
          <w:lang w:val="es-ES_tradnl"/>
        </w:rPr>
        <w:t>&lt;</w:t>
      </w:r>
      <w:r>
        <w:rPr>
          <w:lang w:val="es-ES_tradnl"/>
        </w:rPr>
        <w:t>include</w:t>
      </w:r>
      <w:r w:rsidR="0064410E">
        <w:rPr>
          <w:lang w:val="es-ES_tradnl"/>
        </w:rPr>
        <w:t>&gt;</w:t>
      </w:r>
      <w:r>
        <w:rPr>
          <w:lang w:val="es-ES_tradnl"/>
        </w:rPr>
        <w:t>&gt;.</w:t>
      </w:r>
    </w:p>
    <w:p w:rsidR="002A3E7A" w:rsidRDefault="002A3E7A" w:rsidP="002A3E7A">
      <w:pPr>
        <w:pStyle w:val="MTema3"/>
        <w:rPr>
          <w:lang w:val="es-ES_tradnl"/>
        </w:rPr>
      </w:pPr>
      <w:bookmarkStart w:id="22" w:name="_Toc271886941"/>
      <w:r>
        <w:rPr>
          <w:lang w:val="es-ES_tradnl"/>
        </w:rPr>
        <w:t>Problema detectado 6</w:t>
      </w:r>
      <w:bookmarkEnd w:id="22"/>
    </w:p>
    <w:p w:rsidR="002A3E7A" w:rsidRDefault="001C31E1" w:rsidP="002A3E7A">
      <w:pPr>
        <w:pStyle w:val="MTemaNormal"/>
        <w:rPr>
          <w:lang w:val="es-ES_tradnl"/>
        </w:rPr>
      </w:pPr>
      <w:r>
        <w:rPr>
          <w:lang w:val="es-ES_tradnl"/>
        </w:rPr>
        <w:t>Si bien aparece en el diagrama, el caso de uso ObtenerPersonajes no se ha definido en el punto 2.2 “Casos de Uso relevantes a la Arquitectura”.</w:t>
      </w:r>
      <w:r w:rsidR="003E4D91">
        <w:rPr>
          <w:lang w:val="es-ES_tradnl"/>
        </w:rPr>
        <w:t xml:space="preserve"> Gravedad: Baja.</w:t>
      </w:r>
    </w:p>
    <w:p w:rsidR="002A3E7A" w:rsidRDefault="002A3E7A" w:rsidP="002A3E7A">
      <w:pPr>
        <w:pStyle w:val="Tema4"/>
        <w:rPr>
          <w:lang w:val="es-ES_tradnl"/>
        </w:rPr>
      </w:pPr>
      <w:bookmarkStart w:id="23" w:name="_Toc271886942"/>
      <w:r>
        <w:rPr>
          <w:lang w:val="es-ES_tradnl"/>
        </w:rPr>
        <w:t>Sugerencia de corrección</w:t>
      </w:r>
      <w:bookmarkEnd w:id="23"/>
    </w:p>
    <w:p w:rsidR="002A3E7A" w:rsidRDefault="001C31E1" w:rsidP="002A3E7A">
      <w:pPr>
        <w:pStyle w:val="MTemaNormal"/>
        <w:rPr>
          <w:lang w:val="es-ES_tradnl"/>
        </w:rPr>
      </w:pPr>
      <w:r>
        <w:rPr>
          <w:lang w:val="es-ES_tradnl"/>
        </w:rPr>
        <w:t>Incluir un nuevo punto para este caso de uso</w:t>
      </w:r>
      <w:r w:rsidR="003E4D91">
        <w:rPr>
          <w:lang w:val="es-ES_tradnl"/>
        </w:rPr>
        <w:t>,</w:t>
      </w:r>
      <w:r>
        <w:rPr>
          <w:lang w:val="es-ES_tradnl"/>
        </w:rPr>
        <w:t xml:space="preserve"> o referenciarlo dentro del punto 2.2.2 correspondiente al caso de uso InterrogarPersonaje.</w:t>
      </w:r>
    </w:p>
    <w:p w:rsidR="002A3E7A" w:rsidRDefault="002A3E7A" w:rsidP="002A3E7A">
      <w:pPr>
        <w:pStyle w:val="MTema3"/>
        <w:rPr>
          <w:lang w:val="es-ES_tradnl"/>
        </w:rPr>
      </w:pPr>
      <w:bookmarkStart w:id="24" w:name="_Toc271886943"/>
      <w:r>
        <w:rPr>
          <w:lang w:val="es-ES_tradnl"/>
        </w:rPr>
        <w:t>Problema detectado 7</w:t>
      </w:r>
      <w:bookmarkEnd w:id="24"/>
    </w:p>
    <w:p w:rsidR="002A3E7A" w:rsidRDefault="003E4D91" w:rsidP="002A3E7A">
      <w:pPr>
        <w:pStyle w:val="MTemaNormal"/>
        <w:rPr>
          <w:lang w:val="es-ES_tradnl"/>
        </w:rPr>
      </w:pPr>
      <w:r>
        <w:rPr>
          <w:lang w:val="es-ES_tradnl"/>
        </w:rPr>
        <w:t>En el punto 3 “Trazabilidad desde el Modelo de Casos de Uso al Modelo de Diseño” no se han incorporado diagrama de paquetes. Gravedad: Media.</w:t>
      </w:r>
    </w:p>
    <w:p w:rsidR="002A3E7A" w:rsidRDefault="002A3E7A" w:rsidP="002A3E7A">
      <w:pPr>
        <w:pStyle w:val="Tema4"/>
        <w:rPr>
          <w:lang w:val="es-ES_tradnl"/>
        </w:rPr>
      </w:pPr>
      <w:bookmarkStart w:id="25" w:name="_Toc271886944"/>
      <w:r>
        <w:rPr>
          <w:lang w:val="es-ES_tradnl"/>
        </w:rPr>
        <w:t>Sugerencia de corrección</w:t>
      </w:r>
      <w:bookmarkEnd w:id="25"/>
    </w:p>
    <w:p w:rsidR="002A3E7A" w:rsidRDefault="003E4D91" w:rsidP="002A3E7A">
      <w:pPr>
        <w:pStyle w:val="MTemaNormal"/>
        <w:rPr>
          <w:lang w:val="es-ES_tradnl"/>
        </w:rPr>
      </w:pPr>
      <w:r>
        <w:rPr>
          <w:lang w:val="es-ES_tradnl"/>
        </w:rPr>
        <w:t>Incorporar los correspondientes diagramas de paquetes en cada uno de los puntos.</w:t>
      </w:r>
    </w:p>
    <w:p w:rsidR="002A3E7A" w:rsidRDefault="002A3E7A" w:rsidP="002A3E7A">
      <w:pPr>
        <w:pStyle w:val="MTema3"/>
        <w:rPr>
          <w:lang w:val="es-ES_tradnl"/>
        </w:rPr>
      </w:pPr>
      <w:bookmarkStart w:id="26" w:name="_Toc271886945"/>
      <w:r>
        <w:rPr>
          <w:lang w:val="es-ES_tradnl"/>
        </w:rPr>
        <w:t>Problema detectado 8</w:t>
      </w:r>
      <w:bookmarkEnd w:id="26"/>
    </w:p>
    <w:p w:rsidR="002A3E7A" w:rsidRDefault="007959CD" w:rsidP="002A3E7A">
      <w:pPr>
        <w:pStyle w:val="MTemaNormal"/>
        <w:rPr>
          <w:lang w:val="es-ES_tradnl"/>
        </w:rPr>
      </w:pPr>
      <w:r>
        <w:rPr>
          <w:lang w:val="es-ES_tradnl"/>
        </w:rPr>
        <w:t>E</w:t>
      </w:r>
      <w:r w:rsidR="008C16CD">
        <w:rPr>
          <w:lang w:val="es-ES_tradnl"/>
        </w:rPr>
        <w:t xml:space="preserve">l punto 4 </w:t>
      </w:r>
      <w:r>
        <w:rPr>
          <w:lang w:val="es-ES_tradnl"/>
        </w:rPr>
        <w:t>“Vista del Modelo de Diseño”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27" w:name="_Toc271886946"/>
      <w:r>
        <w:rPr>
          <w:lang w:val="es-ES_tradnl"/>
        </w:rPr>
        <w:t>Sugerencia de corrección</w:t>
      </w:r>
      <w:bookmarkEnd w:id="27"/>
    </w:p>
    <w:p w:rsidR="002A3E7A" w:rsidRDefault="00CF0DA8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28" w:name="_Toc271886947"/>
      <w:r>
        <w:rPr>
          <w:lang w:val="es-ES_tradnl"/>
        </w:rPr>
        <w:t>Problema detectado 9</w:t>
      </w:r>
      <w:bookmarkEnd w:id="28"/>
    </w:p>
    <w:p w:rsidR="002A3E7A" w:rsidRDefault="00451001" w:rsidP="002A3E7A">
      <w:pPr>
        <w:pStyle w:val="MTemaNormal"/>
        <w:rPr>
          <w:lang w:val="es-ES_tradnl"/>
        </w:rPr>
      </w:pPr>
      <w:r>
        <w:rPr>
          <w:lang w:val="es-ES_tradnl"/>
        </w:rPr>
        <w:t>El punto 5 “Trazabilidad desde el Modelo de Diseño al Modelo de Implementación”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29" w:name="_Toc271886948"/>
      <w:r>
        <w:rPr>
          <w:lang w:val="es-ES_tradnl"/>
        </w:rPr>
        <w:t>Sugerencia de corrección</w:t>
      </w:r>
      <w:bookmarkEnd w:id="29"/>
    </w:p>
    <w:p w:rsidR="002A3E7A" w:rsidRDefault="00451001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044BEE" w:rsidRDefault="00044BEE">
      <w:pPr>
        <w:rPr>
          <w:rFonts w:ascii="Verdana" w:hAnsi="Verdana" w:cs="Arial"/>
          <w:b/>
          <w:bCs/>
          <w:lang w:val="es-ES_tradnl"/>
        </w:rPr>
      </w:pPr>
      <w:bookmarkStart w:id="30" w:name="_Toc271886949"/>
      <w:r>
        <w:rPr>
          <w:lang w:val="es-ES_tradnl"/>
        </w:rPr>
        <w:br w:type="page"/>
      </w:r>
    </w:p>
    <w:p w:rsidR="002A3E7A" w:rsidRDefault="002A3E7A" w:rsidP="002A3E7A">
      <w:pPr>
        <w:pStyle w:val="MTema3"/>
        <w:rPr>
          <w:lang w:val="es-ES_tradnl"/>
        </w:rPr>
      </w:pPr>
      <w:r>
        <w:rPr>
          <w:lang w:val="es-ES_tradnl"/>
        </w:rPr>
        <w:lastRenderedPageBreak/>
        <w:t>Problema detectado 10</w:t>
      </w:r>
      <w:bookmarkEnd w:id="30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El punto 6.1 “Subsistemas”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31" w:name="_Toc271886950"/>
      <w:r>
        <w:rPr>
          <w:lang w:val="es-ES_tradnl"/>
        </w:rPr>
        <w:t>Sugerencia de corrección</w:t>
      </w:r>
      <w:bookmarkEnd w:id="31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32" w:name="_Toc271886951"/>
      <w:r>
        <w:rPr>
          <w:lang w:val="es-ES_tradnl"/>
        </w:rPr>
        <w:t>Problema detectado 11</w:t>
      </w:r>
      <w:bookmarkEnd w:id="32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El punto 6.2 “Componentes” no se ha completado. Gravedad: Alta.</w:t>
      </w:r>
    </w:p>
    <w:p w:rsidR="002A3E7A" w:rsidRDefault="002A3E7A" w:rsidP="002A3E7A">
      <w:pPr>
        <w:pStyle w:val="Tema4"/>
        <w:rPr>
          <w:lang w:val="es-ES_tradnl"/>
        </w:rPr>
      </w:pPr>
      <w:bookmarkStart w:id="33" w:name="_Toc271886952"/>
      <w:r>
        <w:rPr>
          <w:lang w:val="es-ES_tradnl"/>
        </w:rPr>
        <w:t>Sugerencia de corrección</w:t>
      </w:r>
      <w:bookmarkEnd w:id="33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Completar este punto, si aplica incorporar los correspondientes diagramas.</w:t>
      </w:r>
    </w:p>
    <w:p w:rsidR="002A3E7A" w:rsidRDefault="002A3E7A" w:rsidP="002A3E7A">
      <w:pPr>
        <w:pStyle w:val="MTema3"/>
        <w:rPr>
          <w:lang w:val="es-ES_tradnl"/>
        </w:rPr>
      </w:pPr>
      <w:bookmarkStart w:id="34" w:name="_Toc271886953"/>
      <w:r>
        <w:rPr>
          <w:lang w:val="es-ES_tradnl"/>
        </w:rPr>
        <w:t>Problema detectado 12</w:t>
      </w:r>
      <w:bookmarkEnd w:id="34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 xml:space="preserve">En el punto 7.1 “Diagrama de Distribución”, se ha incorporado el paquete “Storage” dentro del Servidor. Gravedad: Media. </w:t>
      </w:r>
    </w:p>
    <w:p w:rsidR="002A3E7A" w:rsidRDefault="002A3E7A" w:rsidP="002A3E7A">
      <w:pPr>
        <w:pStyle w:val="Tema4"/>
        <w:rPr>
          <w:lang w:val="es-ES_tradnl"/>
        </w:rPr>
      </w:pPr>
      <w:bookmarkStart w:id="35" w:name="_Toc271886954"/>
      <w:r>
        <w:rPr>
          <w:lang w:val="es-ES_tradnl"/>
        </w:rPr>
        <w:t>Sugerencia de corrección</w:t>
      </w:r>
      <w:bookmarkEnd w:id="35"/>
    </w:p>
    <w:p w:rsidR="002A3E7A" w:rsidRDefault="003F0CC3" w:rsidP="002A3E7A">
      <w:pPr>
        <w:pStyle w:val="MTemaNormal"/>
        <w:rPr>
          <w:lang w:val="es-ES_tradnl"/>
        </w:rPr>
      </w:pPr>
      <w:r>
        <w:rPr>
          <w:lang w:val="es-ES_tradnl"/>
        </w:rPr>
        <w:t>Revisar si se utilizará este paquete, en caso contrario modificar el diagrama.</w:t>
      </w:r>
    </w:p>
    <w:p w:rsidR="00614BA9" w:rsidRDefault="00614BA9">
      <w:pPr>
        <w:pStyle w:val="MTema2"/>
        <w:rPr>
          <w:lang w:val="es-ES_tradnl"/>
        </w:rPr>
      </w:pPr>
      <w:bookmarkStart w:id="36" w:name="_Toc271886955"/>
      <w:r>
        <w:rPr>
          <w:lang w:val="es-ES_tradnl"/>
        </w:rPr>
        <w:t>Evaluación</w:t>
      </w:r>
      <w:bookmarkEnd w:id="36"/>
    </w:p>
    <w:p w:rsidR="00614BA9" w:rsidRDefault="0093784D">
      <w:pPr>
        <w:pStyle w:val="MNormal"/>
        <w:ind w:left="567"/>
        <w:rPr>
          <w:lang w:val="es-ES_tradnl"/>
        </w:rPr>
      </w:pPr>
      <w:r>
        <w:rPr>
          <w:lang w:val="es-ES_tradnl"/>
        </w:rPr>
        <w:t>En</w:t>
      </w:r>
      <w:r w:rsidR="005701AE">
        <w:rPr>
          <w:lang w:val="es-ES_tradnl"/>
        </w:rPr>
        <w:t xml:space="preserve"> lí</w:t>
      </w:r>
      <w:r w:rsidR="000F1D4B">
        <w:rPr>
          <w:lang w:val="es-ES_tradnl"/>
        </w:rPr>
        <w:t>neas generales documento de Descripción de la Arquitectura es consistente en su contenido pero no es completo, esta faltando definir muchos de los puntos relevantes del mismo en los c</w:t>
      </w:r>
      <w:r w:rsidR="00935915">
        <w:rPr>
          <w:lang w:val="es-ES_tradnl"/>
        </w:rPr>
        <w:t>uales se describen diagramas crí</w:t>
      </w:r>
      <w:r w:rsidR="000F1D4B">
        <w:rPr>
          <w:lang w:val="es-ES_tradnl"/>
        </w:rPr>
        <w:t>ticos para la arquitectura del sistema.</w:t>
      </w:r>
    </w:p>
    <w:p w:rsidR="00614BA9" w:rsidRDefault="00614BA9">
      <w:pPr>
        <w:pStyle w:val="MTema3"/>
        <w:rPr>
          <w:lang w:val="es-ES_tradnl"/>
        </w:rPr>
      </w:pPr>
      <w:bookmarkStart w:id="37" w:name="_Toc271886956"/>
      <w:r>
        <w:rPr>
          <w:lang w:val="es-ES_tradnl"/>
        </w:rPr>
        <w:t>Estado actual del Producto</w:t>
      </w:r>
      <w:bookmarkEnd w:id="37"/>
    </w:p>
    <w:p w:rsidR="00614BA9" w:rsidRDefault="000F1D4B">
      <w:pPr>
        <w:pStyle w:val="MTemaNormal"/>
        <w:rPr>
          <w:lang w:val="es-ES_tradnl"/>
        </w:rPr>
      </w:pPr>
      <w:r>
        <w:rPr>
          <w:lang w:val="es-ES_tradnl"/>
        </w:rPr>
        <w:t>Incompleto.</w:t>
      </w:r>
    </w:p>
    <w:p w:rsidR="00614BA9" w:rsidRDefault="00614BA9">
      <w:pPr>
        <w:pStyle w:val="MTema3"/>
        <w:rPr>
          <w:lang w:val="es-ES_tradnl"/>
        </w:rPr>
      </w:pPr>
      <w:bookmarkStart w:id="38" w:name="_Toc271886957"/>
      <w:r>
        <w:rPr>
          <w:lang w:val="es-ES_tradnl"/>
        </w:rPr>
        <w:t>Acciones a tomar</w:t>
      </w:r>
      <w:bookmarkEnd w:id="38"/>
    </w:p>
    <w:p w:rsidR="00101EF1" w:rsidRDefault="000F1D4B">
      <w:pPr>
        <w:pStyle w:val="MTemaNormal"/>
        <w:rPr>
          <w:lang w:val="es-ES_tradnl"/>
        </w:rPr>
      </w:pPr>
      <w:r>
        <w:rPr>
          <w:lang w:val="es-ES_tradnl"/>
        </w:rPr>
        <w:t>Se enviará este documento al Arquitecto (Marcos Sander) para que tome las cor</w:t>
      </w:r>
      <w:r w:rsidR="00300E9D">
        <w:rPr>
          <w:lang w:val="es-ES_tradnl"/>
        </w:rPr>
        <w:t>respondiente</w:t>
      </w:r>
      <w:r w:rsidR="00B03A52">
        <w:rPr>
          <w:lang w:val="es-ES_tradnl"/>
        </w:rPr>
        <w:t>s</w:t>
      </w:r>
      <w:r w:rsidR="00101EF1">
        <w:rPr>
          <w:lang w:val="es-ES_tradnl"/>
        </w:rPr>
        <w:t xml:space="preserve"> medidas</w:t>
      </w:r>
      <w:r w:rsidR="00B03A52">
        <w:rPr>
          <w:lang w:val="es-ES_tradnl"/>
        </w:rPr>
        <w:t xml:space="preserve"> para los problemas detectados.</w:t>
      </w:r>
    </w:p>
    <w:p w:rsidR="00614BA9" w:rsidRDefault="00B03A52">
      <w:pPr>
        <w:pStyle w:val="MTemaNormal"/>
        <w:rPr>
          <w:lang w:val="es-ES_tradnl"/>
        </w:rPr>
      </w:pPr>
      <w:r>
        <w:rPr>
          <w:lang w:val="es-ES_tradnl"/>
        </w:rPr>
        <w:t xml:space="preserve">Este documento tiene </w:t>
      </w:r>
      <w:r w:rsidR="00101EF1">
        <w:rPr>
          <w:lang w:val="es-ES_tradnl"/>
        </w:rPr>
        <w:t xml:space="preserve">una </w:t>
      </w:r>
      <w:r>
        <w:rPr>
          <w:lang w:val="es-ES_tradnl"/>
        </w:rPr>
        <w:t>criticidad alta dentro de la fase de producción</w:t>
      </w:r>
      <w:r w:rsidR="00101EF1">
        <w:rPr>
          <w:lang w:val="es-ES_tradnl"/>
        </w:rPr>
        <w:t xml:space="preserve"> por la</w:t>
      </w:r>
      <w:r>
        <w:rPr>
          <w:lang w:val="es-ES_tradnl"/>
        </w:rPr>
        <w:t xml:space="preserve"> que estamos cursando, por tal motivo el equipo de Aseguramiento de Calidad </w:t>
      </w:r>
      <w:r w:rsidR="00101EF1">
        <w:rPr>
          <w:lang w:val="es-ES_tradnl"/>
        </w:rPr>
        <w:t>espera tener un alto compromiso del Arquitecto para el mismo</w:t>
      </w:r>
      <w:r>
        <w:rPr>
          <w:lang w:val="es-ES_tradnl"/>
        </w:rPr>
        <w:t>.</w:t>
      </w:r>
    </w:p>
    <w:p w:rsidR="00614BA9" w:rsidRDefault="00614BA9">
      <w:pPr>
        <w:pStyle w:val="MTema3"/>
        <w:rPr>
          <w:lang w:val="es-ES_tradnl"/>
        </w:rPr>
      </w:pPr>
      <w:bookmarkStart w:id="39" w:name="_Toc271886958"/>
      <w:r>
        <w:rPr>
          <w:lang w:val="es-ES_tradnl"/>
        </w:rPr>
        <w:t>Próxima Revisión del Producto</w:t>
      </w:r>
      <w:bookmarkEnd w:id="39"/>
    </w:p>
    <w:p w:rsidR="00614BA9" w:rsidRDefault="00300E9D">
      <w:pPr>
        <w:pStyle w:val="MTemaNormal"/>
        <w:rPr>
          <w:lang w:val="es-ES_tradnl"/>
        </w:rPr>
      </w:pPr>
      <w:r>
        <w:rPr>
          <w:lang w:val="es-ES_tradnl"/>
        </w:rPr>
        <w:t>Se ha planificado realizar una revisión de este documento en la semana 7</w:t>
      </w:r>
      <w:r w:rsidR="00CA6002">
        <w:rPr>
          <w:lang w:val="es-ES_tradnl"/>
        </w:rPr>
        <w:t>.</w:t>
      </w:r>
    </w:p>
    <w:p w:rsidR="00614BA9" w:rsidRDefault="00614BA9">
      <w:pPr>
        <w:pStyle w:val="MNormal"/>
        <w:rPr>
          <w:lang w:val="es-ES_tradnl"/>
        </w:rPr>
      </w:pPr>
    </w:p>
    <w:p w:rsidR="00AE30F1" w:rsidRDefault="00AE30F1" w:rsidP="00AE30F1">
      <w:pPr>
        <w:pStyle w:val="MTema1"/>
      </w:pPr>
      <w:r>
        <w:br w:type="page"/>
      </w:r>
      <w:bookmarkStart w:id="40" w:name="_Toc271886959"/>
      <w:r w:rsidRPr="0019120B">
        <w:lastRenderedPageBreak/>
        <w:t>Producto</w:t>
      </w:r>
      <w:r>
        <w:t xml:space="preserve"> 2</w:t>
      </w:r>
      <w:bookmarkEnd w:id="40"/>
    </w:p>
    <w:p w:rsidR="00AE30F1" w:rsidRDefault="00AE30F1" w:rsidP="00AE30F1">
      <w:pPr>
        <w:pStyle w:val="MTema2"/>
        <w:rPr>
          <w:lang w:val="es-ES_tradnl"/>
        </w:rPr>
      </w:pPr>
      <w:bookmarkStart w:id="41" w:name="_Toc271886960"/>
      <w:r>
        <w:rPr>
          <w:lang w:val="es-ES_tradnl"/>
        </w:rPr>
        <w:t>Nombre y Versión del Producto revisado</w:t>
      </w:r>
      <w:bookmarkEnd w:id="41"/>
    </w:p>
    <w:p w:rsidR="00AE30F1" w:rsidRDefault="00AE30F1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Se realiza la revisión del documento </w:t>
      </w:r>
      <w:r w:rsidR="005F7DC4">
        <w:rPr>
          <w:i/>
          <w:lang w:val="es-ES_tradnl"/>
        </w:rPr>
        <w:t xml:space="preserve">Especificación de Requerimientos de Software para el Sistema, </w:t>
      </w:r>
      <w:r>
        <w:rPr>
          <w:lang w:val="es-ES_tradnl"/>
        </w:rPr>
        <w:t xml:space="preserve">en su versión </w:t>
      </w:r>
      <w:r w:rsidR="005F7DC4">
        <w:rPr>
          <w:lang w:val="es-ES_tradnl"/>
        </w:rPr>
        <w:t>1</w:t>
      </w:r>
      <w:r>
        <w:rPr>
          <w:lang w:val="es-ES_tradnl"/>
        </w:rPr>
        <w:t>.</w:t>
      </w:r>
      <w:r w:rsidR="005F7DC4">
        <w:rPr>
          <w:lang w:val="es-ES_tradnl"/>
        </w:rPr>
        <w:t>7</w:t>
      </w:r>
      <w:r>
        <w:rPr>
          <w:lang w:val="es-ES_tradnl"/>
        </w:rPr>
        <w:t xml:space="preserve">, </w:t>
      </w:r>
      <w:r w:rsidR="00330E61" w:rsidRPr="00330E61">
        <w:rPr>
          <w:lang w:val="es-ES_tradnl"/>
        </w:rPr>
        <w:t>RQDRQG2v1_7</w:t>
      </w:r>
      <w:r w:rsidR="00330E61">
        <w:rPr>
          <w:lang w:val="es-ES_tradnl"/>
        </w:rPr>
        <w:t>.</w:t>
      </w:r>
    </w:p>
    <w:p w:rsidR="00AE30F1" w:rsidRDefault="00AE30F1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Este documento corresponde a la línea de trabajo </w:t>
      </w:r>
      <w:r w:rsidR="00504694">
        <w:rPr>
          <w:lang w:val="es-ES_tradnl"/>
        </w:rPr>
        <w:t>Requerimientos y Análisis</w:t>
      </w:r>
      <w:r>
        <w:rPr>
          <w:lang w:val="es-ES_tradnl"/>
        </w:rPr>
        <w:t xml:space="preserve">, el responsable de la misma es </w:t>
      </w:r>
      <w:r w:rsidR="00504694">
        <w:rPr>
          <w:lang w:val="es-ES_tradnl"/>
        </w:rPr>
        <w:t>Diego Ricca</w:t>
      </w:r>
      <w:r>
        <w:rPr>
          <w:lang w:val="es-ES_tradnl"/>
        </w:rPr>
        <w:t>.</w:t>
      </w:r>
    </w:p>
    <w:p w:rsidR="00AE30F1" w:rsidRDefault="00AE30F1" w:rsidP="00AE30F1">
      <w:pPr>
        <w:pStyle w:val="MTema2"/>
        <w:rPr>
          <w:lang w:val="es-ES_tradnl"/>
        </w:rPr>
      </w:pPr>
      <w:bookmarkStart w:id="42" w:name="_Toc271886961"/>
      <w:r>
        <w:rPr>
          <w:lang w:val="es-ES_tradnl"/>
        </w:rPr>
        <w:t>Participantes de la revisión</w:t>
      </w:r>
      <w:bookmarkEnd w:id="42"/>
    </w:p>
    <w:p w:rsidR="00AE30F1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Diego Ricca, Analista (Responsable Requerimientos-Análisis)</w:t>
      </w:r>
      <w:r w:rsidR="00AE30F1">
        <w:rPr>
          <w:lang w:val="es-ES_tradnl"/>
        </w:rPr>
        <w:t>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Marcos Sander, Arquitecto.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Ignacio Infante, Especialista Técnico (Responsable Implementación).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Alejandro García, Responsable Verificación.</w:t>
      </w:r>
    </w:p>
    <w:p w:rsidR="00447C42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Juan Ghiringhelli, Administrador.</w:t>
      </w:r>
    </w:p>
    <w:p w:rsidR="00AE30F1" w:rsidRDefault="00AE30F1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Javier Madeiro, Responsable de SQA.</w:t>
      </w:r>
    </w:p>
    <w:p w:rsidR="00AE30F1" w:rsidRDefault="00AE30F1" w:rsidP="00AE30F1">
      <w:pPr>
        <w:pStyle w:val="MTema2"/>
        <w:rPr>
          <w:lang w:val="es-ES_tradnl"/>
        </w:rPr>
      </w:pPr>
      <w:bookmarkStart w:id="43" w:name="_Toc271886962"/>
      <w:r>
        <w:rPr>
          <w:lang w:val="es-ES_tradnl"/>
        </w:rPr>
        <w:t>Técnica utilizada</w:t>
      </w:r>
      <w:bookmarkEnd w:id="43"/>
    </w:p>
    <w:p w:rsidR="00EC4E5D" w:rsidRDefault="00EC4E5D" w:rsidP="00AE30F1">
      <w:pPr>
        <w:pStyle w:val="MTemaNormal"/>
        <w:rPr>
          <w:lang w:val="es-ES_tradnl"/>
        </w:rPr>
      </w:pPr>
      <w:r>
        <w:rPr>
          <w:lang w:val="es-ES_tradnl"/>
        </w:rPr>
        <w:t>Lectura del documento, revisión grupal</w:t>
      </w:r>
      <w:r w:rsidR="00AE30F1">
        <w:rPr>
          <w:lang w:val="es-ES_tradnl"/>
        </w:rPr>
        <w:t>.</w:t>
      </w:r>
    </w:p>
    <w:p w:rsidR="00AE30F1" w:rsidRDefault="00EC4E5D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Previo a la reunión </w:t>
      </w:r>
      <w:r w:rsidR="00E6648F">
        <w:rPr>
          <w:lang w:val="es-ES_tradnl"/>
        </w:rPr>
        <w:t>fue enviado</w:t>
      </w:r>
      <w:r>
        <w:rPr>
          <w:lang w:val="es-ES_tradnl"/>
        </w:rPr>
        <w:t xml:space="preserve"> a cada uno de los participantes el documento a ser analizado,</w:t>
      </w:r>
      <w:r w:rsidR="00A7326F">
        <w:rPr>
          <w:lang w:val="es-ES_tradnl"/>
        </w:rPr>
        <w:t xml:space="preserve"> aclarando que </w:t>
      </w:r>
      <w:r w:rsidR="00291AF8">
        <w:rPr>
          <w:lang w:val="es-ES_tradnl"/>
        </w:rPr>
        <w:t>se haría hin</w:t>
      </w:r>
      <w:r w:rsidR="00E101E3">
        <w:rPr>
          <w:lang w:val="es-ES_tradnl"/>
        </w:rPr>
        <w:t>capié</w:t>
      </w:r>
      <w:r w:rsidR="00291AF8">
        <w:rPr>
          <w:lang w:val="es-ES_tradnl"/>
        </w:rPr>
        <w:t xml:space="preserve"> en el punto 3</w:t>
      </w:r>
      <w:r w:rsidR="00A7326F">
        <w:rPr>
          <w:lang w:val="es-ES_tradnl"/>
        </w:rPr>
        <w:t xml:space="preserve"> “Requerimientos Específicos”, se pidi</w:t>
      </w:r>
      <w:r w:rsidR="00C16A7C">
        <w:rPr>
          <w:lang w:val="es-ES_tradnl"/>
        </w:rPr>
        <w:t>ó</w:t>
      </w:r>
      <w:r w:rsidR="00A7326F">
        <w:rPr>
          <w:lang w:val="es-ES_tradnl"/>
        </w:rPr>
        <w:t xml:space="preserve"> también que cada uno lleve por escrito las dudas e incoherencias detectadas para cada uno de los requerimientos.</w:t>
      </w:r>
    </w:p>
    <w:p w:rsidR="00A7326F" w:rsidRDefault="00A7326F" w:rsidP="00AE30F1">
      <w:pPr>
        <w:pStyle w:val="MTemaNormal"/>
        <w:rPr>
          <w:lang w:val="es-ES_tradnl"/>
        </w:rPr>
      </w:pPr>
      <w:r>
        <w:rPr>
          <w:lang w:val="es-ES_tradnl"/>
        </w:rPr>
        <w:t xml:space="preserve">Durante la reunión Diego Ricca realizo una presentación del documento, luego </w:t>
      </w:r>
      <w:r w:rsidR="00E6648F">
        <w:rPr>
          <w:lang w:val="es-ES_tradnl"/>
        </w:rPr>
        <w:t xml:space="preserve">se </w:t>
      </w:r>
      <w:r>
        <w:rPr>
          <w:lang w:val="es-ES_tradnl"/>
        </w:rPr>
        <w:t>procedi</w:t>
      </w:r>
      <w:r w:rsidR="00C16A7C">
        <w:rPr>
          <w:lang w:val="es-ES_tradnl"/>
        </w:rPr>
        <w:t>ó</w:t>
      </w:r>
      <w:r>
        <w:rPr>
          <w:lang w:val="es-ES_tradnl"/>
        </w:rPr>
        <w:t xml:space="preserve"> a leer los requerimientos de a uno</w:t>
      </w:r>
      <w:r w:rsidR="00E6648F">
        <w:rPr>
          <w:lang w:val="es-ES_tradnl"/>
        </w:rPr>
        <w:t>,</w:t>
      </w:r>
      <w:r>
        <w:rPr>
          <w:lang w:val="es-ES_tradnl"/>
        </w:rPr>
        <w:t xml:space="preserve"> a medida que er</w:t>
      </w:r>
      <w:r w:rsidR="007A5A1F">
        <w:rPr>
          <w:lang w:val="es-ES_tradnl"/>
        </w:rPr>
        <w:t>a</w:t>
      </w:r>
      <w:r>
        <w:rPr>
          <w:lang w:val="es-ES_tradnl"/>
        </w:rPr>
        <w:t>n le</w:t>
      </w:r>
      <w:r w:rsidR="007A5A1F">
        <w:rPr>
          <w:lang w:val="es-ES_tradnl"/>
        </w:rPr>
        <w:t>í</w:t>
      </w:r>
      <w:r>
        <w:rPr>
          <w:lang w:val="es-ES_tradnl"/>
        </w:rPr>
        <w:t>do</w:t>
      </w:r>
      <w:r w:rsidR="00E6648F">
        <w:rPr>
          <w:lang w:val="es-ES_tradnl"/>
        </w:rPr>
        <w:t>s se planteaban las inquietudes y se anotaban las respuestas.</w:t>
      </w:r>
    </w:p>
    <w:p w:rsidR="00AE30F1" w:rsidRDefault="00AE30F1" w:rsidP="00AE30F1">
      <w:pPr>
        <w:pStyle w:val="MTema2"/>
        <w:rPr>
          <w:lang w:val="es-ES_tradnl"/>
        </w:rPr>
      </w:pPr>
      <w:bookmarkStart w:id="44" w:name="_Toc271886963"/>
      <w:r>
        <w:rPr>
          <w:lang w:val="es-ES_tradnl"/>
        </w:rPr>
        <w:t>Objetivos de la RTF</w:t>
      </w:r>
      <w:bookmarkEnd w:id="44"/>
    </w:p>
    <w:p w:rsidR="00AE30F1" w:rsidRDefault="00E6648F" w:rsidP="00AF765E">
      <w:pPr>
        <w:pStyle w:val="MTemaNormal"/>
        <w:rPr>
          <w:lang w:val="es-ES_tradnl"/>
        </w:rPr>
      </w:pPr>
      <w:r>
        <w:rPr>
          <w:lang w:val="es-ES_tradnl"/>
        </w:rPr>
        <w:t>Esta revisión técnica formal se concentrará en el punto 3 del documento correspondien</w:t>
      </w:r>
      <w:r w:rsidR="007A5A1F">
        <w:rPr>
          <w:lang w:val="es-ES_tradnl"/>
        </w:rPr>
        <w:t>t</w:t>
      </w:r>
      <w:r>
        <w:rPr>
          <w:lang w:val="es-ES_tradnl"/>
        </w:rPr>
        <w:t xml:space="preserve">e a los “Requerimientos Específicos”, se buscará detectar inconsistencias e incompletitudes de los requerimientos </w:t>
      </w:r>
      <w:r w:rsidR="009841C8">
        <w:rPr>
          <w:lang w:val="es-ES_tradnl"/>
        </w:rPr>
        <w:t>especificados en le mismo</w:t>
      </w:r>
      <w:r>
        <w:rPr>
          <w:lang w:val="es-ES_tradnl"/>
        </w:rPr>
        <w:t>.</w:t>
      </w:r>
    </w:p>
    <w:p w:rsidR="00AE30F1" w:rsidRDefault="00AE30F1" w:rsidP="00AE30F1">
      <w:pPr>
        <w:pStyle w:val="MTema2"/>
        <w:rPr>
          <w:lang w:val="es-ES_tradnl"/>
        </w:rPr>
      </w:pPr>
      <w:bookmarkStart w:id="45" w:name="_Toc271886964"/>
      <w:r>
        <w:rPr>
          <w:lang w:val="es-ES_tradnl"/>
        </w:rPr>
        <w:t>Problemas detectados</w:t>
      </w:r>
      <w:bookmarkEnd w:id="45"/>
    </w:p>
    <w:p w:rsidR="00614BA9" w:rsidRDefault="00D3757E" w:rsidP="00D3757E">
      <w:pPr>
        <w:pStyle w:val="MTemaNormal"/>
        <w:rPr>
          <w:lang w:val="es-ES_tradnl"/>
        </w:rPr>
      </w:pPr>
      <w:r>
        <w:rPr>
          <w:lang w:val="es-ES_tradnl"/>
        </w:rPr>
        <w:t>Esta revisión ha arrojado muchas modificaci</w:t>
      </w:r>
      <w:r w:rsidR="00F26965">
        <w:rPr>
          <w:lang w:val="es-ES_tradnl"/>
        </w:rPr>
        <w:t>o</w:t>
      </w:r>
      <w:r>
        <w:rPr>
          <w:lang w:val="es-ES_tradnl"/>
        </w:rPr>
        <w:t>nes para el documento en cuestión, principalmente por requerimientos subespecificados</w:t>
      </w:r>
      <w:r w:rsidR="00232421">
        <w:rPr>
          <w:lang w:val="es-ES_tradnl"/>
        </w:rPr>
        <w:t>.</w:t>
      </w:r>
    </w:p>
    <w:p w:rsidR="00232421" w:rsidRDefault="00232421" w:rsidP="00D3757E">
      <w:pPr>
        <w:pStyle w:val="MTemaNormal"/>
        <w:rPr>
          <w:lang w:val="es-ES_tradnl"/>
        </w:rPr>
      </w:pPr>
      <w:r>
        <w:rPr>
          <w:lang w:val="es-ES_tradnl"/>
        </w:rPr>
        <w:t>Por tal motivo se procederá a realizar un informe aparte en el cual se detallen todos los problemas detectados.</w:t>
      </w:r>
    </w:p>
    <w:p w:rsidR="00232421" w:rsidRDefault="00232421" w:rsidP="00232421">
      <w:pPr>
        <w:pStyle w:val="MTema2"/>
        <w:rPr>
          <w:lang w:val="es-ES_tradnl"/>
        </w:rPr>
      </w:pPr>
      <w:bookmarkStart w:id="46" w:name="_Toc271886965"/>
      <w:r>
        <w:rPr>
          <w:lang w:val="es-ES_tradnl"/>
        </w:rPr>
        <w:t>Evaluación</w:t>
      </w:r>
      <w:bookmarkEnd w:id="46"/>
    </w:p>
    <w:p w:rsidR="00232421" w:rsidRDefault="00232421" w:rsidP="00232421">
      <w:pPr>
        <w:pStyle w:val="MNormal"/>
        <w:ind w:left="567"/>
        <w:rPr>
          <w:lang w:val="es-ES_tradnl"/>
        </w:rPr>
      </w:pPr>
      <w:r>
        <w:rPr>
          <w:lang w:val="es-ES_tradnl"/>
        </w:rPr>
        <w:t>En líneas generales documento de es muy pobre en contenido, si bien fue corregido en sucesivas oportunidades no se ha alcanzado el nivel de detalle esperado para el mismo.</w:t>
      </w:r>
    </w:p>
    <w:p w:rsidR="00232421" w:rsidRDefault="00232421" w:rsidP="00232421">
      <w:pPr>
        <w:pStyle w:val="MTema3"/>
        <w:rPr>
          <w:lang w:val="es-ES_tradnl"/>
        </w:rPr>
      </w:pPr>
      <w:bookmarkStart w:id="47" w:name="_Toc271886966"/>
      <w:r>
        <w:rPr>
          <w:lang w:val="es-ES_tradnl"/>
        </w:rPr>
        <w:t>Estado actual del Producto</w:t>
      </w:r>
      <w:bookmarkEnd w:id="47"/>
    </w:p>
    <w:p w:rsidR="00232421" w:rsidRDefault="00232421" w:rsidP="00232421">
      <w:pPr>
        <w:pStyle w:val="MTemaNormal"/>
        <w:rPr>
          <w:lang w:val="es-ES_tradnl"/>
        </w:rPr>
      </w:pPr>
      <w:r>
        <w:rPr>
          <w:lang w:val="es-ES_tradnl"/>
        </w:rPr>
        <w:t>Incompleto, subespecificado.</w:t>
      </w:r>
    </w:p>
    <w:p w:rsidR="00232421" w:rsidRDefault="00232421" w:rsidP="00232421">
      <w:pPr>
        <w:pStyle w:val="MTema3"/>
        <w:rPr>
          <w:lang w:val="es-ES_tradnl"/>
        </w:rPr>
      </w:pPr>
      <w:bookmarkStart w:id="48" w:name="_Toc271886967"/>
      <w:r>
        <w:rPr>
          <w:lang w:val="es-ES_tradnl"/>
        </w:rPr>
        <w:t>Acciones a tomar</w:t>
      </w:r>
      <w:bookmarkEnd w:id="48"/>
    </w:p>
    <w:p w:rsidR="00232421" w:rsidRDefault="00232421" w:rsidP="00232421">
      <w:pPr>
        <w:pStyle w:val="MTemaNormal"/>
        <w:rPr>
          <w:lang w:val="es-ES_tradnl"/>
        </w:rPr>
      </w:pPr>
      <w:r>
        <w:rPr>
          <w:lang w:val="es-ES_tradnl"/>
        </w:rPr>
        <w:t>Se procederá a volver a redactar el punto 3 del documento de acuerdo a lo relevado en la RTF.</w:t>
      </w:r>
    </w:p>
    <w:p w:rsidR="00232421" w:rsidRDefault="00232421" w:rsidP="00232421">
      <w:pPr>
        <w:pStyle w:val="MTema3"/>
        <w:rPr>
          <w:lang w:val="es-ES_tradnl"/>
        </w:rPr>
      </w:pPr>
      <w:bookmarkStart w:id="49" w:name="_Toc271886968"/>
      <w:r>
        <w:rPr>
          <w:lang w:val="es-ES_tradnl"/>
        </w:rPr>
        <w:t>Próxima Revisión del Producto</w:t>
      </w:r>
      <w:bookmarkEnd w:id="49"/>
    </w:p>
    <w:p w:rsidR="00232421" w:rsidRDefault="00232421" w:rsidP="00D3757E">
      <w:pPr>
        <w:pStyle w:val="MTemaNormal"/>
        <w:rPr>
          <w:lang w:val="es-ES_tradnl"/>
        </w:rPr>
      </w:pPr>
      <w:r>
        <w:rPr>
          <w:lang w:val="es-ES_tradnl"/>
        </w:rPr>
        <w:t>Se ha planificado realizar una revisión de este documento en la semana 7.</w:t>
      </w:r>
    </w:p>
    <w:sectPr w:rsidR="00232421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896" w:rsidRDefault="00E77896">
      <w:r>
        <w:separator/>
      </w:r>
    </w:p>
  </w:endnote>
  <w:endnote w:type="continuationSeparator" w:id="1">
    <w:p w:rsidR="00E77896" w:rsidRDefault="00E77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D061E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061ED">
      <w:rPr>
        <w:rStyle w:val="Nmerodepgina"/>
      </w:rPr>
      <w:fldChar w:fldCharType="separate"/>
    </w:r>
    <w:r w:rsidR="00044BEE">
      <w:rPr>
        <w:rStyle w:val="Nmerodepgina"/>
        <w:noProof/>
      </w:rPr>
      <w:t>6</w:t>
    </w:r>
    <w:r w:rsidR="00D061ED">
      <w:rPr>
        <w:rStyle w:val="Nmerodepgina"/>
      </w:rPr>
      <w:fldChar w:fldCharType="end"/>
    </w:r>
    <w:r>
      <w:rPr>
        <w:rStyle w:val="Nmerodepgina"/>
      </w:rPr>
      <w:t xml:space="preserve"> de </w:t>
    </w:r>
    <w:r w:rsidR="00D061E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D061ED">
      <w:rPr>
        <w:rStyle w:val="Nmerodepgina"/>
      </w:rPr>
      <w:fldChar w:fldCharType="separate"/>
    </w:r>
    <w:r w:rsidR="00044BEE">
      <w:rPr>
        <w:rStyle w:val="Nmerodepgina"/>
        <w:noProof/>
      </w:rPr>
      <w:t>6</w:t>
    </w:r>
    <w:r w:rsidR="00D061E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896" w:rsidRDefault="00E77896">
      <w:r>
        <w:separator/>
      </w:r>
    </w:p>
  </w:footnote>
  <w:footnote w:type="continuationSeparator" w:id="1">
    <w:p w:rsidR="00E77896" w:rsidRDefault="00E778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D1B"/>
    <w:rsid w:val="00044BEE"/>
    <w:rsid w:val="000D4EA6"/>
    <w:rsid w:val="000F1D4B"/>
    <w:rsid w:val="000F2364"/>
    <w:rsid w:val="00101EF1"/>
    <w:rsid w:val="00113C27"/>
    <w:rsid w:val="001673B2"/>
    <w:rsid w:val="0019120B"/>
    <w:rsid w:val="001C31E1"/>
    <w:rsid w:val="001D76CB"/>
    <w:rsid w:val="001F1537"/>
    <w:rsid w:val="00232421"/>
    <w:rsid w:val="00261799"/>
    <w:rsid w:val="00291AF8"/>
    <w:rsid w:val="002A3E7A"/>
    <w:rsid w:val="00300E9D"/>
    <w:rsid w:val="00330E61"/>
    <w:rsid w:val="003B5356"/>
    <w:rsid w:val="003E4D91"/>
    <w:rsid w:val="003F0CC3"/>
    <w:rsid w:val="00426959"/>
    <w:rsid w:val="00447C42"/>
    <w:rsid w:val="00451001"/>
    <w:rsid w:val="00504694"/>
    <w:rsid w:val="005268C6"/>
    <w:rsid w:val="005701AE"/>
    <w:rsid w:val="005A41B9"/>
    <w:rsid w:val="005F7DC4"/>
    <w:rsid w:val="00600EFC"/>
    <w:rsid w:val="00606AF7"/>
    <w:rsid w:val="00614BA9"/>
    <w:rsid w:val="00634C1D"/>
    <w:rsid w:val="0064410E"/>
    <w:rsid w:val="006A069A"/>
    <w:rsid w:val="00757D2D"/>
    <w:rsid w:val="00757F92"/>
    <w:rsid w:val="007959CD"/>
    <w:rsid w:val="007A5A1F"/>
    <w:rsid w:val="00800C30"/>
    <w:rsid w:val="008051F9"/>
    <w:rsid w:val="00842AEC"/>
    <w:rsid w:val="008635E6"/>
    <w:rsid w:val="00884EEE"/>
    <w:rsid w:val="008C16CD"/>
    <w:rsid w:val="00927A52"/>
    <w:rsid w:val="00935915"/>
    <w:rsid w:val="0093784D"/>
    <w:rsid w:val="0095267F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73BD9"/>
    <w:rsid w:val="00B73E92"/>
    <w:rsid w:val="00BF461E"/>
    <w:rsid w:val="00C16A7C"/>
    <w:rsid w:val="00C402E7"/>
    <w:rsid w:val="00C4600F"/>
    <w:rsid w:val="00C8389B"/>
    <w:rsid w:val="00CA6002"/>
    <w:rsid w:val="00CC17E8"/>
    <w:rsid w:val="00CD4956"/>
    <w:rsid w:val="00CF0DA8"/>
    <w:rsid w:val="00D061ED"/>
    <w:rsid w:val="00D211DD"/>
    <w:rsid w:val="00D34955"/>
    <w:rsid w:val="00D3757E"/>
    <w:rsid w:val="00D5648F"/>
    <w:rsid w:val="00DA2A31"/>
    <w:rsid w:val="00DC56F9"/>
    <w:rsid w:val="00DE3383"/>
    <w:rsid w:val="00E101E3"/>
    <w:rsid w:val="00E6648F"/>
    <w:rsid w:val="00E77896"/>
    <w:rsid w:val="00E85CA5"/>
    <w:rsid w:val="00EC4E5D"/>
    <w:rsid w:val="00EE5CDE"/>
    <w:rsid w:val="00F0796F"/>
    <w:rsid w:val="00F1027D"/>
    <w:rsid w:val="00F15CEB"/>
    <w:rsid w:val="00F26965"/>
    <w:rsid w:val="00F34D7E"/>
    <w:rsid w:val="00F55DF4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7664B-600D-498A-9052-6ED8FD46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1</TotalTime>
  <Pages>6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11695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Nyr</cp:lastModifiedBy>
  <cp:revision>4</cp:revision>
  <cp:lastPrinted>2002-06-07T00:19:00Z</cp:lastPrinted>
  <dcterms:created xsi:type="dcterms:W3CDTF">2010-09-10T16:03:00Z</dcterms:created>
  <dcterms:modified xsi:type="dcterms:W3CDTF">2010-09-10T17:32:00Z</dcterms:modified>
</cp:coreProperties>
</file>