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540" w:rsidRDefault="00A70923">
      <w:pPr>
        <w:pStyle w:val="MTtulo1"/>
        <w:jc w:val="left"/>
      </w:pPr>
      <w:bookmarkStart w:id="0" w:name="_Toc272577701"/>
      <w:bookmarkStart w:id="1" w:name="_Toc272590105"/>
      <w:r>
        <w:t>Interpool</w:t>
      </w:r>
      <w:bookmarkEnd w:id="0"/>
      <w:bookmarkEnd w:id="1"/>
      <w:r w:rsidR="00AA4540">
        <w:t xml:space="preserve"> </w:t>
      </w:r>
    </w:p>
    <w:p w:rsidR="00AA4540" w:rsidRDefault="00AA4540">
      <w:pPr>
        <w:pStyle w:val="MTtulo1"/>
        <w:jc w:val="left"/>
      </w:pPr>
      <w:bookmarkStart w:id="2" w:name="_Toc272577702"/>
      <w:bookmarkStart w:id="3" w:name="_Toc272590106"/>
      <w:r>
        <w:t>Plan de Verificación de la Iteración</w:t>
      </w:r>
      <w:bookmarkEnd w:id="2"/>
      <w:bookmarkEnd w:id="3"/>
    </w:p>
    <w:p w:rsidR="00AA4540" w:rsidRDefault="00A70923">
      <w:pPr>
        <w:pStyle w:val="MTtulo1"/>
        <w:jc w:val="left"/>
      </w:pPr>
      <w:bookmarkStart w:id="4" w:name="_Toc272577703"/>
      <w:bookmarkStart w:id="5" w:name="_Toc272590107"/>
      <w:r>
        <w:t>Versión 6</w:t>
      </w:r>
      <w:r w:rsidR="00AA4540">
        <w:t>.0</w:t>
      </w:r>
      <w:bookmarkEnd w:id="4"/>
      <w:bookmarkEnd w:id="5"/>
    </w:p>
    <w:p w:rsidR="00AA4540" w:rsidRDefault="00AA4540">
      <w:pPr>
        <w:pStyle w:val="MNormal"/>
      </w:pPr>
    </w:p>
    <w:p w:rsidR="00AA4540" w:rsidRDefault="00AA4540">
      <w:pPr>
        <w:pStyle w:val="MNormal"/>
      </w:pPr>
    </w:p>
    <w:p w:rsidR="00AA4540" w:rsidRDefault="00AA4540">
      <w:pPr>
        <w:pStyle w:val="MNormal"/>
      </w:pPr>
    </w:p>
    <w:p w:rsidR="00AA4540" w:rsidRDefault="00AA4540">
      <w:pPr>
        <w:pStyle w:val="MNormal"/>
      </w:pPr>
    </w:p>
    <w:p w:rsidR="00AA4540" w:rsidRDefault="00AA4540">
      <w:pPr>
        <w:pStyle w:val="MTtulo1"/>
      </w:pPr>
      <w:bookmarkStart w:id="6" w:name="_Toc272577704"/>
      <w:bookmarkStart w:id="7" w:name="_Toc272590108"/>
      <w:r>
        <w:t>Historia de revisiones</w:t>
      </w:r>
      <w:bookmarkEnd w:id="6"/>
      <w:bookmarkEnd w:id="7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AA4540" w:rsidTr="00D13236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4540" w:rsidRDefault="00AA4540" w:rsidP="00D13236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4540" w:rsidRDefault="00AA4540" w:rsidP="00D13236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4540" w:rsidRDefault="00D13236">
            <w:pPr>
              <w:pStyle w:val="MNormal"/>
            </w:pPr>
            <w:r>
              <w:t xml:space="preserve"> </w:t>
            </w:r>
            <w:r w:rsidR="00AA4540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4540" w:rsidRDefault="00AA4540" w:rsidP="00D13236">
            <w:pPr>
              <w:pStyle w:val="MNormal"/>
              <w:jc w:val="center"/>
            </w:pPr>
            <w:r>
              <w:t>Autor</w:t>
            </w:r>
          </w:p>
        </w:tc>
      </w:tr>
      <w:tr w:rsidR="00AA4540" w:rsidTr="00D13236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540" w:rsidRDefault="00A70923" w:rsidP="00D13236">
            <w:pPr>
              <w:pStyle w:val="MNormal"/>
              <w:jc w:val="center"/>
            </w:pPr>
            <w:r>
              <w:t>18</w:t>
            </w:r>
            <w:r w:rsidR="00AA4540">
              <w:t>/</w:t>
            </w:r>
            <w:r>
              <w:t>09</w:t>
            </w:r>
            <w:r w:rsidR="00AA4540">
              <w:t>/</w:t>
            </w:r>
            <w: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A4540" w:rsidRDefault="00A70923" w:rsidP="00D13236">
            <w:pPr>
              <w:pStyle w:val="MNormal"/>
              <w:jc w:val="center"/>
            </w:pPr>
            <w:r>
              <w:t>6</w:t>
            </w:r>
            <w:r w:rsidR="00AA4540">
              <w:t>.</w:t>
            </w:r>
            <w:r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A4540" w:rsidRDefault="00D13236">
            <w:pPr>
              <w:pStyle w:val="MNormal"/>
            </w:pPr>
            <w:r>
              <w:t xml:space="preserve"> </w:t>
            </w:r>
            <w:r w:rsidR="00A70923">
              <w:t>Creación de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A4540" w:rsidRDefault="00A70923" w:rsidP="00D13236">
            <w:pPr>
              <w:pStyle w:val="MNormal"/>
              <w:jc w:val="center"/>
            </w:pPr>
            <w:r>
              <w:t>Alejandro García</w:t>
            </w:r>
          </w:p>
        </w:tc>
      </w:tr>
      <w:tr w:rsidR="00D13236" w:rsidTr="00D13236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236" w:rsidRDefault="00D13236" w:rsidP="00EC61F6">
            <w:pPr>
              <w:pStyle w:val="MNormal"/>
              <w:jc w:val="center"/>
            </w:pPr>
            <w:r>
              <w:t>18/09/10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3236" w:rsidRDefault="00D13236" w:rsidP="00EC61F6">
            <w:pPr>
              <w:pStyle w:val="MNormal"/>
              <w:jc w:val="center"/>
            </w:pPr>
            <w:r>
              <w:t>6.0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3236" w:rsidRDefault="00D13236">
            <w:pPr>
              <w:pStyle w:val="MNormal"/>
            </w:pPr>
            <w:r>
              <w:t xml:space="preserve"> Revisión de SQA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3236" w:rsidRDefault="00D13236" w:rsidP="00D13236">
            <w:pPr>
              <w:pStyle w:val="MNormal"/>
              <w:jc w:val="center"/>
            </w:pPr>
            <w:r>
              <w:t>Javier Madeiro</w:t>
            </w:r>
          </w:p>
        </w:tc>
      </w:tr>
      <w:tr w:rsidR="00D13236" w:rsidTr="00D13236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236" w:rsidRDefault="00D13236" w:rsidP="00D13236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3236" w:rsidRDefault="00D13236" w:rsidP="00D13236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3236" w:rsidRDefault="00D13236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3236" w:rsidRDefault="00D13236">
            <w:pPr>
              <w:pStyle w:val="MNormal"/>
            </w:pPr>
            <w:r>
              <w:t> </w:t>
            </w:r>
          </w:p>
        </w:tc>
      </w:tr>
      <w:tr w:rsidR="00D13236" w:rsidTr="00D13236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236" w:rsidRDefault="00D13236" w:rsidP="00D13236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3236" w:rsidRDefault="00D13236" w:rsidP="00D13236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3236" w:rsidRDefault="00D13236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3236" w:rsidRDefault="00D13236">
            <w:pPr>
              <w:pStyle w:val="MNormal"/>
            </w:pPr>
            <w:r>
              <w:t> </w:t>
            </w:r>
          </w:p>
        </w:tc>
      </w:tr>
    </w:tbl>
    <w:p w:rsidR="00AA4540" w:rsidRDefault="00AA4540">
      <w:pPr>
        <w:pStyle w:val="MTemaNormal"/>
      </w:pPr>
    </w:p>
    <w:p w:rsidR="00AA4540" w:rsidRDefault="00AA4540">
      <w:pPr>
        <w:pStyle w:val="MTemaNormal"/>
      </w:pPr>
    </w:p>
    <w:p w:rsidR="002B5E7E" w:rsidRDefault="00AA4540" w:rsidP="007E725F">
      <w:pPr>
        <w:pStyle w:val="MTtulo1"/>
      </w:pPr>
      <w:r>
        <w:br w:type="page"/>
      </w:r>
      <w:bookmarkStart w:id="8" w:name="_Toc272577705"/>
      <w:bookmarkStart w:id="9" w:name="_Toc272590109"/>
      <w:r>
        <w:lastRenderedPageBreak/>
        <w:t>Contenido</w:t>
      </w:r>
      <w:bookmarkEnd w:id="8"/>
      <w:bookmarkEnd w:id="9"/>
    </w:p>
    <w:p w:rsidR="00D31602" w:rsidRPr="002B5E7E" w:rsidRDefault="005C3054" w:rsidP="002B5E7E">
      <w:pPr>
        <w:pStyle w:val="MTtulo1"/>
        <w:spacing w:before="0" w:after="0"/>
        <w:rPr>
          <w:noProof/>
          <w:sz w:val="18"/>
          <w:szCs w:val="18"/>
        </w:rPr>
      </w:pPr>
      <w:r w:rsidRPr="005C3054">
        <w:rPr>
          <w:rFonts w:ascii="Times New Roman" w:hAnsi="Times New Roman" w:cs="Times New Roman"/>
        </w:rPr>
        <w:fldChar w:fldCharType="begin"/>
      </w:r>
      <w:r w:rsidR="007E725F" w:rsidRPr="007E725F">
        <w:rPr>
          <w:rFonts w:ascii="Times New Roman" w:hAnsi="Times New Roman" w:cs="Times New Roman"/>
        </w:rPr>
        <w:instrText xml:space="preserve"> TOC \o "1-3" \h \z \u </w:instrText>
      </w:r>
      <w:r w:rsidRPr="005C3054">
        <w:rPr>
          <w:rFonts w:ascii="Times New Roman" w:hAnsi="Times New Roman" w:cs="Times New Roman"/>
        </w:rPr>
        <w:fldChar w:fldCharType="separate"/>
      </w:r>
    </w:p>
    <w:p w:rsidR="00D31602" w:rsidRPr="002B5E7E" w:rsidRDefault="00D31602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2590110" w:history="1">
        <w:r w:rsidRPr="002B5E7E">
          <w:rPr>
            <w:rStyle w:val="Hipervnculo"/>
            <w:rFonts w:ascii="Times New Roman" w:hAnsi="Times New Roman" w:cs="Times New Roman"/>
            <w:noProof/>
          </w:rPr>
          <w:t>1.</w:t>
        </w:r>
        <w:r w:rsidRPr="002B5E7E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Objetivos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_Toc272590110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2590111" w:history="1">
        <w:r w:rsidRPr="002B5E7E">
          <w:rPr>
            <w:rStyle w:val="Hipervnculo"/>
            <w:rFonts w:ascii="Times New Roman" w:hAnsi="Times New Roman" w:cs="Times New Roman"/>
            <w:noProof/>
          </w:rPr>
          <w:t>2.</w:t>
        </w:r>
        <w:r w:rsidRPr="002B5E7E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Verificación de Documentos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_Toc272590111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UY" w:eastAsia="es-UY"/>
        </w:rPr>
      </w:pPr>
      <w:hyperlink w:anchor="_Toc272590112" w:history="1">
        <w:r w:rsidRPr="002B5E7E">
          <w:rPr>
            <w:rStyle w:val="Hipervnculo"/>
            <w:rFonts w:ascii="Times New Roman" w:hAnsi="Times New Roman" w:cs="Times New Roman"/>
            <w:noProof/>
          </w:rPr>
          <w:t>2.1.</w:t>
        </w:r>
        <w:r w:rsidRPr="002B5E7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Especificación de Requerimientos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_Toc272590112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13" w:history="1">
        <w:r w:rsidRPr="002B5E7E">
          <w:rPr>
            <w:rStyle w:val="Hipervnculo"/>
            <w:rFonts w:ascii="Times New Roman" w:hAnsi="Times New Roman" w:cs="Times New Roman"/>
            <w:noProof/>
          </w:rPr>
          <w:t>2.1.1.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comienzo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_Toc272590113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14" w:history="1">
        <w:r w:rsidRPr="002B5E7E">
          <w:rPr>
            <w:rStyle w:val="Hipervnculo"/>
            <w:rFonts w:ascii="Times New Roman" w:hAnsi="Times New Roman" w:cs="Times New Roman"/>
            <w:noProof/>
          </w:rPr>
          <w:t>2.1.2.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entrega del Informe de Verificación de Documento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_Toc272590114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UY" w:eastAsia="es-UY"/>
        </w:rPr>
      </w:pPr>
      <w:hyperlink w:anchor="_Toc272590115" w:history="1">
        <w:r w:rsidRPr="002B5E7E">
          <w:rPr>
            <w:rStyle w:val="Hipervnculo"/>
            <w:rFonts w:ascii="Times New Roman" w:hAnsi="Times New Roman" w:cs="Times New Roman"/>
            <w:noProof/>
          </w:rPr>
          <w:t>2.2.</w:t>
        </w:r>
        <w:r w:rsidRPr="002B5E7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Informe de Situación del Proyecto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_Toc272590115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16" w:history="1">
        <w:r w:rsidRPr="002B5E7E">
          <w:rPr>
            <w:rStyle w:val="Hipervnculo"/>
            <w:rFonts w:ascii="Times New Roman" w:hAnsi="Times New Roman" w:cs="Times New Roman"/>
            <w:noProof/>
          </w:rPr>
          <w:t>2.2.1.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comienzo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_Toc272590116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17" w:history="1">
        <w:r w:rsidRPr="002B5E7E">
          <w:rPr>
            <w:rStyle w:val="Hipervnculo"/>
            <w:rFonts w:ascii="Times New Roman" w:hAnsi="Times New Roman" w:cs="Times New Roman"/>
            <w:noProof/>
          </w:rPr>
          <w:t>2.2.2.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entrega del Informe de Verificación de Documento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_Toc272590117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UY" w:eastAsia="es-UY"/>
        </w:rPr>
      </w:pPr>
      <w:hyperlink w:anchor="_Toc272590118" w:history="1">
        <w:r w:rsidRPr="002B5E7E">
          <w:rPr>
            <w:rStyle w:val="Hipervnculo"/>
            <w:rFonts w:ascii="Times New Roman" w:hAnsi="Times New Roman" w:cs="Times New Roman"/>
            <w:noProof/>
          </w:rPr>
          <w:t>2.3.</w:t>
        </w:r>
        <w:r w:rsidRPr="002B5E7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Plan de Verificación y Validación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_Toc272590118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19" w:history="1">
        <w:r w:rsidRPr="002B5E7E">
          <w:rPr>
            <w:rStyle w:val="Hipervnculo"/>
            <w:rFonts w:ascii="Times New Roman" w:hAnsi="Times New Roman" w:cs="Times New Roman"/>
            <w:noProof/>
          </w:rPr>
          <w:t>2.3.1.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comienzo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_Toc272590119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20" w:history="1">
        <w:r w:rsidRPr="002B5E7E">
          <w:rPr>
            <w:rStyle w:val="Hipervnculo"/>
            <w:rFonts w:ascii="Times New Roman" w:hAnsi="Times New Roman" w:cs="Times New Roman"/>
            <w:noProof/>
          </w:rPr>
          <w:t>2.3.2.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entrega del Informe de Verificación de Documento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_Toc272590120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UY" w:eastAsia="es-UY"/>
        </w:rPr>
      </w:pPr>
      <w:hyperlink w:anchor="_Toc272590121" w:history="1">
        <w:r w:rsidRPr="002B5E7E">
          <w:rPr>
            <w:rStyle w:val="Hipervnculo"/>
            <w:rFonts w:ascii="Times New Roman" w:hAnsi="Times New Roman" w:cs="Times New Roman"/>
            <w:noProof/>
          </w:rPr>
          <w:t>2.4.</w:t>
        </w:r>
        <w:r w:rsidRPr="002B5E7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Plan de Iteración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_Toc272590121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22" w:history="1">
        <w:r w:rsidRPr="002B5E7E">
          <w:rPr>
            <w:rStyle w:val="Hipervnculo"/>
            <w:rFonts w:ascii="Times New Roman" w:hAnsi="Times New Roman" w:cs="Times New Roman"/>
            <w:noProof/>
          </w:rPr>
          <w:t>2.4.1.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comienzo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_Toc272590122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23" w:history="1">
        <w:r w:rsidRPr="002B5E7E">
          <w:rPr>
            <w:rStyle w:val="Hipervnculo"/>
            <w:rFonts w:ascii="Times New Roman" w:hAnsi="Times New Roman" w:cs="Times New Roman"/>
            <w:noProof/>
          </w:rPr>
          <w:t>2.4.2.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entrega del Informe de Verificación de Documento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_Toc272590123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UY" w:eastAsia="es-UY"/>
        </w:rPr>
      </w:pPr>
      <w:hyperlink w:anchor="_Toc272590124" w:history="1">
        <w:r w:rsidRPr="002B5E7E">
          <w:rPr>
            <w:rStyle w:val="Hipervnculo"/>
            <w:rFonts w:ascii="Times New Roman" w:hAnsi="Times New Roman" w:cs="Times New Roman"/>
            <w:noProof/>
          </w:rPr>
          <w:t>2.5.</w:t>
        </w:r>
        <w:r w:rsidRPr="002B5E7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Documento de Riesgos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_Toc272590124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25" w:history="1">
        <w:r w:rsidRPr="002B5E7E">
          <w:rPr>
            <w:rStyle w:val="Hipervnculo"/>
            <w:rFonts w:ascii="Times New Roman" w:hAnsi="Times New Roman" w:cs="Times New Roman"/>
            <w:noProof/>
          </w:rPr>
          <w:t>2.5.1.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comienzo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_Toc272590125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26" w:history="1">
        <w:r w:rsidRPr="002B5E7E">
          <w:rPr>
            <w:rStyle w:val="Hipervnculo"/>
            <w:rFonts w:ascii="Times New Roman" w:hAnsi="Times New Roman" w:cs="Times New Roman"/>
            <w:noProof/>
          </w:rPr>
          <w:t>2.5.2.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entrega del Informe de Verificación de Documento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_Toc272590126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UY" w:eastAsia="es-UY"/>
        </w:rPr>
      </w:pPr>
      <w:hyperlink w:anchor="_Toc272590127" w:history="1">
        <w:r w:rsidRPr="002B5E7E">
          <w:rPr>
            <w:rStyle w:val="Hipervnculo"/>
            <w:rFonts w:ascii="Times New Roman" w:hAnsi="Times New Roman" w:cs="Times New Roman"/>
            <w:noProof/>
          </w:rPr>
          <w:t>2.6.</w:t>
        </w:r>
        <w:r w:rsidRPr="002B5E7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Plan de Desarrollo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_Toc272590127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28" w:history="1">
        <w:r w:rsidRPr="002B5E7E">
          <w:rPr>
            <w:rStyle w:val="Hipervnculo"/>
            <w:rFonts w:ascii="Times New Roman" w:hAnsi="Times New Roman" w:cs="Times New Roman"/>
            <w:noProof/>
          </w:rPr>
          <w:t>2.6.1.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comienzo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_Toc272590128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  <w:lang w:val="es-UY" w:eastAsia="es-UY"/>
        </w:rPr>
      </w:pPr>
      <w:hyperlink w:anchor="_Toc272590129" w:history="1">
        <w:r w:rsidRPr="002B5E7E">
          <w:rPr>
            <w:rStyle w:val="Hipervnculo"/>
            <w:rFonts w:ascii="Times New Roman" w:hAnsi="Times New Roman" w:cs="Times New Roman"/>
            <w:noProof/>
          </w:rPr>
          <w:t>2.6.2.</w:t>
        </w:r>
        <w:r w:rsidRPr="002B5E7E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entrega del Informe de Verificación de Documento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_Toc272590129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3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2590130" w:history="1">
        <w:r w:rsidRPr="002B5E7E">
          <w:rPr>
            <w:rStyle w:val="Hipervnculo"/>
            <w:rFonts w:ascii="Times New Roman" w:hAnsi="Times New Roman" w:cs="Times New Roman"/>
            <w:noProof/>
          </w:rPr>
          <w:t>3.</w:t>
        </w:r>
        <w:r w:rsidRPr="002B5E7E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Evaluación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_Toc272590130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4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UY" w:eastAsia="es-UY"/>
        </w:rPr>
      </w:pPr>
      <w:hyperlink w:anchor="_Toc272590131" w:history="1">
        <w:r w:rsidRPr="002B5E7E">
          <w:rPr>
            <w:rStyle w:val="Hipervnculo"/>
            <w:rFonts w:ascii="Times New Roman" w:hAnsi="Times New Roman" w:cs="Times New Roman"/>
            <w:noProof/>
          </w:rPr>
          <w:t>3.1.</w:t>
        </w:r>
        <w:r w:rsidRPr="002B5E7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Responsable de realizar la Evaluación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_Toc272590131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4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UY" w:eastAsia="es-UY"/>
        </w:rPr>
      </w:pPr>
      <w:hyperlink w:anchor="_Toc272590132" w:history="1">
        <w:r w:rsidRPr="002B5E7E">
          <w:rPr>
            <w:rStyle w:val="Hipervnculo"/>
            <w:rFonts w:ascii="Times New Roman" w:hAnsi="Times New Roman" w:cs="Times New Roman"/>
            <w:noProof/>
          </w:rPr>
          <w:t>3.2.</w:t>
        </w:r>
        <w:r w:rsidRPr="002B5E7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comienzo de la Evaluación de la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_Toc272590132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4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31602" w:rsidRPr="002B5E7E" w:rsidRDefault="00D31602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UY" w:eastAsia="es-UY"/>
        </w:rPr>
      </w:pPr>
      <w:hyperlink w:anchor="_Toc272590133" w:history="1">
        <w:r w:rsidRPr="002B5E7E">
          <w:rPr>
            <w:rStyle w:val="Hipervnculo"/>
            <w:rFonts w:ascii="Times New Roman" w:hAnsi="Times New Roman" w:cs="Times New Roman"/>
            <w:noProof/>
          </w:rPr>
          <w:t>3.3.</w:t>
        </w:r>
        <w:r w:rsidRPr="002B5E7E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UY" w:eastAsia="es-UY"/>
          </w:rPr>
          <w:tab/>
        </w:r>
        <w:r w:rsidRPr="002B5E7E">
          <w:rPr>
            <w:rStyle w:val="Hipervnculo"/>
            <w:rFonts w:ascii="Times New Roman" w:hAnsi="Times New Roman" w:cs="Times New Roman"/>
            <w:noProof/>
          </w:rPr>
          <w:t>Fecha de entrega del documento Evaluación de Verificación</w:t>
        </w:r>
        <w:r w:rsidRPr="002B5E7E">
          <w:rPr>
            <w:rFonts w:ascii="Times New Roman" w:hAnsi="Times New Roman" w:cs="Times New Roman"/>
            <w:noProof/>
            <w:webHidden/>
          </w:rPr>
          <w:tab/>
        </w:r>
        <w:r w:rsidRPr="002B5E7E">
          <w:rPr>
            <w:rFonts w:ascii="Times New Roman" w:hAnsi="Times New Roman" w:cs="Times New Roman"/>
            <w:noProof/>
            <w:webHidden/>
          </w:rPr>
          <w:fldChar w:fldCharType="begin"/>
        </w:r>
        <w:r w:rsidRPr="002B5E7E">
          <w:rPr>
            <w:rFonts w:ascii="Times New Roman" w:hAnsi="Times New Roman" w:cs="Times New Roman"/>
            <w:noProof/>
            <w:webHidden/>
          </w:rPr>
          <w:instrText xml:space="preserve"> PAGEREF _Toc272590133 \h </w:instrText>
        </w:r>
        <w:r w:rsidRPr="002B5E7E">
          <w:rPr>
            <w:rFonts w:ascii="Times New Roman" w:hAnsi="Times New Roman" w:cs="Times New Roman"/>
            <w:noProof/>
            <w:webHidden/>
          </w:rPr>
        </w:r>
        <w:r w:rsidRPr="002B5E7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B5E7E">
          <w:rPr>
            <w:rFonts w:ascii="Times New Roman" w:hAnsi="Times New Roman" w:cs="Times New Roman"/>
            <w:noProof/>
            <w:webHidden/>
          </w:rPr>
          <w:t>4</w:t>
        </w:r>
        <w:r w:rsidRPr="002B5E7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4540" w:rsidRDefault="005C3054">
      <w:pPr>
        <w:pStyle w:val="MTemaNormal"/>
      </w:pPr>
      <w:r w:rsidRPr="007E725F">
        <w:rPr>
          <w:rFonts w:ascii="Times New Roman" w:hAnsi="Times New Roman" w:cs="Times New Roman"/>
        </w:rPr>
        <w:fldChar w:fldCharType="end"/>
      </w:r>
    </w:p>
    <w:p w:rsidR="00AA4540" w:rsidRDefault="00AA4540" w:rsidP="009F76BB">
      <w:pPr>
        <w:pStyle w:val="MTema1"/>
      </w:pPr>
      <w:r>
        <w:br w:type="page"/>
      </w:r>
      <w:bookmarkStart w:id="10" w:name="_Toc272590110"/>
      <w:r>
        <w:lastRenderedPageBreak/>
        <w:t>Objetivos de la Verificación</w:t>
      </w:r>
      <w:bookmarkEnd w:id="10"/>
    </w:p>
    <w:p w:rsidR="00AA4540" w:rsidRDefault="00A70923" w:rsidP="009F76BB">
      <w:pPr>
        <w:pStyle w:val="MTemaNormal"/>
      </w:pPr>
      <w:r>
        <w:t>En está iteración se hará un gran hincapié en la verificación de Documentos, ya que no se implementará ninguna funcionalidad.</w:t>
      </w:r>
    </w:p>
    <w:p w:rsidR="00AA4540" w:rsidRPr="009F76BB" w:rsidRDefault="00AA4540" w:rsidP="009F76BB">
      <w:pPr>
        <w:pStyle w:val="MTema1"/>
      </w:pPr>
      <w:bookmarkStart w:id="11" w:name="_Toc272590111"/>
      <w:r w:rsidRPr="009F76BB">
        <w:t>Verificación de Documentos</w:t>
      </w:r>
      <w:bookmarkEnd w:id="11"/>
    </w:p>
    <w:p w:rsidR="00AA4540" w:rsidRPr="009F76BB" w:rsidRDefault="008D70EB" w:rsidP="009F76BB">
      <w:pPr>
        <w:pStyle w:val="MTema2"/>
      </w:pPr>
      <w:bookmarkStart w:id="12" w:name="_Toc241229230"/>
      <w:bookmarkStart w:id="13" w:name="_Toc272590112"/>
      <w:r w:rsidRPr="009F76BB">
        <w:t>Especificación de Requerimientos</w:t>
      </w:r>
      <w:bookmarkEnd w:id="12"/>
      <w:bookmarkEnd w:id="13"/>
    </w:p>
    <w:p w:rsidR="008D70EB" w:rsidRPr="00C71EC7" w:rsidRDefault="008D70EB" w:rsidP="009F76BB">
      <w:pPr>
        <w:pStyle w:val="MTema3"/>
      </w:pPr>
      <w:bookmarkStart w:id="14" w:name="_Toc241229231"/>
      <w:bookmarkStart w:id="15" w:name="_Toc272590113"/>
      <w:r w:rsidRPr="00C71EC7">
        <w:t>Fecha de comienzo de la verificación</w:t>
      </w:r>
      <w:bookmarkEnd w:id="14"/>
      <w:bookmarkEnd w:id="15"/>
    </w:p>
    <w:p w:rsidR="008D70EB" w:rsidRDefault="008D70EB" w:rsidP="009F76BB">
      <w:pPr>
        <w:pStyle w:val="MTemaNormal"/>
      </w:pPr>
      <w:r>
        <w:t>20/09/2010</w:t>
      </w:r>
    </w:p>
    <w:p w:rsidR="008D70EB" w:rsidRPr="009F76BB" w:rsidRDefault="008D70EB" w:rsidP="009F76BB">
      <w:pPr>
        <w:pStyle w:val="MTema3"/>
      </w:pPr>
      <w:bookmarkStart w:id="16" w:name="_Toc241229232"/>
      <w:bookmarkStart w:id="17" w:name="_Toc272590114"/>
      <w:r w:rsidRPr="009F76BB">
        <w:t>Fecha de entrega del Informe de Verificación de Documento</w:t>
      </w:r>
      <w:bookmarkEnd w:id="16"/>
      <w:bookmarkEnd w:id="17"/>
    </w:p>
    <w:p w:rsidR="00AA4540" w:rsidRDefault="008D70EB" w:rsidP="009F76BB">
      <w:pPr>
        <w:pStyle w:val="MTemaNormal"/>
      </w:pPr>
      <w:r>
        <w:t>26/09/2010</w:t>
      </w:r>
    </w:p>
    <w:p w:rsidR="008D70EB" w:rsidRDefault="008D70EB" w:rsidP="009F76BB">
      <w:pPr>
        <w:pStyle w:val="MTema2"/>
      </w:pPr>
      <w:bookmarkStart w:id="18" w:name="_Toc241229233"/>
      <w:bookmarkStart w:id="19" w:name="_Toc272590115"/>
      <w:r>
        <w:t>Informe de Situación del Proyecto</w:t>
      </w:r>
      <w:bookmarkEnd w:id="18"/>
      <w:bookmarkEnd w:id="19"/>
    </w:p>
    <w:p w:rsidR="008D70EB" w:rsidRPr="00C71EC7" w:rsidRDefault="008D70EB" w:rsidP="009F76BB">
      <w:pPr>
        <w:pStyle w:val="MTema3"/>
      </w:pPr>
      <w:bookmarkStart w:id="20" w:name="_Toc272590116"/>
      <w:r w:rsidRPr="00C71EC7">
        <w:t>Fecha de comienzo de la verificación</w:t>
      </w:r>
      <w:bookmarkEnd w:id="20"/>
    </w:p>
    <w:p w:rsidR="008D70EB" w:rsidRDefault="008D70EB" w:rsidP="009F76BB">
      <w:pPr>
        <w:pStyle w:val="MTemaNormal"/>
      </w:pPr>
      <w:r>
        <w:t>20/09/2010</w:t>
      </w:r>
    </w:p>
    <w:p w:rsidR="008D70EB" w:rsidRDefault="008D70EB" w:rsidP="009F76BB">
      <w:pPr>
        <w:pStyle w:val="MTema3"/>
      </w:pPr>
      <w:bookmarkStart w:id="21" w:name="_Toc272590117"/>
      <w:r w:rsidRPr="00C71EC7">
        <w:t>Fecha de entrega del Informe de Verificación de Documento</w:t>
      </w:r>
      <w:bookmarkEnd w:id="21"/>
    </w:p>
    <w:p w:rsidR="008D70EB" w:rsidRPr="008D70EB" w:rsidRDefault="008D70EB" w:rsidP="009F76BB">
      <w:pPr>
        <w:pStyle w:val="MTemaNormal"/>
      </w:pPr>
      <w:r>
        <w:t>26/09/2010</w:t>
      </w:r>
    </w:p>
    <w:p w:rsidR="008D70EB" w:rsidRDefault="008D70EB" w:rsidP="009F76BB">
      <w:pPr>
        <w:pStyle w:val="MTema2"/>
      </w:pPr>
      <w:bookmarkStart w:id="22" w:name="_Toc241229239"/>
      <w:bookmarkStart w:id="23" w:name="_Toc272590118"/>
      <w:r>
        <w:t>Plan de Verificación y Validación</w:t>
      </w:r>
      <w:bookmarkEnd w:id="22"/>
      <w:bookmarkEnd w:id="23"/>
      <w:r w:rsidRPr="008D70EB">
        <w:t xml:space="preserve"> </w:t>
      </w:r>
    </w:p>
    <w:p w:rsidR="008D70EB" w:rsidRPr="00C71EC7" w:rsidRDefault="008D70EB" w:rsidP="009F76BB">
      <w:pPr>
        <w:pStyle w:val="MTema3"/>
      </w:pPr>
      <w:bookmarkStart w:id="24" w:name="_Toc272590119"/>
      <w:r w:rsidRPr="00C71EC7">
        <w:t>Fecha de comienzo de la verificación</w:t>
      </w:r>
      <w:bookmarkEnd w:id="24"/>
    </w:p>
    <w:p w:rsidR="008D70EB" w:rsidRDefault="008D70EB" w:rsidP="009F76BB">
      <w:pPr>
        <w:pStyle w:val="MTemaNormal"/>
      </w:pPr>
      <w:r>
        <w:t>20/09/2010</w:t>
      </w:r>
    </w:p>
    <w:p w:rsidR="008D70EB" w:rsidRDefault="008D70EB" w:rsidP="009F76BB">
      <w:pPr>
        <w:pStyle w:val="MTema3"/>
      </w:pPr>
      <w:bookmarkStart w:id="25" w:name="_Toc272590120"/>
      <w:r w:rsidRPr="00C71EC7">
        <w:t>Fecha de entrega del Informe de Verificación de Documento</w:t>
      </w:r>
      <w:bookmarkEnd w:id="25"/>
    </w:p>
    <w:p w:rsidR="008D70EB" w:rsidRPr="008D70EB" w:rsidRDefault="008D70EB" w:rsidP="009F76BB">
      <w:pPr>
        <w:pStyle w:val="MTemaNormal"/>
      </w:pPr>
      <w:r>
        <w:t>26/09/2010</w:t>
      </w:r>
    </w:p>
    <w:p w:rsidR="008D70EB" w:rsidRDefault="008D70EB" w:rsidP="009F76BB">
      <w:pPr>
        <w:pStyle w:val="MTema2"/>
      </w:pPr>
      <w:bookmarkStart w:id="26" w:name="_Toc241229242"/>
      <w:bookmarkStart w:id="27" w:name="_Toc272590121"/>
      <w:r>
        <w:t>Plan de Iteración</w:t>
      </w:r>
      <w:bookmarkEnd w:id="26"/>
      <w:bookmarkEnd w:id="27"/>
      <w:r w:rsidRPr="008D70EB">
        <w:t xml:space="preserve"> </w:t>
      </w:r>
    </w:p>
    <w:p w:rsidR="008D70EB" w:rsidRPr="00C71EC7" w:rsidRDefault="008D70EB" w:rsidP="009F76BB">
      <w:pPr>
        <w:pStyle w:val="MTema3"/>
      </w:pPr>
      <w:bookmarkStart w:id="28" w:name="_Toc272590122"/>
      <w:r w:rsidRPr="00C71EC7">
        <w:t>Fecha de comienzo de la verificación</w:t>
      </w:r>
      <w:bookmarkEnd w:id="28"/>
    </w:p>
    <w:p w:rsidR="008D70EB" w:rsidRDefault="008D70EB" w:rsidP="009F76BB">
      <w:pPr>
        <w:pStyle w:val="MTemaNormal"/>
      </w:pPr>
      <w:r>
        <w:t>20/09/2010</w:t>
      </w:r>
    </w:p>
    <w:p w:rsidR="008D70EB" w:rsidRDefault="008D70EB" w:rsidP="009F76BB">
      <w:pPr>
        <w:pStyle w:val="MTema3"/>
      </w:pPr>
      <w:bookmarkStart w:id="29" w:name="_Toc272590123"/>
      <w:r w:rsidRPr="00C71EC7">
        <w:t>Fecha de entrega del Informe de Verificación de Documento</w:t>
      </w:r>
      <w:bookmarkEnd w:id="29"/>
    </w:p>
    <w:p w:rsidR="008D70EB" w:rsidRPr="008D70EB" w:rsidRDefault="008D70EB" w:rsidP="009F76BB">
      <w:pPr>
        <w:pStyle w:val="MTemaNormal"/>
      </w:pPr>
      <w:r>
        <w:t>26/09/2010</w:t>
      </w:r>
    </w:p>
    <w:p w:rsidR="008D70EB" w:rsidRDefault="008D70EB" w:rsidP="009F76BB">
      <w:pPr>
        <w:pStyle w:val="MTema2"/>
      </w:pPr>
      <w:bookmarkStart w:id="30" w:name="_Toc241229248"/>
      <w:bookmarkStart w:id="31" w:name="_Toc272590124"/>
      <w:r>
        <w:t>Documento de Riesgos</w:t>
      </w:r>
      <w:bookmarkEnd w:id="30"/>
      <w:bookmarkEnd w:id="31"/>
      <w:r w:rsidRPr="008D70EB">
        <w:t xml:space="preserve"> </w:t>
      </w:r>
    </w:p>
    <w:p w:rsidR="008D70EB" w:rsidRPr="00C71EC7" w:rsidRDefault="008D70EB" w:rsidP="009F76BB">
      <w:pPr>
        <w:pStyle w:val="MTema3"/>
      </w:pPr>
      <w:bookmarkStart w:id="32" w:name="_Toc272590125"/>
      <w:r w:rsidRPr="00C71EC7">
        <w:t>Fecha de comienzo de la verificación</w:t>
      </w:r>
      <w:bookmarkEnd w:id="32"/>
    </w:p>
    <w:p w:rsidR="008D70EB" w:rsidRDefault="008D70EB" w:rsidP="009F76BB">
      <w:pPr>
        <w:pStyle w:val="MTemaNormal"/>
      </w:pPr>
      <w:r>
        <w:t>20/09/2010</w:t>
      </w:r>
    </w:p>
    <w:p w:rsidR="008D70EB" w:rsidRDefault="008D70EB" w:rsidP="009F76BB">
      <w:pPr>
        <w:pStyle w:val="MTema3"/>
      </w:pPr>
      <w:bookmarkStart w:id="33" w:name="_Toc272590126"/>
      <w:r w:rsidRPr="00C71EC7">
        <w:t>Fecha de entrega del Informe de Verificación de Documento</w:t>
      </w:r>
      <w:bookmarkEnd w:id="33"/>
    </w:p>
    <w:p w:rsidR="008D70EB" w:rsidRPr="008D70EB" w:rsidRDefault="004932F8" w:rsidP="009F76BB">
      <w:pPr>
        <w:pStyle w:val="MTemaNormal"/>
      </w:pPr>
      <w:r>
        <w:t>26</w:t>
      </w:r>
      <w:r w:rsidR="008D70EB">
        <w:t>/09/2010</w:t>
      </w:r>
    </w:p>
    <w:p w:rsidR="008D70EB" w:rsidRDefault="008D70EB" w:rsidP="009F76BB">
      <w:pPr>
        <w:pStyle w:val="MTema2"/>
      </w:pPr>
      <w:bookmarkStart w:id="34" w:name="_Toc241229251"/>
      <w:bookmarkStart w:id="35" w:name="_Toc272590127"/>
      <w:r>
        <w:t>Plan de Desarrollo</w:t>
      </w:r>
      <w:bookmarkEnd w:id="34"/>
      <w:bookmarkEnd w:id="35"/>
      <w:r w:rsidRPr="008D70EB">
        <w:t xml:space="preserve"> </w:t>
      </w:r>
    </w:p>
    <w:p w:rsidR="008D70EB" w:rsidRPr="00C71EC7" w:rsidRDefault="008D70EB" w:rsidP="009F76BB">
      <w:pPr>
        <w:pStyle w:val="MTema3"/>
      </w:pPr>
      <w:bookmarkStart w:id="36" w:name="_Toc272590128"/>
      <w:r w:rsidRPr="00C71EC7">
        <w:t>Fecha de comienzo de la verificación</w:t>
      </w:r>
      <w:bookmarkEnd w:id="36"/>
    </w:p>
    <w:p w:rsidR="008D70EB" w:rsidRDefault="008D70EB" w:rsidP="009F76BB">
      <w:pPr>
        <w:pStyle w:val="MTemaNormal"/>
      </w:pPr>
      <w:r>
        <w:t>20/09/2010</w:t>
      </w:r>
    </w:p>
    <w:p w:rsidR="008D70EB" w:rsidRDefault="008D70EB" w:rsidP="009F76BB">
      <w:pPr>
        <w:pStyle w:val="MTema3"/>
      </w:pPr>
      <w:bookmarkStart w:id="37" w:name="_Toc272590129"/>
      <w:r w:rsidRPr="00C71EC7">
        <w:t>Fecha de entrega del Informe de Verificación de Documento</w:t>
      </w:r>
      <w:bookmarkEnd w:id="37"/>
    </w:p>
    <w:p w:rsidR="00AA4540" w:rsidRDefault="008D70EB" w:rsidP="009F76BB">
      <w:pPr>
        <w:pStyle w:val="MTemaNormal"/>
      </w:pPr>
      <w:r>
        <w:t>2</w:t>
      </w:r>
      <w:r w:rsidR="004932F8">
        <w:t>6</w:t>
      </w:r>
      <w:r>
        <w:t>/09/2010</w:t>
      </w:r>
    </w:p>
    <w:p w:rsidR="009F76BB" w:rsidRDefault="009F76BB" w:rsidP="009F76BB">
      <w:pPr>
        <w:jc w:val="both"/>
        <w:rPr>
          <w:rFonts w:ascii="Verdana" w:hAnsi="Verdana" w:cs="Arial"/>
          <w:b/>
          <w:bCs/>
          <w:sz w:val="22"/>
        </w:rPr>
      </w:pPr>
      <w:r>
        <w:br w:type="page"/>
      </w:r>
    </w:p>
    <w:p w:rsidR="00AA4540" w:rsidRDefault="00AA4540" w:rsidP="009F76BB">
      <w:pPr>
        <w:pStyle w:val="MTema1"/>
      </w:pPr>
      <w:bookmarkStart w:id="38" w:name="_Toc272590130"/>
      <w:r>
        <w:lastRenderedPageBreak/>
        <w:t>Evaluación de la Verificación</w:t>
      </w:r>
      <w:bookmarkEnd w:id="38"/>
    </w:p>
    <w:p w:rsidR="00AA4540" w:rsidRDefault="00AA4540" w:rsidP="009F76BB">
      <w:pPr>
        <w:pStyle w:val="MTema2"/>
      </w:pPr>
      <w:bookmarkStart w:id="39" w:name="_Toc272590131"/>
      <w:r>
        <w:t>Responsable de realizar la Evaluación de la Verificación</w:t>
      </w:r>
      <w:bookmarkEnd w:id="39"/>
    </w:p>
    <w:p w:rsidR="00AA4540" w:rsidRDefault="008D70EB" w:rsidP="009F76BB">
      <w:pPr>
        <w:pStyle w:val="MTemaNormal"/>
      </w:pPr>
      <w:r>
        <w:t>Alejandro García</w:t>
      </w:r>
    </w:p>
    <w:p w:rsidR="00AA4540" w:rsidRDefault="00AA4540" w:rsidP="009F76BB">
      <w:pPr>
        <w:pStyle w:val="MTema2"/>
      </w:pPr>
      <w:bookmarkStart w:id="40" w:name="_Toc272590132"/>
      <w:r>
        <w:t>Fecha de comienzo de la Evaluación de la Verificación</w:t>
      </w:r>
      <w:bookmarkEnd w:id="40"/>
    </w:p>
    <w:p w:rsidR="00AA4540" w:rsidRDefault="008D70EB" w:rsidP="009F76BB">
      <w:pPr>
        <w:pStyle w:val="MTemaNormal"/>
      </w:pPr>
      <w:r>
        <w:t>23/09/2010</w:t>
      </w:r>
    </w:p>
    <w:p w:rsidR="00AA4540" w:rsidRDefault="00AA4540" w:rsidP="009F76BB">
      <w:pPr>
        <w:pStyle w:val="MTema2"/>
      </w:pPr>
      <w:bookmarkStart w:id="41" w:name="_Toc272590133"/>
      <w:r>
        <w:t>Fecha de entrega del documento Evaluación de Verificación</w:t>
      </w:r>
      <w:bookmarkEnd w:id="41"/>
    </w:p>
    <w:p w:rsidR="00AA4540" w:rsidRDefault="007E725F" w:rsidP="009F76BB">
      <w:pPr>
        <w:pStyle w:val="MTemaNormal"/>
      </w:pPr>
      <w:r>
        <w:t>26/09/2010</w:t>
      </w:r>
    </w:p>
    <w:sectPr w:rsidR="00AA4540" w:rsidSect="005C305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D5A" w:rsidRDefault="00802D5A">
      <w:r>
        <w:separator/>
      </w:r>
    </w:p>
  </w:endnote>
  <w:endnote w:type="continuationSeparator" w:id="0">
    <w:p w:rsidR="00802D5A" w:rsidRDefault="00802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540" w:rsidRDefault="00AA4540">
    <w:pPr>
      <w:pStyle w:val="Piedepgina"/>
      <w:jc w:val="center"/>
    </w:pPr>
    <w:r>
      <w:t>Plan de Verificación de la Iteración</w:t>
    </w:r>
    <w:r>
      <w:tab/>
    </w:r>
    <w:r>
      <w:tab/>
      <w:t xml:space="preserve">Página </w:t>
    </w:r>
    <w:r w:rsidR="005C305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C3054">
      <w:rPr>
        <w:rStyle w:val="Nmerodepgina"/>
      </w:rPr>
      <w:fldChar w:fldCharType="separate"/>
    </w:r>
    <w:r w:rsidR="002B5E7E">
      <w:rPr>
        <w:rStyle w:val="Nmerodepgina"/>
        <w:noProof/>
      </w:rPr>
      <w:t>1</w:t>
    </w:r>
    <w:r w:rsidR="005C3054">
      <w:rPr>
        <w:rStyle w:val="Nmerodepgina"/>
      </w:rPr>
      <w:fldChar w:fldCharType="end"/>
    </w:r>
    <w:r>
      <w:rPr>
        <w:rStyle w:val="Nmerodepgina"/>
      </w:rPr>
      <w:t xml:space="preserve"> de </w:t>
    </w:r>
    <w:r w:rsidR="005C3054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5C3054">
      <w:rPr>
        <w:rStyle w:val="Nmerodepgina"/>
      </w:rPr>
      <w:fldChar w:fldCharType="separate"/>
    </w:r>
    <w:r w:rsidR="002B5E7E">
      <w:rPr>
        <w:rStyle w:val="Nmerodepgina"/>
        <w:noProof/>
      </w:rPr>
      <w:t>4</w:t>
    </w:r>
    <w:r w:rsidR="005C3054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D5A" w:rsidRDefault="00802D5A">
      <w:r>
        <w:separator/>
      </w:r>
    </w:p>
  </w:footnote>
  <w:footnote w:type="continuationSeparator" w:id="0">
    <w:p w:rsidR="00802D5A" w:rsidRDefault="00802D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B942BB0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CA3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F0FC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89F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052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00C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B074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281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5ECB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9320D09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0923"/>
    <w:rsid w:val="001348FA"/>
    <w:rsid w:val="002B5E7E"/>
    <w:rsid w:val="004932F8"/>
    <w:rsid w:val="005211E9"/>
    <w:rsid w:val="005C3054"/>
    <w:rsid w:val="007D51C1"/>
    <w:rsid w:val="007E725F"/>
    <w:rsid w:val="00802D5A"/>
    <w:rsid w:val="008D70EB"/>
    <w:rsid w:val="009079A3"/>
    <w:rsid w:val="009F76BB"/>
    <w:rsid w:val="00A70923"/>
    <w:rsid w:val="00AA4540"/>
    <w:rsid w:val="00BF3371"/>
    <w:rsid w:val="00D13236"/>
    <w:rsid w:val="00D3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54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C3054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5C305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C305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5C305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5C3054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5C3054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5C3054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5C305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5C3054"/>
    <w:pPr>
      <w:numPr>
        <w:numId w:val="2"/>
      </w:numPr>
    </w:pPr>
  </w:style>
  <w:style w:type="paragraph" w:customStyle="1" w:styleId="MEsqNum">
    <w:name w:val="MEsqNum"/>
    <w:basedOn w:val="MNormal"/>
    <w:rsid w:val="005C3054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5C3054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5C3054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5C3054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5C3054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9F76BB"/>
    <w:pPr>
      <w:numPr>
        <w:ilvl w:val="0"/>
        <w:numId w:val="7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9F76BB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5C3054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5C3054"/>
    <w:pPr>
      <w:spacing w:before="120" w:after="120"/>
    </w:pPr>
    <w:rPr>
      <w:rFonts w:ascii="Calibri" w:hAnsi="Calibri" w:cs="Calibr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5C3054"/>
    <w:pPr>
      <w:ind w:left="200"/>
    </w:pPr>
    <w:rPr>
      <w:rFonts w:ascii="Calibri" w:hAnsi="Calibri" w:cs="Calibri"/>
      <w:smallCaps/>
      <w:szCs w:val="20"/>
    </w:rPr>
  </w:style>
  <w:style w:type="character" w:styleId="Hipervnculo">
    <w:name w:val="Hyperlink"/>
    <w:basedOn w:val="Fuentedeprrafopredeter"/>
    <w:uiPriority w:val="99"/>
    <w:rsid w:val="005C3054"/>
    <w:rPr>
      <w:color w:val="0000FF"/>
      <w:u w:val="single"/>
    </w:rPr>
  </w:style>
  <w:style w:type="paragraph" w:styleId="Encabezado">
    <w:name w:val="header"/>
    <w:basedOn w:val="Normal"/>
    <w:semiHidden/>
    <w:rsid w:val="005C30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C3054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5C3054"/>
    <w:pPr>
      <w:ind w:left="800"/>
    </w:pPr>
    <w:rPr>
      <w:rFonts w:ascii="Calibri" w:hAnsi="Calibri" w:cs="Calibri"/>
      <w:sz w:val="18"/>
      <w:szCs w:val="18"/>
    </w:rPr>
  </w:style>
  <w:style w:type="character" w:styleId="Nmerodepgina">
    <w:name w:val="page number"/>
    <w:basedOn w:val="Fuentedeprrafopredeter"/>
    <w:semiHidden/>
    <w:rsid w:val="005C3054"/>
  </w:style>
  <w:style w:type="paragraph" w:customStyle="1" w:styleId="MTemaNormal">
    <w:name w:val="MTemaNormal"/>
    <w:basedOn w:val="MNormal"/>
    <w:rsid w:val="005C3054"/>
    <w:pPr>
      <w:ind w:left="567"/>
    </w:pPr>
  </w:style>
  <w:style w:type="paragraph" w:customStyle="1" w:styleId="MTemaVietas">
    <w:name w:val="MTemaViñetas"/>
    <w:basedOn w:val="MVietas"/>
    <w:rsid w:val="005C3054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F76BB"/>
    <w:pPr>
      <w:numPr>
        <w:ilvl w:val="2"/>
        <w:numId w:val="9"/>
      </w:numPr>
      <w:tabs>
        <w:tab w:val="clear" w:pos="720"/>
        <w:tab w:val="clear" w:pos="2098"/>
        <w:tab w:val="left" w:pos="851"/>
      </w:tabs>
      <w:spacing w:before="160"/>
      <w:ind w:left="851" w:hanging="851"/>
      <w:outlineLvl w:val="2"/>
    </w:pPr>
  </w:style>
  <w:style w:type="paragraph" w:customStyle="1" w:styleId="MTema4">
    <w:name w:val="MTema4"/>
    <w:basedOn w:val="MDetTitulo4"/>
    <w:rsid w:val="005C3054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5C3054"/>
    <w:pPr>
      <w:ind w:left="400"/>
    </w:pPr>
    <w:rPr>
      <w:rFonts w:ascii="Calibri" w:hAnsi="Calibri" w:cs="Calibr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5C3054"/>
    <w:pPr>
      <w:ind w:left="60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C3054"/>
    <w:pPr>
      <w:ind w:left="10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C3054"/>
    <w:pPr>
      <w:ind w:left="120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C3054"/>
    <w:pPr>
      <w:ind w:left="140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C3054"/>
    <w:pPr>
      <w:ind w:left="1600"/>
    </w:pPr>
    <w:rPr>
      <w:rFonts w:ascii="Calibri" w:hAnsi="Calibri" w:cs="Calibri"/>
      <w:sz w:val="18"/>
      <w:szCs w:val="18"/>
    </w:rPr>
  </w:style>
  <w:style w:type="paragraph" w:customStyle="1" w:styleId="Estilo">
    <w:name w:val="Estilo"/>
    <w:basedOn w:val="Normal"/>
    <w:rsid w:val="005C3054"/>
    <w:pPr>
      <w:numPr>
        <w:numId w:val="12"/>
      </w:numPr>
    </w:pPr>
  </w:style>
  <w:style w:type="paragraph" w:customStyle="1" w:styleId="MEsqNum2">
    <w:name w:val="MEsqNum2"/>
    <w:basedOn w:val="MEsqNum"/>
    <w:rsid w:val="005C3054"/>
    <w:pPr>
      <w:numPr>
        <w:ilvl w:val="1"/>
      </w:numPr>
    </w:pPr>
  </w:style>
  <w:style w:type="paragraph" w:customStyle="1" w:styleId="MTema">
    <w:name w:val="MTema"/>
    <w:basedOn w:val="MTema1"/>
    <w:rsid w:val="005C3054"/>
    <w:pPr>
      <w:numPr>
        <w:numId w:val="0"/>
      </w:numPr>
    </w:pPr>
    <w:rPr>
      <w:sz w:val="20"/>
    </w:rPr>
  </w:style>
  <w:style w:type="paragraph" w:customStyle="1" w:styleId="paragraph2">
    <w:name w:val="paragraph2"/>
    <w:basedOn w:val="Normal"/>
    <w:rsid w:val="005C3054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199E9-3BB6-47D0-80AA-C01245F0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5</TotalTime>
  <Pages>4</Pages>
  <Words>657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4263</CharactersWithSpaces>
  <SharedDoc>false</SharedDoc>
  <HLinks>
    <vt:vector size="144" baseType="variant"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_Toc272577729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_Toc272577728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_Toc272577727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_Toc272577726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_Toc272577725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_Toc272577724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_Toc272577723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_Toc272577722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_Toc272577721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_Toc272577720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_Toc272577719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_Toc272577718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_Toc272577717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_Toc272577716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_Toc272577715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_Toc272577714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_Toc272577713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_Toc272577712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_Toc272577711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_Toc272577710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_Toc272577709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_Toc272577708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_Toc272577707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_Toc272577706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subject/>
  <dc:creator>Lucia Pedrana- Marcelo Bellini</dc:creator>
  <cp:keywords/>
  <cp:lastModifiedBy>JMADEIRO</cp:lastModifiedBy>
  <cp:revision>6</cp:revision>
  <cp:lastPrinted>2002-06-07T00:19:00Z</cp:lastPrinted>
  <dcterms:created xsi:type="dcterms:W3CDTF">2010-09-18T19:07:00Z</dcterms:created>
  <dcterms:modified xsi:type="dcterms:W3CDTF">2010-09-18T19:20:00Z</dcterms:modified>
</cp:coreProperties>
</file>