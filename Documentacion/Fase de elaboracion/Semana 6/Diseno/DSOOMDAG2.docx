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Interpool</w:t>
      </w: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 xml:space="preserve">Modelo de Datos </w:t>
      </w:r>
    </w:p>
    <w:p w:rsidR="00460165" w:rsidRPr="009C628A" w:rsidRDefault="00747969" w:rsidP="009C628A">
      <w:pPr>
        <w:rPr>
          <w:rFonts w:ascii="Verdana" w:hAnsi="Verdana"/>
          <w:b/>
          <w:sz w:val="36"/>
          <w:szCs w:val="36"/>
        </w:rPr>
      </w:pPr>
      <w:bookmarkStart w:id="0" w:name="Version"/>
      <w:r w:rsidRPr="009C628A">
        <w:rPr>
          <w:rFonts w:ascii="Verdana" w:hAnsi="Verdana"/>
          <w:b/>
          <w:sz w:val="36"/>
          <w:szCs w:val="36"/>
        </w:rPr>
        <w:t xml:space="preserve">Versión </w:t>
      </w:r>
      <w:r w:rsidR="00460165" w:rsidRPr="009C628A">
        <w:rPr>
          <w:rFonts w:ascii="Verdana" w:hAnsi="Verdana"/>
          <w:b/>
          <w:sz w:val="36"/>
          <w:szCs w:val="36"/>
        </w:rPr>
        <w:t>1.0</w:t>
      </w:r>
      <w:bookmarkEnd w:id="0"/>
    </w:p>
    <w:p w:rsidR="00460165" w:rsidRDefault="00460165">
      <w:pPr>
        <w:pStyle w:val="MNormal"/>
      </w:pPr>
    </w:p>
    <w:p w:rsidR="00460165" w:rsidRDefault="00460165">
      <w:pPr>
        <w:pStyle w:val="MNormal"/>
        <w:jc w:val="both"/>
      </w:pPr>
    </w:p>
    <w:p w:rsidR="00460165" w:rsidRDefault="00460165">
      <w:pPr>
        <w:pStyle w:val="MNormal"/>
      </w:pPr>
    </w:p>
    <w:p w:rsidR="00460165" w:rsidRDefault="00460165">
      <w:pPr>
        <w:pStyle w:val="MNormal"/>
      </w:pPr>
    </w:p>
    <w:p w:rsidR="00460165" w:rsidRPr="009C628A" w:rsidRDefault="00460165" w:rsidP="009C628A">
      <w:pPr>
        <w:rPr>
          <w:rFonts w:ascii="Verdana" w:hAnsi="Verdana"/>
          <w:b/>
          <w:sz w:val="36"/>
          <w:szCs w:val="36"/>
        </w:rPr>
      </w:pPr>
      <w:r w:rsidRPr="009C628A">
        <w:rPr>
          <w:rFonts w:ascii="Verdana" w:hAnsi="Verdana"/>
          <w:b/>
          <w:sz w:val="36"/>
          <w:szCs w:val="36"/>
        </w:rPr>
        <w:t>Historia de revisiones</w:t>
      </w: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460165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9D324E">
            <w:pPr>
              <w:pStyle w:val="MNormal"/>
            </w:pPr>
            <w:r>
              <w:t xml:space="preserve"> </w:t>
            </w:r>
            <w:r w:rsidR="00460165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60165" w:rsidRDefault="00460165" w:rsidP="009D324E">
            <w:pPr>
              <w:pStyle w:val="MNormal"/>
              <w:jc w:val="center"/>
            </w:pPr>
            <w:r>
              <w:t>Autor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Pr="00747969" w:rsidRDefault="00747969" w:rsidP="009D324E">
            <w:pPr>
              <w:pStyle w:val="MNormal"/>
              <w:jc w:val="center"/>
              <w:rPr>
                <w:lang w:val="es-UY"/>
              </w:rPr>
            </w:pPr>
            <w:r>
              <w:t>04/09/2010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9D324E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>
            <w:pPr>
              <w:pStyle w:val="MNormal"/>
            </w:pPr>
            <w:r>
              <w:t xml:space="preserve"> </w:t>
            </w:r>
            <w:r w:rsidR="00747969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747969" w:rsidP="009D324E">
            <w:pPr>
              <w:pStyle w:val="MNormal"/>
              <w:jc w:val="center"/>
            </w:pPr>
            <w:r>
              <w:t>Marcos Sander</w:t>
            </w:r>
            <w:r w:rsidR="00517ED8">
              <w:t xml:space="preserve"> Martín Taruselli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19/09/10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6.0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>
            <w:pPr>
              <w:pStyle w:val="MNormal"/>
            </w:pPr>
            <w:r>
              <w:t xml:space="preserve"> Revisión de SQA</w:t>
            </w:r>
            <w:r w:rsidR="00460165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9D324E" w:rsidP="009D324E">
            <w:pPr>
              <w:pStyle w:val="MNormal"/>
              <w:jc w:val="center"/>
            </w:pPr>
            <w:r>
              <w:t>Javier Madeiro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  <w:tr w:rsidR="00460165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60165" w:rsidRDefault="00460165">
            <w:pPr>
              <w:pStyle w:val="MNormal"/>
            </w:pPr>
            <w:r>
              <w:t> </w:t>
            </w:r>
          </w:p>
        </w:tc>
      </w:tr>
    </w:tbl>
    <w:p w:rsidR="00460165" w:rsidRDefault="00460165">
      <w:pPr>
        <w:pStyle w:val="MTemaNormal"/>
      </w:pPr>
    </w:p>
    <w:p w:rsidR="00AD5552" w:rsidRDefault="00460165" w:rsidP="00CA77C4">
      <w:pPr>
        <w:pStyle w:val="MTtulo1"/>
        <w:rPr>
          <w:noProof/>
        </w:rPr>
      </w:pPr>
      <w:r w:rsidRPr="009C628A">
        <w:rPr>
          <w:lang w:val="es-UY"/>
        </w:rPr>
        <w:br w:type="page"/>
      </w:r>
      <w:bookmarkStart w:id="1" w:name="_Toc272686691"/>
      <w:bookmarkStart w:id="2" w:name="_Toc272686988"/>
      <w:r w:rsidRPr="009C628A">
        <w:rPr>
          <w:lang w:val="en-US"/>
        </w:rPr>
        <w:lastRenderedPageBreak/>
        <w:t>Contenido</w:t>
      </w:r>
      <w:bookmarkEnd w:id="1"/>
      <w:bookmarkEnd w:id="2"/>
      <w:r w:rsidR="001B4394" w:rsidRPr="001B4394">
        <w:rPr>
          <w:rFonts w:ascii="Times New Roman" w:hAnsi="Times New Roman"/>
          <w:caps/>
        </w:rPr>
        <w:fldChar w:fldCharType="begin"/>
      </w:r>
      <w:r w:rsidR="009C628A">
        <w:instrText xml:space="preserve"> TOC \o "1-3" \h \z \u </w:instrText>
      </w:r>
      <w:r w:rsidR="001B4394" w:rsidRPr="001B4394">
        <w:rPr>
          <w:rFonts w:ascii="Times New Roman" w:hAnsi="Times New Roman"/>
          <w:caps/>
        </w:rPr>
        <w:fldChar w:fldCharType="separate"/>
      </w:r>
    </w:p>
    <w:p w:rsidR="00AD5552" w:rsidRDefault="00AD555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686989" w:history="1">
        <w:r w:rsidRPr="003A0801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Mapeo de clases persistentes a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0" w:history="1">
        <w:r w:rsidRPr="003A0801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1" w:history="1">
        <w:r w:rsidRPr="003A0801">
          <w:rPr>
            <w:rStyle w:val="Hipervnculo"/>
            <w:noProof/>
          </w:rPr>
          <w:t>1.1.1.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2" w:history="1">
        <w:r w:rsidRPr="003A0801">
          <w:rPr>
            <w:rStyle w:val="Hipervnculo"/>
            <w:noProof/>
          </w:rPr>
          <w:t>1.1.2.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3" w:history="1">
        <w:r w:rsidRPr="003A0801">
          <w:rPr>
            <w:rStyle w:val="Hipervnculo"/>
            <w:noProof/>
          </w:rPr>
          <w:t>1.1.3.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4" w:history="1">
        <w:r w:rsidRPr="003A0801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5" w:history="1">
        <w:r w:rsidRPr="003A0801">
          <w:rPr>
            <w:rStyle w:val="Hipervnculo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6" w:history="1">
        <w:r w:rsidRPr="003A0801">
          <w:rPr>
            <w:rStyle w:val="Hipervnculo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7" w:history="1">
        <w:r w:rsidRPr="003A0801">
          <w:rPr>
            <w:rStyle w:val="Hipervnculo"/>
            <w:noProof/>
          </w:rPr>
          <w:t>1.2.3.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6998" w:history="1">
        <w:r w:rsidRPr="003A0801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NodePath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6999" w:history="1">
        <w:r w:rsidRPr="003A0801">
          <w:rPr>
            <w:rStyle w:val="Hipervnculo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0" w:history="1">
        <w:r w:rsidRPr="003A0801">
          <w:rPr>
            <w:rStyle w:val="Hipervnculo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1" w:history="1">
        <w:r w:rsidRPr="003A0801">
          <w:rPr>
            <w:rStyle w:val="Hipervnculo"/>
            <w:noProof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02" w:history="1">
        <w:r w:rsidRPr="003A0801">
          <w:rPr>
            <w:rStyle w:val="Hipervnculo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GameNodePath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3" w:history="1">
        <w:r w:rsidRPr="003A0801">
          <w:rPr>
            <w:rStyle w:val="Hipervnculo"/>
            <w:noProof/>
          </w:rPr>
          <w:t>1.4.1.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4" w:history="1">
        <w:r w:rsidRPr="003A0801">
          <w:rPr>
            <w:rStyle w:val="Hipervnculo"/>
            <w:noProof/>
          </w:rPr>
          <w:t>1.4.2.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5" w:history="1">
        <w:r w:rsidRPr="003A0801">
          <w:rPr>
            <w:rStyle w:val="Hipervnculo"/>
            <w:noProof/>
          </w:rPr>
          <w:t>1.4.3.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06" w:history="1">
        <w:r w:rsidRPr="003A0801">
          <w:rPr>
            <w:rStyle w:val="Hipervnculo"/>
            <w:noProof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7" w:history="1">
        <w:r w:rsidRPr="003A0801">
          <w:rPr>
            <w:rStyle w:val="Hipervnculo"/>
            <w:noProof/>
          </w:rPr>
          <w:t>1.5.1.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8" w:history="1">
        <w:r w:rsidRPr="003A0801">
          <w:rPr>
            <w:rStyle w:val="Hipervnculo"/>
            <w:noProof/>
          </w:rPr>
          <w:t>1.5.2.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09" w:history="1">
        <w:r w:rsidRPr="003A0801">
          <w:rPr>
            <w:rStyle w:val="Hipervnculo"/>
            <w:noProof/>
          </w:rPr>
          <w:t>1.5.3.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0" w:history="1">
        <w:r w:rsidRPr="003A0801">
          <w:rPr>
            <w:rStyle w:val="Hipervnculo"/>
            <w:noProof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NodePathFamous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1" w:history="1">
        <w:r w:rsidRPr="003A0801">
          <w:rPr>
            <w:rStyle w:val="Hipervnculo"/>
            <w:noProof/>
          </w:rPr>
          <w:t>1.6.1.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2" w:history="1">
        <w:r w:rsidRPr="003A0801">
          <w:rPr>
            <w:rStyle w:val="Hipervnculo"/>
            <w:noProof/>
          </w:rPr>
          <w:t>1.6.2.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3" w:history="1">
        <w:r w:rsidRPr="003A0801">
          <w:rPr>
            <w:rStyle w:val="Hipervnculo"/>
            <w:noProof/>
          </w:rPr>
          <w:t>1.6.3.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4" w:history="1">
        <w:r w:rsidRPr="003A0801">
          <w:rPr>
            <w:rStyle w:val="Hipervnculo"/>
            <w:noProof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Famous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5" w:history="1">
        <w:r w:rsidRPr="003A0801">
          <w:rPr>
            <w:rStyle w:val="Hipervnculo"/>
            <w:noProof/>
          </w:rPr>
          <w:t>1.7.1.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6" w:history="1">
        <w:r w:rsidRPr="003A0801">
          <w:rPr>
            <w:rStyle w:val="Hipervnculo"/>
            <w:noProof/>
          </w:rPr>
          <w:t>1.7.2.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7" w:history="1">
        <w:r w:rsidRPr="003A0801">
          <w:rPr>
            <w:rStyle w:val="Hipervnculo"/>
            <w:noProof/>
          </w:rPr>
          <w:t>1.7.3.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18" w:history="1">
        <w:r w:rsidRPr="003A0801">
          <w:rPr>
            <w:rStyle w:val="Hipervnculo"/>
            <w:noProof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CityFamous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19" w:history="1">
        <w:r w:rsidRPr="003A0801">
          <w:rPr>
            <w:rStyle w:val="Hipervnculo"/>
            <w:noProof/>
          </w:rPr>
          <w:t>1.8.1.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0" w:history="1">
        <w:r w:rsidRPr="003A0801">
          <w:rPr>
            <w:rStyle w:val="Hipervnculo"/>
            <w:noProof/>
          </w:rPr>
          <w:t>1.8.2.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1" w:history="1">
        <w:r w:rsidRPr="003A0801">
          <w:rPr>
            <w:rStyle w:val="Hipervnculo"/>
            <w:noProof/>
          </w:rPr>
          <w:t>1.8.3.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22" w:history="1">
        <w:r w:rsidRPr="003A0801">
          <w:rPr>
            <w:rStyle w:val="Hipervnculo"/>
            <w:noProof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3" w:history="1">
        <w:r w:rsidRPr="003A0801">
          <w:rPr>
            <w:rStyle w:val="Hipervnculo"/>
            <w:noProof/>
          </w:rPr>
          <w:t>1.9.1.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4" w:history="1">
        <w:r w:rsidRPr="003A0801">
          <w:rPr>
            <w:rStyle w:val="Hipervnculo"/>
            <w:noProof/>
          </w:rPr>
          <w:t>1.9.2.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5" w:history="1">
        <w:r w:rsidRPr="003A0801">
          <w:rPr>
            <w:rStyle w:val="Hipervnculo"/>
            <w:noProof/>
          </w:rPr>
          <w:t>1.9.3.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26" w:history="1">
        <w:r w:rsidRPr="003A0801">
          <w:rPr>
            <w:rStyle w:val="Hipervnculo"/>
            <w:noProof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FamousNews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7" w:history="1">
        <w:r w:rsidRPr="003A0801">
          <w:rPr>
            <w:rStyle w:val="Hipervnculo"/>
            <w:noProof/>
          </w:rPr>
          <w:t>1.10.1.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8" w:history="1">
        <w:r w:rsidRPr="003A0801">
          <w:rPr>
            <w:rStyle w:val="Hipervnculo"/>
            <w:noProof/>
          </w:rPr>
          <w:t>1.10.2.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29" w:history="1">
        <w:r w:rsidRPr="003A0801">
          <w:rPr>
            <w:rStyle w:val="Hipervnculo"/>
            <w:noProof/>
          </w:rPr>
          <w:t>1.10.3.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0" w:history="1">
        <w:r w:rsidRPr="003A0801">
          <w:rPr>
            <w:rStyle w:val="Hipervnculo"/>
            <w:noProof/>
          </w:rPr>
          <w:t>1.11.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CityNews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1" w:history="1">
        <w:r w:rsidRPr="003A0801">
          <w:rPr>
            <w:rStyle w:val="Hipervnculo"/>
            <w:noProof/>
          </w:rPr>
          <w:t>1.11.1.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2" w:history="1">
        <w:r w:rsidRPr="003A0801">
          <w:rPr>
            <w:rStyle w:val="Hipervnculo"/>
            <w:noProof/>
          </w:rPr>
          <w:t>1.11.2.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3" w:history="1">
        <w:r w:rsidRPr="003A0801">
          <w:rPr>
            <w:rStyle w:val="Hipervnculo"/>
            <w:noProof/>
          </w:rPr>
          <w:t>1.11.3.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4" w:history="1">
        <w:r w:rsidRPr="003A0801">
          <w:rPr>
            <w:rStyle w:val="Hipervnculo"/>
            <w:noProof/>
          </w:rPr>
          <w:t>1.12.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5" w:history="1">
        <w:r w:rsidRPr="003A0801">
          <w:rPr>
            <w:rStyle w:val="Hipervnculo"/>
            <w:noProof/>
          </w:rPr>
          <w:t>1.12.1.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6" w:history="1">
        <w:r w:rsidRPr="003A0801">
          <w:rPr>
            <w:rStyle w:val="Hipervnculo"/>
            <w:noProof/>
          </w:rPr>
          <w:t>1.12.2.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7" w:history="1">
        <w:r w:rsidRPr="003A0801">
          <w:rPr>
            <w:rStyle w:val="Hipervnculo"/>
            <w:noProof/>
          </w:rPr>
          <w:t>1.12.3.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38" w:history="1">
        <w:r w:rsidRPr="003A0801">
          <w:rPr>
            <w:rStyle w:val="Hipervnculo"/>
            <w:noProof/>
          </w:rPr>
          <w:t>1.13.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NodePathClue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39" w:history="1">
        <w:r w:rsidRPr="003A0801">
          <w:rPr>
            <w:rStyle w:val="Hipervnculo"/>
            <w:noProof/>
          </w:rPr>
          <w:t>1.13.1.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0" w:history="1">
        <w:r w:rsidRPr="003A0801">
          <w:rPr>
            <w:rStyle w:val="Hipervnculo"/>
            <w:noProof/>
          </w:rPr>
          <w:t>1.13.2.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1" w:history="1">
        <w:r w:rsidRPr="003A0801">
          <w:rPr>
            <w:rStyle w:val="Hipervnculo"/>
            <w:noProof/>
          </w:rPr>
          <w:t>1.13.3.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42" w:history="1">
        <w:r w:rsidRPr="003A0801">
          <w:rPr>
            <w:rStyle w:val="Hipervnculo"/>
            <w:noProof/>
          </w:rPr>
          <w:t>1.14.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Suspect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3" w:history="1">
        <w:r w:rsidRPr="003A0801">
          <w:rPr>
            <w:rStyle w:val="Hipervnculo"/>
            <w:noProof/>
          </w:rPr>
          <w:t>1.14.1.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4" w:history="1">
        <w:r w:rsidRPr="003A0801">
          <w:rPr>
            <w:rStyle w:val="Hipervnculo"/>
            <w:noProof/>
          </w:rPr>
          <w:t>1.14.2.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5" w:history="1">
        <w:r w:rsidRPr="003A0801">
          <w:rPr>
            <w:rStyle w:val="Hipervnculo"/>
            <w:noProof/>
          </w:rPr>
          <w:t>1.14.3.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46" w:history="1">
        <w:r w:rsidRPr="003A0801">
          <w:rPr>
            <w:rStyle w:val="Hipervnculo"/>
            <w:noProof/>
          </w:rPr>
          <w:t>1.15.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GameSuspect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7" w:history="1">
        <w:r w:rsidRPr="003A0801">
          <w:rPr>
            <w:rStyle w:val="Hipervnculo"/>
            <w:noProof/>
          </w:rPr>
          <w:t>1.15.1.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8" w:history="1">
        <w:r w:rsidRPr="003A0801">
          <w:rPr>
            <w:rStyle w:val="Hipervnculo"/>
            <w:noProof/>
          </w:rPr>
          <w:t>1.15.2.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49" w:history="1">
        <w:r w:rsidRPr="003A0801">
          <w:rPr>
            <w:rStyle w:val="Hipervnculo"/>
            <w:noProof/>
          </w:rPr>
          <w:t>1.15.3.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10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50" w:history="1">
        <w:r w:rsidRPr="003A0801">
          <w:rPr>
            <w:rStyle w:val="Hipervnculo"/>
            <w:noProof/>
          </w:rPr>
          <w:t>1.16.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1" w:history="1">
        <w:r w:rsidRPr="003A0801">
          <w:rPr>
            <w:rStyle w:val="Hipervnculo"/>
            <w:noProof/>
          </w:rPr>
          <w:t>1.16.1.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Clase/s de Diseño Asociada/s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2" w:history="1">
        <w:r w:rsidRPr="003A0801">
          <w:rPr>
            <w:rStyle w:val="Hipervnculo"/>
            <w:noProof/>
          </w:rPr>
          <w:t>1.16.2.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Índices definidos sobre la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2687053" w:history="1">
        <w:r w:rsidRPr="003A0801">
          <w:rPr>
            <w:rStyle w:val="Hipervnculo"/>
            <w:noProof/>
          </w:rPr>
          <w:t>1.16.3.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Procedimientos almacenados asociados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2687054" w:history="1">
        <w:r w:rsidRPr="003A0801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Características de almacenamiento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5552" w:rsidRDefault="00AD555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UY" w:eastAsia="es-UY"/>
        </w:rPr>
      </w:pPr>
      <w:hyperlink w:anchor="_Toc272687055" w:history="1">
        <w:r w:rsidRPr="003A0801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s-UY" w:eastAsia="es-UY"/>
          </w:rPr>
          <w:tab/>
        </w:r>
        <w:r w:rsidRPr="003A0801">
          <w:rPr>
            <w:rStyle w:val="Hipervnculo"/>
            <w:noProof/>
          </w:rPr>
          <w:t>Cantidad de espacio asignada en disco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_Toc272687055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8A" w:rsidRDefault="001B4394">
      <w:r>
        <w:fldChar w:fldCharType="end"/>
      </w:r>
    </w:p>
    <w:p w:rsidR="00460165" w:rsidRDefault="00460165" w:rsidP="00AD5552">
      <w:pPr>
        <w:pStyle w:val="MTema1"/>
      </w:pPr>
      <w:r w:rsidRPr="009C628A">
        <w:rPr>
          <w:lang w:val="es-UY"/>
        </w:rPr>
        <w:br w:type="page"/>
      </w:r>
      <w:bookmarkStart w:id="3" w:name="_Toc12508905"/>
      <w:bookmarkStart w:id="4" w:name="_Toc272686989"/>
      <w:r>
        <w:lastRenderedPageBreak/>
        <w:t>Mapeo de clases persistentes a tablas</w:t>
      </w:r>
      <w:bookmarkEnd w:id="3"/>
      <w:bookmarkEnd w:id="4"/>
    </w:p>
    <w:p w:rsidR="00460165" w:rsidRPr="00AD5552" w:rsidRDefault="0070340F" w:rsidP="00AD5552">
      <w:pPr>
        <w:pStyle w:val="MTema2"/>
      </w:pPr>
      <w:r w:rsidRPr="00AD5552">
        <w:t xml:space="preserve"> </w:t>
      </w:r>
      <w:bookmarkStart w:id="5" w:name="_Toc272686990"/>
      <w:r w:rsidRPr="00AD5552">
        <w:t>User</w:t>
      </w:r>
      <w:bookmarkEnd w:id="5"/>
    </w:p>
    <w:p w:rsidR="00460165" w:rsidRPr="00AD5552" w:rsidRDefault="00460165" w:rsidP="00AD5552">
      <w:pPr>
        <w:pStyle w:val="MTema3"/>
      </w:pPr>
      <w:bookmarkStart w:id="6" w:name="_Toc272686991"/>
      <w:r w:rsidRPr="00AD5552">
        <w:t>Clase/s de Diseño Asociada/s</w:t>
      </w:r>
      <w:bookmarkEnd w:id="6"/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 xml:space="preserve">Esta tabla se mapea con la clase de diseño </w:t>
      </w:r>
      <w:r>
        <w:rPr>
          <w:u w:val="single"/>
          <w:lang w:val="es-UY"/>
        </w:rPr>
        <w:t>Usuario</w:t>
      </w:r>
      <w:r w:rsidRPr="0070340F">
        <w:rPr>
          <w:lang w:val="es-UY"/>
        </w:rPr>
        <w:t>.</w:t>
      </w:r>
    </w:p>
    <w:p w:rsidR="0070340F" w:rsidRPr="0070340F" w:rsidRDefault="0070340F" w:rsidP="0070340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 usuario en el sistema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UserIdFacebook</w:t>
      </w:r>
      <w:r w:rsidRPr="0070340F">
        <w:rPr>
          <w:lang w:val="es-UY"/>
        </w:rPr>
        <w:t xml:space="preserve">: String </w:t>
      </w:r>
      <w:r>
        <w:rPr>
          <w:lang w:val="es-UY"/>
        </w:rPr>
        <w:t>que guarda usuario para acceder a Facebook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UserTokenFacebook</w:t>
      </w:r>
      <w:r w:rsidRPr="0070340F">
        <w:rPr>
          <w:lang w:val="es-UY"/>
        </w:rPr>
        <w:t xml:space="preserve">: </w:t>
      </w:r>
      <w:r>
        <w:rPr>
          <w:lang w:val="es-UY"/>
        </w:rPr>
        <w:t>String que contiene una clave otorgada por Facebook.</w:t>
      </w:r>
    </w:p>
    <w:p w:rsid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nivel en que está el usuario.</w:t>
      </w:r>
    </w:p>
    <w:p w:rsidR="0070340F" w:rsidRPr="0070340F" w:rsidRDefault="0070340F" w:rsidP="0070340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>:</w:t>
      </w:r>
      <w:r>
        <w:rPr>
          <w:lang w:val="es-UY"/>
        </w:rPr>
        <w:t xml:space="preserve"> Integer que hace referencia al juego actual del usuario.</w:t>
      </w:r>
    </w:p>
    <w:p w:rsidR="00460165" w:rsidRDefault="00460165" w:rsidP="00AD5552">
      <w:pPr>
        <w:pStyle w:val="MTema3"/>
      </w:pPr>
      <w:bookmarkStart w:id="7" w:name="_Toc272686992"/>
      <w:r>
        <w:t>Índices definidos sobre la tabla</w:t>
      </w:r>
      <w:bookmarkEnd w:id="7"/>
    </w:p>
    <w:p w:rsidR="0070340F" w:rsidRDefault="00D47EAC" w:rsidP="006A2781">
      <w:pPr>
        <w:pStyle w:val="MTemaNormal"/>
      </w:pPr>
      <w:r>
        <w:t>Í</w:t>
      </w:r>
      <w:r w:rsidR="0070340F">
        <w:t>ndice primario sobre UserId.</w:t>
      </w:r>
    </w:p>
    <w:p w:rsidR="00460165" w:rsidRDefault="00460165" w:rsidP="00AD5552">
      <w:pPr>
        <w:pStyle w:val="MTema3"/>
      </w:pPr>
      <w:bookmarkStart w:id="8" w:name="_Toc272686993"/>
      <w:r>
        <w:t>Procedimientos almacenados asociados</w:t>
      </w:r>
      <w:bookmarkEnd w:id="8"/>
    </w:p>
    <w:p w:rsidR="00460165" w:rsidRDefault="006A2781">
      <w:pPr>
        <w:pStyle w:val="MTemaNormal"/>
      </w:pPr>
      <w:r>
        <w:t>No tiene.</w:t>
      </w:r>
    </w:p>
    <w:p w:rsidR="00460165" w:rsidRDefault="00460165" w:rsidP="00AD5552">
      <w:pPr>
        <w:pStyle w:val="MTema2"/>
      </w:pPr>
      <w:r>
        <w:t> </w:t>
      </w:r>
      <w:bookmarkStart w:id="9" w:name="_Toc272686994"/>
      <w:r w:rsidR="006A2781">
        <w:t>Game</w:t>
      </w:r>
      <w:bookmarkEnd w:id="9"/>
    </w:p>
    <w:p w:rsidR="006A2781" w:rsidRDefault="006A2781" w:rsidP="00AD5552">
      <w:pPr>
        <w:pStyle w:val="MTema3"/>
      </w:pPr>
      <w:bookmarkStart w:id="10" w:name="_Toc272686995"/>
      <w:r>
        <w:t>Clase/s de Diseño Asociada/s</w:t>
      </w:r>
      <w:bookmarkEnd w:id="10"/>
    </w:p>
    <w:p w:rsidR="006A2781" w:rsidRDefault="006A2781" w:rsidP="006A2781">
      <w:pPr>
        <w:pStyle w:val="MTemaNormal"/>
        <w:rPr>
          <w:u w:val="single"/>
        </w:rPr>
      </w:pPr>
      <w:r>
        <w:t xml:space="preserve">Esta tabla se mapea con la clase de diseño </w:t>
      </w:r>
      <w:r w:rsidRPr="00E3353D">
        <w:rPr>
          <w:u w:val="single"/>
        </w:rPr>
        <w:t>Game</w:t>
      </w:r>
      <w:r w:rsidR="00E3353D">
        <w:rPr>
          <w:u w:val="single"/>
        </w:rPr>
        <w:t>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juego.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D47EAC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GameTime: </w:t>
      </w:r>
      <w:r>
        <w:rPr>
          <w:bCs/>
          <w:lang w:val="es-UY"/>
        </w:rPr>
        <w:t>Integer que guarda el tiempo restante de juego.</w:t>
      </w:r>
    </w:p>
    <w:p w:rsidR="00D47EAC" w:rsidRDefault="00D47EAC" w:rsidP="00AD5552">
      <w:pPr>
        <w:pStyle w:val="MTema3"/>
      </w:pPr>
      <w:bookmarkStart w:id="11" w:name="_Toc272686996"/>
      <w:r>
        <w:t>Índices definidos sobre la tabla</w:t>
      </w:r>
      <w:bookmarkEnd w:id="11"/>
    </w:p>
    <w:p w:rsidR="00D47EAC" w:rsidRDefault="00D47EAC" w:rsidP="00D47EAC">
      <w:pPr>
        <w:pStyle w:val="MTemaNormal"/>
      </w:pPr>
      <w:r>
        <w:t>Índice primario sobre GameId.</w:t>
      </w:r>
    </w:p>
    <w:p w:rsidR="00D47EAC" w:rsidRDefault="00D47EAC" w:rsidP="00AD5552">
      <w:pPr>
        <w:pStyle w:val="MTema3"/>
      </w:pPr>
      <w:bookmarkStart w:id="12" w:name="_Toc272686997"/>
      <w:r>
        <w:t>Procedimientos almacenados asociados</w:t>
      </w:r>
      <w:bookmarkEnd w:id="12"/>
    </w:p>
    <w:p w:rsidR="00E3353D" w:rsidRDefault="00D47EAC" w:rsidP="00D47EAC">
      <w:pPr>
        <w:pStyle w:val="MTemaNormal"/>
      </w:pPr>
      <w:r>
        <w:t>No tiene.</w:t>
      </w:r>
    </w:p>
    <w:p w:rsidR="00D47EAC" w:rsidRDefault="00F17EFF" w:rsidP="00AD5552">
      <w:pPr>
        <w:pStyle w:val="MTema2"/>
      </w:pPr>
      <w:bookmarkStart w:id="13" w:name="_Toc272686998"/>
      <w:r>
        <w:t>Node</w:t>
      </w:r>
      <w:r w:rsidR="00D47EAC">
        <w:t>Path</w:t>
      </w:r>
      <w:bookmarkEnd w:id="13"/>
    </w:p>
    <w:p w:rsidR="00D47EAC" w:rsidRDefault="00D47EAC" w:rsidP="00AD5552">
      <w:pPr>
        <w:pStyle w:val="MTema3"/>
      </w:pPr>
      <w:bookmarkStart w:id="14" w:name="_Toc272686999"/>
      <w:r>
        <w:t>Clase/s de Diseño Asociada/s</w:t>
      </w:r>
      <w:bookmarkEnd w:id="14"/>
    </w:p>
    <w:p w:rsidR="00D47EAC" w:rsidRDefault="00D47EAC" w:rsidP="00D47E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NodePath.</w:t>
      </w:r>
    </w:p>
    <w:p w:rsidR="00D47EAC" w:rsidRPr="0070340F" w:rsidRDefault="00D47EAC" w:rsidP="00D47E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D47EAC" w:rsidRPr="0070340F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D47EAC">
        <w:rPr>
          <w:b/>
          <w:bCs/>
          <w:lang w:val="es-UY"/>
        </w:rPr>
        <w:t>Id</w:t>
      </w:r>
      <w:r w:rsidR="00D47EAC" w:rsidRPr="0070340F">
        <w:rPr>
          <w:lang w:val="es-UY"/>
        </w:rPr>
        <w:t xml:space="preserve">: </w:t>
      </w:r>
      <w:r w:rsidR="00D47EAC">
        <w:rPr>
          <w:lang w:val="es-UY"/>
        </w:rPr>
        <w:t xml:space="preserve">Integer que </w:t>
      </w:r>
      <w:r>
        <w:rPr>
          <w:lang w:val="es-UY"/>
        </w:rPr>
        <w:t>guarda el</w:t>
      </w:r>
      <w:r w:rsidR="00D47EAC">
        <w:rPr>
          <w:lang w:val="es-UY"/>
        </w:rPr>
        <w:t xml:space="preserve"> id. del </w:t>
      </w:r>
      <w:r>
        <w:rPr>
          <w:lang w:val="es-UY"/>
        </w:rPr>
        <w:t>nodo del camino</w:t>
      </w:r>
      <w:r w:rsidR="00D47EAC">
        <w:rPr>
          <w:lang w:val="es-UY"/>
        </w:rPr>
        <w:t>.</w:t>
      </w:r>
    </w:p>
    <w:p w:rsidR="00D47EAC" w:rsidRPr="0070340F" w:rsidRDefault="00D47EAC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</w:t>
      </w:r>
      <w:r w:rsidR="00F17EFF">
        <w:rPr>
          <w:lang w:val="es-UY"/>
        </w:rPr>
        <w:t xml:space="preserve"> la ciudad que representa el nodo</w:t>
      </w:r>
      <w:r>
        <w:rPr>
          <w:lang w:val="es-UY"/>
        </w:rPr>
        <w:t>.</w:t>
      </w:r>
    </w:p>
    <w:p w:rsidR="00D47EAC" w:rsidRDefault="00F17EFF" w:rsidP="00D47E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NodePathOrder</w:t>
      </w:r>
      <w:r w:rsidR="00D47EAC">
        <w:rPr>
          <w:b/>
          <w:bCs/>
          <w:lang w:val="es-UY"/>
        </w:rPr>
        <w:t xml:space="preserve">: </w:t>
      </w:r>
      <w:r w:rsidR="00D47EAC">
        <w:rPr>
          <w:bCs/>
          <w:lang w:val="es-UY"/>
        </w:rPr>
        <w:t xml:space="preserve">Integer que guarda el </w:t>
      </w:r>
      <w:r>
        <w:rPr>
          <w:bCs/>
          <w:lang w:val="es-UY"/>
        </w:rPr>
        <w:t>orden del camino del gran sospechoso</w:t>
      </w:r>
      <w:r w:rsidR="00D47EAC">
        <w:rPr>
          <w:bCs/>
          <w:lang w:val="es-UY"/>
        </w:rPr>
        <w:t>.</w:t>
      </w:r>
    </w:p>
    <w:p w:rsidR="00D47EAC" w:rsidRDefault="00D47EAC" w:rsidP="00AD5552">
      <w:pPr>
        <w:pStyle w:val="MTema3"/>
      </w:pPr>
      <w:bookmarkStart w:id="15" w:name="_Toc272687000"/>
      <w:r>
        <w:t>Índices definidos sobre la tabla</w:t>
      </w:r>
      <w:bookmarkEnd w:id="15"/>
    </w:p>
    <w:p w:rsidR="00D47EAC" w:rsidRDefault="00D47EAC" w:rsidP="00D47EAC">
      <w:pPr>
        <w:pStyle w:val="MTemaNormal"/>
      </w:pPr>
      <w:r>
        <w:t xml:space="preserve">Índice primario sobre </w:t>
      </w:r>
      <w:r w:rsidR="00F17EFF">
        <w:t>NodePath</w:t>
      </w:r>
      <w:r>
        <w:t>Id.</w:t>
      </w:r>
    </w:p>
    <w:p w:rsidR="00D47EAC" w:rsidRDefault="00D47EAC" w:rsidP="00AD5552">
      <w:pPr>
        <w:pStyle w:val="MTema3"/>
      </w:pPr>
      <w:bookmarkStart w:id="16" w:name="_Toc272687001"/>
      <w:r>
        <w:t>Procedimientos almacenados asociados</w:t>
      </w:r>
      <w:bookmarkEnd w:id="16"/>
    </w:p>
    <w:p w:rsidR="00AD5552" w:rsidRPr="00AD5552" w:rsidRDefault="00D47EAC" w:rsidP="00AD5552">
      <w:pPr>
        <w:pStyle w:val="MTemaNormal"/>
        <w:rPr>
          <w:lang w:val="es-UY"/>
        </w:rPr>
      </w:pPr>
      <w:r>
        <w:t>No tiene.</w:t>
      </w:r>
    </w:p>
    <w:p w:rsidR="00AD5552" w:rsidRDefault="00AD5552" w:rsidP="00AD5552">
      <w:pPr>
        <w:pStyle w:val="MNormal"/>
      </w:pPr>
      <w:r>
        <w:br w:type="page"/>
      </w:r>
    </w:p>
    <w:p w:rsidR="00F17EFF" w:rsidRDefault="00F17EFF" w:rsidP="00AD5552">
      <w:pPr>
        <w:pStyle w:val="MTema2"/>
      </w:pPr>
      <w:bookmarkStart w:id="17" w:name="_Toc272687002"/>
      <w:r>
        <w:lastRenderedPageBreak/>
        <w:t>GameNodePath</w:t>
      </w:r>
      <w:bookmarkEnd w:id="17"/>
    </w:p>
    <w:p w:rsidR="00F17EFF" w:rsidRDefault="00F17EFF" w:rsidP="00AD5552">
      <w:pPr>
        <w:pStyle w:val="MTema3"/>
      </w:pPr>
      <w:bookmarkStart w:id="18" w:name="_Toc272687003"/>
      <w:r>
        <w:t>Clase/s de Diseño Asociada/s</w:t>
      </w:r>
      <w:bookmarkEnd w:id="18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representa la relación entre las clases de diseño </w:t>
      </w:r>
      <w:r w:rsidRPr="0046530C">
        <w:rPr>
          <w:u w:val="single"/>
        </w:rPr>
        <w:t>Game</w:t>
      </w:r>
      <w:r>
        <w:t xml:space="preserve"> y </w:t>
      </w:r>
      <w:r w:rsidRPr="0046530C">
        <w:rPr>
          <w:u w:val="single"/>
        </w:rPr>
        <w:t>NodePath</w:t>
      </w:r>
      <w: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hace referencia al juego.</w:t>
      </w:r>
    </w:p>
    <w:p w:rsidR="00F17EFF" w:rsidRPr="0070340F" w:rsidRDefault="00F17EFF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nodo del camino del sospechoso.</w:t>
      </w:r>
    </w:p>
    <w:p w:rsidR="00F17EFF" w:rsidRDefault="00F17EFF" w:rsidP="00AD5552">
      <w:pPr>
        <w:pStyle w:val="MTema3"/>
      </w:pPr>
      <w:bookmarkStart w:id="19" w:name="_Toc272687004"/>
      <w:r>
        <w:t>Índices definidos sobre la tabla</w:t>
      </w:r>
      <w:bookmarkEnd w:id="19"/>
    </w:p>
    <w:p w:rsidR="00F17EFF" w:rsidRDefault="00F17EFF" w:rsidP="00F17EFF">
      <w:pPr>
        <w:pStyle w:val="MTemaNormal"/>
      </w:pPr>
      <w:r>
        <w:t>Índice primario sobre 2 atributos: GameId y NodePathId.</w:t>
      </w:r>
    </w:p>
    <w:p w:rsidR="00F17EFF" w:rsidRDefault="00F17EFF" w:rsidP="00AD5552">
      <w:pPr>
        <w:pStyle w:val="MTema3"/>
      </w:pPr>
      <w:bookmarkStart w:id="20" w:name="_Toc272687005"/>
      <w:r>
        <w:t>Procedimientos almacenados asociados</w:t>
      </w:r>
      <w:bookmarkEnd w:id="20"/>
    </w:p>
    <w:p w:rsidR="00F17EFF" w:rsidRDefault="00F17EFF" w:rsidP="00F17EFF">
      <w:pPr>
        <w:pStyle w:val="MTemaNormal"/>
      </w:pPr>
      <w:r>
        <w:t>No tiene.</w:t>
      </w:r>
    </w:p>
    <w:p w:rsidR="00F17EFF" w:rsidRDefault="00F17EFF" w:rsidP="00AD5552">
      <w:pPr>
        <w:pStyle w:val="MTema2"/>
      </w:pPr>
      <w:r>
        <w:t> </w:t>
      </w:r>
      <w:bookmarkStart w:id="21" w:name="_Toc272687006"/>
      <w:r>
        <w:t>City</w:t>
      </w:r>
      <w:bookmarkEnd w:id="21"/>
    </w:p>
    <w:p w:rsidR="00F17EFF" w:rsidRDefault="00F17EFF" w:rsidP="00AD5552">
      <w:pPr>
        <w:pStyle w:val="MTema3"/>
      </w:pPr>
      <w:bookmarkStart w:id="22" w:name="_Toc272687007"/>
      <w:r>
        <w:t>Clase/s de Diseño Asociada/s</w:t>
      </w:r>
      <w:bookmarkEnd w:id="22"/>
    </w:p>
    <w:p w:rsidR="00F17EFF" w:rsidRDefault="00F17EFF" w:rsidP="00F17EFF">
      <w:pPr>
        <w:pStyle w:val="MTemaNormal"/>
        <w:rPr>
          <w:u w:val="single"/>
        </w:rPr>
      </w:pPr>
      <w:r>
        <w:t xml:space="preserve">Esta tabla se mapea con la clase de diseño </w:t>
      </w:r>
      <w:r w:rsidR="0046530C">
        <w:rPr>
          <w:u w:val="single"/>
        </w:rPr>
        <w:t>City</w:t>
      </w:r>
      <w:r>
        <w:rPr>
          <w:u w:val="single"/>
        </w:rPr>
        <w:t>.</w:t>
      </w:r>
    </w:p>
    <w:p w:rsidR="00F17EFF" w:rsidRPr="0070340F" w:rsidRDefault="00F17EFF" w:rsidP="00F17EFF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F17EFF">
        <w:rPr>
          <w:b/>
          <w:bCs/>
          <w:lang w:val="es-UY"/>
        </w:rPr>
        <w:t>Id</w:t>
      </w:r>
      <w:r w:rsidR="00F17EFF" w:rsidRPr="0070340F">
        <w:rPr>
          <w:lang w:val="es-UY"/>
        </w:rPr>
        <w:t xml:space="preserve">: </w:t>
      </w:r>
      <w:r w:rsidR="00F17EFF">
        <w:rPr>
          <w:lang w:val="es-UY"/>
        </w:rPr>
        <w:t>Integer que guarda el id. de</w:t>
      </w:r>
      <w:r>
        <w:rPr>
          <w:lang w:val="es-UY"/>
        </w:rPr>
        <w:t xml:space="preserve"> la ciudad</w:t>
      </w:r>
      <w:r w:rsidR="00F17EFF">
        <w:rPr>
          <w:lang w:val="es-UY"/>
        </w:rPr>
        <w:t>.</w:t>
      </w:r>
    </w:p>
    <w:p w:rsidR="00F17EFF" w:rsidRPr="0070340F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CityName</w:t>
      </w:r>
      <w:r w:rsidR="00F17EFF"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="00F17EFF" w:rsidRPr="0070340F">
        <w:rPr>
          <w:lang w:val="es-UY"/>
        </w:rPr>
        <w:t xml:space="preserve"> </w:t>
      </w:r>
      <w:r w:rsidR="00F17EFF">
        <w:rPr>
          <w:lang w:val="es-UY"/>
        </w:rPr>
        <w:t xml:space="preserve">que </w:t>
      </w:r>
      <w:r>
        <w:rPr>
          <w:lang w:val="es-UY"/>
        </w:rPr>
        <w:t>guarda el nombre de la ciudad</w:t>
      </w:r>
      <w:r w:rsidR="00F17EFF">
        <w:rPr>
          <w:lang w:val="es-UY"/>
        </w:rPr>
        <w:t>.</w:t>
      </w:r>
    </w:p>
    <w:p w:rsidR="00F17EFF" w:rsidRPr="009F7EF6" w:rsidRDefault="0046530C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CityCountry</w:t>
      </w:r>
      <w:r w:rsidR="00F17EFF">
        <w:rPr>
          <w:b/>
          <w:bCs/>
          <w:lang w:val="es-UY"/>
        </w:rPr>
        <w:t xml:space="preserve">: </w:t>
      </w:r>
      <w:r>
        <w:rPr>
          <w:bCs/>
          <w:lang w:val="es-UY"/>
        </w:rPr>
        <w:t>String</w:t>
      </w:r>
      <w:r w:rsidR="00F17EFF">
        <w:rPr>
          <w:bCs/>
          <w:lang w:val="es-UY"/>
        </w:rPr>
        <w:t xml:space="preserve"> que guarda el </w:t>
      </w:r>
      <w:r>
        <w:rPr>
          <w:bCs/>
          <w:lang w:val="es-UY"/>
        </w:rPr>
        <w:t>país al que pertenece la ciudad</w:t>
      </w:r>
      <w:r w:rsidR="00F17EFF">
        <w:rPr>
          <w:bCs/>
          <w:lang w:val="es-UY"/>
        </w:rPr>
        <w:t>.</w:t>
      </w:r>
    </w:p>
    <w:p w:rsidR="009F7EF6" w:rsidRDefault="009F7EF6" w:rsidP="00F17EFF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LevelId</w:t>
      </w:r>
      <w:r>
        <w:rPr>
          <w:b/>
          <w:bCs/>
          <w:sz w:val="22"/>
          <w:lang w:val="es-UY"/>
        </w:rPr>
        <w:t xml:space="preserve">: </w:t>
      </w:r>
      <w:r>
        <w:rPr>
          <w:bCs/>
          <w:szCs w:val="20"/>
          <w:lang w:val="es-UY"/>
        </w:rPr>
        <w:t>Integer que hace referencia al nivel que pertenece la ciudad.</w:t>
      </w:r>
    </w:p>
    <w:p w:rsidR="00F17EFF" w:rsidRDefault="00F17EFF" w:rsidP="00AD5552">
      <w:pPr>
        <w:pStyle w:val="MTema3"/>
      </w:pPr>
      <w:bookmarkStart w:id="23" w:name="_Toc272687008"/>
      <w:r>
        <w:t>Índices definidos sobre la tabla</w:t>
      </w:r>
      <w:bookmarkEnd w:id="23"/>
    </w:p>
    <w:p w:rsidR="00F17EFF" w:rsidRDefault="00F17EFF" w:rsidP="00F17EFF">
      <w:pPr>
        <w:pStyle w:val="MTemaNormal"/>
      </w:pPr>
      <w:r>
        <w:t xml:space="preserve">Índice primario sobre </w:t>
      </w:r>
      <w:r w:rsidR="0046530C">
        <w:t>City</w:t>
      </w:r>
      <w:r>
        <w:t>Id.</w:t>
      </w:r>
    </w:p>
    <w:p w:rsidR="00F17EFF" w:rsidRDefault="00F17EFF" w:rsidP="00AD5552">
      <w:pPr>
        <w:pStyle w:val="MTema3"/>
      </w:pPr>
      <w:bookmarkStart w:id="24" w:name="_Toc272687009"/>
      <w:r>
        <w:t>Procedimientos almacenados asociados</w:t>
      </w:r>
      <w:bookmarkEnd w:id="24"/>
    </w:p>
    <w:p w:rsidR="00F17EFF" w:rsidRDefault="00F17EFF" w:rsidP="00F17EFF">
      <w:pPr>
        <w:pStyle w:val="MTemaNormal"/>
      </w:pPr>
      <w:r>
        <w:t>No tiene.</w:t>
      </w:r>
    </w:p>
    <w:p w:rsidR="0046530C" w:rsidRDefault="0046530C" w:rsidP="00AD5552">
      <w:pPr>
        <w:pStyle w:val="MTema2"/>
      </w:pPr>
      <w:r>
        <w:t> </w:t>
      </w:r>
      <w:bookmarkStart w:id="25" w:name="_Toc272687010"/>
      <w:r>
        <w:t>NodePathFamous</w:t>
      </w:r>
      <w:bookmarkEnd w:id="25"/>
    </w:p>
    <w:p w:rsidR="0046530C" w:rsidRDefault="0046530C" w:rsidP="00AD5552">
      <w:pPr>
        <w:pStyle w:val="MTema3"/>
      </w:pPr>
      <w:bookmarkStart w:id="26" w:name="_Toc272687011"/>
      <w:r>
        <w:t>Clase/s de Diseño Asociada/s</w:t>
      </w:r>
      <w:bookmarkEnd w:id="26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representa la relación entre la tabla </w:t>
      </w:r>
      <w:r w:rsidRPr="0046530C">
        <w:rPr>
          <w:u w:val="single"/>
        </w:rPr>
        <w:t>NodePath</w:t>
      </w:r>
      <w:r>
        <w:t xml:space="preserve"> y </w:t>
      </w:r>
      <w:r w:rsidRPr="0046530C">
        <w:rPr>
          <w:u w:val="single"/>
        </w:rPr>
        <w:t>Famous.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referencia al id. del nodo del camino.</w:t>
      </w:r>
    </w:p>
    <w:p w:rsidR="0046530C" w:rsidRPr="0070340F" w:rsidRDefault="0046530C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famoso que dará la pista.</w:t>
      </w:r>
    </w:p>
    <w:p w:rsidR="0046530C" w:rsidRDefault="0046530C" w:rsidP="00AD5552">
      <w:pPr>
        <w:pStyle w:val="MTema3"/>
      </w:pPr>
      <w:bookmarkStart w:id="27" w:name="_Toc272687012"/>
      <w:r>
        <w:t>Índices definidos sobre la tabla</w:t>
      </w:r>
      <w:bookmarkEnd w:id="27"/>
    </w:p>
    <w:p w:rsidR="0046530C" w:rsidRDefault="0046530C" w:rsidP="0046530C">
      <w:pPr>
        <w:pStyle w:val="MTemaNormal"/>
      </w:pPr>
      <w:r>
        <w:t>Índice primario sobre los atributos NodePathId y FamousId.</w:t>
      </w:r>
    </w:p>
    <w:p w:rsidR="0046530C" w:rsidRDefault="0046530C" w:rsidP="00AD5552">
      <w:pPr>
        <w:pStyle w:val="MTema3"/>
      </w:pPr>
      <w:bookmarkStart w:id="28" w:name="_Toc272687013"/>
      <w:r>
        <w:t>Procedimientos almacenados asociados</w:t>
      </w:r>
      <w:bookmarkEnd w:id="28"/>
    </w:p>
    <w:p w:rsidR="0046530C" w:rsidRDefault="0046530C" w:rsidP="0046530C">
      <w:pPr>
        <w:pStyle w:val="MTemaNormal"/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46530C" w:rsidRDefault="0046530C" w:rsidP="00AD5552">
      <w:pPr>
        <w:pStyle w:val="MTema2"/>
      </w:pPr>
      <w:r>
        <w:lastRenderedPageBreak/>
        <w:t> </w:t>
      </w:r>
      <w:bookmarkStart w:id="29" w:name="_Toc272687014"/>
      <w:r w:rsidR="00517ED8">
        <w:t>Famous</w:t>
      </w:r>
      <w:bookmarkEnd w:id="29"/>
    </w:p>
    <w:p w:rsidR="0046530C" w:rsidRDefault="0046530C" w:rsidP="00AD5552">
      <w:pPr>
        <w:pStyle w:val="MTema3"/>
      </w:pPr>
      <w:bookmarkStart w:id="30" w:name="_Toc272687015"/>
      <w:r>
        <w:t>Clase/s de Diseño Asociada/s</w:t>
      </w:r>
      <w:bookmarkEnd w:id="30"/>
    </w:p>
    <w:p w:rsidR="0046530C" w:rsidRDefault="0046530C" w:rsidP="0046530C">
      <w:pPr>
        <w:pStyle w:val="MTemaNormal"/>
        <w:rPr>
          <w:u w:val="single"/>
        </w:rPr>
      </w:pPr>
      <w:r>
        <w:t xml:space="preserve">Esta tabla se mapea con la clase de diseño </w:t>
      </w:r>
      <w:r w:rsidR="00517ED8">
        <w:rPr>
          <w:u w:val="single"/>
        </w:rPr>
        <w:t>Famous</w:t>
      </w:r>
      <w:r>
        <w:rPr>
          <w:u w:val="single"/>
        </w:rPr>
        <w:t>.</w:t>
      </w:r>
    </w:p>
    <w:p w:rsidR="0046530C" w:rsidRPr="0070340F" w:rsidRDefault="0046530C" w:rsidP="0046530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46530C">
        <w:rPr>
          <w:b/>
          <w:bCs/>
          <w:lang w:val="es-UY"/>
        </w:rPr>
        <w:t>Id</w:t>
      </w:r>
      <w:r w:rsidR="0046530C" w:rsidRPr="0070340F">
        <w:rPr>
          <w:lang w:val="es-UY"/>
        </w:rPr>
        <w:t xml:space="preserve">: </w:t>
      </w:r>
      <w:r w:rsidR="0046530C">
        <w:rPr>
          <w:lang w:val="es-UY"/>
        </w:rPr>
        <w:t xml:space="preserve">Integer que guarda el id. del </w:t>
      </w:r>
      <w:r>
        <w:rPr>
          <w:lang w:val="es-UY"/>
        </w:rPr>
        <w:t>famoso</w:t>
      </w:r>
      <w:r w:rsidR="0046530C">
        <w:rPr>
          <w:lang w:val="es-UY"/>
        </w:rPr>
        <w:t>.</w:t>
      </w:r>
    </w:p>
    <w:p w:rsidR="0046530C" w:rsidRPr="0070340F" w:rsidRDefault="00517ED8" w:rsidP="0046530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FamousName</w:t>
      </w:r>
      <w:r w:rsidR="0046530C" w:rsidRPr="0070340F">
        <w:rPr>
          <w:lang w:val="es-UY"/>
        </w:rPr>
        <w:t xml:space="preserve">: </w:t>
      </w:r>
      <w:r>
        <w:rPr>
          <w:lang w:val="es-UY"/>
        </w:rPr>
        <w:t>String que guarda el nombre del famoso</w:t>
      </w:r>
      <w:r w:rsidR="0046530C">
        <w:rPr>
          <w:lang w:val="es-UY"/>
        </w:rPr>
        <w:t>.</w:t>
      </w:r>
    </w:p>
    <w:p w:rsidR="0046530C" w:rsidRDefault="0046530C" w:rsidP="00AD5552">
      <w:pPr>
        <w:pStyle w:val="MTema3"/>
      </w:pPr>
      <w:bookmarkStart w:id="31" w:name="_Toc272687016"/>
      <w:r>
        <w:t>Índices definidos sobre la tabla</w:t>
      </w:r>
      <w:bookmarkEnd w:id="31"/>
    </w:p>
    <w:p w:rsidR="0046530C" w:rsidRDefault="0046530C" w:rsidP="0046530C">
      <w:pPr>
        <w:pStyle w:val="MTemaNormal"/>
      </w:pPr>
      <w:r>
        <w:t xml:space="preserve">Índice primario sobre </w:t>
      </w:r>
      <w:r w:rsidR="00517ED8">
        <w:t>Famous</w:t>
      </w:r>
      <w:r>
        <w:t>Id.</w:t>
      </w:r>
    </w:p>
    <w:p w:rsidR="0046530C" w:rsidRDefault="0046530C" w:rsidP="00AD5552">
      <w:pPr>
        <w:pStyle w:val="MTema3"/>
      </w:pPr>
      <w:bookmarkStart w:id="32" w:name="_Toc272687017"/>
      <w:r>
        <w:t>Procedimientos almacenados asociados</w:t>
      </w:r>
      <w:bookmarkEnd w:id="32"/>
    </w:p>
    <w:p w:rsidR="0046530C" w:rsidRPr="00D47EAC" w:rsidRDefault="0046530C" w:rsidP="0046530C">
      <w:pPr>
        <w:pStyle w:val="MTemaNormal"/>
        <w:rPr>
          <w:lang w:val="es-UY"/>
        </w:rPr>
      </w:pPr>
      <w:r>
        <w:t>No tiene.</w:t>
      </w:r>
    </w:p>
    <w:p w:rsidR="00517ED8" w:rsidRDefault="00517ED8" w:rsidP="00AD5552">
      <w:pPr>
        <w:pStyle w:val="MTema2"/>
      </w:pPr>
      <w:r>
        <w:t> </w:t>
      </w:r>
      <w:bookmarkStart w:id="33" w:name="_Toc272687018"/>
      <w:r w:rsidR="008259F1">
        <w:t>CityFamous</w:t>
      </w:r>
      <w:bookmarkEnd w:id="33"/>
    </w:p>
    <w:p w:rsidR="00517ED8" w:rsidRDefault="00517ED8" w:rsidP="00AD5552">
      <w:pPr>
        <w:pStyle w:val="MTema3"/>
      </w:pPr>
      <w:bookmarkStart w:id="34" w:name="_Toc272687019"/>
      <w:r>
        <w:t>Clase/s de Diseño Asociada/s</w:t>
      </w:r>
      <w:bookmarkEnd w:id="34"/>
    </w:p>
    <w:p w:rsidR="00517ED8" w:rsidRPr="008259F1" w:rsidRDefault="00517ED8" w:rsidP="00517ED8">
      <w:pPr>
        <w:pStyle w:val="MTemaNormal"/>
        <w:rPr>
          <w:u w:val="single"/>
        </w:rPr>
      </w:pPr>
      <w:r>
        <w:t xml:space="preserve">Esta tabla </w:t>
      </w:r>
      <w:r w:rsidR="008259F1">
        <w:t>representa la relación entre las</w:t>
      </w:r>
      <w:r>
        <w:t xml:space="preserve"> clase</w:t>
      </w:r>
      <w:r w:rsidR="008259F1">
        <w:t>s</w:t>
      </w:r>
      <w:r>
        <w:t xml:space="preserve"> de diseño </w:t>
      </w:r>
      <w:r w:rsidR="008259F1">
        <w:rPr>
          <w:u w:val="single"/>
        </w:rPr>
        <w:t>City</w:t>
      </w:r>
      <w:r w:rsidR="008259F1">
        <w:t xml:space="preserve"> y </w:t>
      </w:r>
      <w:r w:rsidR="008259F1">
        <w:rPr>
          <w:u w:val="single"/>
        </w:rPr>
        <w:t>Famous.</w:t>
      </w:r>
    </w:p>
    <w:p w:rsidR="00517ED8" w:rsidRPr="0070340F" w:rsidRDefault="008259F1" w:rsidP="00517ED8">
      <w:pPr>
        <w:pStyle w:val="MTemaNormal"/>
        <w:rPr>
          <w:lang w:val="es-UY"/>
        </w:rPr>
      </w:pPr>
      <w:r>
        <w:rPr>
          <w:lang w:val="es-UY"/>
        </w:rPr>
        <w:t xml:space="preserve"> </w:t>
      </w:r>
      <w:r w:rsidR="00517ED8"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 xml:space="preserve">Integer que </w:t>
      </w:r>
      <w:r>
        <w:rPr>
          <w:lang w:val="es-UY"/>
        </w:rPr>
        <w:t>hace referencia a la ciudad.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</w:t>
      </w:r>
      <w:r w:rsidR="00517ED8" w:rsidRPr="0070340F">
        <w:rPr>
          <w:lang w:val="es-UY"/>
        </w:rPr>
        <w:t xml:space="preserve"> </w:t>
      </w:r>
      <w:r w:rsidR="00517ED8">
        <w:rPr>
          <w:lang w:val="es-UY"/>
        </w:rPr>
        <w:t xml:space="preserve">que hace referencia al gran </w:t>
      </w:r>
      <w:r>
        <w:rPr>
          <w:lang w:val="es-UY"/>
        </w:rPr>
        <w:t>famoso que dará la pista</w:t>
      </w:r>
      <w:r w:rsidR="00517ED8">
        <w:rPr>
          <w:lang w:val="es-UY"/>
        </w:rPr>
        <w:t>.</w:t>
      </w:r>
    </w:p>
    <w:p w:rsidR="00517ED8" w:rsidRDefault="00517ED8" w:rsidP="00AD5552">
      <w:pPr>
        <w:pStyle w:val="MTema3"/>
      </w:pPr>
      <w:bookmarkStart w:id="35" w:name="_Toc272687020"/>
      <w:r>
        <w:t>Índices definidos sobre la tabla</w:t>
      </w:r>
      <w:bookmarkEnd w:id="35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City</w:t>
      </w:r>
      <w:r>
        <w:t>Id</w:t>
      </w:r>
      <w:r w:rsidR="008259F1">
        <w:t xml:space="preserve"> y FamousId</w:t>
      </w:r>
      <w:r>
        <w:t>.</w:t>
      </w:r>
    </w:p>
    <w:p w:rsidR="00517ED8" w:rsidRDefault="00517ED8" w:rsidP="00AD5552">
      <w:pPr>
        <w:pStyle w:val="MTema3"/>
      </w:pPr>
      <w:bookmarkStart w:id="36" w:name="_Toc272687021"/>
      <w:r>
        <w:t>Procedimientos almacenados asociados</w:t>
      </w:r>
      <w:bookmarkEnd w:id="36"/>
    </w:p>
    <w:p w:rsidR="00517ED8" w:rsidRPr="00D47EAC" w:rsidRDefault="00517ED8" w:rsidP="00517ED8">
      <w:pPr>
        <w:pStyle w:val="MTemaNormal"/>
        <w:rPr>
          <w:lang w:val="es-UY"/>
        </w:rPr>
      </w:pPr>
      <w:r>
        <w:t>No tiene.</w:t>
      </w:r>
    </w:p>
    <w:p w:rsidR="00517ED8" w:rsidRDefault="00517ED8" w:rsidP="00AD5552">
      <w:pPr>
        <w:pStyle w:val="MTema2"/>
      </w:pPr>
      <w:r>
        <w:t> </w:t>
      </w:r>
      <w:bookmarkStart w:id="37" w:name="_Toc272687022"/>
      <w:r w:rsidR="008259F1">
        <w:t>News</w:t>
      </w:r>
      <w:bookmarkEnd w:id="37"/>
    </w:p>
    <w:p w:rsidR="00517ED8" w:rsidRDefault="00517ED8" w:rsidP="00AD5552">
      <w:pPr>
        <w:pStyle w:val="MTema3"/>
      </w:pPr>
      <w:bookmarkStart w:id="38" w:name="_Toc272687023"/>
      <w:r>
        <w:t>Clase/s de Diseño Asociada/s</w:t>
      </w:r>
      <w:bookmarkEnd w:id="38"/>
    </w:p>
    <w:p w:rsidR="00517ED8" w:rsidRDefault="00517ED8" w:rsidP="00517ED8">
      <w:pPr>
        <w:pStyle w:val="MTemaNormal"/>
        <w:rPr>
          <w:u w:val="single"/>
        </w:rPr>
      </w:pPr>
      <w:r>
        <w:t xml:space="preserve">Esta tabla se mapea con la clase de diseño </w:t>
      </w:r>
      <w:r w:rsidR="008259F1">
        <w:rPr>
          <w:u w:val="single"/>
        </w:rPr>
        <w:t>News</w:t>
      </w:r>
      <w:r>
        <w:rPr>
          <w:u w:val="single"/>
        </w:rPr>
        <w:t>.</w:t>
      </w:r>
    </w:p>
    <w:p w:rsidR="00517ED8" w:rsidRPr="0070340F" w:rsidRDefault="00517ED8" w:rsidP="00517ED8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517ED8" w:rsidRPr="0070340F" w:rsidRDefault="008259F1" w:rsidP="00517ED8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517ED8">
        <w:rPr>
          <w:b/>
          <w:bCs/>
          <w:lang w:val="es-UY"/>
        </w:rPr>
        <w:t>Id</w:t>
      </w:r>
      <w:r w:rsidR="00517ED8" w:rsidRPr="0070340F">
        <w:rPr>
          <w:lang w:val="es-UY"/>
        </w:rPr>
        <w:t xml:space="preserve">: </w:t>
      </w:r>
      <w:r w:rsidR="00517ED8">
        <w:rPr>
          <w:lang w:val="es-UY"/>
        </w:rPr>
        <w:t>Integer que guarda el id. del juego.</w:t>
      </w:r>
    </w:p>
    <w:p w:rsidR="00517ED8" w:rsidRPr="0080341E" w:rsidRDefault="008259F1" w:rsidP="0080341E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NewsContent</w:t>
      </w:r>
      <w:r w:rsidR="00517ED8" w:rsidRPr="0070340F">
        <w:rPr>
          <w:lang w:val="es-UY"/>
        </w:rPr>
        <w:t xml:space="preserve">: </w:t>
      </w:r>
      <w:r>
        <w:rPr>
          <w:lang w:val="es-UY"/>
        </w:rPr>
        <w:t>String que guarda el contenido de la noticia.</w:t>
      </w:r>
    </w:p>
    <w:p w:rsidR="00517ED8" w:rsidRDefault="00517ED8" w:rsidP="00AD5552">
      <w:pPr>
        <w:pStyle w:val="MTema3"/>
      </w:pPr>
      <w:bookmarkStart w:id="39" w:name="_Toc272687024"/>
      <w:r>
        <w:t>Índices definidos sobre la tabla</w:t>
      </w:r>
      <w:bookmarkEnd w:id="39"/>
    </w:p>
    <w:p w:rsidR="00517ED8" w:rsidRDefault="00517ED8" w:rsidP="00517ED8">
      <w:pPr>
        <w:pStyle w:val="MTemaNormal"/>
      </w:pPr>
      <w:r>
        <w:t xml:space="preserve">Índice primario sobre </w:t>
      </w:r>
      <w:r w:rsidR="008259F1">
        <w:t>NewsId</w:t>
      </w:r>
      <w:r>
        <w:t>.</w:t>
      </w:r>
    </w:p>
    <w:p w:rsidR="00517ED8" w:rsidRDefault="00517ED8" w:rsidP="00AD5552">
      <w:pPr>
        <w:pStyle w:val="MTema3"/>
      </w:pPr>
      <w:bookmarkStart w:id="40" w:name="_Toc272687025"/>
      <w:r>
        <w:t>Procedimientos almacenados asociados</w:t>
      </w:r>
      <w:bookmarkEnd w:id="40"/>
    </w:p>
    <w:p w:rsidR="00517ED8" w:rsidRDefault="00517ED8" w:rsidP="00517ED8">
      <w:pPr>
        <w:pStyle w:val="MTemaNormal"/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8259F1" w:rsidRDefault="008259F1" w:rsidP="00AD5552">
      <w:pPr>
        <w:pStyle w:val="MTema2"/>
      </w:pPr>
      <w:r>
        <w:lastRenderedPageBreak/>
        <w:t> </w:t>
      </w:r>
      <w:bookmarkStart w:id="41" w:name="_Toc272687026"/>
      <w:r w:rsidR="00410870">
        <w:t>FamousNews</w:t>
      </w:r>
      <w:bookmarkEnd w:id="41"/>
    </w:p>
    <w:p w:rsidR="008259F1" w:rsidRDefault="008259F1" w:rsidP="00AD5552">
      <w:pPr>
        <w:pStyle w:val="MTema3"/>
      </w:pPr>
      <w:bookmarkStart w:id="42" w:name="_Toc272687027"/>
      <w:r>
        <w:t>Clase/s de Diseño Asociada/s</w:t>
      </w:r>
      <w:bookmarkEnd w:id="42"/>
    </w:p>
    <w:p w:rsidR="008259F1" w:rsidRDefault="008259F1" w:rsidP="008259F1">
      <w:pPr>
        <w:pStyle w:val="MTemaNormal"/>
        <w:rPr>
          <w:u w:val="single"/>
        </w:rPr>
      </w:pPr>
      <w:r>
        <w:t xml:space="preserve">Esta tabla </w:t>
      </w:r>
      <w:r w:rsidR="00F43E0F">
        <w:t>representa la relación entre las tablas</w:t>
      </w:r>
      <w:r>
        <w:t xml:space="preserve"> </w:t>
      </w:r>
      <w:r w:rsidR="00F43E0F">
        <w:rPr>
          <w:u w:val="single"/>
        </w:rPr>
        <w:t>Famous</w:t>
      </w:r>
      <w:r w:rsidR="00F43E0F">
        <w:t xml:space="preserve"> y </w:t>
      </w:r>
      <w:r w:rsidR="00F43E0F">
        <w:rPr>
          <w:u w:val="single"/>
        </w:rPr>
        <w:t>News</w:t>
      </w:r>
      <w:r>
        <w:rPr>
          <w:u w:val="single"/>
        </w:rPr>
        <w:t>.</w:t>
      </w:r>
    </w:p>
    <w:p w:rsidR="008259F1" w:rsidRPr="0070340F" w:rsidRDefault="008259F1" w:rsidP="008259F1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Famous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 xml:space="preserve">Integer que </w:t>
      </w:r>
      <w:r>
        <w:rPr>
          <w:lang w:val="es-UY"/>
        </w:rPr>
        <w:t>referencia a</w:t>
      </w:r>
      <w:r w:rsidR="008259F1">
        <w:rPr>
          <w:lang w:val="es-UY"/>
        </w:rPr>
        <w:t>l id. de</w:t>
      </w:r>
      <w:r>
        <w:rPr>
          <w:lang w:val="es-UY"/>
        </w:rPr>
        <w:t xml:space="preserve"> del famoso</w:t>
      </w:r>
      <w:r w:rsidR="008259F1">
        <w:rPr>
          <w:lang w:val="es-UY"/>
        </w:rPr>
        <w:t>.</w:t>
      </w:r>
    </w:p>
    <w:p w:rsidR="008259F1" w:rsidRPr="0070340F" w:rsidRDefault="00AB4A6B" w:rsidP="008259F1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8259F1">
        <w:rPr>
          <w:b/>
          <w:bCs/>
          <w:lang w:val="es-UY"/>
        </w:rPr>
        <w:t>Id</w:t>
      </w:r>
      <w:r w:rsidR="008259F1" w:rsidRPr="0070340F">
        <w:rPr>
          <w:lang w:val="es-UY"/>
        </w:rPr>
        <w:t xml:space="preserve">: </w:t>
      </w:r>
      <w:r w:rsidR="008259F1">
        <w:rPr>
          <w:lang w:val="es-UY"/>
        </w:rPr>
        <w:t>Integer</w:t>
      </w:r>
      <w:r w:rsidR="008259F1" w:rsidRPr="0070340F">
        <w:rPr>
          <w:lang w:val="es-UY"/>
        </w:rPr>
        <w:t xml:space="preserve"> </w:t>
      </w:r>
      <w:r w:rsidR="008259F1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8259F1">
        <w:rPr>
          <w:lang w:val="es-UY"/>
        </w:rPr>
        <w:t>.</w:t>
      </w:r>
    </w:p>
    <w:p w:rsidR="008259F1" w:rsidRDefault="008259F1" w:rsidP="00AD5552">
      <w:pPr>
        <w:pStyle w:val="MTema3"/>
      </w:pPr>
      <w:bookmarkStart w:id="43" w:name="_Toc272687028"/>
      <w:r>
        <w:t>Índices definidos sobre la tabla</w:t>
      </w:r>
      <w:bookmarkEnd w:id="43"/>
    </w:p>
    <w:p w:rsidR="008259F1" w:rsidRDefault="008259F1" w:rsidP="008259F1">
      <w:pPr>
        <w:pStyle w:val="MTemaNormal"/>
      </w:pPr>
      <w:r>
        <w:t xml:space="preserve">Índice primario sobre </w:t>
      </w:r>
      <w:r w:rsidR="00AB4A6B">
        <w:t>los atributos FamousId y NewsId</w:t>
      </w:r>
      <w:r>
        <w:t>.</w:t>
      </w:r>
    </w:p>
    <w:p w:rsidR="008259F1" w:rsidRDefault="008259F1" w:rsidP="00AD5552">
      <w:pPr>
        <w:pStyle w:val="MTema3"/>
      </w:pPr>
      <w:bookmarkStart w:id="44" w:name="_Toc272687029"/>
      <w:r>
        <w:t>Procedimientos almacenados asociados</w:t>
      </w:r>
      <w:bookmarkEnd w:id="44"/>
    </w:p>
    <w:p w:rsidR="008259F1" w:rsidRDefault="008259F1" w:rsidP="008259F1">
      <w:pPr>
        <w:pStyle w:val="MTemaNormal"/>
      </w:pPr>
      <w:r>
        <w:t>No tiene.</w:t>
      </w:r>
    </w:p>
    <w:p w:rsidR="00410870" w:rsidRDefault="00410870" w:rsidP="00AD5552">
      <w:pPr>
        <w:pStyle w:val="MTema2"/>
      </w:pPr>
      <w:bookmarkStart w:id="45" w:name="_Toc272687030"/>
      <w:r>
        <w:t>CityNews</w:t>
      </w:r>
      <w:bookmarkEnd w:id="45"/>
    </w:p>
    <w:p w:rsidR="00410870" w:rsidRDefault="00410870" w:rsidP="00AD5552">
      <w:pPr>
        <w:pStyle w:val="MTema3"/>
      </w:pPr>
      <w:bookmarkStart w:id="46" w:name="_Toc272687031"/>
      <w:r>
        <w:t>Clase/s de Diseño Asociada/s</w:t>
      </w:r>
      <w:bookmarkEnd w:id="46"/>
    </w:p>
    <w:p w:rsidR="00410870" w:rsidRDefault="00410870" w:rsidP="00410870">
      <w:pPr>
        <w:pStyle w:val="MTemaNormal"/>
        <w:rPr>
          <w:u w:val="single"/>
        </w:rPr>
      </w:pPr>
      <w:r>
        <w:t xml:space="preserve">Esta tabla </w:t>
      </w:r>
      <w:r w:rsidR="005C6DC8">
        <w:t xml:space="preserve">representa la relación entre las tablas </w:t>
      </w:r>
      <w:r w:rsidR="005C6DC8" w:rsidRPr="005C6DC8">
        <w:rPr>
          <w:u w:val="single"/>
        </w:rPr>
        <w:t>City</w:t>
      </w:r>
      <w:r w:rsidR="005C6DC8">
        <w:t xml:space="preserve"> y </w:t>
      </w:r>
      <w:r w:rsidR="005C6DC8" w:rsidRPr="005C6DC8">
        <w:rPr>
          <w:u w:val="single"/>
        </w:rPr>
        <w:t>News</w:t>
      </w:r>
      <w:r w:rsidR="005C6DC8"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CityId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hace referencia a</w:t>
      </w:r>
      <w:r w:rsidR="00410870">
        <w:rPr>
          <w:lang w:val="es-UY"/>
        </w:rPr>
        <w:t>l id. de</w:t>
      </w:r>
      <w:r>
        <w:rPr>
          <w:lang w:val="es-UY"/>
        </w:rPr>
        <w:t xml:space="preserve"> la ciudad</w:t>
      </w:r>
      <w:r w:rsidR="00410870">
        <w:rPr>
          <w:lang w:val="es-UY"/>
        </w:rPr>
        <w:t>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News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</w:t>
      </w:r>
      <w:r w:rsidR="00410870">
        <w:rPr>
          <w:lang w:val="es-UY"/>
        </w:rPr>
        <w:t>.</w:t>
      </w:r>
    </w:p>
    <w:p w:rsidR="00410870" w:rsidRDefault="00410870" w:rsidP="00AD5552">
      <w:pPr>
        <w:pStyle w:val="MTema3"/>
      </w:pPr>
      <w:bookmarkStart w:id="47" w:name="_Toc272687032"/>
      <w:r>
        <w:t>Índices definidos sobre la tabla</w:t>
      </w:r>
      <w:bookmarkEnd w:id="47"/>
    </w:p>
    <w:p w:rsidR="00410870" w:rsidRDefault="00410870" w:rsidP="00410870">
      <w:pPr>
        <w:pStyle w:val="MTemaNormal"/>
      </w:pPr>
      <w:r>
        <w:t xml:space="preserve">Índice primario sobre </w:t>
      </w:r>
      <w:r w:rsidR="005C6DC8">
        <w:t>los atributos CityId y NewsId</w:t>
      </w:r>
      <w:r>
        <w:t>.</w:t>
      </w:r>
    </w:p>
    <w:p w:rsidR="00410870" w:rsidRDefault="00410870" w:rsidP="00AD5552">
      <w:pPr>
        <w:pStyle w:val="MTema3"/>
      </w:pPr>
      <w:bookmarkStart w:id="48" w:name="_Toc272687033"/>
      <w:r>
        <w:t>Procedimientos almacenados asociados</w:t>
      </w:r>
      <w:bookmarkEnd w:id="48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410870" w:rsidRDefault="00410870" w:rsidP="00AD5552">
      <w:pPr>
        <w:pStyle w:val="MTema2"/>
      </w:pPr>
      <w:r>
        <w:t> </w:t>
      </w:r>
      <w:bookmarkStart w:id="49" w:name="_Toc272687034"/>
      <w:r>
        <w:t>Clue</w:t>
      </w:r>
      <w:bookmarkEnd w:id="49"/>
    </w:p>
    <w:p w:rsidR="00410870" w:rsidRDefault="00410870" w:rsidP="00AD5552">
      <w:pPr>
        <w:pStyle w:val="MTema3"/>
      </w:pPr>
      <w:bookmarkStart w:id="50" w:name="_Toc272687035"/>
      <w:r>
        <w:t>Clase/s de Diseño Asociada/s</w:t>
      </w:r>
      <w:bookmarkEnd w:id="50"/>
    </w:p>
    <w:p w:rsidR="00410870" w:rsidRDefault="00410870" w:rsidP="00410870">
      <w:pPr>
        <w:pStyle w:val="MTemaNormal"/>
        <w:rPr>
          <w:u w:val="single"/>
        </w:rPr>
      </w:pPr>
      <w:r>
        <w:t xml:space="preserve">Esta tabla se mapea con la clase de diseño </w:t>
      </w:r>
      <w:r w:rsidR="005C6DC8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 que guarda el id. de</w:t>
      </w:r>
      <w:r>
        <w:rPr>
          <w:lang w:val="es-UY"/>
        </w:rPr>
        <w:t xml:space="preserve"> la pista.</w:t>
      </w:r>
    </w:p>
    <w:p w:rsidR="00410870" w:rsidRPr="0070340F" w:rsidRDefault="005C6DC8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ClueNewsIdCity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>que hace referencia a</w:t>
      </w:r>
      <w:r>
        <w:rPr>
          <w:lang w:val="es-UY"/>
        </w:rPr>
        <w:t xml:space="preserve"> la noticia de la cual se obtiene la parte de la pista que refiere a la ciudad</w:t>
      </w:r>
      <w:r w:rsidR="00410870">
        <w:rPr>
          <w:lang w:val="es-UY"/>
        </w:rPr>
        <w:t>.</w:t>
      </w:r>
    </w:p>
    <w:p w:rsidR="00410870" w:rsidRDefault="00410870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</w:t>
      </w:r>
      <w:r w:rsidR="005C6DC8">
        <w:rPr>
          <w:b/>
          <w:bCs/>
          <w:lang w:val="es-UY"/>
        </w:rPr>
        <w:t>NewsIdFamous</w:t>
      </w:r>
      <w:r>
        <w:rPr>
          <w:b/>
          <w:bCs/>
          <w:lang w:val="es-UY"/>
        </w:rPr>
        <w:t xml:space="preserve">: </w:t>
      </w:r>
      <w:r>
        <w:rPr>
          <w:bCs/>
          <w:lang w:val="es-UY"/>
        </w:rPr>
        <w:t xml:space="preserve">Integer que </w:t>
      </w:r>
      <w:r w:rsidR="005C6DC8">
        <w:rPr>
          <w:bCs/>
          <w:lang w:val="es-UY"/>
        </w:rPr>
        <w:t>hace referencia a la noticia de la cual se obtiene la parte de la pista que refiere a lo que dice el famoso</w:t>
      </w:r>
      <w:r>
        <w:rPr>
          <w:bCs/>
          <w:lang w:val="es-UY"/>
        </w:rPr>
        <w:t>.</w:t>
      </w:r>
    </w:p>
    <w:p w:rsidR="00410870" w:rsidRDefault="00410870" w:rsidP="00AD5552">
      <w:pPr>
        <w:pStyle w:val="MTema3"/>
      </w:pPr>
      <w:bookmarkStart w:id="51" w:name="_Toc272687036"/>
      <w:r>
        <w:t>Índices definidos sobre la tabla</w:t>
      </w:r>
      <w:bookmarkEnd w:id="51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Clue</w:t>
      </w:r>
      <w:r>
        <w:t>Id.</w:t>
      </w:r>
    </w:p>
    <w:p w:rsidR="00410870" w:rsidRDefault="00410870" w:rsidP="00AD5552">
      <w:pPr>
        <w:pStyle w:val="MTema3"/>
      </w:pPr>
      <w:bookmarkStart w:id="52" w:name="_Toc272687037"/>
      <w:r>
        <w:t>Procedimientos almacenados asociados</w:t>
      </w:r>
      <w:bookmarkEnd w:id="52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410870" w:rsidRDefault="00410870" w:rsidP="00AD5552">
      <w:pPr>
        <w:pStyle w:val="MTema2"/>
      </w:pPr>
      <w:bookmarkStart w:id="53" w:name="_Toc272687038"/>
      <w:r>
        <w:lastRenderedPageBreak/>
        <w:t>NodePathClue</w:t>
      </w:r>
      <w:bookmarkEnd w:id="53"/>
    </w:p>
    <w:p w:rsidR="00410870" w:rsidRDefault="00410870" w:rsidP="00AD5552">
      <w:pPr>
        <w:pStyle w:val="MTema3"/>
      </w:pPr>
      <w:bookmarkStart w:id="54" w:name="_Toc272687039"/>
      <w:r>
        <w:t>Clase/s de Diseño Asociada/s</w:t>
      </w:r>
      <w:bookmarkEnd w:id="54"/>
    </w:p>
    <w:p w:rsidR="00410870" w:rsidRDefault="00410870" w:rsidP="00410870">
      <w:pPr>
        <w:pStyle w:val="MTemaNormal"/>
        <w:rPr>
          <w:u w:val="single"/>
        </w:rPr>
      </w:pPr>
      <w:r>
        <w:t xml:space="preserve">Esta </w:t>
      </w:r>
      <w:r w:rsidR="00FB5E69">
        <w:t>tabla representa la relación entre las clases</w:t>
      </w:r>
      <w:r>
        <w:t xml:space="preserve"> </w:t>
      </w:r>
      <w:r w:rsidR="00FB5E69">
        <w:rPr>
          <w:u w:val="single"/>
        </w:rPr>
        <w:t>NodePath</w:t>
      </w:r>
      <w:r w:rsidR="00FB5E69">
        <w:t xml:space="preserve"> y </w:t>
      </w:r>
      <w:r w:rsidR="00FB5E69">
        <w:rPr>
          <w:u w:val="single"/>
        </w:rPr>
        <w:t>Clue</w:t>
      </w:r>
      <w:r>
        <w:rPr>
          <w:u w:val="single"/>
        </w:rPr>
        <w:t>.</w:t>
      </w:r>
    </w:p>
    <w:p w:rsidR="00410870" w:rsidRPr="0070340F" w:rsidRDefault="00410870" w:rsidP="00410870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NodePath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 xml:space="preserve">Integer que </w:t>
      </w:r>
      <w:r>
        <w:rPr>
          <w:lang w:val="es-UY"/>
        </w:rPr>
        <w:t>referencia al nodo del camino</w:t>
      </w:r>
      <w:r w:rsidR="00410870">
        <w:rPr>
          <w:lang w:val="es-UY"/>
        </w:rPr>
        <w:t>.</w:t>
      </w:r>
    </w:p>
    <w:p w:rsidR="00410870" w:rsidRPr="0070340F" w:rsidRDefault="00FB5E69" w:rsidP="00410870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Clue</w:t>
      </w:r>
      <w:r w:rsidR="00410870">
        <w:rPr>
          <w:b/>
          <w:bCs/>
          <w:lang w:val="es-UY"/>
        </w:rPr>
        <w:t>Id</w:t>
      </w:r>
      <w:r w:rsidR="00410870" w:rsidRPr="0070340F">
        <w:rPr>
          <w:lang w:val="es-UY"/>
        </w:rPr>
        <w:t xml:space="preserve">: </w:t>
      </w:r>
      <w:r w:rsidR="00410870">
        <w:rPr>
          <w:lang w:val="es-UY"/>
        </w:rPr>
        <w:t>Integer</w:t>
      </w:r>
      <w:r w:rsidR="00410870" w:rsidRPr="0070340F">
        <w:rPr>
          <w:lang w:val="es-UY"/>
        </w:rPr>
        <w:t xml:space="preserve"> </w:t>
      </w:r>
      <w:r w:rsidR="00410870">
        <w:rPr>
          <w:lang w:val="es-UY"/>
        </w:rPr>
        <w:t xml:space="preserve">que hace referencia </w:t>
      </w:r>
      <w:r>
        <w:rPr>
          <w:lang w:val="es-UY"/>
        </w:rPr>
        <w:t>a la pista del nodo</w:t>
      </w:r>
      <w:r w:rsidR="00410870">
        <w:rPr>
          <w:lang w:val="es-UY"/>
        </w:rPr>
        <w:t>.</w:t>
      </w:r>
    </w:p>
    <w:p w:rsidR="00410870" w:rsidRDefault="00410870" w:rsidP="00AD5552">
      <w:pPr>
        <w:pStyle w:val="MTema3"/>
      </w:pPr>
      <w:bookmarkStart w:id="55" w:name="_Toc272687040"/>
      <w:r>
        <w:t>Índices definidos sobre la tabla</w:t>
      </w:r>
      <w:bookmarkEnd w:id="55"/>
    </w:p>
    <w:p w:rsidR="00410870" w:rsidRDefault="00410870" w:rsidP="00410870">
      <w:pPr>
        <w:pStyle w:val="MTemaNormal"/>
      </w:pPr>
      <w:r>
        <w:t xml:space="preserve">Índice primario sobre </w:t>
      </w:r>
      <w:r w:rsidR="00FB5E69">
        <w:t>los atributos NodePathId y ClueId</w:t>
      </w:r>
      <w:r>
        <w:t>.</w:t>
      </w:r>
    </w:p>
    <w:p w:rsidR="00410870" w:rsidRDefault="00410870" w:rsidP="00AD5552">
      <w:pPr>
        <w:pStyle w:val="MTema3"/>
      </w:pPr>
      <w:bookmarkStart w:id="56" w:name="_Toc272687041"/>
      <w:r>
        <w:t>Procedimientos almacenados asociados</w:t>
      </w:r>
      <w:bookmarkEnd w:id="56"/>
    </w:p>
    <w:p w:rsidR="00410870" w:rsidRPr="00D47EAC" w:rsidRDefault="00410870" w:rsidP="00410870">
      <w:pPr>
        <w:pStyle w:val="MTemaNormal"/>
        <w:rPr>
          <w:lang w:val="es-UY"/>
        </w:rPr>
      </w:pPr>
      <w:r>
        <w:t>No tiene.</w:t>
      </w:r>
    </w:p>
    <w:p w:rsidR="00E450AC" w:rsidRDefault="00E450AC" w:rsidP="00AD5552">
      <w:pPr>
        <w:pStyle w:val="MTema2"/>
      </w:pPr>
      <w:bookmarkStart w:id="57" w:name="_Toc272687042"/>
      <w:r>
        <w:t>Suspect</w:t>
      </w:r>
      <w:bookmarkEnd w:id="57"/>
    </w:p>
    <w:p w:rsidR="00E450AC" w:rsidRDefault="00E450AC" w:rsidP="00AD5552">
      <w:pPr>
        <w:pStyle w:val="MTema3"/>
      </w:pPr>
      <w:bookmarkStart w:id="58" w:name="_Toc272687043"/>
      <w:r>
        <w:t>Clase/s de Diseño Asociada/s</w:t>
      </w:r>
      <w:bookmarkEnd w:id="58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sospechoso.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gaurda el nombre del sospechoso.</w:t>
      </w:r>
    </w:p>
    <w:p w:rsidR="00E450AC" w:rsidRPr="00F06761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GamePreferenceMusic: </w:t>
      </w:r>
      <w:r>
        <w:rPr>
          <w:bCs/>
          <w:lang w:val="es-UY"/>
        </w:rPr>
        <w:t>String que guarda las preferencias musicales del usuario.</w:t>
      </w:r>
    </w:p>
    <w:p w:rsidR="00E450AC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GamePreferenceMovies: </w:t>
      </w:r>
      <w:r>
        <w:rPr>
          <w:bCs/>
          <w:lang w:val="es-UY"/>
        </w:rPr>
        <w:t>String que guarda las películas preferidas del usuario.</w:t>
      </w:r>
    </w:p>
    <w:p w:rsidR="00E450AC" w:rsidRDefault="00E450AC" w:rsidP="00AD5552">
      <w:pPr>
        <w:pStyle w:val="MTema3"/>
      </w:pPr>
      <w:bookmarkStart w:id="59" w:name="_Toc272687044"/>
      <w:r>
        <w:t>Índices definidos sobre la tabla</w:t>
      </w:r>
      <w:bookmarkEnd w:id="59"/>
    </w:p>
    <w:p w:rsidR="00E450AC" w:rsidRDefault="00E450AC" w:rsidP="00E450AC">
      <w:pPr>
        <w:pStyle w:val="MTemaNormal"/>
      </w:pPr>
      <w:r>
        <w:t xml:space="preserve">Índice primario sobre </w:t>
      </w:r>
      <w:r w:rsidRPr="00F06761">
        <w:t>SuspectId</w:t>
      </w:r>
      <w:r>
        <w:t>.</w:t>
      </w:r>
    </w:p>
    <w:p w:rsidR="00E450AC" w:rsidRDefault="00E450AC" w:rsidP="00AD5552">
      <w:pPr>
        <w:pStyle w:val="MTema3"/>
      </w:pPr>
      <w:bookmarkStart w:id="60" w:name="_Toc272687045"/>
      <w:r>
        <w:t>Procedimientos almacenados asociados</w:t>
      </w:r>
      <w:bookmarkEnd w:id="60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E450AC" w:rsidRDefault="00E450AC" w:rsidP="00AD5552">
      <w:pPr>
        <w:pStyle w:val="MTema2"/>
      </w:pPr>
      <w:bookmarkStart w:id="61" w:name="_Toc272687046"/>
      <w:r>
        <w:t>GameSuspect</w:t>
      </w:r>
      <w:bookmarkEnd w:id="61"/>
    </w:p>
    <w:p w:rsidR="00E450AC" w:rsidRDefault="00E450AC" w:rsidP="00AD5552">
      <w:pPr>
        <w:pStyle w:val="MTema3"/>
      </w:pPr>
      <w:bookmarkStart w:id="62" w:name="_Toc272687047"/>
      <w:r>
        <w:t>Clase/s de Diseño Asociada/s</w:t>
      </w:r>
      <w:bookmarkEnd w:id="62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representa la relación entre las clases de diseño </w:t>
      </w:r>
      <w:r>
        <w:rPr>
          <w:u w:val="single"/>
        </w:rPr>
        <w:t>Game</w:t>
      </w:r>
      <w:r>
        <w:t xml:space="preserve"> y </w:t>
      </w:r>
      <w:r>
        <w:rPr>
          <w:u w:val="single"/>
        </w:rPr>
        <w:t>Suspect.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GameId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juego.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SuspectId</w:t>
      </w:r>
      <w:r w:rsidRPr="0070340F">
        <w:rPr>
          <w:lang w:val="es-UY"/>
        </w:rPr>
        <w:t xml:space="preserve">: </w:t>
      </w:r>
      <w:r>
        <w:rPr>
          <w:lang w:val="es-UY"/>
        </w:rPr>
        <w:t>Integer</w:t>
      </w:r>
      <w:r w:rsidRPr="0070340F">
        <w:rPr>
          <w:lang w:val="es-UY"/>
        </w:rPr>
        <w:t xml:space="preserve"> </w:t>
      </w:r>
      <w:r>
        <w:rPr>
          <w:lang w:val="es-UY"/>
        </w:rPr>
        <w:t>que hace referencia al gran sospechoso.</w:t>
      </w:r>
    </w:p>
    <w:p w:rsidR="00E450AC" w:rsidRDefault="00E450AC" w:rsidP="00AD5552">
      <w:pPr>
        <w:pStyle w:val="MTema3"/>
      </w:pPr>
      <w:bookmarkStart w:id="63" w:name="_Toc272687048"/>
      <w:r>
        <w:t>Índices definidos sobre la tabla</w:t>
      </w:r>
      <w:bookmarkEnd w:id="63"/>
    </w:p>
    <w:p w:rsidR="00E450AC" w:rsidRDefault="00E450AC" w:rsidP="00E450AC">
      <w:pPr>
        <w:pStyle w:val="MTemaNormal"/>
      </w:pPr>
      <w:r>
        <w:t xml:space="preserve">Índice primario sobre GameId y </w:t>
      </w:r>
      <w:r w:rsidRPr="0051225E">
        <w:t>SuspectId</w:t>
      </w:r>
      <w:r>
        <w:t>.</w:t>
      </w:r>
    </w:p>
    <w:p w:rsidR="00E450AC" w:rsidRDefault="00E450AC" w:rsidP="00AD5552">
      <w:pPr>
        <w:pStyle w:val="MTema3"/>
      </w:pPr>
      <w:bookmarkStart w:id="64" w:name="_Toc272687049"/>
      <w:r>
        <w:t>Procedimientos almacenados asociados</w:t>
      </w:r>
      <w:bookmarkEnd w:id="64"/>
    </w:p>
    <w:p w:rsidR="00E450AC" w:rsidRPr="00D47EAC" w:rsidRDefault="00E450AC" w:rsidP="00E450AC">
      <w:pPr>
        <w:pStyle w:val="MTemaNormal"/>
        <w:rPr>
          <w:lang w:val="es-UY"/>
        </w:rPr>
      </w:pPr>
      <w:r>
        <w:t>No tiene.</w:t>
      </w:r>
    </w:p>
    <w:p w:rsidR="00AD5552" w:rsidRDefault="00AD5552">
      <w:pPr>
        <w:rPr>
          <w:rFonts w:ascii="Verdana" w:hAnsi="Verdana" w:cs="Arial"/>
          <w:b/>
          <w:bCs/>
        </w:rPr>
      </w:pPr>
      <w:r>
        <w:br w:type="page"/>
      </w:r>
    </w:p>
    <w:p w:rsidR="00E450AC" w:rsidRDefault="00E450AC" w:rsidP="00AD5552">
      <w:pPr>
        <w:pStyle w:val="MTema2"/>
      </w:pPr>
      <w:bookmarkStart w:id="65" w:name="_Toc272687050"/>
      <w:r>
        <w:lastRenderedPageBreak/>
        <w:t>Level</w:t>
      </w:r>
      <w:bookmarkEnd w:id="65"/>
    </w:p>
    <w:p w:rsidR="00E450AC" w:rsidRDefault="00E450AC" w:rsidP="00AD5552">
      <w:pPr>
        <w:pStyle w:val="MTema3"/>
      </w:pPr>
      <w:bookmarkStart w:id="66" w:name="_Toc272687051"/>
      <w:r>
        <w:t>Clase/s de Diseño Asociada/s</w:t>
      </w:r>
      <w:bookmarkEnd w:id="66"/>
    </w:p>
    <w:p w:rsidR="00E450AC" w:rsidRDefault="00E450AC" w:rsidP="00E450AC">
      <w:pPr>
        <w:pStyle w:val="MTemaNormal"/>
        <w:rPr>
          <w:u w:val="single"/>
        </w:rPr>
      </w:pPr>
      <w:r>
        <w:t xml:space="preserve">Esta tabla se mapea con la clase de diseño </w:t>
      </w:r>
      <w:r>
        <w:rPr>
          <w:u w:val="single"/>
        </w:rPr>
        <w:t>Label.</w:t>
      </w:r>
    </w:p>
    <w:p w:rsidR="00E450AC" w:rsidRPr="0070340F" w:rsidRDefault="00E450AC" w:rsidP="00E450AC">
      <w:pPr>
        <w:pStyle w:val="MTemaNormal"/>
        <w:rPr>
          <w:lang w:val="es-UY"/>
        </w:rPr>
      </w:pPr>
      <w:r w:rsidRPr="0070340F">
        <w:rPr>
          <w:lang w:val="es-UY"/>
        </w:rPr>
        <w:t>Está formada por los siguientes campos: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LabelId</w:t>
      </w:r>
      <w:r w:rsidRPr="0070340F">
        <w:rPr>
          <w:lang w:val="es-UY"/>
        </w:rPr>
        <w:t xml:space="preserve">: </w:t>
      </w:r>
      <w:r>
        <w:rPr>
          <w:lang w:val="es-UY"/>
        </w:rPr>
        <w:t>Integer que guarda el id. del nivel.</w:t>
      </w:r>
    </w:p>
    <w:p w:rsidR="00E450AC" w:rsidRPr="0070340F" w:rsidRDefault="00E450AC" w:rsidP="00E450AC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>LabelName</w:t>
      </w:r>
      <w:r w:rsidRPr="0070340F">
        <w:rPr>
          <w:lang w:val="es-UY"/>
        </w:rPr>
        <w:t xml:space="preserve">: </w:t>
      </w:r>
      <w:r>
        <w:rPr>
          <w:lang w:val="es-UY"/>
        </w:rPr>
        <w:t>String</w:t>
      </w:r>
      <w:r w:rsidRPr="0070340F">
        <w:rPr>
          <w:lang w:val="es-UY"/>
        </w:rPr>
        <w:t xml:space="preserve"> </w:t>
      </w:r>
      <w:r>
        <w:rPr>
          <w:lang w:val="es-UY"/>
        </w:rPr>
        <w:t>que representa el nombre del nivel.</w:t>
      </w:r>
    </w:p>
    <w:p w:rsidR="00E450AC" w:rsidRPr="00F14497" w:rsidRDefault="00E450AC" w:rsidP="00F14497">
      <w:pPr>
        <w:pStyle w:val="MTemaNormal"/>
        <w:numPr>
          <w:ilvl w:val="0"/>
          <w:numId w:val="14"/>
        </w:numPr>
        <w:rPr>
          <w:lang w:val="es-UY"/>
        </w:rPr>
      </w:pPr>
      <w:r>
        <w:rPr>
          <w:b/>
          <w:bCs/>
          <w:lang w:val="es-UY"/>
        </w:rPr>
        <w:t xml:space="preserve">GroupFacbookId: </w:t>
      </w:r>
      <w:r>
        <w:rPr>
          <w:lang w:val="es-UY"/>
        </w:rPr>
        <w:t>Integer que indica el identificador del grupo “El gran sospechoso nivel X”</w:t>
      </w:r>
    </w:p>
    <w:p w:rsidR="00E450AC" w:rsidRDefault="00E450AC" w:rsidP="00AD5552">
      <w:pPr>
        <w:pStyle w:val="MTema3"/>
      </w:pPr>
      <w:bookmarkStart w:id="67" w:name="_Toc272687052"/>
      <w:r>
        <w:t>Índices definidos sobre la tabla</w:t>
      </w:r>
      <w:bookmarkEnd w:id="67"/>
    </w:p>
    <w:p w:rsidR="00E450AC" w:rsidRDefault="00E450AC" w:rsidP="00E450AC">
      <w:pPr>
        <w:pStyle w:val="MTemaNormal"/>
      </w:pPr>
      <w:r>
        <w:t xml:space="preserve">Índice primario sobre </w:t>
      </w:r>
      <w:r w:rsidRPr="0051225E">
        <w:rPr>
          <w:bCs/>
          <w:lang w:val="es-UY"/>
        </w:rPr>
        <w:t>LabelId</w:t>
      </w:r>
      <w:r>
        <w:t>.</w:t>
      </w:r>
    </w:p>
    <w:p w:rsidR="00E450AC" w:rsidRDefault="00E450AC" w:rsidP="00AD5552">
      <w:pPr>
        <w:pStyle w:val="MTema3"/>
      </w:pPr>
      <w:bookmarkStart w:id="68" w:name="_Toc272687053"/>
      <w:r>
        <w:t>Procedimientos almacenados asociados</w:t>
      </w:r>
      <w:bookmarkEnd w:id="68"/>
    </w:p>
    <w:p w:rsidR="00E450AC" w:rsidRPr="00AD5552" w:rsidRDefault="00E450AC" w:rsidP="00AD5552">
      <w:pPr>
        <w:pStyle w:val="MTemaNormal"/>
      </w:pPr>
      <w:r>
        <w:t>No tiene.</w:t>
      </w:r>
    </w:p>
    <w:p w:rsidR="00460165" w:rsidRPr="00AD5552" w:rsidRDefault="00460165" w:rsidP="00AD5552">
      <w:pPr>
        <w:pStyle w:val="MTema1"/>
      </w:pPr>
      <w:bookmarkStart w:id="69" w:name="_Toc272687054"/>
      <w:r w:rsidRPr="00AD5552">
        <w:t>Características de almacenamiento</w:t>
      </w:r>
      <w:bookmarkEnd w:id="69"/>
      <w:r w:rsidRPr="00AD5552">
        <w:t xml:space="preserve"> </w:t>
      </w:r>
    </w:p>
    <w:p w:rsidR="00460165" w:rsidRDefault="00460165" w:rsidP="00AD5552">
      <w:pPr>
        <w:pStyle w:val="MTema2"/>
      </w:pPr>
      <w:bookmarkStart w:id="70" w:name="_Toc272687055"/>
      <w:r>
        <w:t>Cantidad de espacio asignada en disco</w:t>
      </w:r>
      <w:bookmarkEnd w:id="70"/>
    </w:p>
    <w:p w:rsidR="00460165" w:rsidRDefault="003441A3">
      <w:pPr>
        <w:pStyle w:val="MTemaNormal"/>
      </w:pPr>
      <w:r>
        <w:t>Por características de la cuenta otorgada para la tecnología que estamos usando</w:t>
      </w:r>
      <w:r w:rsidR="00F14497">
        <w:t>,</w:t>
      </w:r>
      <w:r>
        <w:t xml:space="preserve"> Azure, contamos con 1 gigabyte de espacio para el almacenamiento de la base de datos.</w:t>
      </w:r>
    </w:p>
    <w:sectPr w:rsidR="00460165" w:rsidSect="009A4E6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2B5" w:rsidRDefault="007252B5">
      <w:r>
        <w:separator/>
      </w:r>
    </w:p>
  </w:endnote>
  <w:endnote w:type="continuationSeparator" w:id="1">
    <w:p w:rsidR="007252B5" w:rsidRDefault="00725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7C4" w:rsidRDefault="00CA77C4">
    <w:pPr>
      <w:pStyle w:val="Piedepgina"/>
    </w:pPr>
    <w:r>
      <w:t>Modelo de Datos</w:t>
    </w:r>
    <w:r>
      <w:tab/>
    </w:r>
    <w:r>
      <w:tab/>
      <w:t xml:space="preserve">Página </w:t>
    </w:r>
    <w:r w:rsidR="001B439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B4394">
      <w:rPr>
        <w:rStyle w:val="Nmerodepgina"/>
      </w:rPr>
      <w:fldChar w:fldCharType="separate"/>
    </w:r>
    <w:r w:rsidR="00232EEE">
      <w:rPr>
        <w:rStyle w:val="Nmerodepgina"/>
        <w:noProof/>
      </w:rPr>
      <w:t>9</w:t>
    </w:r>
    <w:r w:rsidR="001B4394">
      <w:rPr>
        <w:rStyle w:val="Nmerodepgina"/>
      </w:rPr>
      <w:fldChar w:fldCharType="end"/>
    </w:r>
    <w:r>
      <w:rPr>
        <w:rStyle w:val="Nmerodepgina"/>
      </w:rPr>
      <w:t xml:space="preserve"> de </w:t>
    </w:r>
    <w:r w:rsidR="001B439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1B4394">
      <w:rPr>
        <w:rStyle w:val="Nmerodepgina"/>
      </w:rPr>
      <w:fldChar w:fldCharType="separate"/>
    </w:r>
    <w:r w:rsidR="00232EEE">
      <w:rPr>
        <w:rStyle w:val="Nmerodepgina"/>
        <w:noProof/>
      </w:rPr>
      <w:t>9</w:t>
    </w:r>
    <w:r w:rsidR="001B439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2B5" w:rsidRDefault="007252B5">
      <w:r>
        <w:separator/>
      </w:r>
    </w:p>
  </w:footnote>
  <w:footnote w:type="continuationSeparator" w:id="1">
    <w:p w:rsidR="007252B5" w:rsidRDefault="007252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6906"/>
    <w:multiLevelType w:val="multilevel"/>
    <w:tmpl w:val="B3F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AE7C99"/>
    <w:multiLevelType w:val="multilevel"/>
    <w:tmpl w:val="7DC6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945AA"/>
    <w:multiLevelType w:val="multilevel"/>
    <w:tmpl w:val="7F1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A6FF8"/>
    <w:multiLevelType w:val="multilevel"/>
    <w:tmpl w:val="80A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974E4C"/>
    <w:multiLevelType w:val="multilevel"/>
    <w:tmpl w:val="174C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223D19"/>
    <w:multiLevelType w:val="hybridMultilevel"/>
    <w:tmpl w:val="A030DEE2"/>
    <w:lvl w:ilvl="0" w:tplc="F252C7F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E0A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7C8E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AA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BCA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6C9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4A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4C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1D20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12712A"/>
    <w:multiLevelType w:val="multilevel"/>
    <w:tmpl w:val="32B0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1B5E2B"/>
    <w:multiLevelType w:val="hybridMultilevel"/>
    <w:tmpl w:val="A2C8828A"/>
    <w:lvl w:ilvl="0" w:tplc="EEA00E68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D1602E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CA048E70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DBC331A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EE1C35B2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590C7FE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7D6E5CE8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5D0067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16B4375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31745AFC"/>
    <w:multiLevelType w:val="multilevel"/>
    <w:tmpl w:val="68D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397C0043"/>
    <w:multiLevelType w:val="multilevel"/>
    <w:tmpl w:val="9280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93270"/>
    <w:multiLevelType w:val="multilevel"/>
    <w:tmpl w:val="312A83F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56F825CB"/>
    <w:multiLevelType w:val="multilevel"/>
    <w:tmpl w:val="2AB0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E44DAC"/>
    <w:multiLevelType w:val="multilevel"/>
    <w:tmpl w:val="ECC6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673EF7"/>
    <w:multiLevelType w:val="multilevel"/>
    <w:tmpl w:val="7276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7B7B54"/>
    <w:multiLevelType w:val="multilevel"/>
    <w:tmpl w:val="4F1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>
    <w:nsid w:val="78DB4A54"/>
    <w:multiLevelType w:val="multilevel"/>
    <w:tmpl w:val="88E6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2"/>
  </w:num>
  <w:num w:numId="9">
    <w:abstractNumId w:val="1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9"/>
  </w:num>
  <w:num w:numId="17">
    <w:abstractNumId w:val="11"/>
  </w:num>
  <w:num w:numId="18">
    <w:abstractNumId w:val="1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  <w:num w:numId="23">
    <w:abstractNumId w:val="16"/>
  </w:num>
  <w:num w:numId="24">
    <w:abstractNumId w:val="5"/>
  </w:num>
  <w:num w:numId="25">
    <w:abstractNumId w:val="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969"/>
    <w:rsid w:val="001B4394"/>
    <w:rsid w:val="00232EEE"/>
    <w:rsid w:val="002C140B"/>
    <w:rsid w:val="003441A3"/>
    <w:rsid w:val="00410870"/>
    <w:rsid w:val="00460165"/>
    <w:rsid w:val="0046530C"/>
    <w:rsid w:val="004805F2"/>
    <w:rsid w:val="004A3E18"/>
    <w:rsid w:val="00517ED8"/>
    <w:rsid w:val="005C6DC8"/>
    <w:rsid w:val="00667DC1"/>
    <w:rsid w:val="006A2781"/>
    <w:rsid w:val="006E3700"/>
    <w:rsid w:val="0070340F"/>
    <w:rsid w:val="007252B5"/>
    <w:rsid w:val="00747969"/>
    <w:rsid w:val="0080341E"/>
    <w:rsid w:val="008259F1"/>
    <w:rsid w:val="0089332F"/>
    <w:rsid w:val="009A4E63"/>
    <w:rsid w:val="009C628A"/>
    <w:rsid w:val="009D324E"/>
    <w:rsid w:val="009F7EF6"/>
    <w:rsid w:val="00AB4A6B"/>
    <w:rsid w:val="00AB4FC4"/>
    <w:rsid w:val="00AD5552"/>
    <w:rsid w:val="00B77B77"/>
    <w:rsid w:val="00B94A21"/>
    <w:rsid w:val="00C172A1"/>
    <w:rsid w:val="00CA77C4"/>
    <w:rsid w:val="00D47EAC"/>
    <w:rsid w:val="00E3353D"/>
    <w:rsid w:val="00E450AC"/>
    <w:rsid w:val="00F14497"/>
    <w:rsid w:val="00F17EFF"/>
    <w:rsid w:val="00F43E0F"/>
    <w:rsid w:val="00FB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E63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A4E63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A4E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A4E6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9A4E63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9A4E63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9A4E63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9A4E63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9A4E63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A4E63"/>
    <w:pPr>
      <w:numPr>
        <w:numId w:val="3"/>
      </w:numPr>
    </w:pPr>
  </w:style>
  <w:style w:type="paragraph" w:customStyle="1" w:styleId="MEsqNum">
    <w:name w:val="MEsqNum"/>
    <w:basedOn w:val="MNormal"/>
    <w:rsid w:val="009A4E63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9A4E63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9A4E63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9A4E63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A4E63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D5552"/>
    <w:pPr>
      <w:numPr>
        <w:ilvl w:val="0"/>
        <w:numId w:val="8"/>
      </w:numPr>
      <w:spacing w:before="360"/>
      <w:outlineLvl w:val="0"/>
    </w:pPr>
  </w:style>
  <w:style w:type="paragraph" w:customStyle="1" w:styleId="MTema2">
    <w:name w:val="MTema2"/>
    <w:basedOn w:val="MTtulo3"/>
    <w:next w:val="MNormal"/>
    <w:rsid w:val="00AD5552"/>
    <w:pPr>
      <w:numPr>
        <w:ilvl w:val="1"/>
        <w:numId w:val="9"/>
      </w:numPr>
      <w:tabs>
        <w:tab w:val="clear" w:pos="1304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9A4E6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9A4E63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9A4E63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A4E63"/>
    <w:rPr>
      <w:color w:val="0000FF"/>
      <w:u w:val="single"/>
    </w:rPr>
  </w:style>
  <w:style w:type="paragraph" w:styleId="Encabezado">
    <w:name w:val="header"/>
    <w:basedOn w:val="Normal"/>
    <w:semiHidden/>
    <w:rsid w:val="009A4E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A4E63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9A4E63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9A4E63"/>
  </w:style>
  <w:style w:type="paragraph" w:customStyle="1" w:styleId="MTemaNormal">
    <w:name w:val="MTemaNormal"/>
    <w:basedOn w:val="MNormal"/>
    <w:rsid w:val="009A4E63"/>
    <w:pPr>
      <w:ind w:left="567"/>
      <w:jc w:val="both"/>
    </w:pPr>
  </w:style>
  <w:style w:type="paragraph" w:customStyle="1" w:styleId="MTemaVietas">
    <w:name w:val="MTemaViñetas"/>
    <w:basedOn w:val="MVietas"/>
    <w:rsid w:val="009A4E63"/>
    <w:pPr>
      <w:numPr>
        <w:numId w:val="12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AD5552"/>
    <w:pPr>
      <w:numPr>
        <w:ilvl w:val="2"/>
        <w:numId w:val="11"/>
      </w:numPr>
      <w:tabs>
        <w:tab w:val="clear" w:pos="2098"/>
        <w:tab w:val="num" w:pos="851"/>
      </w:tabs>
      <w:spacing w:before="120"/>
      <w:ind w:left="851" w:hanging="851"/>
      <w:outlineLvl w:val="2"/>
    </w:pPr>
  </w:style>
  <w:style w:type="paragraph" w:customStyle="1" w:styleId="infoblue">
    <w:name w:val="infoblue"/>
    <w:basedOn w:val="Normal"/>
    <w:rsid w:val="009A4E63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3">
    <w:name w:val="toc 3"/>
    <w:basedOn w:val="Normal"/>
    <w:next w:val="Normal"/>
    <w:autoRedefine/>
    <w:uiPriority w:val="39"/>
    <w:rsid w:val="009A4E63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9A4E63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9A4E63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9A4E63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9A4E63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9A4E63"/>
    <w:pPr>
      <w:ind w:left="1600"/>
    </w:pPr>
    <w:rPr>
      <w:rFonts w:ascii="Times New Roman" w:hAnsi="Times New Roman"/>
      <w:szCs w:val="21"/>
    </w:rPr>
  </w:style>
  <w:style w:type="character" w:styleId="Textoennegrita">
    <w:name w:val="Strong"/>
    <w:basedOn w:val="Fuentedeprrafopredeter"/>
    <w:qFormat/>
    <w:rsid w:val="009A4E63"/>
    <w:rPr>
      <w:b/>
      <w:bCs/>
    </w:rPr>
  </w:style>
  <w:style w:type="paragraph" w:customStyle="1" w:styleId="MTema4">
    <w:name w:val="MTema4"/>
    <w:basedOn w:val="MDetTitulo4"/>
    <w:rsid w:val="009A4E63"/>
    <w:pPr>
      <w:numPr>
        <w:numId w:val="13"/>
      </w:numPr>
      <w:tabs>
        <w:tab w:val="clear" w:pos="2948"/>
        <w:tab w:val="left" w:pos="1134"/>
      </w:tabs>
      <w:ind w:left="851" w:hanging="851"/>
    </w:pPr>
    <w:rPr>
      <w:b w:val="0"/>
      <w:bCs w:val="0"/>
      <w:i/>
      <w:iCs/>
    </w:rPr>
  </w:style>
  <w:style w:type="paragraph" w:styleId="Ttulo">
    <w:name w:val="Title"/>
    <w:basedOn w:val="Normal"/>
    <w:qFormat/>
    <w:rsid w:val="009A4E63"/>
    <w:pPr>
      <w:jc w:val="center"/>
    </w:pPr>
    <w:rPr>
      <w:rFonts w:cs="Arial"/>
      <w:b/>
      <w:bCs/>
      <w:sz w:val="36"/>
      <w:szCs w:val="36"/>
    </w:rPr>
  </w:style>
  <w:style w:type="paragraph" w:customStyle="1" w:styleId="tabletext">
    <w:name w:val="tabletext"/>
    <w:basedOn w:val="Normal"/>
    <w:rsid w:val="009A4E63"/>
    <w:pPr>
      <w:spacing w:after="120" w:line="240" w:lineRule="atLeast"/>
    </w:pPr>
    <w:rPr>
      <w:rFonts w:ascii="Times New Roman" w:hAnsi="Times New Roman"/>
      <w:szCs w:val="20"/>
    </w:rPr>
  </w:style>
  <w:style w:type="paragraph" w:customStyle="1" w:styleId="MComentario">
    <w:name w:val="MComentario"/>
    <w:basedOn w:val="MNormal"/>
    <w:rsid w:val="009A4E63"/>
    <w:pPr>
      <w:ind w:left="708"/>
    </w:pPr>
    <w:rPr>
      <w:sz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0F"/>
    <w:rPr>
      <w:rFonts w:ascii="Times New Roman" w:hAnsi="Times New Roman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60165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97</TotalTime>
  <Pages>9</Pages>
  <Words>2171</Words>
  <Characters>11942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diseño</vt:lpstr>
      <vt:lpstr>diseño</vt:lpstr>
    </vt:vector>
  </TitlesOfParts>
  <Company>Hewlett-Packard</Company>
  <LinksUpToDate>false</LinksUpToDate>
  <CharactersWithSpaces>14085</CharactersWithSpaces>
  <SharedDoc>false</SharedDoc>
  <HLinks>
    <vt:vector size="228" baseType="variant">
      <vt:variant>
        <vt:i4>1441850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_Toc271395002</vt:lpwstr>
      </vt:variant>
      <vt:variant>
        <vt:i4>1441850</vt:i4>
      </vt:variant>
      <vt:variant>
        <vt:i4>220</vt:i4>
      </vt:variant>
      <vt:variant>
        <vt:i4>0</vt:i4>
      </vt:variant>
      <vt:variant>
        <vt:i4>5</vt:i4>
      </vt:variant>
      <vt:variant>
        <vt:lpwstr/>
      </vt:variant>
      <vt:variant>
        <vt:lpwstr>_Toc271395001</vt:lpwstr>
      </vt:variant>
      <vt:variant>
        <vt:i4>1441850</vt:i4>
      </vt:variant>
      <vt:variant>
        <vt:i4>214</vt:i4>
      </vt:variant>
      <vt:variant>
        <vt:i4>0</vt:i4>
      </vt:variant>
      <vt:variant>
        <vt:i4>5</vt:i4>
      </vt:variant>
      <vt:variant>
        <vt:lpwstr/>
      </vt:variant>
      <vt:variant>
        <vt:lpwstr>_Toc271395000</vt:lpwstr>
      </vt:variant>
      <vt:variant>
        <vt:i4>1966131</vt:i4>
      </vt:variant>
      <vt:variant>
        <vt:i4>208</vt:i4>
      </vt:variant>
      <vt:variant>
        <vt:i4>0</vt:i4>
      </vt:variant>
      <vt:variant>
        <vt:i4>5</vt:i4>
      </vt:variant>
      <vt:variant>
        <vt:lpwstr/>
      </vt:variant>
      <vt:variant>
        <vt:lpwstr>_Toc271394999</vt:lpwstr>
      </vt:variant>
      <vt:variant>
        <vt:i4>1966131</vt:i4>
      </vt:variant>
      <vt:variant>
        <vt:i4>202</vt:i4>
      </vt:variant>
      <vt:variant>
        <vt:i4>0</vt:i4>
      </vt:variant>
      <vt:variant>
        <vt:i4>5</vt:i4>
      </vt:variant>
      <vt:variant>
        <vt:lpwstr/>
      </vt:variant>
      <vt:variant>
        <vt:lpwstr>_Toc271394998</vt:lpwstr>
      </vt:variant>
      <vt:variant>
        <vt:i4>1966131</vt:i4>
      </vt:variant>
      <vt:variant>
        <vt:i4>196</vt:i4>
      </vt:variant>
      <vt:variant>
        <vt:i4>0</vt:i4>
      </vt:variant>
      <vt:variant>
        <vt:i4>5</vt:i4>
      </vt:variant>
      <vt:variant>
        <vt:lpwstr/>
      </vt:variant>
      <vt:variant>
        <vt:lpwstr>_Toc271394997</vt:lpwstr>
      </vt:variant>
      <vt:variant>
        <vt:i4>1966131</vt:i4>
      </vt:variant>
      <vt:variant>
        <vt:i4>190</vt:i4>
      </vt:variant>
      <vt:variant>
        <vt:i4>0</vt:i4>
      </vt:variant>
      <vt:variant>
        <vt:i4>5</vt:i4>
      </vt:variant>
      <vt:variant>
        <vt:lpwstr/>
      </vt:variant>
      <vt:variant>
        <vt:lpwstr>_Toc271394996</vt:lpwstr>
      </vt:variant>
      <vt:variant>
        <vt:i4>1966131</vt:i4>
      </vt:variant>
      <vt:variant>
        <vt:i4>184</vt:i4>
      </vt:variant>
      <vt:variant>
        <vt:i4>0</vt:i4>
      </vt:variant>
      <vt:variant>
        <vt:i4>5</vt:i4>
      </vt:variant>
      <vt:variant>
        <vt:lpwstr/>
      </vt:variant>
      <vt:variant>
        <vt:lpwstr>_Toc271394995</vt:lpwstr>
      </vt:variant>
      <vt:variant>
        <vt:i4>1966131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_Toc271394994</vt:lpwstr>
      </vt:variant>
      <vt:variant>
        <vt:i4>1966131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_Toc271394993</vt:lpwstr>
      </vt:variant>
      <vt:variant>
        <vt:i4>1966131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_Toc271394992</vt:lpwstr>
      </vt:variant>
      <vt:variant>
        <vt:i4>1966131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_Toc271394991</vt:lpwstr>
      </vt:variant>
      <vt:variant>
        <vt:i4>1966131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_Toc271394990</vt:lpwstr>
      </vt:variant>
      <vt:variant>
        <vt:i4>2031667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_Toc271394989</vt:lpwstr>
      </vt:variant>
      <vt:variant>
        <vt:i4>2031667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_Toc271394988</vt:lpwstr>
      </vt:variant>
      <vt:variant>
        <vt:i4>2031667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_Toc271394987</vt:lpwstr>
      </vt:variant>
      <vt:variant>
        <vt:i4>2031667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_Toc271394986</vt:lpwstr>
      </vt:variant>
      <vt:variant>
        <vt:i4>2031667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_Toc271394985</vt:lpwstr>
      </vt:variant>
      <vt:variant>
        <vt:i4>2031667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_Toc271394984</vt:lpwstr>
      </vt:variant>
      <vt:variant>
        <vt:i4>2031667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_Toc271394983</vt:lpwstr>
      </vt:variant>
      <vt:variant>
        <vt:i4>2031667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_Toc271394982</vt:lpwstr>
      </vt:variant>
      <vt:variant>
        <vt:i4>2031667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_Toc271394981</vt:lpwstr>
      </vt:variant>
      <vt:variant>
        <vt:i4>2031667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_Toc271394980</vt:lpwstr>
      </vt:variant>
      <vt:variant>
        <vt:i4>1048627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_Toc271394979</vt:lpwstr>
      </vt:variant>
      <vt:variant>
        <vt:i4>1048627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_Toc271394978</vt:lpwstr>
      </vt:variant>
      <vt:variant>
        <vt:i4>1048627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_Toc271394977</vt:lpwstr>
      </vt:variant>
      <vt:variant>
        <vt:i4>1048627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_Toc271394976</vt:lpwstr>
      </vt:variant>
      <vt:variant>
        <vt:i4>1048627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_Toc271394975</vt:lpwstr>
      </vt:variant>
      <vt:variant>
        <vt:i4>1048627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_Toc271394974</vt:lpwstr>
      </vt:variant>
      <vt:variant>
        <vt:i4>1048627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_Toc271394973</vt:lpwstr>
      </vt:variant>
      <vt:variant>
        <vt:i4>1048627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_Toc271394972</vt:lpwstr>
      </vt:variant>
      <vt:variant>
        <vt:i4>1048627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_Toc271394971</vt:lpwstr>
      </vt:variant>
      <vt:variant>
        <vt:i4>1048627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_Toc271394970</vt:lpwstr>
      </vt:variant>
      <vt:variant>
        <vt:i4>1114163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_Toc271394969</vt:lpwstr>
      </vt:variant>
      <vt:variant>
        <vt:i4>1114163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_Toc271394968</vt:lpwstr>
      </vt:variant>
      <vt:variant>
        <vt:i4>1114163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_Toc271394967</vt:lpwstr>
      </vt:variant>
      <vt:variant>
        <vt:i4>1114163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_Toc271394966</vt:lpwstr>
      </vt:variant>
      <vt:variant>
        <vt:i4>1114163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_Toc271394965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</dc:title>
  <dc:creator>Lucia Pedrana - Marcelo Bellini</dc:creator>
  <cp:lastModifiedBy>Javier</cp:lastModifiedBy>
  <cp:revision>7</cp:revision>
  <cp:lastPrinted>2002-06-07T00:19:00Z</cp:lastPrinted>
  <dcterms:created xsi:type="dcterms:W3CDTF">2010-09-05T00:22:00Z</dcterms:created>
  <dcterms:modified xsi:type="dcterms:W3CDTF">2010-09-19T22:14:00Z</dcterms:modified>
</cp:coreProperties>
</file>