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C2B" w:rsidRPr="004E7C2C" w:rsidRDefault="00DF03B1" w:rsidP="004E7C2C">
      <w:pPr>
        <w:pStyle w:val="ada"/>
      </w:pPr>
      <w:bookmarkStart w:id="0" w:name="_Toc271443109"/>
      <w:r w:rsidRPr="004E7C2C">
        <w:t>Interpool</w:t>
      </w:r>
      <w:bookmarkEnd w:id="0"/>
    </w:p>
    <w:p w:rsidR="00443C2B" w:rsidRPr="004E7C2C" w:rsidRDefault="00997909" w:rsidP="004E7C2C">
      <w:pPr>
        <w:pStyle w:val="ada"/>
      </w:pPr>
      <w:bookmarkStart w:id="1" w:name="_Toc42100812"/>
      <w:bookmarkStart w:id="2" w:name="_Toc42101929"/>
      <w:bookmarkStart w:id="3" w:name="_Toc271443110"/>
      <w:r w:rsidRPr="004E7C2C">
        <w:t>Alcance del Sistema</w:t>
      </w:r>
      <w:bookmarkEnd w:id="1"/>
      <w:bookmarkEnd w:id="2"/>
      <w:bookmarkEnd w:id="3"/>
    </w:p>
    <w:p w:rsidR="00443C2B" w:rsidRPr="004E7C2C" w:rsidRDefault="00DF03B1" w:rsidP="004E7C2C">
      <w:pPr>
        <w:pStyle w:val="ada"/>
      </w:pPr>
      <w:bookmarkStart w:id="4" w:name="_Toc42100813"/>
      <w:bookmarkStart w:id="5" w:name="_Toc42101930"/>
      <w:bookmarkStart w:id="6" w:name="_Toc271443111"/>
      <w:r w:rsidRPr="004E7C2C">
        <w:t xml:space="preserve">Versión </w:t>
      </w:r>
      <w:r w:rsidR="0079387E" w:rsidRPr="004E7C2C">
        <w:t>6</w:t>
      </w:r>
      <w:r w:rsidR="00997909" w:rsidRPr="004E7C2C">
        <w:t>.0</w:t>
      </w:r>
      <w:bookmarkEnd w:id="4"/>
      <w:bookmarkEnd w:id="5"/>
      <w:bookmarkEnd w:id="6"/>
    </w:p>
    <w:p w:rsidR="00443C2B" w:rsidRPr="004E7C2C" w:rsidRDefault="00443C2B">
      <w:pPr>
        <w:pStyle w:val="MNormal"/>
      </w:pPr>
    </w:p>
    <w:p w:rsidR="00443C2B" w:rsidRPr="004E7C2C" w:rsidRDefault="00443C2B">
      <w:pPr>
        <w:pStyle w:val="MNormal"/>
      </w:pPr>
    </w:p>
    <w:p w:rsidR="00443C2B" w:rsidRPr="004E7C2C" w:rsidRDefault="00443C2B">
      <w:pPr>
        <w:pStyle w:val="MNormal"/>
      </w:pPr>
    </w:p>
    <w:p w:rsidR="00443C2B" w:rsidRPr="004E7C2C" w:rsidRDefault="00997909">
      <w:pPr>
        <w:pStyle w:val="MTtulo1"/>
      </w:pPr>
      <w:bookmarkStart w:id="7" w:name="_Toc42100814"/>
      <w:bookmarkStart w:id="8" w:name="_Toc42101931"/>
      <w:bookmarkStart w:id="9" w:name="_Toc271443112"/>
      <w:bookmarkStart w:id="10" w:name="_Toc272655511"/>
      <w:r w:rsidRPr="004E7C2C">
        <w:t>Historia de revisiones</w:t>
      </w:r>
      <w:bookmarkEnd w:id="7"/>
      <w:bookmarkEnd w:id="8"/>
      <w:bookmarkEnd w:id="9"/>
      <w:bookmarkEnd w:id="10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443C2B" w:rsidRPr="004E7C2C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C2B" w:rsidRPr="004E7C2C" w:rsidRDefault="00997909" w:rsidP="0079387E">
            <w:pPr>
              <w:pStyle w:val="MNormal"/>
              <w:jc w:val="center"/>
            </w:pPr>
            <w:r w:rsidRPr="004E7C2C"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C2B" w:rsidRPr="004E7C2C" w:rsidRDefault="00997909" w:rsidP="0079387E">
            <w:pPr>
              <w:pStyle w:val="MNormal"/>
              <w:jc w:val="center"/>
            </w:pPr>
            <w:r w:rsidRPr="004E7C2C"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C2B" w:rsidRPr="004E7C2C" w:rsidRDefault="0079387E">
            <w:pPr>
              <w:pStyle w:val="MNormal"/>
            </w:pPr>
            <w:r w:rsidRPr="004E7C2C">
              <w:t xml:space="preserve"> </w:t>
            </w:r>
            <w:r w:rsidR="00997909" w:rsidRPr="004E7C2C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C2B" w:rsidRPr="004E7C2C" w:rsidRDefault="00997909" w:rsidP="0079387E">
            <w:pPr>
              <w:pStyle w:val="MNormal"/>
              <w:jc w:val="center"/>
            </w:pPr>
            <w:r w:rsidRPr="004E7C2C">
              <w:t>Autor</w:t>
            </w:r>
          </w:p>
        </w:tc>
      </w:tr>
      <w:tr w:rsidR="00443C2B" w:rsidRPr="004E7C2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C2B" w:rsidRPr="004E7C2C" w:rsidRDefault="00DF03B1" w:rsidP="0079387E">
            <w:pPr>
              <w:pStyle w:val="MNormal"/>
              <w:jc w:val="center"/>
            </w:pPr>
            <w:r w:rsidRPr="004E7C2C">
              <w:t>0</w:t>
            </w:r>
            <w:r w:rsidR="00FB76AA" w:rsidRPr="004E7C2C">
              <w:t>4</w:t>
            </w:r>
            <w:r w:rsidRPr="004E7C2C">
              <w:t>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Pr="004E7C2C" w:rsidRDefault="00B75BBA" w:rsidP="0079387E">
            <w:pPr>
              <w:pStyle w:val="MNormal"/>
              <w:jc w:val="center"/>
            </w:pPr>
            <w:r w:rsidRPr="004E7C2C">
              <w:t>4</w:t>
            </w:r>
            <w:r w:rsidR="00DF03B1" w:rsidRPr="004E7C2C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Pr="004E7C2C" w:rsidRDefault="0079387E">
            <w:pPr>
              <w:pStyle w:val="MNormal"/>
            </w:pPr>
            <w:r w:rsidRPr="004E7C2C">
              <w:t xml:space="preserve"> </w:t>
            </w:r>
            <w:r w:rsidR="00DF03B1" w:rsidRPr="004E7C2C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Pr="004E7C2C" w:rsidRDefault="00DF03B1" w:rsidP="0079387E">
            <w:pPr>
              <w:pStyle w:val="MNormal"/>
              <w:jc w:val="center"/>
            </w:pPr>
            <w:r w:rsidRPr="004E7C2C">
              <w:t>Marcos Sander</w:t>
            </w:r>
          </w:p>
        </w:tc>
      </w:tr>
      <w:tr w:rsidR="00443C2B" w:rsidRPr="004E7C2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C2B" w:rsidRPr="004E7C2C" w:rsidRDefault="00F55185" w:rsidP="0079387E">
            <w:pPr>
              <w:pStyle w:val="MNormal"/>
              <w:jc w:val="center"/>
            </w:pPr>
            <w:r w:rsidRPr="004E7C2C">
              <w:t>05/09/10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Pr="004E7C2C" w:rsidRDefault="00F55185" w:rsidP="0079387E">
            <w:pPr>
              <w:pStyle w:val="MNormal"/>
              <w:jc w:val="center"/>
            </w:pPr>
            <w:r w:rsidRPr="004E7C2C">
              <w:t>4.0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Pr="004E7C2C" w:rsidRDefault="0079387E">
            <w:pPr>
              <w:pStyle w:val="MNormal"/>
            </w:pPr>
            <w:r w:rsidRPr="004E7C2C">
              <w:t xml:space="preserve"> </w:t>
            </w:r>
            <w:r w:rsidR="00F55185" w:rsidRPr="004E7C2C">
              <w:t>Revisión del documento</w:t>
            </w:r>
            <w:r w:rsidR="00997909" w:rsidRPr="004E7C2C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Pr="004E7C2C" w:rsidRDefault="00F55185" w:rsidP="0079387E">
            <w:pPr>
              <w:pStyle w:val="MNormal"/>
              <w:jc w:val="center"/>
            </w:pPr>
            <w:r w:rsidRPr="004E7C2C">
              <w:t>Alejandro García</w:t>
            </w:r>
          </w:p>
        </w:tc>
      </w:tr>
      <w:tr w:rsidR="00443C2B" w:rsidRPr="004E7C2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C2B" w:rsidRPr="004E7C2C" w:rsidRDefault="00BD43A5" w:rsidP="0079387E">
            <w:pPr>
              <w:pStyle w:val="MNormal"/>
              <w:jc w:val="center"/>
            </w:pPr>
            <w:r w:rsidRPr="004E7C2C">
              <w:t>19/09/10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Pr="004E7C2C" w:rsidRDefault="00BD43A5" w:rsidP="0079387E">
            <w:pPr>
              <w:pStyle w:val="MNormal"/>
              <w:jc w:val="center"/>
            </w:pPr>
            <w:r w:rsidRPr="004E7C2C">
              <w:t>6.0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Pr="004E7C2C" w:rsidRDefault="0079387E" w:rsidP="008A7231">
            <w:pPr>
              <w:pStyle w:val="MNormal"/>
            </w:pPr>
            <w:r w:rsidRPr="004E7C2C">
              <w:t xml:space="preserve"> </w:t>
            </w:r>
            <w:r w:rsidR="00BD43A5" w:rsidRPr="004E7C2C">
              <w:t xml:space="preserve">Cambio de fechas </w:t>
            </w:r>
            <w:r w:rsidR="008A7231" w:rsidRPr="004E7C2C">
              <w:t xml:space="preserve">de </w:t>
            </w:r>
            <w:r w:rsidRPr="004E7C2C">
              <w:t xml:space="preserve"> </w:t>
            </w:r>
            <w:r w:rsidR="008A7231" w:rsidRPr="004E7C2C">
              <w:t xml:space="preserve">implementación </w:t>
            </w:r>
            <w:r w:rsidR="00BD43A5" w:rsidRPr="004E7C2C">
              <w:t>de algunos casos de uso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Pr="004E7C2C" w:rsidRDefault="00BD43A5" w:rsidP="0079387E">
            <w:pPr>
              <w:pStyle w:val="MNormal"/>
              <w:jc w:val="center"/>
            </w:pPr>
            <w:r w:rsidRPr="004E7C2C">
              <w:t>Marcos Sander</w:t>
            </w:r>
          </w:p>
        </w:tc>
      </w:tr>
      <w:tr w:rsidR="00443C2B" w:rsidRPr="004E7C2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C2B" w:rsidRPr="004E7C2C" w:rsidRDefault="0079387E" w:rsidP="0079387E">
            <w:pPr>
              <w:pStyle w:val="MNormal"/>
              <w:jc w:val="center"/>
            </w:pPr>
            <w:r w:rsidRPr="004E7C2C">
              <w:t>19/09/10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Pr="004E7C2C" w:rsidRDefault="0079387E" w:rsidP="0079387E">
            <w:pPr>
              <w:pStyle w:val="MNormal"/>
              <w:jc w:val="center"/>
            </w:pPr>
            <w:r w:rsidRPr="004E7C2C">
              <w:t>6.0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Pr="004E7C2C" w:rsidRDefault="0079387E">
            <w:pPr>
              <w:pStyle w:val="MNormal"/>
            </w:pPr>
            <w:r w:rsidRPr="004E7C2C"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Pr="004E7C2C" w:rsidRDefault="0079387E" w:rsidP="0079387E">
            <w:pPr>
              <w:pStyle w:val="MNormal"/>
              <w:jc w:val="center"/>
            </w:pPr>
            <w:r w:rsidRPr="004E7C2C">
              <w:t>Javier Madeiro</w:t>
            </w:r>
          </w:p>
        </w:tc>
      </w:tr>
    </w:tbl>
    <w:p w:rsidR="00443C2B" w:rsidRPr="004E7C2C" w:rsidRDefault="00443C2B">
      <w:pPr>
        <w:pStyle w:val="MTemaNormal"/>
      </w:pPr>
    </w:p>
    <w:p w:rsidR="00443C2B" w:rsidRPr="004E7C2C" w:rsidRDefault="00997909" w:rsidP="004C7A18">
      <w:pPr>
        <w:pStyle w:val="MTtulo1"/>
      </w:pPr>
      <w:bookmarkStart w:id="11" w:name="_Toc42100815"/>
      <w:bookmarkStart w:id="12" w:name="_Toc42101932"/>
      <w:r w:rsidRPr="004E7C2C">
        <w:br w:type="page"/>
      </w:r>
      <w:bookmarkStart w:id="13" w:name="_Toc272655440"/>
      <w:bookmarkStart w:id="14" w:name="_Toc272655512"/>
      <w:r w:rsidRPr="004E7C2C">
        <w:lastRenderedPageBreak/>
        <w:t>Contenido</w:t>
      </w:r>
      <w:bookmarkEnd w:id="11"/>
      <w:bookmarkEnd w:id="12"/>
      <w:bookmarkEnd w:id="13"/>
      <w:bookmarkEnd w:id="14"/>
    </w:p>
    <w:sdt>
      <w:sdtPr>
        <w:id w:val="2486269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caps w:val="0"/>
        </w:rPr>
      </w:sdtEndPr>
      <w:sdtContent>
        <w:p w:rsidR="004E7C2C" w:rsidRDefault="004E7C2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E7C2C" w:rsidRDefault="004E7C2C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2655513" w:history="1">
            <w:r w:rsidRPr="00384368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38436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2C" w:rsidRDefault="004E7C2C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2655514" w:history="1">
            <w:r w:rsidRPr="00384368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384368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2C" w:rsidRDefault="004E7C2C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2655515" w:history="1">
            <w:r w:rsidRPr="00384368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384368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2C" w:rsidRDefault="004E7C2C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2655516" w:history="1">
            <w:r w:rsidRPr="00384368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384368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_Toc272655516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2C" w:rsidRDefault="004E7C2C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2655517" w:history="1">
            <w:r w:rsidRPr="00384368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384368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_Toc272655517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2C" w:rsidRDefault="004E7C2C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2655518" w:history="1">
            <w:r w:rsidRPr="0038436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384368">
              <w:rPr>
                <w:rStyle w:val="Hipervnculo"/>
                <w:noProof/>
              </w:rPr>
              <w:t>Planificación para lograr 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2C" w:rsidRDefault="004E7C2C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2655519" w:history="1">
            <w:r w:rsidRPr="00384368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384368">
              <w:rPr>
                <w:rStyle w:val="Hipervnculo"/>
                <w:noProof/>
              </w:rPr>
              <w:t>Fase Elaboración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2C" w:rsidRDefault="004E7C2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2655520" w:history="1">
            <w:r w:rsidRPr="00384368">
              <w:rPr>
                <w:rStyle w:val="Hipervnculo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384368">
              <w:rPr>
                <w:rStyle w:val="Hipervnculo"/>
                <w:noProof/>
              </w:rPr>
              <w:t>Iteración 1 – 6 Setiembre 2010 al 19 Setiembre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2C" w:rsidRDefault="004E7C2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2655521" w:history="1">
            <w:r w:rsidRPr="00384368">
              <w:rPr>
                <w:rStyle w:val="Hipervnculo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384368">
              <w:rPr>
                <w:rStyle w:val="Hipervnculo"/>
                <w:noProof/>
              </w:rPr>
              <w:t>Iteración 2 – 20 Setiembre 2010 al 3 Octubre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2C" w:rsidRDefault="004E7C2C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2655522" w:history="1">
            <w:r w:rsidRPr="00384368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384368">
              <w:rPr>
                <w:rStyle w:val="Hipervnculo"/>
                <w:noProof/>
              </w:rPr>
              <w:t>Fase 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2C" w:rsidRDefault="004E7C2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2655523" w:history="1">
            <w:r w:rsidRPr="00384368">
              <w:rPr>
                <w:rStyle w:val="Hipervnculo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384368">
              <w:rPr>
                <w:rStyle w:val="Hipervnculo"/>
                <w:noProof/>
              </w:rPr>
              <w:t>Iteración 1 – 4 Octubre 2010 al 17 Octubre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2C" w:rsidRDefault="004E7C2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2655524" w:history="1">
            <w:r w:rsidRPr="00384368">
              <w:rPr>
                <w:rStyle w:val="Hipervnculo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384368">
              <w:rPr>
                <w:rStyle w:val="Hipervnculo"/>
                <w:noProof/>
              </w:rPr>
              <w:t>Iteración 2 – 18 Octubre 2010 al 31 Octubre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2C" w:rsidRDefault="004E7C2C">
          <w:r>
            <w:fldChar w:fldCharType="end"/>
          </w:r>
        </w:p>
      </w:sdtContent>
    </w:sdt>
    <w:p w:rsidR="004E7C2C" w:rsidRDefault="004E7C2C" w:rsidP="004E7C2C">
      <w:pPr>
        <w:pStyle w:val="MTema1"/>
        <w:numPr>
          <w:ilvl w:val="0"/>
          <w:numId w:val="0"/>
        </w:numPr>
        <w:ind w:left="567"/>
      </w:pPr>
    </w:p>
    <w:p w:rsidR="00443C2B" w:rsidRPr="004E7C2C" w:rsidRDefault="00997909" w:rsidP="00997909">
      <w:pPr>
        <w:pStyle w:val="MTema1"/>
        <w:numPr>
          <w:ilvl w:val="0"/>
          <w:numId w:val="10"/>
        </w:numPr>
      </w:pPr>
      <w:r w:rsidRPr="004E7C2C">
        <w:br w:type="page"/>
      </w:r>
      <w:bookmarkStart w:id="15" w:name="_Toc12508905"/>
      <w:bookmarkStart w:id="16" w:name="_Toc12554720"/>
      <w:bookmarkStart w:id="17" w:name="_Toc272655513"/>
      <w:r w:rsidRPr="004E7C2C">
        <w:lastRenderedPageBreak/>
        <w:t>Introducción</w:t>
      </w:r>
      <w:bookmarkEnd w:id="15"/>
      <w:bookmarkEnd w:id="16"/>
      <w:bookmarkEnd w:id="17"/>
    </w:p>
    <w:p w:rsidR="00443C2B" w:rsidRPr="004E7C2C" w:rsidRDefault="00997909" w:rsidP="00997909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8" w:name="_Toc272655514"/>
      <w:r w:rsidRPr="004E7C2C">
        <w:t>Propósito</w:t>
      </w:r>
      <w:bookmarkEnd w:id="18"/>
    </w:p>
    <w:p w:rsidR="00443C2B" w:rsidRPr="004E7C2C" w:rsidRDefault="00997909">
      <w:pPr>
        <w:pStyle w:val="MTemaNormal"/>
      </w:pPr>
      <w:r w:rsidRPr="004E7C2C">
        <w:t>Este documento describe el alcance del sistema en términos de los Casos de Uso que se implementarán a lo largo de todo el ciclo del proyecto y en que fase e iteración es</w:t>
      </w:r>
      <w:r w:rsidR="00B75BBA" w:rsidRPr="004E7C2C">
        <w:t>tá previsto que se implementen.</w:t>
      </w:r>
    </w:p>
    <w:p w:rsidR="00443C2B" w:rsidRPr="004E7C2C" w:rsidRDefault="00997909" w:rsidP="00997909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9" w:name="_Toc12508907"/>
      <w:bookmarkStart w:id="20" w:name="_Toc12554722"/>
      <w:bookmarkStart w:id="21" w:name="_Toc272655515"/>
      <w:r w:rsidRPr="004E7C2C">
        <w:t>Alcance</w:t>
      </w:r>
      <w:bookmarkEnd w:id="19"/>
      <w:bookmarkEnd w:id="20"/>
      <w:bookmarkEnd w:id="21"/>
    </w:p>
    <w:p w:rsidR="00443C2B" w:rsidRPr="004E7C2C" w:rsidRDefault="00B75BBA">
      <w:pPr>
        <w:pStyle w:val="MTemaNormal"/>
      </w:pPr>
      <w:r w:rsidRPr="004E7C2C">
        <w:t>Este documento ayuda a acordar el alcance del sistema con el cliente. Influirá en el proceso de construcción del proyecto.</w:t>
      </w:r>
    </w:p>
    <w:p w:rsidR="00B75BBA" w:rsidRPr="004E7C2C" w:rsidRDefault="00B75BBA">
      <w:pPr>
        <w:pStyle w:val="MTemaNormal"/>
      </w:pPr>
      <w:r w:rsidRPr="004E7C2C">
        <w:t xml:space="preserve">Describe el subconjunto de requerimientos del cliente que vamos a implementar, debido a las restricciones de recursos y prioridades del cliente. </w:t>
      </w:r>
    </w:p>
    <w:p w:rsidR="00443C2B" w:rsidRPr="004E7C2C" w:rsidRDefault="00997909" w:rsidP="00997909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22" w:name="_Toc12508909"/>
      <w:bookmarkStart w:id="23" w:name="_Toc12554724"/>
      <w:bookmarkStart w:id="24" w:name="_Toc272655516"/>
      <w:r w:rsidRPr="004E7C2C">
        <w:t>Referencias</w:t>
      </w:r>
      <w:bookmarkEnd w:id="22"/>
      <w:bookmarkEnd w:id="23"/>
      <w:bookmarkEnd w:id="24"/>
    </w:p>
    <w:p w:rsidR="007D2E90" w:rsidRPr="004E7C2C" w:rsidRDefault="007D2E90" w:rsidP="00997909">
      <w:pPr>
        <w:pStyle w:val="MTemaNormal"/>
        <w:numPr>
          <w:ilvl w:val="0"/>
          <w:numId w:val="12"/>
        </w:numPr>
      </w:pPr>
      <w:bookmarkStart w:id="25" w:name="_Toc12508910"/>
      <w:bookmarkStart w:id="26" w:name="_Toc12554725"/>
      <w:r w:rsidRPr="004E7C2C">
        <w:t>Descripción de la Arquitectura</w:t>
      </w:r>
    </w:p>
    <w:p w:rsidR="007D2E90" w:rsidRPr="004E7C2C" w:rsidRDefault="007D2E90" w:rsidP="00997909">
      <w:pPr>
        <w:pStyle w:val="MTemaNormal"/>
        <w:numPr>
          <w:ilvl w:val="0"/>
          <w:numId w:val="12"/>
        </w:numPr>
      </w:pPr>
      <w:r w:rsidRPr="004E7C2C">
        <w:t>Especificación de Requerimientos</w:t>
      </w:r>
    </w:p>
    <w:p w:rsidR="007D2E90" w:rsidRPr="004E7C2C" w:rsidRDefault="007D2E90" w:rsidP="00997909">
      <w:pPr>
        <w:pStyle w:val="MTemaNormal"/>
        <w:numPr>
          <w:ilvl w:val="0"/>
          <w:numId w:val="12"/>
        </w:numPr>
      </w:pPr>
      <w:r w:rsidRPr="004E7C2C">
        <w:t>Glosario</w:t>
      </w:r>
    </w:p>
    <w:p w:rsidR="007D2E90" w:rsidRPr="004E7C2C" w:rsidRDefault="007D2E90" w:rsidP="00997909">
      <w:pPr>
        <w:pStyle w:val="MTemaNormal"/>
        <w:numPr>
          <w:ilvl w:val="0"/>
          <w:numId w:val="12"/>
        </w:numPr>
      </w:pPr>
      <w:r w:rsidRPr="004E7C2C">
        <w:t>Modelo de Casos de Uso</w:t>
      </w:r>
    </w:p>
    <w:p w:rsidR="007D2E90" w:rsidRPr="004E7C2C" w:rsidRDefault="007D2E90" w:rsidP="00997909">
      <w:pPr>
        <w:pStyle w:val="MTemaNormal"/>
        <w:numPr>
          <w:ilvl w:val="0"/>
          <w:numId w:val="12"/>
        </w:numPr>
      </w:pPr>
      <w:r w:rsidRPr="004E7C2C">
        <w:t>Modelo de Diseño</w:t>
      </w:r>
    </w:p>
    <w:p w:rsidR="007D2E90" w:rsidRPr="004E7C2C" w:rsidRDefault="007D2E90" w:rsidP="00997909">
      <w:pPr>
        <w:pStyle w:val="MTemaNormal"/>
        <w:numPr>
          <w:ilvl w:val="0"/>
          <w:numId w:val="12"/>
        </w:numPr>
      </w:pPr>
      <w:r w:rsidRPr="004E7C2C">
        <w:t>Pautas para la Interfaz de Usuario</w:t>
      </w:r>
    </w:p>
    <w:p w:rsidR="00443C2B" w:rsidRPr="004E7C2C" w:rsidRDefault="00997909" w:rsidP="00997909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27" w:name="_Toc272655517"/>
      <w:r w:rsidRPr="004E7C2C">
        <w:t>Visión general</w:t>
      </w:r>
      <w:bookmarkEnd w:id="25"/>
      <w:bookmarkEnd w:id="26"/>
      <w:bookmarkEnd w:id="27"/>
    </w:p>
    <w:p w:rsidR="00443C2B" w:rsidRPr="004E7C2C" w:rsidRDefault="007D2E90">
      <w:pPr>
        <w:pStyle w:val="MTemaNormal"/>
      </w:pPr>
      <w:r w:rsidRPr="004E7C2C">
        <w:t>En la sección 2 se describen los casos de uso a implementar en las fases de Elaboración y Construcción del proyecto</w:t>
      </w:r>
      <w:r w:rsidR="00FB76AA" w:rsidRPr="004E7C2C">
        <w:t>.</w:t>
      </w:r>
    </w:p>
    <w:p w:rsidR="002B326C" w:rsidRPr="004E7C2C" w:rsidRDefault="002B326C">
      <w:pPr>
        <w:rPr>
          <w:rFonts w:ascii="Verdana" w:hAnsi="Verdana" w:cs="Arial"/>
        </w:rPr>
      </w:pPr>
      <w:r w:rsidRPr="004E7C2C">
        <w:br w:type="page"/>
      </w:r>
    </w:p>
    <w:p w:rsidR="00443C2B" w:rsidRPr="004E7C2C" w:rsidRDefault="00997909">
      <w:pPr>
        <w:pStyle w:val="MTema1"/>
      </w:pPr>
      <w:bookmarkStart w:id="28" w:name="_Toc272655518"/>
      <w:r w:rsidRPr="004E7C2C">
        <w:lastRenderedPageBreak/>
        <w:t>Planificación para lograr el Alcance</w:t>
      </w:r>
      <w:bookmarkEnd w:id="28"/>
    </w:p>
    <w:p w:rsidR="00443C2B" w:rsidRPr="004E7C2C" w:rsidRDefault="007D2E90">
      <w:pPr>
        <w:pStyle w:val="MTemaNormal"/>
      </w:pPr>
      <w:r w:rsidRPr="004E7C2C">
        <w:t>A continuación se detallan los casos de uso a implementar en las fases de Elaboración y Construcción del proyecto.</w:t>
      </w:r>
    </w:p>
    <w:p w:rsidR="00FB76AA" w:rsidRPr="004E7C2C" w:rsidRDefault="00997909" w:rsidP="00997909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29" w:name="_Toc272655519"/>
      <w:r w:rsidRPr="004E7C2C">
        <w:t>Fase Elaboración</w:t>
      </w:r>
      <w:bookmarkEnd w:id="29"/>
    </w:p>
    <w:p w:rsidR="00443C2B" w:rsidRPr="004E7C2C" w:rsidRDefault="00997909">
      <w:pPr>
        <w:pStyle w:val="MTema3"/>
      </w:pPr>
      <w:bookmarkStart w:id="30" w:name="_Toc272655520"/>
      <w:r w:rsidRPr="004E7C2C">
        <w:t>Iteración 1</w:t>
      </w:r>
      <w:r w:rsidR="007D2E90" w:rsidRPr="004E7C2C">
        <w:t xml:space="preserve"> – 6 Setiembre 2010 al 19 Setiembre 2010</w:t>
      </w:r>
      <w:bookmarkEnd w:id="30"/>
    </w:p>
    <w:p w:rsidR="00ED3DF2" w:rsidRPr="004E7C2C" w:rsidRDefault="00D82B1E" w:rsidP="00997909">
      <w:pPr>
        <w:pStyle w:val="MTemaNormal"/>
        <w:numPr>
          <w:ilvl w:val="0"/>
          <w:numId w:val="13"/>
        </w:numPr>
      </w:pPr>
      <w:r w:rsidRPr="004E7C2C">
        <w:t>Login</w:t>
      </w:r>
    </w:p>
    <w:p w:rsidR="00D82B1E" w:rsidRPr="004E7C2C" w:rsidRDefault="00147384" w:rsidP="00997909">
      <w:pPr>
        <w:pStyle w:val="MTemaNormal"/>
        <w:numPr>
          <w:ilvl w:val="0"/>
          <w:numId w:val="13"/>
        </w:numPr>
      </w:pPr>
      <w:r w:rsidRPr="004E7C2C">
        <w:t>Iniciar</w:t>
      </w:r>
      <w:r w:rsidR="00D82B1E" w:rsidRPr="004E7C2C">
        <w:t xml:space="preserve"> Iteración (implementación</w:t>
      </w:r>
      <w:r w:rsidR="006002D3" w:rsidRPr="004E7C2C">
        <w:t xml:space="preserve"> parcial</w:t>
      </w:r>
      <w:r w:rsidR="00D82B1E" w:rsidRPr="004E7C2C">
        <w:t>)</w:t>
      </w:r>
    </w:p>
    <w:p w:rsidR="00147384" w:rsidRPr="004E7C2C" w:rsidRDefault="00997909" w:rsidP="00147384">
      <w:pPr>
        <w:pStyle w:val="MTema3"/>
      </w:pPr>
      <w:bookmarkStart w:id="31" w:name="_Toc272655521"/>
      <w:r w:rsidRPr="004E7C2C">
        <w:t>Iteración 2</w:t>
      </w:r>
      <w:r w:rsidR="007D2E90" w:rsidRPr="004E7C2C">
        <w:t xml:space="preserve"> – 20 Setiembre 2010 al 3 Octubre 2010</w:t>
      </w:r>
      <w:bookmarkEnd w:id="31"/>
    </w:p>
    <w:p w:rsidR="006002D3" w:rsidRPr="004E7C2C" w:rsidRDefault="006002D3" w:rsidP="00997909">
      <w:pPr>
        <w:pStyle w:val="MTemaNormal"/>
        <w:numPr>
          <w:ilvl w:val="0"/>
          <w:numId w:val="14"/>
        </w:numPr>
        <w:ind w:left="720"/>
      </w:pPr>
      <w:r w:rsidRPr="004E7C2C">
        <w:t>Iniciar Iteración</w:t>
      </w:r>
    </w:p>
    <w:p w:rsidR="00147384" w:rsidRPr="004E7C2C" w:rsidRDefault="00147384" w:rsidP="00147384">
      <w:pPr>
        <w:pStyle w:val="MTemaNormal"/>
        <w:numPr>
          <w:ilvl w:val="0"/>
          <w:numId w:val="14"/>
        </w:numPr>
        <w:ind w:left="720"/>
      </w:pPr>
      <w:r w:rsidRPr="004E7C2C">
        <w:t>Interrogar Personaje</w:t>
      </w:r>
    </w:p>
    <w:p w:rsidR="00147384" w:rsidRPr="004E7C2C" w:rsidRDefault="00147384" w:rsidP="00147384">
      <w:pPr>
        <w:pStyle w:val="MTemaNormal"/>
        <w:numPr>
          <w:ilvl w:val="0"/>
          <w:numId w:val="14"/>
        </w:numPr>
        <w:ind w:left="720"/>
      </w:pPr>
      <w:r w:rsidRPr="004E7C2C">
        <w:t>Obtener Ciudades a Viajar</w:t>
      </w:r>
    </w:p>
    <w:p w:rsidR="00147384" w:rsidRPr="004E7C2C" w:rsidRDefault="00147384" w:rsidP="00147384">
      <w:pPr>
        <w:pStyle w:val="MTemaNormal"/>
        <w:numPr>
          <w:ilvl w:val="0"/>
          <w:numId w:val="14"/>
        </w:numPr>
        <w:ind w:left="720"/>
      </w:pPr>
      <w:r w:rsidRPr="004E7C2C">
        <w:t>Viajar</w:t>
      </w:r>
    </w:p>
    <w:p w:rsidR="00147384" w:rsidRPr="004E7C2C" w:rsidRDefault="00147384" w:rsidP="00147384">
      <w:pPr>
        <w:pStyle w:val="MTemaNormal"/>
        <w:numPr>
          <w:ilvl w:val="0"/>
          <w:numId w:val="14"/>
        </w:numPr>
        <w:ind w:left="720"/>
      </w:pPr>
      <w:r w:rsidRPr="004E7C2C">
        <w:t>Listar Sospechosos</w:t>
      </w:r>
    </w:p>
    <w:p w:rsidR="00147384" w:rsidRPr="004E7C2C" w:rsidRDefault="00147384" w:rsidP="00147384">
      <w:pPr>
        <w:pStyle w:val="MTemaNormal"/>
        <w:numPr>
          <w:ilvl w:val="0"/>
          <w:numId w:val="14"/>
        </w:numPr>
        <w:ind w:left="720"/>
      </w:pPr>
      <w:r w:rsidRPr="004E7C2C">
        <w:t>Mostrar Datos Sospechosos</w:t>
      </w:r>
    </w:p>
    <w:p w:rsidR="00ED3DF2" w:rsidRPr="004E7C2C" w:rsidRDefault="00ED3DF2" w:rsidP="00997909">
      <w:pPr>
        <w:pStyle w:val="MTemaNormal"/>
        <w:numPr>
          <w:ilvl w:val="0"/>
          <w:numId w:val="14"/>
        </w:numPr>
        <w:ind w:left="720"/>
      </w:pPr>
      <w:r w:rsidRPr="004E7C2C">
        <w:t>Filtrar Sospechosos</w:t>
      </w:r>
    </w:p>
    <w:p w:rsidR="00D82B1E" w:rsidRPr="004E7C2C" w:rsidRDefault="00D82B1E" w:rsidP="00997909">
      <w:pPr>
        <w:pStyle w:val="MTemaNormal"/>
        <w:numPr>
          <w:ilvl w:val="0"/>
          <w:numId w:val="14"/>
        </w:numPr>
        <w:ind w:left="720"/>
      </w:pPr>
      <w:r w:rsidRPr="004E7C2C">
        <w:t>Emitir orden de arresto</w:t>
      </w:r>
    </w:p>
    <w:p w:rsidR="00ED3DF2" w:rsidRPr="004E7C2C" w:rsidRDefault="00D82B1E" w:rsidP="00997909">
      <w:pPr>
        <w:pStyle w:val="MTemaNormal"/>
        <w:numPr>
          <w:ilvl w:val="0"/>
          <w:numId w:val="14"/>
        </w:numPr>
        <w:ind w:left="720"/>
      </w:pPr>
      <w:r w:rsidRPr="004E7C2C">
        <w:t>Arrestar Sospechoso</w:t>
      </w:r>
    </w:p>
    <w:p w:rsidR="00ED3DF2" w:rsidRPr="004E7C2C" w:rsidRDefault="00ED3DF2" w:rsidP="00997909">
      <w:pPr>
        <w:pStyle w:val="MTemaNormal"/>
        <w:numPr>
          <w:ilvl w:val="0"/>
          <w:numId w:val="14"/>
        </w:numPr>
        <w:ind w:left="720"/>
      </w:pPr>
      <w:r w:rsidRPr="004E7C2C">
        <w:t>Actualizar Datos Ciudades (implementación inicial básica)</w:t>
      </w:r>
    </w:p>
    <w:p w:rsidR="00443C2B" w:rsidRPr="004E7C2C" w:rsidRDefault="00ED3DF2" w:rsidP="00997909">
      <w:pPr>
        <w:pStyle w:val="MTemaNormal"/>
        <w:numPr>
          <w:ilvl w:val="0"/>
          <w:numId w:val="14"/>
        </w:numPr>
        <w:ind w:left="720"/>
      </w:pPr>
      <w:r w:rsidRPr="004E7C2C">
        <w:t>Actualizar Datos Famosos (implementación inicial</w:t>
      </w:r>
      <w:r w:rsidR="00464C34" w:rsidRPr="004E7C2C">
        <w:t xml:space="preserve"> básica</w:t>
      </w:r>
      <w:r w:rsidRPr="004E7C2C">
        <w:t>)</w:t>
      </w:r>
    </w:p>
    <w:p w:rsidR="00443C2B" w:rsidRPr="004E7C2C" w:rsidRDefault="00997909" w:rsidP="00997909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32" w:name="_Toc272655522"/>
      <w:r w:rsidRPr="004E7C2C">
        <w:t>Fase Construcción</w:t>
      </w:r>
      <w:bookmarkEnd w:id="32"/>
    </w:p>
    <w:p w:rsidR="00ED3DF2" w:rsidRPr="004E7C2C" w:rsidRDefault="00997909" w:rsidP="00ED3DF2">
      <w:pPr>
        <w:pStyle w:val="MTema3"/>
      </w:pPr>
      <w:bookmarkStart w:id="33" w:name="_Toc272655523"/>
      <w:r w:rsidRPr="004E7C2C">
        <w:t>Iteración 1</w:t>
      </w:r>
      <w:r w:rsidR="007D2E90" w:rsidRPr="004E7C2C">
        <w:t xml:space="preserve"> – 4 Octubre 2010 al 17 Octubre 2010</w:t>
      </w:r>
      <w:bookmarkEnd w:id="33"/>
    </w:p>
    <w:p w:rsidR="00147384" w:rsidRPr="004E7C2C" w:rsidRDefault="00147384" w:rsidP="00147384">
      <w:pPr>
        <w:pStyle w:val="MTemaNormal"/>
        <w:numPr>
          <w:ilvl w:val="0"/>
          <w:numId w:val="15"/>
        </w:numPr>
        <w:ind w:left="720"/>
      </w:pPr>
      <w:r w:rsidRPr="004E7C2C">
        <w:t>Viajar mal</w:t>
      </w:r>
    </w:p>
    <w:p w:rsidR="00147384" w:rsidRPr="004E7C2C" w:rsidRDefault="00A654F3" w:rsidP="00A654F3">
      <w:pPr>
        <w:pStyle w:val="MTemaNormal"/>
        <w:numPr>
          <w:ilvl w:val="0"/>
          <w:numId w:val="15"/>
        </w:numPr>
        <w:ind w:left="720"/>
      </w:pPr>
      <w:r w:rsidRPr="004E7C2C">
        <w:t>Abandonar</w:t>
      </w:r>
    </w:p>
    <w:p w:rsidR="00A654F3" w:rsidRPr="004E7C2C" w:rsidRDefault="00A654F3" w:rsidP="00A654F3">
      <w:pPr>
        <w:pStyle w:val="MTemaNormal"/>
        <w:numPr>
          <w:ilvl w:val="0"/>
          <w:numId w:val="15"/>
        </w:numPr>
        <w:ind w:left="720"/>
      </w:pPr>
      <w:r w:rsidRPr="004E7C2C">
        <w:t>Guardar Estado</w:t>
      </w:r>
    </w:p>
    <w:p w:rsidR="00A654F3" w:rsidRPr="004E7C2C" w:rsidRDefault="00A654F3" w:rsidP="00A654F3">
      <w:pPr>
        <w:pStyle w:val="MTemaNormal"/>
        <w:numPr>
          <w:ilvl w:val="0"/>
          <w:numId w:val="15"/>
        </w:numPr>
        <w:ind w:left="720"/>
      </w:pPr>
      <w:r w:rsidRPr="004E7C2C">
        <w:t>Cargar Estado</w:t>
      </w:r>
    </w:p>
    <w:p w:rsidR="001F38A0" w:rsidRPr="004E7C2C" w:rsidRDefault="001F38A0" w:rsidP="001F38A0">
      <w:pPr>
        <w:pStyle w:val="MTemaNormal"/>
        <w:numPr>
          <w:ilvl w:val="0"/>
          <w:numId w:val="15"/>
        </w:numPr>
        <w:ind w:left="720"/>
      </w:pPr>
      <w:r w:rsidRPr="004E7C2C">
        <w:t>Implementación multiusuario</w:t>
      </w:r>
    </w:p>
    <w:p w:rsidR="00ED3DF2" w:rsidRPr="004E7C2C" w:rsidRDefault="00ED3DF2" w:rsidP="00997909">
      <w:pPr>
        <w:pStyle w:val="MTemaNormal"/>
        <w:numPr>
          <w:ilvl w:val="0"/>
          <w:numId w:val="15"/>
        </w:numPr>
        <w:ind w:left="720"/>
      </w:pPr>
      <w:r w:rsidRPr="004E7C2C">
        <w:t>Actualizar Datos Ciudades (aproximación a solución final)</w:t>
      </w:r>
    </w:p>
    <w:p w:rsidR="00ED3DF2" w:rsidRPr="004E7C2C" w:rsidRDefault="00ED3DF2" w:rsidP="00997909">
      <w:pPr>
        <w:pStyle w:val="MTemaNormal"/>
        <w:numPr>
          <w:ilvl w:val="0"/>
          <w:numId w:val="15"/>
        </w:numPr>
        <w:ind w:left="720"/>
      </w:pPr>
      <w:r w:rsidRPr="004E7C2C">
        <w:t>Actualizar Datos Famosos (aproximación</w:t>
      </w:r>
      <w:r w:rsidR="004C7A18" w:rsidRPr="004E7C2C">
        <w:t xml:space="preserve"> </w:t>
      </w:r>
      <w:r w:rsidRPr="004E7C2C">
        <w:t>a solución final)</w:t>
      </w:r>
    </w:p>
    <w:p w:rsidR="00443C2B" w:rsidRPr="004E7C2C" w:rsidRDefault="00997909">
      <w:pPr>
        <w:pStyle w:val="MTema3"/>
      </w:pPr>
      <w:bookmarkStart w:id="34" w:name="_Toc272655524"/>
      <w:r w:rsidRPr="004E7C2C">
        <w:t>Iteración 2</w:t>
      </w:r>
      <w:r w:rsidR="007D2E90" w:rsidRPr="004E7C2C">
        <w:t xml:space="preserve"> – 18 Octubre 2010 al 31 Octubre 2010</w:t>
      </w:r>
      <w:bookmarkEnd w:id="34"/>
    </w:p>
    <w:p w:rsidR="00C65AE1" w:rsidRPr="004E7C2C" w:rsidRDefault="00C65AE1" w:rsidP="00997909">
      <w:pPr>
        <w:pStyle w:val="MTemaNormal"/>
        <w:numPr>
          <w:ilvl w:val="0"/>
          <w:numId w:val="16"/>
        </w:numPr>
        <w:ind w:left="810" w:hanging="450"/>
      </w:pPr>
      <w:r w:rsidRPr="004E7C2C">
        <w:t>Actualizar Datos Ciudades (solución final)</w:t>
      </w:r>
    </w:p>
    <w:p w:rsidR="00C65AE1" w:rsidRPr="004E7C2C" w:rsidRDefault="00C65AE1" w:rsidP="00997909">
      <w:pPr>
        <w:pStyle w:val="MTemaNormal"/>
        <w:numPr>
          <w:ilvl w:val="0"/>
          <w:numId w:val="16"/>
        </w:numPr>
        <w:ind w:left="810" w:hanging="450"/>
      </w:pPr>
      <w:r w:rsidRPr="004E7C2C">
        <w:t>Actualizar Datos Famosos (solución final)</w:t>
      </w:r>
    </w:p>
    <w:p w:rsidR="00C65AE1" w:rsidRPr="004E7C2C" w:rsidRDefault="004C7A18" w:rsidP="00997909">
      <w:pPr>
        <w:pStyle w:val="MTemaNormal"/>
        <w:numPr>
          <w:ilvl w:val="0"/>
          <w:numId w:val="16"/>
        </w:numPr>
        <w:ind w:left="810" w:hanging="450"/>
      </w:pPr>
      <w:r w:rsidRPr="004E7C2C">
        <w:t>Cambiar Lenguaje</w:t>
      </w:r>
    </w:p>
    <w:p w:rsidR="00C65AE1" w:rsidRPr="004E7C2C" w:rsidRDefault="004C7A18" w:rsidP="00997909">
      <w:pPr>
        <w:pStyle w:val="MTemaNormal"/>
        <w:numPr>
          <w:ilvl w:val="0"/>
          <w:numId w:val="16"/>
        </w:numPr>
        <w:ind w:left="810" w:hanging="450"/>
      </w:pPr>
      <w:r w:rsidRPr="004E7C2C">
        <w:t>Ver Ayuda</w:t>
      </w:r>
    </w:p>
    <w:sectPr w:rsidR="00C65AE1" w:rsidRPr="004E7C2C" w:rsidSect="00443C2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DCA" w:rsidRDefault="00196DCA">
      <w:r>
        <w:separator/>
      </w:r>
    </w:p>
  </w:endnote>
  <w:endnote w:type="continuationSeparator" w:id="0">
    <w:p w:rsidR="00196DCA" w:rsidRDefault="00196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C2B" w:rsidRDefault="00997909">
    <w:pPr>
      <w:pStyle w:val="Piedepgina"/>
    </w:pPr>
    <w:r>
      <w:t>Alcance del Sistema</w:t>
    </w:r>
    <w:r>
      <w:tab/>
    </w:r>
    <w:r>
      <w:tab/>
      <w:t xml:space="preserve">Página </w:t>
    </w:r>
    <w:r w:rsidR="00C42D11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C42D11">
      <w:rPr>
        <w:rStyle w:val="Nmerodepgina"/>
      </w:rPr>
      <w:fldChar w:fldCharType="separate"/>
    </w:r>
    <w:r w:rsidR="004E7C2C">
      <w:rPr>
        <w:rStyle w:val="Nmerodepgina"/>
        <w:noProof/>
      </w:rPr>
      <w:t>4</w:t>
    </w:r>
    <w:r w:rsidR="00C42D11">
      <w:rPr>
        <w:rStyle w:val="Nmerodepgina"/>
      </w:rPr>
      <w:fldChar w:fldCharType="end"/>
    </w:r>
    <w:r>
      <w:rPr>
        <w:rStyle w:val="Nmerodepgina"/>
      </w:rPr>
      <w:t xml:space="preserve"> de </w:t>
    </w:r>
    <w:r w:rsidR="00C42D11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C42D11">
      <w:rPr>
        <w:rStyle w:val="Nmerodepgina"/>
      </w:rPr>
      <w:fldChar w:fldCharType="separate"/>
    </w:r>
    <w:r w:rsidR="004E7C2C">
      <w:rPr>
        <w:rStyle w:val="Nmerodepgina"/>
        <w:noProof/>
      </w:rPr>
      <w:t>4</w:t>
    </w:r>
    <w:r w:rsidR="00C42D11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DCA" w:rsidRDefault="00196DCA">
      <w:r>
        <w:separator/>
      </w:r>
    </w:p>
  </w:footnote>
  <w:footnote w:type="continuationSeparator" w:id="0">
    <w:p w:rsidR="00196DCA" w:rsidRDefault="00196D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10C1EDB"/>
    <w:multiLevelType w:val="multilevel"/>
    <w:tmpl w:val="95DC867A"/>
    <w:lvl w:ilvl="0">
      <w:start w:val="1"/>
      <w:numFmt w:val="decimal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143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287" w:hanging="720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367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">
    <w:nsid w:val="26263D0D"/>
    <w:multiLevelType w:val="multilevel"/>
    <w:tmpl w:val="CD36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9223D19"/>
    <w:multiLevelType w:val="hybridMultilevel"/>
    <w:tmpl w:val="A030DEE2"/>
    <w:lvl w:ilvl="0" w:tplc="D1BA8AF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EB8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70AF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60D3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561C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0C9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0C77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DCB3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44B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5231B4"/>
    <w:multiLevelType w:val="hybridMultilevel"/>
    <w:tmpl w:val="95A668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52211F3"/>
    <w:multiLevelType w:val="hybridMultilevel"/>
    <w:tmpl w:val="73224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43515000"/>
    <w:multiLevelType w:val="hybridMultilevel"/>
    <w:tmpl w:val="46C0B37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39203E0"/>
    <w:multiLevelType w:val="multilevel"/>
    <w:tmpl w:val="CD36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7"/>
  </w:num>
  <w:num w:numId="9">
    <w:abstractNumId w:val="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9"/>
  </w:num>
  <w:num w:numId="13">
    <w:abstractNumId w:val="2"/>
  </w:num>
  <w:num w:numId="14">
    <w:abstractNumId w:val="5"/>
  </w:num>
  <w:num w:numId="15">
    <w:abstractNumId w:val="8"/>
  </w:num>
  <w:num w:numId="16">
    <w:abstractNumId w:val="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3B1"/>
    <w:rsid w:val="00147384"/>
    <w:rsid w:val="00196DCA"/>
    <w:rsid w:val="001F38A0"/>
    <w:rsid w:val="002B326C"/>
    <w:rsid w:val="00416211"/>
    <w:rsid w:val="00443C2B"/>
    <w:rsid w:val="00464C34"/>
    <w:rsid w:val="004C7A18"/>
    <w:rsid w:val="004E7C2C"/>
    <w:rsid w:val="006002D3"/>
    <w:rsid w:val="00600863"/>
    <w:rsid w:val="006C53E7"/>
    <w:rsid w:val="0079387E"/>
    <w:rsid w:val="007D2E90"/>
    <w:rsid w:val="008A7231"/>
    <w:rsid w:val="008D22C8"/>
    <w:rsid w:val="00997909"/>
    <w:rsid w:val="009F4C93"/>
    <w:rsid w:val="00A654F3"/>
    <w:rsid w:val="00AD788D"/>
    <w:rsid w:val="00B75BBA"/>
    <w:rsid w:val="00BD43A5"/>
    <w:rsid w:val="00C42D11"/>
    <w:rsid w:val="00C65AE1"/>
    <w:rsid w:val="00C86A8A"/>
    <w:rsid w:val="00CC32AD"/>
    <w:rsid w:val="00D82B1E"/>
    <w:rsid w:val="00DF03B1"/>
    <w:rsid w:val="00ED3DF2"/>
    <w:rsid w:val="00F55185"/>
    <w:rsid w:val="00F72F23"/>
    <w:rsid w:val="00FB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C2B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43C2B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443C2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43C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link w:val="MTtulo1Car"/>
    <w:rsid w:val="00443C2B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link w:val="MNormalCar"/>
    <w:rsid w:val="00443C2B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443C2B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443C2B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443C2B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443C2B"/>
    <w:pPr>
      <w:numPr>
        <w:numId w:val="2"/>
      </w:numPr>
    </w:pPr>
  </w:style>
  <w:style w:type="paragraph" w:customStyle="1" w:styleId="MEsqNum">
    <w:name w:val="MEsqNum"/>
    <w:basedOn w:val="MNormal"/>
    <w:rsid w:val="00443C2B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443C2B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443C2B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443C2B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443C2B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443C2B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443C2B"/>
    <w:pPr>
      <w:numPr>
        <w:ilvl w:val="1"/>
        <w:numId w:val="8"/>
      </w:numPr>
      <w:tabs>
        <w:tab w:val="clear" w:pos="1304"/>
        <w:tab w:val="num" w:pos="709"/>
      </w:tabs>
      <w:ind w:left="709"/>
      <w:outlineLvl w:val="1"/>
    </w:pPr>
    <w:rPr>
      <w:sz w:val="20"/>
    </w:rPr>
  </w:style>
  <w:style w:type="paragraph" w:customStyle="1" w:styleId="MTtulo4">
    <w:name w:val="MTítulo4"/>
    <w:basedOn w:val="Ttulo3"/>
    <w:rsid w:val="00443C2B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443C2B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443C2B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443C2B"/>
    <w:rPr>
      <w:color w:val="0000FF"/>
      <w:u w:val="single"/>
    </w:rPr>
  </w:style>
  <w:style w:type="paragraph" w:styleId="Encabezado">
    <w:name w:val="header"/>
    <w:basedOn w:val="Normal"/>
    <w:semiHidden/>
    <w:rsid w:val="00443C2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43C2B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443C2B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443C2B"/>
  </w:style>
  <w:style w:type="paragraph" w:customStyle="1" w:styleId="MTemaNormal">
    <w:name w:val="MTemaNormal"/>
    <w:basedOn w:val="MNormal"/>
    <w:rsid w:val="00443C2B"/>
    <w:pPr>
      <w:ind w:left="567"/>
      <w:jc w:val="both"/>
    </w:pPr>
  </w:style>
  <w:style w:type="paragraph" w:customStyle="1" w:styleId="MTemaVietas">
    <w:name w:val="MTemaViñetas"/>
    <w:basedOn w:val="MVietas"/>
    <w:rsid w:val="00443C2B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443C2B"/>
    <w:pPr>
      <w:numPr>
        <w:ilvl w:val="2"/>
        <w:numId w:val="7"/>
      </w:numPr>
      <w:tabs>
        <w:tab w:val="left" w:pos="851"/>
      </w:tabs>
      <w:ind w:left="851" w:hanging="851"/>
      <w:outlineLvl w:val="2"/>
    </w:pPr>
  </w:style>
  <w:style w:type="paragraph" w:styleId="TDC3">
    <w:name w:val="toc 3"/>
    <w:basedOn w:val="Normal"/>
    <w:next w:val="Normal"/>
    <w:autoRedefine/>
    <w:uiPriority w:val="39"/>
    <w:rsid w:val="00443C2B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443C2B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43C2B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43C2B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43C2B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43C2B"/>
    <w:pPr>
      <w:ind w:left="1600"/>
    </w:pPr>
    <w:rPr>
      <w:rFonts w:ascii="Times New Roman" w:hAnsi="Times New Roman"/>
      <w:szCs w:val="21"/>
    </w:rPr>
  </w:style>
  <w:style w:type="paragraph" w:customStyle="1" w:styleId="MTema4">
    <w:name w:val="MTema4"/>
    <w:basedOn w:val="MDetTitulo4"/>
    <w:rsid w:val="00443C2B"/>
    <w:pPr>
      <w:numPr>
        <w:numId w:val="9"/>
      </w:numPr>
      <w:tabs>
        <w:tab w:val="clear" w:pos="2367"/>
        <w:tab w:val="num" w:pos="993"/>
        <w:tab w:val="num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rsid w:val="00443C2B"/>
    <w:pPr>
      <w:numPr>
        <w:numId w:val="11"/>
      </w:numPr>
    </w:pPr>
  </w:style>
  <w:style w:type="paragraph" w:customStyle="1" w:styleId="MEsqNum2">
    <w:name w:val="MEsqNum2"/>
    <w:basedOn w:val="MEsqNum"/>
    <w:rsid w:val="00443C2B"/>
    <w:pPr>
      <w:numPr>
        <w:ilvl w:val="1"/>
      </w:numPr>
    </w:pPr>
  </w:style>
  <w:style w:type="paragraph" w:styleId="Ttulo">
    <w:name w:val="Title"/>
    <w:basedOn w:val="Normal"/>
    <w:qFormat/>
    <w:rsid w:val="00443C2B"/>
    <w:pPr>
      <w:jc w:val="center"/>
    </w:pPr>
    <w:rPr>
      <w:rFonts w:cs="Arial"/>
      <w:b/>
      <w:bCs/>
      <w:sz w:val="36"/>
      <w:szCs w:val="36"/>
    </w:rPr>
  </w:style>
  <w:style w:type="paragraph" w:customStyle="1" w:styleId="paragraph2">
    <w:name w:val="paragraph2"/>
    <w:basedOn w:val="Normal"/>
    <w:rsid w:val="00443C2B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paragraph" w:styleId="NormalWeb">
    <w:name w:val="Normal (Web)"/>
    <w:basedOn w:val="Normal"/>
    <w:uiPriority w:val="99"/>
    <w:semiHidden/>
    <w:unhideWhenUsed/>
    <w:rsid w:val="007D2E90"/>
    <w:rPr>
      <w:rFonts w:ascii="Times New Roman" w:hAnsi="Times New Roman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C7A1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A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A18"/>
    <w:rPr>
      <w:rFonts w:ascii="Tahoma" w:hAnsi="Tahoma" w:cs="Tahoma"/>
      <w:sz w:val="16"/>
      <w:szCs w:val="16"/>
      <w:lang w:val="es-ES" w:eastAsia="es-ES"/>
    </w:rPr>
  </w:style>
  <w:style w:type="paragraph" w:customStyle="1" w:styleId="ada">
    <w:name w:val="ada"/>
    <w:basedOn w:val="MTtulo1"/>
    <w:link w:val="adaCar"/>
    <w:qFormat/>
    <w:rsid w:val="004E7C2C"/>
    <w:pPr>
      <w:jc w:val="left"/>
      <w:outlineLvl w:val="9"/>
    </w:pPr>
  </w:style>
  <w:style w:type="character" w:customStyle="1" w:styleId="MNormalCar">
    <w:name w:val="MNormal Car"/>
    <w:basedOn w:val="Fuentedeprrafopredeter"/>
    <w:link w:val="MNormal"/>
    <w:rsid w:val="004E7C2C"/>
    <w:rPr>
      <w:rFonts w:ascii="Verdana" w:hAnsi="Verdana" w:cs="Arial"/>
      <w:szCs w:val="24"/>
      <w:lang w:val="es-ES" w:eastAsia="es-ES"/>
    </w:rPr>
  </w:style>
  <w:style w:type="character" w:customStyle="1" w:styleId="MTtulo1Car">
    <w:name w:val="MTítulo1 Car"/>
    <w:basedOn w:val="MNormalCar"/>
    <w:link w:val="MTtulo1"/>
    <w:rsid w:val="004E7C2C"/>
    <w:rPr>
      <w:b/>
      <w:bCs/>
      <w:sz w:val="36"/>
    </w:rPr>
  </w:style>
  <w:style w:type="character" w:customStyle="1" w:styleId="adaCar">
    <w:name w:val="ada Car"/>
    <w:basedOn w:val="MTtulo1Car"/>
    <w:link w:val="ada"/>
    <w:rsid w:val="004E7C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24871-519D-4687-A559-567ADE47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108</TotalTime>
  <Pages>4</Pages>
  <Words>523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requerimientos</vt:lpstr>
      <vt:lpstr>requerimientos</vt:lpstr>
    </vt:vector>
  </TitlesOfParts>
  <Company>Particular</Company>
  <LinksUpToDate>false</LinksUpToDate>
  <CharactersWithSpaces>3399</CharactersWithSpaces>
  <SharedDoc>false</SharedDoc>
  <HLinks>
    <vt:vector size="78" baseType="variant">
      <vt:variant>
        <vt:i4>4784204</vt:i4>
      </vt:variant>
      <vt:variant>
        <vt:i4>74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68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62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56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3801151</vt:i4>
      </vt:variant>
      <vt:variant>
        <vt:i4>2</vt:i4>
      </vt:variant>
      <vt:variant>
        <vt:i4>0</vt:i4>
      </vt:variant>
      <vt:variant>
        <vt:i4>5</vt:i4>
      </vt:variant>
      <vt:variant>
        <vt:lpwstr>\C:\LUCIA\ma07\plant\requerimientos\RQALSGXvY.doc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creator>Lucia Pedrana - Marcelo Bellini</dc:creator>
  <cp:lastModifiedBy>JMADEIRO</cp:lastModifiedBy>
  <cp:revision>19</cp:revision>
  <cp:lastPrinted>2002-06-07T00:19:00Z</cp:lastPrinted>
  <dcterms:created xsi:type="dcterms:W3CDTF">2010-09-05T11:48:00Z</dcterms:created>
  <dcterms:modified xsi:type="dcterms:W3CDTF">2010-09-19T13:31:00Z</dcterms:modified>
</cp:coreProperties>
</file>