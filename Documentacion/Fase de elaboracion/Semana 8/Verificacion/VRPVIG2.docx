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7A" w:rsidRDefault="00CB14D5">
      <w:pPr>
        <w:pStyle w:val="MTtulo1"/>
        <w:jc w:val="left"/>
      </w:pPr>
      <w:bookmarkStart w:id="0" w:name="_Toc273472510"/>
      <w:bookmarkStart w:id="1" w:name="_Toc273784662"/>
      <w:r>
        <w:t>Interpool</w:t>
      </w:r>
      <w:bookmarkEnd w:id="0"/>
      <w:bookmarkEnd w:id="1"/>
      <w:r w:rsidR="00A76D04">
        <w:t xml:space="preserve"> </w:t>
      </w:r>
    </w:p>
    <w:p w:rsidR="00A96F7A" w:rsidRDefault="00A76D04">
      <w:pPr>
        <w:pStyle w:val="MTtulo1"/>
        <w:jc w:val="left"/>
      </w:pPr>
      <w:bookmarkStart w:id="2" w:name="_Toc273472511"/>
      <w:bookmarkStart w:id="3" w:name="_Toc273784663"/>
      <w:r>
        <w:t>Plan de Verificación de la Iteración</w:t>
      </w:r>
      <w:bookmarkEnd w:id="2"/>
      <w:bookmarkEnd w:id="3"/>
    </w:p>
    <w:p w:rsidR="00A96F7A" w:rsidRDefault="00A76D04">
      <w:pPr>
        <w:pStyle w:val="MTtulo1"/>
        <w:jc w:val="left"/>
      </w:pPr>
      <w:bookmarkStart w:id="4" w:name="_Toc273472512"/>
      <w:bookmarkStart w:id="5" w:name="_Toc273784664"/>
      <w:r>
        <w:t xml:space="preserve">Versión </w:t>
      </w:r>
      <w:r w:rsidR="00CB14D5">
        <w:t>8</w:t>
      </w:r>
      <w:r>
        <w:t>.0</w:t>
      </w:r>
      <w:bookmarkEnd w:id="4"/>
      <w:bookmarkEnd w:id="5"/>
    </w:p>
    <w:p w:rsidR="00A96F7A" w:rsidRDefault="00A96F7A">
      <w:pPr>
        <w:pStyle w:val="MNormal"/>
      </w:pPr>
    </w:p>
    <w:p w:rsidR="00A96F7A" w:rsidRDefault="00A96F7A">
      <w:pPr>
        <w:pStyle w:val="MNormal"/>
      </w:pPr>
    </w:p>
    <w:p w:rsidR="00A96F7A" w:rsidRDefault="00A96F7A">
      <w:pPr>
        <w:pStyle w:val="MNormal"/>
      </w:pPr>
    </w:p>
    <w:p w:rsidR="00A96F7A" w:rsidRDefault="00A76D04">
      <w:pPr>
        <w:pStyle w:val="MTtulo1"/>
      </w:pPr>
      <w:bookmarkStart w:id="6" w:name="_Toc273472513"/>
      <w:bookmarkStart w:id="7" w:name="_Toc273784665"/>
      <w:r>
        <w:t>Historia de revisiones</w:t>
      </w:r>
      <w:bookmarkEnd w:id="6"/>
      <w:bookmarkEnd w:id="7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A96F7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96F7A" w:rsidRDefault="00A76D04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96F7A" w:rsidRDefault="00A76D04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96F7A" w:rsidRDefault="00A76D04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96F7A" w:rsidRDefault="00A76D04">
            <w:pPr>
              <w:pStyle w:val="MNormal"/>
            </w:pPr>
            <w:r>
              <w:t>Autor</w:t>
            </w:r>
          </w:p>
        </w:tc>
      </w:tr>
      <w:tr w:rsidR="00A96F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F7A" w:rsidRDefault="00CB14D5" w:rsidP="00CB14D5">
            <w:pPr>
              <w:pStyle w:val="MNormal"/>
            </w:pPr>
            <w:r>
              <w:t>28</w:t>
            </w:r>
            <w:r w:rsidR="00A76D04">
              <w:t>/</w:t>
            </w:r>
            <w:r>
              <w:t>09</w:t>
            </w:r>
            <w:r w:rsidR="00A76D04">
              <w:t>/</w:t>
            </w:r>
            <w:r>
              <w:t>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CB14D5" w:rsidP="00CB14D5">
            <w:pPr>
              <w:pStyle w:val="MNormal"/>
            </w:pPr>
            <w:r>
              <w:t>8</w:t>
            </w:r>
            <w:r w:rsidR="00A76D04">
              <w:t>.</w:t>
            </w:r>
            <w:r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CB14D5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CB14D5">
            <w:pPr>
              <w:pStyle w:val="MNormal"/>
            </w:pPr>
            <w:r>
              <w:t>Alejandro García</w:t>
            </w:r>
          </w:p>
        </w:tc>
      </w:tr>
      <w:tr w:rsidR="00A96F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</w:tr>
      <w:tr w:rsidR="00A96F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</w:tr>
      <w:tr w:rsidR="00A96F7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96F7A" w:rsidRDefault="00A76D04">
            <w:pPr>
              <w:pStyle w:val="MNormal"/>
            </w:pPr>
            <w:r>
              <w:t> </w:t>
            </w:r>
          </w:p>
        </w:tc>
      </w:tr>
    </w:tbl>
    <w:p w:rsidR="00A96F7A" w:rsidRDefault="00A96F7A">
      <w:pPr>
        <w:pStyle w:val="MTemaNormal"/>
      </w:pPr>
    </w:p>
    <w:p w:rsidR="00A96F7A" w:rsidRDefault="00A96F7A">
      <w:pPr>
        <w:pStyle w:val="MTemaNormal"/>
      </w:pPr>
    </w:p>
    <w:p w:rsidR="00A662E2" w:rsidRDefault="00A76D04" w:rsidP="00691CCC">
      <w:pPr>
        <w:pStyle w:val="MTtulo1"/>
        <w:rPr>
          <w:noProof/>
        </w:rPr>
      </w:pPr>
      <w:r>
        <w:br w:type="page"/>
      </w:r>
      <w:bookmarkStart w:id="8" w:name="_Toc273472514"/>
      <w:bookmarkStart w:id="9" w:name="_Toc273784666"/>
      <w:r>
        <w:lastRenderedPageBreak/>
        <w:t>Contenido</w:t>
      </w:r>
      <w:bookmarkEnd w:id="8"/>
      <w:bookmarkEnd w:id="9"/>
      <w:r w:rsidR="00B94C68" w:rsidRPr="00B94C68">
        <w:fldChar w:fldCharType="begin"/>
      </w:r>
      <w:r w:rsidR="00691CCC">
        <w:instrText xml:space="preserve"> TOC \o "1-3" \h \z \u </w:instrText>
      </w:r>
      <w:r w:rsidR="00B94C68" w:rsidRPr="00B94C68">
        <w:fldChar w:fldCharType="separate"/>
      </w:r>
    </w:p>
    <w:p w:rsidR="00A662E2" w:rsidRDefault="00A662E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62" w:history="1">
        <w:r w:rsidRPr="0069271B">
          <w:rPr>
            <w:rStyle w:val="Hipervnculo"/>
            <w:noProof/>
          </w:rPr>
          <w:t>Interpool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63" w:history="1">
        <w:r w:rsidRPr="0069271B">
          <w:rPr>
            <w:rStyle w:val="Hipervnculo"/>
            <w:noProof/>
          </w:rPr>
          <w:t>Plan de Verificación de la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64" w:history="1">
        <w:r w:rsidRPr="0069271B">
          <w:rPr>
            <w:rStyle w:val="Hipervnculo"/>
            <w:noProof/>
          </w:rPr>
          <w:t>Versión 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65" w:history="1">
        <w:r w:rsidRPr="0069271B">
          <w:rPr>
            <w:rStyle w:val="Hipervnculo"/>
            <w:noProof/>
          </w:rPr>
          <w:t>Historia de 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66" w:history="1">
        <w:r w:rsidRPr="0069271B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67" w:history="1">
        <w:r w:rsidRPr="0069271B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68" w:history="1">
        <w:r w:rsidRPr="0069271B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69" w:history="1">
        <w:r w:rsidRPr="0069271B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Verificación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70" w:history="1">
        <w:r w:rsidRPr="0069271B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Verificación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71" w:history="1">
        <w:r w:rsidRPr="0069271B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Verificación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3784672" w:history="1">
        <w:r w:rsidRPr="0069271B">
          <w:rPr>
            <w:rStyle w:val="Hipervnculo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3784673" w:history="1">
        <w:r w:rsidRPr="0069271B">
          <w:rPr>
            <w:rStyle w:val="Hipervnculo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3784674" w:history="1">
        <w:r w:rsidRPr="0069271B">
          <w:rPr>
            <w:rStyle w:val="Hipervnculo"/>
            <w:noProof/>
          </w:rPr>
          <w:t>5.3.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Fecha de entrega del Informe de Verificación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3784675" w:history="1">
        <w:r w:rsidRPr="0069271B">
          <w:rPr>
            <w:rStyle w:val="Hipervncul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3784676" w:history="1">
        <w:r w:rsidRPr="0069271B">
          <w:rPr>
            <w:rStyle w:val="Hipervnculo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Responsable de realizar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3784677" w:history="1">
        <w:r w:rsidRPr="0069271B">
          <w:rPr>
            <w:rStyle w:val="Hipervnculo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Fecha de comienzo de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62E2" w:rsidRDefault="00A662E2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3784678" w:history="1">
        <w:r w:rsidRPr="0069271B">
          <w:rPr>
            <w:rStyle w:val="Hipervnculo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69271B">
          <w:rPr>
            <w:rStyle w:val="Hipervnculo"/>
            <w:noProof/>
          </w:rPr>
          <w:t>Fecha de entrega del documento Evaluación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_Toc273784678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6F7A" w:rsidRDefault="00B94C68">
      <w:pPr>
        <w:pStyle w:val="MTemaNormal"/>
      </w:pPr>
      <w:r>
        <w:fldChar w:fldCharType="end"/>
      </w:r>
    </w:p>
    <w:p w:rsidR="00A96F7A" w:rsidRDefault="00A76D04" w:rsidP="00A76D04">
      <w:pPr>
        <w:pStyle w:val="MTema1"/>
        <w:numPr>
          <w:ilvl w:val="0"/>
          <w:numId w:val="11"/>
        </w:numPr>
      </w:pPr>
      <w:r>
        <w:br w:type="page"/>
      </w:r>
      <w:bookmarkStart w:id="10" w:name="_Toc273784667"/>
      <w:r>
        <w:lastRenderedPageBreak/>
        <w:t>Objetivos de la Verificación</w:t>
      </w:r>
      <w:bookmarkEnd w:id="10"/>
    </w:p>
    <w:p w:rsidR="00A96F7A" w:rsidRDefault="00CB14D5">
      <w:pPr>
        <w:pStyle w:val="MTemaNormal"/>
      </w:pPr>
      <w:r>
        <w:t>En esta iteración se hará un gran hincapié en las pruebas de sistema sobre las componentes que se vayan liberando.</w:t>
      </w:r>
    </w:p>
    <w:p w:rsidR="00A96F7A" w:rsidRDefault="00A76D04">
      <w:pPr>
        <w:pStyle w:val="MTema1"/>
      </w:pPr>
      <w:bookmarkStart w:id="11" w:name="_Toc273784668"/>
      <w:r>
        <w:t>Verificación Unitaria</w:t>
      </w:r>
      <w:bookmarkEnd w:id="11"/>
    </w:p>
    <w:p w:rsidR="00A96F7A" w:rsidRDefault="002C6D0C" w:rsidP="002C6D0C">
      <w:pPr>
        <w:pStyle w:val="MNormal"/>
        <w:ind w:left="567"/>
      </w:pPr>
      <w:r>
        <w:t>No se realizarán pruebas unitarias en esta iteración, debido a que los implementadores dedicaron todo su tiempo a implementar.</w:t>
      </w:r>
    </w:p>
    <w:p w:rsidR="00A96F7A" w:rsidRDefault="00A76D04">
      <w:pPr>
        <w:pStyle w:val="MTema1"/>
      </w:pPr>
      <w:bookmarkStart w:id="12" w:name="_Toc273784669"/>
      <w:r>
        <w:t>Verificación de Integración</w:t>
      </w:r>
      <w:bookmarkEnd w:id="12"/>
    </w:p>
    <w:p w:rsidR="00A96F7A" w:rsidRDefault="00691CCC" w:rsidP="00691CCC">
      <w:pPr>
        <w:pStyle w:val="MTemaNormal"/>
      </w:pPr>
      <w:r>
        <w:t>Al momento de realizado el documento no está especificado como se harán las pruebas de integración ni las fechas de las mismas.</w:t>
      </w:r>
    </w:p>
    <w:p w:rsidR="00A96F7A" w:rsidRDefault="00A76D04">
      <w:pPr>
        <w:pStyle w:val="MTema1"/>
      </w:pPr>
      <w:bookmarkStart w:id="13" w:name="_Toc273784670"/>
      <w:r>
        <w:t>Verificación de Documentos</w:t>
      </w:r>
      <w:bookmarkEnd w:id="13"/>
    </w:p>
    <w:p w:rsidR="00A96F7A" w:rsidRDefault="00691CCC" w:rsidP="00691CCC">
      <w:pPr>
        <w:pStyle w:val="MTemaNormal"/>
      </w:pPr>
      <w:r>
        <w:t>En esta iteración se revisará que los errores encontrados en las anteriores verificaciones hayan sido corregidos</w:t>
      </w:r>
      <w:r w:rsidR="00A76D04">
        <w:t>.</w:t>
      </w:r>
    </w:p>
    <w:p w:rsidR="00A96F7A" w:rsidRDefault="00A76D04" w:rsidP="00691CCC">
      <w:pPr>
        <w:pStyle w:val="MTema1"/>
      </w:pPr>
      <w:bookmarkStart w:id="14" w:name="_Toc273784671"/>
      <w:r>
        <w:t>Verificación de Sistema</w:t>
      </w:r>
      <w:bookmarkEnd w:id="14"/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5" w:name="_Toc273784672"/>
      <w:r>
        <w:t>Responsable de ejecutar la verificación</w:t>
      </w:r>
      <w:bookmarkEnd w:id="15"/>
    </w:p>
    <w:p w:rsidR="00691CCC" w:rsidRDefault="00691CCC" w:rsidP="00A76D04">
      <w:pPr>
        <w:pStyle w:val="MTemaNormal"/>
        <w:numPr>
          <w:ilvl w:val="0"/>
          <w:numId w:val="13"/>
        </w:numPr>
      </w:pPr>
      <w:r>
        <w:t>Encargado de la Verificación: Alejandro García</w:t>
      </w:r>
    </w:p>
    <w:p w:rsidR="00691CCC" w:rsidRDefault="00691CCC" w:rsidP="00A76D04">
      <w:pPr>
        <w:pStyle w:val="MTemaNormal"/>
        <w:numPr>
          <w:ilvl w:val="0"/>
          <w:numId w:val="13"/>
        </w:numPr>
      </w:pPr>
      <w:r>
        <w:t xml:space="preserve">Asistentes de Verificación: Javier Madeiro, Juan </w:t>
      </w:r>
      <w:r w:rsidRPr="00691CCC">
        <w:t>Ghiringhelli</w:t>
      </w:r>
      <w:r>
        <w:t xml:space="preserve"> y Marcos Sander.</w:t>
      </w:r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6" w:name="_Toc273784673"/>
      <w:r>
        <w:t>Fecha de comienzo de la verificación</w:t>
      </w:r>
      <w:bookmarkEnd w:id="16"/>
    </w:p>
    <w:p w:rsidR="00691CCC" w:rsidRDefault="00691CCC" w:rsidP="00691CCC">
      <w:pPr>
        <w:pStyle w:val="MTemaNormal"/>
      </w:pPr>
      <w:r>
        <w:t>03/10/2010</w:t>
      </w:r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7" w:name="_Toc273784674"/>
      <w:r>
        <w:t>Fecha de entrega del Informe de Verificación del Sistema</w:t>
      </w:r>
      <w:bookmarkEnd w:id="17"/>
    </w:p>
    <w:p w:rsidR="00A96F7A" w:rsidRDefault="00691CCC" w:rsidP="00691CCC">
      <w:pPr>
        <w:pStyle w:val="MTemaNormal"/>
      </w:pPr>
      <w:r>
        <w:t>17/10/2010</w:t>
      </w:r>
    </w:p>
    <w:p w:rsidR="00691CCC" w:rsidRDefault="00691CCC" w:rsidP="00691CCC">
      <w:pPr>
        <w:pStyle w:val="MTema1"/>
      </w:pPr>
      <w:bookmarkStart w:id="18" w:name="_Toc242346911"/>
      <w:bookmarkStart w:id="19" w:name="_Toc273784675"/>
      <w:r>
        <w:t xml:space="preserve">Evaluación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18"/>
      <w:bookmarkEnd w:id="19"/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0" w:name="_Toc242346912"/>
      <w:bookmarkStart w:id="21" w:name="_Toc273784676"/>
      <w:r>
        <w:t xml:space="preserve">Responsable de realizar </w:t>
      </w:r>
      <w:smartTag w:uri="urn:schemas-microsoft-com:office:smarttags" w:element="PersonName">
        <w:smartTagPr>
          <w:attr w:name="ProductID" w:val="la Evaluaci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20"/>
      <w:bookmarkEnd w:id="21"/>
    </w:p>
    <w:p w:rsidR="00691CCC" w:rsidRDefault="00691CCC" w:rsidP="00691CCC">
      <w:pPr>
        <w:pStyle w:val="MTemaNormal"/>
      </w:pPr>
      <w:r>
        <w:t>Alejandro García</w:t>
      </w:r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2" w:name="_Toc242346913"/>
      <w:bookmarkStart w:id="23" w:name="_Toc273784677"/>
      <w:r>
        <w:t xml:space="preserve">Fecha de comienzo de </w:t>
      </w:r>
      <w:smartTag w:uri="urn:schemas-microsoft-com:office:smarttags" w:element="PersonName">
        <w:smartTagPr>
          <w:attr w:name="ProductID" w:val="la Evaluaci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22"/>
      <w:bookmarkEnd w:id="23"/>
    </w:p>
    <w:p w:rsidR="00691CCC" w:rsidRDefault="00691CCC" w:rsidP="00691CCC">
      <w:pPr>
        <w:pStyle w:val="MTemaNormal"/>
      </w:pPr>
      <w:r>
        <w:t>12/10/2010</w:t>
      </w:r>
    </w:p>
    <w:p w:rsidR="00691CCC" w:rsidRDefault="00691CCC" w:rsidP="00A76D04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4" w:name="_Toc242346914"/>
      <w:bookmarkStart w:id="25" w:name="_Toc273784678"/>
      <w:r>
        <w:t>Fecha de entrega del documento Evaluación de Verificación</w:t>
      </w:r>
      <w:bookmarkEnd w:id="24"/>
      <w:bookmarkEnd w:id="25"/>
    </w:p>
    <w:p w:rsidR="00A76D04" w:rsidRDefault="00691CCC" w:rsidP="00691CCC">
      <w:pPr>
        <w:pStyle w:val="MTemaNormal"/>
      </w:pPr>
      <w:r>
        <w:t>18/10/2010</w:t>
      </w:r>
    </w:p>
    <w:sectPr w:rsidR="00A76D04" w:rsidSect="00A96F7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567" w:rsidRDefault="00C71567">
      <w:r>
        <w:separator/>
      </w:r>
    </w:p>
  </w:endnote>
  <w:endnote w:type="continuationSeparator" w:id="0">
    <w:p w:rsidR="00C71567" w:rsidRDefault="00C71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F7A" w:rsidRDefault="00A76D04">
    <w:pPr>
      <w:pStyle w:val="Piedepgina"/>
      <w:jc w:val="center"/>
    </w:pPr>
    <w:r>
      <w:t>Plan de Verificación de la Iteración</w:t>
    </w:r>
    <w:r>
      <w:tab/>
    </w:r>
    <w:r>
      <w:tab/>
      <w:t xml:space="preserve">Página </w:t>
    </w:r>
    <w:r w:rsidR="00B94C6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B94C68">
      <w:rPr>
        <w:rStyle w:val="Nmerodepgina"/>
      </w:rPr>
      <w:fldChar w:fldCharType="separate"/>
    </w:r>
    <w:r w:rsidR="00A662E2">
      <w:rPr>
        <w:rStyle w:val="Nmerodepgina"/>
        <w:noProof/>
      </w:rPr>
      <w:t>1</w:t>
    </w:r>
    <w:r w:rsidR="00B94C68">
      <w:rPr>
        <w:rStyle w:val="Nmerodepgina"/>
      </w:rPr>
      <w:fldChar w:fldCharType="end"/>
    </w:r>
    <w:r>
      <w:rPr>
        <w:rStyle w:val="Nmerodepgina"/>
      </w:rPr>
      <w:t xml:space="preserve"> de </w:t>
    </w:r>
    <w:r w:rsidR="00B94C6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B94C68">
      <w:rPr>
        <w:rStyle w:val="Nmerodepgina"/>
      </w:rPr>
      <w:fldChar w:fldCharType="separate"/>
    </w:r>
    <w:r w:rsidR="00A662E2">
      <w:rPr>
        <w:rStyle w:val="Nmerodepgina"/>
        <w:noProof/>
      </w:rPr>
      <w:t>3</w:t>
    </w:r>
    <w:r w:rsidR="00B94C6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567" w:rsidRDefault="00C71567">
      <w:r>
        <w:separator/>
      </w:r>
    </w:p>
  </w:footnote>
  <w:footnote w:type="continuationSeparator" w:id="0">
    <w:p w:rsidR="00C71567" w:rsidRDefault="00C71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64E66AA8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0C88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A08A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61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3630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2677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5E0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986B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8EF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2BEAF56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C1C14E1"/>
    <w:multiLevelType w:val="hybridMultilevel"/>
    <w:tmpl w:val="35D22EA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14D5"/>
    <w:rsid w:val="002C6D0C"/>
    <w:rsid w:val="00691CCC"/>
    <w:rsid w:val="006A5C3E"/>
    <w:rsid w:val="0099538E"/>
    <w:rsid w:val="00A662E2"/>
    <w:rsid w:val="00A76D04"/>
    <w:rsid w:val="00A96F7A"/>
    <w:rsid w:val="00B94C68"/>
    <w:rsid w:val="00C71567"/>
    <w:rsid w:val="00CB14D5"/>
    <w:rsid w:val="00F5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7A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96F7A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A96F7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96F7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A96F7A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A96F7A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A96F7A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A96F7A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A96F7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A96F7A"/>
    <w:pPr>
      <w:numPr>
        <w:numId w:val="2"/>
      </w:numPr>
    </w:pPr>
  </w:style>
  <w:style w:type="paragraph" w:customStyle="1" w:styleId="MEsqNum">
    <w:name w:val="MEsqNum"/>
    <w:basedOn w:val="MNormal"/>
    <w:rsid w:val="00A96F7A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A96F7A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A96F7A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A96F7A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A96F7A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A96F7A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A96F7A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A96F7A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A96F7A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A96F7A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A96F7A"/>
    <w:rPr>
      <w:color w:val="0000FF"/>
      <w:u w:val="single"/>
    </w:rPr>
  </w:style>
  <w:style w:type="paragraph" w:styleId="Encabezado">
    <w:name w:val="header"/>
    <w:basedOn w:val="Normal"/>
    <w:semiHidden/>
    <w:rsid w:val="00A96F7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A96F7A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A96F7A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A96F7A"/>
  </w:style>
  <w:style w:type="paragraph" w:customStyle="1" w:styleId="MTemaNormal">
    <w:name w:val="MTemaNormal"/>
    <w:basedOn w:val="MNormal"/>
    <w:rsid w:val="00A96F7A"/>
    <w:pPr>
      <w:ind w:left="567"/>
    </w:pPr>
  </w:style>
  <w:style w:type="paragraph" w:customStyle="1" w:styleId="MTemaVietas">
    <w:name w:val="MTemaViñetas"/>
    <w:basedOn w:val="MVietas"/>
    <w:rsid w:val="00A96F7A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A96F7A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A96F7A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A96F7A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A96F7A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A96F7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A96F7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A96F7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A96F7A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A96F7A"/>
    <w:pPr>
      <w:numPr>
        <w:numId w:val="12"/>
      </w:numPr>
    </w:pPr>
  </w:style>
  <w:style w:type="paragraph" w:customStyle="1" w:styleId="MEsqNum2">
    <w:name w:val="MEsqNum2"/>
    <w:basedOn w:val="MEsqNum"/>
    <w:rsid w:val="00A96F7A"/>
    <w:pPr>
      <w:numPr>
        <w:ilvl w:val="1"/>
      </w:numPr>
    </w:pPr>
  </w:style>
  <w:style w:type="paragraph" w:customStyle="1" w:styleId="MTema">
    <w:name w:val="MTema"/>
    <w:basedOn w:val="MTema1"/>
    <w:rsid w:val="00A96F7A"/>
    <w:pPr>
      <w:numPr>
        <w:numId w:val="0"/>
      </w:numPr>
    </w:pPr>
    <w:rPr>
      <w:sz w:val="20"/>
    </w:rPr>
  </w:style>
  <w:style w:type="paragraph" w:customStyle="1" w:styleId="paragraph2">
    <w:name w:val="paragraph2"/>
    <w:basedOn w:val="Normal"/>
    <w:rsid w:val="00A96F7A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61BBD-5033-4C1D-B04E-8DC12527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4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3096</CharactersWithSpaces>
  <SharedDoc>false</SharedDoc>
  <HLinks>
    <vt:vector size="222" baseType="variant">
      <vt:variant>
        <vt:i4>3801133</vt:i4>
      </vt:variant>
      <vt:variant>
        <vt:i4>218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212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206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200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194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188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182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176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170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164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158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152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146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  <vt:variant>
        <vt:i4>3801133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/C:/LUCIA/ma07/plant/verificacion/VRPVIGXvY.doc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4</cp:revision>
  <cp:lastPrinted>2002-06-07T00:19:00Z</cp:lastPrinted>
  <dcterms:created xsi:type="dcterms:W3CDTF">2010-09-29T00:27:00Z</dcterms:created>
  <dcterms:modified xsi:type="dcterms:W3CDTF">2010-10-02T15:09:00Z</dcterms:modified>
</cp:coreProperties>
</file>